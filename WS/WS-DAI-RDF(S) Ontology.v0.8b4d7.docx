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4BC" w:rsidRDefault="00EC04BC"/>
    <w:p w:rsidR="00EC04BC" w:rsidRDefault="002B0489">
      <w:r>
        <w:rPr>
          <w:b/>
        </w:rPr>
        <w:t xml:space="preserve">Web Services Data Access and Integration – The RDF(S) Realization (WS-DAI-RDF(S)) Ontology Specification, Version </w:t>
      </w:r>
      <w:r w:rsidR="001E4F48">
        <w:rPr>
          <w:b/>
        </w:rPr>
        <w:t>0</w:t>
      </w:r>
      <w:r>
        <w:rPr>
          <w:b/>
        </w:rPr>
        <w:t>.</w:t>
      </w:r>
      <w:r w:rsidR="001E4F48">
        <w:rPr>
          <w:b/>
        </w:rPr>
        <w:t>8</w:t>
      </w:r>
    </w:p>
    <w:p w:rsidR="00EC04BC" w:rsidRDefault="00EC04BC"/>
    <w:p w:rsidR="00EC04BC" w:rsidRPr="002B244A" w:rsidRDefault="00EC04BC">
      <w:pPr>
        <w:rPr>
          <w:u w:val="single"/>
        </w:rPr>
      </w:pPr>
      <w:r w:rsidRPr="002B244A">
        <w:rPr>
          <w:u w:val="single"/>
        </w:rPr>
        <w:t>Status of This Document</w:t>
      </w:r>
    </w:p>
    <w:p w:rsidR="00EC04BC" w:rsidRDefault="00EC04BC"/>
    <w:p w:rsidR="00EC04BC" w:rsidRDefault="00EC04BC">
      <w:r>
        <w:t xml:space="preserve">This document provides information </w:t>
      </w:r>
      <w:r w:rsidR="00D9276A">
        <w:t>regarding the specification of service-based interfaces to RDF(S) data resources.</w:t>
      </w:r>
      <w:r>
        <w:t xml:space="preserve"> Distribution is unlimited.</w:t>
      </w:r>
    </w:p>
    <w:p w:rsidR="00EC04BC" w:rsidRDefault="00EC04BC"/>
    <w:p w:rsidR="00EC04BC" w:rsidRPr="002B244A" w:rsidRDefault="00EC04BC">
      <w:pPr>
        <w:rPr>
          <w:u w:val="single"/>
        </w:rPr>
      </w:pPr>
      <w:r w:rsidRPr="002B244A">
        <w:rPr>
          <w:u w:val="single"/>
        </w:rPr>
        <w:t>Copyright Notice</w:t>
      </w:r>
    </w:p>
    <w:p w:rsidR="00EC04BC" w:rsidRDefault="00EC04BC"/>
    <w:p w:rsidR="00EC04BC" w:rsidRDefault="00EC04BC">
      <w:r>
        <w:t>Copyright © Open Grid Forum (</w:t>
      </w:r>
      <w:r w:rsidR="00D9276A">
        <w:t>2008</w:t>
      </w:r>
      <w:r>
        <w:t>). All Rights Reserved.</w:t>
      </w:r>
    </w:p>
    <w:p w:rsidR="00EC04BC" w:rsidRDefault="00EC04BC"/>
    <w:p w:rsidR="00EC04BC" w:rsidRPr="00486664" w:rsidRDefault="00EC04BC">
      <w:pPr>
        <w:pStyle w:val="Ttulo1"/>
        <w:numPr>
          <w:ilvl w:val="0"/>
          <w:numId w:val="0"/>
        </w:numPr>
        <w:rPr>
          <w:b w:val="0"/>
          <w:u w:val="single"/>
        </w:rPr>
      </w:pPr>
      <w:bookmarkStart w:id="0" w:name="_Ref525097868"/>
      <w:bookmarkStart w:id="1" w:name="_Toc191461218"/>
      <w:r w:rsidRPr="00486664">
        <w:rPr>
          <w:b w:val="0"/>
          <w:u w:val="single"/>
        </w:rPr>
        <w:t>Abstract</w:t>
      </w:r>
      <w:bookmarkEnd w:id="0"/>
      <w:bookmarkEnd w:id="1"/>
    </w:p>
    <w:p w:rsidR="00EC04BC" w:rsidRDefault="00EC04BC">
      <w:pPr>
        <w:pStyle w:val="nobreak"/>
      </w:pPr>
    </w:p>
    <w:p w:rsidR="003F70E8" w:rsidRDefault="003F70E8" w:rsidP="003F70E8">
      <w:r>
        <w:t>Data resources play a significant role in many applications across multiple domains. Web services provide implementation neutral facilities for describing, invoking and orchestrating collections of networked resources. The OGF (Open Grid Forum) Open Grid Services Architecture (OGSA), and its associated specifications, defines consistent interfaces through web services to components of the grid infrastructure. Both the web and grid communities stand to benefit from the provision of consistent and agreed web service interfaces for data resources and the systems that manage them.</w:t>
      </w:r>
    </w:p>
    <w:p w:rsidR="003F70E8" w:rsidRDefault="003F70E8" w:rsidP="003F70E8"/>
    <w:p w:rsidR="00EC04BC" w:rsidRDefault="003F70E8" w:rsidP="003F70E8">
      <w:r>
        <w:t>This document presents a specification for a collection of data access interfaces for RDF(S) data resources, which extend interfaces defined in the Web Services Data Access and Integration core specification [WS-DAI]. The interfaces defined provide a set of model-based operations for accessing RDF(S) data resources at different granularities. This specification can be used together with the RDF querying access specification for RDF(S) data resources</w:t>
      </w:r>
      <w:r w:rsidR="008B7E5D">
        <w:t xml:space="preserve"> [Querying]</w:t>
      </w:r>
      <w:r>
        <w:t>. This specification can be applied in regular web services environments or as part of a grid fabric.</w:t>
      </w:r>
    </w:p>
    <w:p w:rsidR="00EC04BC" w:rsidRDefault="00EC04BC"/>
    <w:p w:rsidR="00EC04BC" w:rsidRDefault="00EC04BC"/>
    <w:p w:rsidR="00EC04BC" w:rsidRDefault="00EC04BC">
      <w:pPr>
        <w:rPr>
          <w:u w:val="single"/>
        </w:rPr>
      </w:pPr>
      <w:r>
        <w:rPr>
          <w:u w:val="single"/>
        </w:rPr>
        <w:t>Contents</w:t>
      </w:r>
    </w:p>
    <w:p w:rsidR="00EC04BC" w:rsidRDefault="00EC04BC"/>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r>
        <w:fldChar w:fldCharType="begin"/>
      </w:r>
      <w:r w:rsidR="00EC04BC">
        <w:instrText xml:space="preserve"> TOC \o "1-2" \h \z \u </w:instrText>
      </w:r>
      <w:r>
        <w:fldChar w:fldCharType="separate"/>
      </w:r>
      <w:hyperlink w:anchor="_Toc191461218" w:history="1">
        <w:r w:rsidR="00A0089E" w:rsidRPr="004D21F9">
          <w:rPr>
            <w:rStyle w:val="Hipervnculo"/>
            <w:noProof/>
          </w:rPr>
          <w:t>Abstract</w:t>
        </w:r>
        <w:r w:rsidR="00A0089E">
          <w:rPr>
            <w:noProof/>
            <w:webHidden/>
          </w:rPr>
          <w:tab/>
        </w:r>
        <w:r>
          <w:rPr>
            <w:noProof/>
            <w:webHidden/>
          </w:rPr>
          <w:fldChar w:fldCharType="begin"/>
        </w:r>
        <w:r w:rsidR="00A0089E">
          <w:rPr>
            <w:noProof/>
            <w:webHidden/>
          </w:rPr>
          <w:instrText xml:space="preserve"> PAGEREF _Toc191461218 \h </w:instrText>
        </w:r>
        <w:r>
          <w:rPr>
            <w:noProof/>
            <w:webHidden/>
          </w:rPr>
        </w:r>
        <w:r>
          <w:rPr>
            <w:noProof/>
            <w:webHidden/>
          </w:rPr>
          <w:fldChar w:fldCharType="separate"/>
        </w:r>
        <w:r w:rsidR="007F3F3F">
          <w:rPr>
            <w:noProof/>
            <w:webHidden/>
          </w:rPr>
          <w:t>1</w:t>
        </w:r>
        <w:r>
          <w:rPr>
            <w:noProof/>
            <w:webHidden/>
          </w:rPr>
          <w:fldChar w:fldCharType="end"/>
        </w:r>
      </w:hyperlink>
    </w:p>
    <w:p w:rsidR="00A0089E" w:rsidRDefault="00037149">
      <w:pPr>
        <w:pStyle w:val="TDC1"/>
        <w:tabs>
          <w:tab w:val="left" w:pos="400"/>
          <w:tab w:val="right" w:leader="dot" w:pos="8630"/>
        </w:tabs>
        <w:rPr>
          <w:rFonts w:asciiTheme="minorHAnsi" w:eastAsiaTheme="minorEastAsia" w:hAnsiTheme="minorHAnsi" w:cstheme="minorBidi"/>
          <w:noProof/>
          <w:sz w:val="22"/>
          <w:szCs w:val="22"/>
          <w:lang w:val="es-ES" w:eastAsia="es-ES"/>
        </w:rPr>
      </w:pPr>
      <w:hyperlink w:anchor="_Toc191461219" w:history="1">
        <w:r w:rsidR="00A0089E" w:rsidRPr="004D21F9">
          <w:rPr>
            <w:rStyle w:val="Hipervnculo"/>
            <w:noProof/>
          </w:rPr>
          <w:t>1.</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Introduction</w:t>
        </w:r>
        <w:r w:rsidR="00A0089E">
          <w:rPr>
            <w:noProof/>
            <w:webHidden/>
          </w:rPr>
          <w:tab/>
        </w:r>
        <w:r>
          <w:rPr>
            <w:noProof/>
            <w:webHidden/>
          </w:rPr>
          <w:fldChar w:fldCharType="begin"/>
        </w:r>
        <w:r w:rsidR="00A0089E">
          <w:rPr>
            <w:noProof/>
            <w:webHidden/>
          </w:rPr>
          <w:instrText xml:space="preserve"> PAGEREF _Toc191461219 \h </w:instrText>
        </w:r>
        <w:r>
          <w:rPr>
            <w:noProof/>
            <w:webHidden/>
          </w:rPr>
        </w:r>
        <w:r>
          <w:rPr>
            <w:noProof/>
            <w:webHidden/>
          </w:rPr>
          <w:fldChar w:fldCharType="separate"/>
        </w:r>
        <w:r w:rsidR="007F3F3F">
          <w:rPr>
            <w:noProof/>
            <w:webHidden/>
          </w:rPr>
          <w:t>4</w:t>
        </w:r>
        <w:r>
          <w:rPr>
            <w:noProof/>
            <w:webHidden/>
          </w:rPr>
          <w:fldChar w:fldCharType="end"/>
        </w:r>
      </w:hyperlink>
    </w:p>
    <w:p w:rsidR="00A0089E" w:rsidRDefault="00037149">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191461220" w:history="1">
        <w:r w:rsidR="00A0089E" w:rsidRPr="004D21F9">
          <w:rPr>
            <w:rStyle w:val="Hipervnculo"/>
            <w:noProof/>
          </w:rPr>
          <w:t>1.1</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Specification Scope</w:t>
        </w:r>
        <w:r w:rsidR="00A0089E">
          <w:rPr>
            <w:noProof/>
            <w:webHidden/>
          </w:rPr>
          <w:tab/>
        </w:r>
        <w:r>
          <w:rPr>
            <w:noProof/>
            <w:webHidden/>
          </w:rPr>
          <w:fldChar w:fldCharType="begin"/>
        </w:r>
        <w:r w:rsidR="00A0089E">
          <w:rPr>
            <w:noProof/>
            <w:webHidden/>
          </w:rPr>
          <w:instrText xml:space="preserve"> PAGEREF _Toc191461220 \h </w:instrText>
        </w:r>
        <w:r>
          <w:rPr>
            <w:noProof/>
            <w:webHidden/>
          </w:rPr>
        </w:r>
        <w:r>
          <w:rPr>
            <w:noProof/>
            <w:webHidden/>
          </w:rPr>
          <w:fldChar w:fldCharType="separate"/>
        </w:r>
        <w:r w:rsidR="007F3F3F">
          <w:rPr>
            <w:noProof/>
            <w:webHidden/>
          </w:rPr>
          <w:t>4</w:t>
        </w:r>
        <w:r>
          <w:rPr>
            <w:noProof/>
            <w:webHidden/>
          </w:rPr>
          <w:fldChar w:fldCharType="end"/>
        </w:r>
      </w:hyperlink>
    </w:p>
    <w:p w:rsidR="00A0089E" w:rsidRDefault="00037149">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191461221" w:history="1">
        <w:r w:rsidR="00A0089E" w:rsidRPr="004D21F9">
          <w:rPr>
            <w:rStyle w:val="Hipervnculo"/>
            <w:noProof/>
          </w:rPr>
          <w:t>1.2</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Specification Organization</w:t>
        </w:r>
        <w:r w:rsidR="00A0089E">
          <w:rPr>
            <w:noProof/>
            <w:webHidden/>
          </w:rPr>
          <w:tab/>
        </w:r>
        <w:r>
          <w:rPr>
            <w:noProof/>
            <w:webHidden/>
          </w:rPr>
          <w:fldChar w:fldCharType="begin"/>
        </w:r>
        <w:r w:rsidR="00A0089E">
          <w:rPr>
            <w:noProof/>
            <w:webHidden/>
          </w:rPr>
          <w:instrText xml:space="preserve"> PAGEREF _Toc191461221 \h </w:instrText>
        </w:r>
        <w:r>
          <w:rPr>
            <w:noProof/>
            <w:webHidden/>
          </w:rPr>
        </w:r>
        <w:r>
          <w:rPr>
            <w:noProof/>
            <w:webHidden/>
          </w:rPr>
          <w:fldChar w:fldCharType="separate"/>
        </w:r>
        <w:r w:rsidR="007F3F3F">
          <w:rPr>
            <w:noProof/>
            <w:webHidden/>
          </w:rPr>
          <w:t>4</w:t>
        </w:r>
        <w:r>
          <w:rPr>
            <w:noProof/>
            <w:webHidden/>
          </w:rPr>
          <w:fldChar w:fldCharType="end"/>
        </w:r>
      </w:hyperlink>
    </w:p>
    <w:p w:rsidR="00A0089E" w:rsidRDefault="00037149">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191461222" w:history="1">
        <w:r w:rsidR="00A0089E" w:rsidRPr="004D21F9">
          <w:rPr>
            <w:rStyle w:val="Hipervnculo"/>
            <w:noProof/>
          </w:rPr>
          <w:t>1.3</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Interface Composition</w:t>
        </w:r>
        <w:r w:rsidR="00A0089E">
          <w:rPr>
            <w:noProof/>
            <w:webHidden/>
          </w:rPr>
          <w:tab/>
        </w:r>
        <w:r>
          <w:rPr>
            <w:noProof/>
            <w:webHidden/>
          </w:rPr>
          <w:fldChar w:fldCharType="begin"/>
        </w:r>
        <w:r w:rsidR="00A0089E">
          <w:rPr>
            <w:noProof/>
            <w:webHidden/>
          </w:rPr>
          <w:instrText xml:space="preserve"> PAGEREF _Toc191461222 \h </w:instrText>
        </w:r>
        <w:r>
          <w:rPr>
            <w:noProof/>
            <w:webHidden/>
          </w:rPr>
        </w:r>
        <w:r>
          <w:rPr>
            <w:noProof/>
            <w:webHidden/>
          </w:rPr>
          <w:fldChar w:fldCharType="separate"/>
        </w:r>
        <w:r w:rsidR="007F3F3F">
          <w:rPr>
            <w:noProof/>
            <w:webHidden/>
          </w:rPr>
          <w:t>4</w:t>
        </w:r>
        <w:r>
          <w:rPr>
            <w:noProof/>
            <w:webHidden/>
          </w:rPr>
          <w:fldChar w:fldCharType="end"/>
        </w:r>
      </w:hyperlink>
    </w:p>
    <w:p w:rsidR="00A0089E" w:rsidRDefault="00037149">
      <w:pPr>
        <w:pStyle w:val="TDC1"/>
        <w:tabs>
          <w:tab w:val="left" w:pos="400"/>
          <w:tab w:val="right" w:leader="dot" w:pos="8630"/>
        </w:tabs>
        <w:rPr>
          <w:rFonts w:asciiTheme="minorHAnsi" w:eastAsiaTheme="minorEastAsia" w:hAnsiTheme="minorHAnsi" w:cstheme="minorBidi"/>
          <w:noProof/>
          <w:sz w:val="22"/>
          <w:szCs w:val="22"/>
          <w:lang w:val="es-ES" w:eastAsia="es-ES"/>
        </w:rPr>
      </w:pPr>
      <w:hyperlink w:anchor="_Toc191461223" w:history="1">
        <w:r w:rsidR="00A0089E" w:rsidRPr="004D21F9">
          <w:rPr>
            <w:rStyle w:val="Hipervnculo"/>
            <w:noProof/>
          </w:rPr>
          <w:t>2.</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Notational Conventions</w:t>
        </w:r>
        <w:r w:rsidR="00A0089E">
          <w:rPr>
            <w:noProof/>
            <w:webHidden/>
          </w:rPr>
          <w:tab/>
        </w:r>
        <w:r>
          <w:rPr>
            <w:noProof/>
            <w:webHidden/>
          </w:rPr>
          <w:fldChar w:fldCharType="begin"/>
        </w:r>
        <w:r w:rsidR="00A0089E">
          <w:rPr>
            <w:noProof/>
            <w:webHidden/>
          </w:rPr>
          <w:instrText xml:space="preserve"> PAGEREF _Toc191461223 \h </w:instrText>
        </w:r>
        <w:r>
          <w:rPr>
            <w:noProof/>
            <w:webHidden/>
          </w:rPr>
        </w:r>
        <w:r>
          <w:rPr>
            <w:noProof/>
            <w:webHidden/>
          </w:rPr>
          <w:fldChar w:fldCharType="separate"/>
        </w:r>
        <w:r w:rsidR="007F3F3F">
          <w:rPr>
            <w:noProof/>
            <w:webHidden/>
          </w:rPr>
          <w:t>4</w:t>
        </w:r>
        <w:r>
          <w:rPr>
            <w:noProof/>
            <w:webHidden/>
          </w:rPr>
          <w:fldChar w:fldCharType="end"/>
        </w:r>
      </w:hyperlink>
    </w:p>
    <w:p w:rsidR="00A0089E" w:rsidRDefault="00037149">
      <w:pPr>
        <w:pStyle w:val="TDC1"/>
        <w:tabs>
          <w:tab w:val="left" w:pos="400"/>
          <w:tab w:val="right" w:leader="dot" w:pos="8630"/>
        </w:tabs>
        <w:rPr>
          <w:rFonts w:asciiTheme="minorHAnsi" w:eastAsiaTheme="minorEastAsia" w:hAnsiTheme="minorHAnsi" w:cstheme="minorBidi"/>
          <w:noProof/>
          <w:sz w:val="22"/>
          <w:szCs w:val="22"/>
          <w:lang w:val="es-ES" w:eastAsia="es-ES"/>
        </w:rPr>
      </w:pPr>
      <w:hyperlink w:anchor="_Toc191461224" w:history="1">
        <w:r w:rsidR="00A0089E" w:rsidRPr="004D21F9">
          <w:rPr>
            <w:rStyle w:val="Hipervnculo"/>
            <w:noProof/>
          </w:rPr>
          <w:t>3.</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Terminology</w:t>
        </w:r>
        <w:r w:rsidR="00A0089E">
          <w:rPr>
            <w:noProof/>
            <w:webHidden/>
          </w:rPr>
          <w:tab/>
        </w:r>
        <w:r>
          <w:rPr>
            <w:noProof/>
            <w:webHidden/>
          </w:rPr>
          <w:fldChar w:fldCharType="begin"/>
        </w:r>
        <w:r w:rsidR="00A0089E">
          <w:rPr>
            <w:noProof/>
            <w:webHidden/>
          </w:rPr>
          <w:instrText xml:space="preserve"> PAGEREF _Toc191461224 \h </w:instrText>
        </w:r>
        <w:r>
          <w:rPr>
            <w:noProof/>
            <w:webHidden/>
          </w:rPr>
        </w:r>
        <w:r>
          <w:rPr>
            <w:noProof/>
            <w:webHidden/>
          </w:rPr>
          <w:fldChar w:fldCharType="separate"/>
        </w:r>
        <w:r w:rsidR="007F3F3F">
          <w:rPr>
            <w:noProof/>
            <w:webHidden/>
          </w:rPr>
          <w:t>5</w:t>
        </w:r>
        <w:r>
          <w:rPr>
            <w:noProof/>
            <w:webHidden/>
          </w:rPr>
          <w:fldChar w:fldCharType="end"/>
        </w:r>
      </w:hyperlink>
    </w:p>
    <w:p w:rsidR="00A0089E" w:rsidRDefault="00037149">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191461225" w:history="1">
        <w:r w:rsidR="00A0089E" w:rsidRPr="004D21F9">
          <w:rPr>
            <w:rStyle w:val="Hipervnculo"/>
            <w:noProof/>
          </w:rPr>
          <w:t>3.1</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RDF(S) Data Resource</w:t>
        </w:r>
        <w:r w:rsidR="00A0089E">
          <w:rPr>
            <w:noProof/>
            <w:webHidden/>
          </w:rPr>
          <w:tab/>
        </w:r>
        <w:r>
          <w:rPr>
            <w:noProof/>
            <w:webHidden/>
          </w:rPr>
          <w:fldChar w:fldCharType="begin"/>
        </w:r>
        <w:r w:rsidR="00A0089E">
          <w:rPr>
            <w:noProof/>
            <w:webHidden/>
          </w:rPr>
          <w:instrText xml:space="preserve"> PAGEREF _Toc191461225 \h </w:instrText>
        </w:r>
        <w:r>
          <w:rPr>
            <w:noProof/>
            <w:webHidden/>
          </w:rPr>
        </w:r>
        <w:r>
          <w:rPr>
            <w:noProof/>
            <w:webHidden/>
          </w:rPr>
          <w:fldChar w:fldCharType="separate"/>
        </w:r>
        <w:r w:rsidR="007F3F3F">
          <w:rPr>
            <w:noProof/>
            <w:webHidden/>
          </w:rPr>
          <w:t>5</w:t>
        </w:r>
        <w:r>
          <w:rPr>
            <w:noProof/>
            <w:webHidden/>
          </w:rPr>
          <w:fldChar w:fldCharType="end"/>
        </w:r>
      </w:hyperlink>
    </w:p>
    <w:p w:rsidR="00A0089E" w:rsidRDefault="00037149">
      <w:pPr>
        <w:pStyle w:val="TDC1"/>
        <w:tabs>
          <w:tab w:val="left" w:pos="400"/>
          <w:tab w:val="right" w:leader="dot" w:pos="8630"/>
        </w:tabs>
        <w:rPr>
          <w:rFonts w:asciiTheme="minorHAnsi" w:eastAsiaTheme="minorEastAsia" w:hAnsiTheme="minorHAnsi" w:cstheme="minorBidi"/>
          <w:noProof/>
          <w:sz w:val="22"/>
          <w:szCs w:val="22"/>
          <w:lang w:val="es-ES" w:eastAsia="es-ES"/>
        </w:rPr>
      </w:pPr>
      <w:hyperlink w:anchor="_Toc191461226" w:history="1">
        <w:r w:rsidR="00A0089E" w:rsidRPr="004D21F9">
          <w:rPr>
            <w:rStyle w:val="Hipervnculo"/>
            <w:noProof/>
          </w:rPr>
          <w:t>4.</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Concepts</w:t>
        </w:r>
        <w:r w:rsidR="00A0089E">
          <w:rPr>
            <w:noProof/>
            <w:webHidden/>
          </w:rPr>
          <w:tab/>
        </w:r>
        <w:r>
          <w:rPr>
            <w:noProof/>
            <w:webHidden/>
          </w:rPr>
          <w:fldChar w:fldCharType="begin"/>
        </w:r>
        <w:r w:rsidR="00A0089E">
          <w:rPr>
            <w:noProof/>
            <w:webHidden/>
          </w:rPr>
          <w:instrText xml:space="preserve"> PAGEREF _Toc191461226 \h </w:instrText>
        </w:r>
        <w:r>
          <w:rPr>
            <w:noProof/>
            <w:webHidden/>
          </w:rPr>
        </w:r>
        <w:r>
          <w:rPr>
            <w:noProof/>
            <w:webHidden/>
          </w:rPr>
          <w:fldChar w:fldCharType="separate"/>
        </w:r>
        <w:r w:rsidR="007F3F3F">
          <w:rPr>
            <w:noProof/>
            <w:webHidden/>
          </w:rPr>
          <w:t>5</w:t>
        </w:r>
        <w:r>
          <w:rPr>
            <w:noProof/>
            <w:webHidden/>
          </w:rPr>
          <w:fldChar w:fldCharType="end"/>
        </w:r>
      </w:hyperlink>
    </w:p>
    <w:p w:rsidR="00A0089E" w:rsidRDefault="00037149">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191461227" w:history="1">
        <w:r w:rsidR="00A0089E" w:rsidRPr="004D21F9">
          <w:rPr>
            <w:rStyle w:val="Hipervnculo"/>
            <w:noProof/>
          </w:rPr>
          <w:t>4.1</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Data Resources</w:t>
        </w:r>
        <w:r w:rsidR="00A0089E">
          <w:rPr>
            <w:noProof/>
            <w:webHidden/>
          </w:rPr>
          <w:tab/>
        </w:r>
        <w:r>
          <w:rPr>
            <w:noProof/>
            <w:webHidden/>
          </w:rPr>
          <w:fldChar w:fldCharType="begin"/>
        </w:r>
        <w:r w:rsidR="00A0089E">
          <w:rPr>
            <w:noProof/>
            <w:webHidden/>
          </w:rPr>
          <w:instrText xml:space="preserve"> PAGEREF _Toc191461227 \h </w:instrText>
        </w:r>
        <w:r>
          <w:rPr>
            <w:noProof/>
            <w:webHidden/>
          </w:rPr>
        </w:r>
        <w:r>
          <w:rPr>
            <w:noProof/>
            <w:webHidden/>
          </w:rPr>
          <w:fldChar w:fldCharType="separate"/>
        </w:r>
        <w:r w:rsidR="007F3F3F">
          <w:rPr>
            <w:noProof/>
            <w:webHidden/>
          </w:rPr>
          <w:t>5</w:t>
        </w:r>
        <w:r>
          <w:rPr>
            <w:noProof/>
            <w:webHidden/>
          </w:rPr>
          <w:fldChar w:fldCharType="end"/>
        </w:r>
      </w:hyperlink>
    </w:p>
    <w:p w:rsidR="00A0089E" w:rsidRDefault="00037149">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191461228" w:history="1">
        <w:r w:rsidR="00A0089E" w:rsidRPr="004D21F9">
          <w:rPr>
            <w:rStyle w:val="Hipervnculo"/>
            <w:noProof/>
          </w:rPr>
          <w:t>4.2</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Interfaces</w:t>
        </w:r>
        <w:r w:rsidR="00A0089E">
          <w:rPr>
            <w:noProof/>
            <w:webHidden/>
          </w:rPr>
          <w:tab/>
        </w:r>
        <w:r>
          <w:rPr>
            <w:noProof/>
            <w:webHidden/>
          </w:rPr>
          <w:fldChar w:fldCharType="begin"/>
        </w:r>
        <w:r w:rsidR="00A0089E">
          <w:rPr>
            <w:noProof/>
            <w:webHidden/>
          </w:rPr>
          <w:instrText xml:space="preserve"> PAGEREF _Toc191461228 \h </w:instrText>
        </w:r>
        <w:r>
          <w:rPr>
            <w:noProof/>
            <w:webHidden/>
          </w:rPr>
        </w:r>
        <w:r>
          <w:rPr>
            <w:noProof/>
            <w:webHidden/>
          </w:rPr>
          <w:fldChar w:fldCharType="separate"/>
        </w:r>
        <w:r w:rsidR="007F3F3F">
          <w:rPr>
            <w:noProof/>
            <w:webHidden/>
          </w:rPr>
          <w:t>6</w:t>
        </w:r>
        <w:r>
          <w:rPr>
            <w:noProof/>
            <w:webHidden/>
          </w:rPr>
          <w:fldChar w:fldCharType="end"/>
        </w:r>
      </w:hyperlink>
    </w:p>
    <w:p w:rsidR="00A0089E" w:rsidRDefault="00037149">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191461229" w:history="1">
        <w:r w:rsidR="00A0089E" w:rsidRPr="004D21F9">
          <w:rPr>
            <w:rStyle w:val="Hipervnculo"/>
            <w:noProof/>
          </w:rPr>
          <w:t>4.3</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Profiles</w:t>
        </w:r>
        <w:r w:rsidR="00A0089E">
          <w:rPr>
            <w:noProof/>
            <w:webHidden/>
          </w:rPr>
          <w:tab/>
        </w:r>
        <w:r>
          <w:rPr>
            <w:noProof/>
            <w:webHidden/>
          </w:rPr>
          <w:fldChar w:fldCharType="begin"/>
        </w:r>
        <w:r w:rsidR="00A0089E">
          <w:rPr>
            <w:noProof/>
            <w:webHidden/>
          </w:rPr>
          <w:instrText xml:space="preserve"> PAGEREF _Toc191461229 \h </w:instrText>
        </w:r>
        <w:r>
          <w:rPr>
            <w:noProof/>
            <w:webHidden/>
          </w:rPr>
        </w:r>
        <w:r>
          <w:rPr>
            <w:noProof/>
            <w:webHidden/>
          </w:rPr>
          <w:fldChar w:fldCharType="separate"/>
        </w:r>
        <w:r w:rsidR="007F3F3F">
          <w:rPr>
            <w:noProof/>
            <w:webHidden/>
          </w:rPr>
          <w:t>8</w:t>
        </w:r>
        <w:r>
          <w:rPr>
            <w:noProof/>
            <w:webHidden/>
          </w:rPr>
          <w:fldChar w:fldCharType="end"/>
        </w:r>
      </w:hyperlink>
    </w:p>
    <w:p w:rsidR="00A0089E" w:rsidRDefault="00037149">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191461230" w:history="1">
        <w:r w:rsidR="00A0089E" w:rsidRPr="004D21F9">
          <w:rPr>
            <w:rStyle w:val="Hipervnculo"/>
            <w:noProof/>
          </w:rPr>
          <w:t>4.4</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Relationships with other specifications</w:t>
        </w:r>
        <w:r w:rsidR="00A0089E">
          <w:rPr>
            <w:noProof/>
            <w:webHidden/>
          </w:rPr>
          <w:tab/>
        </w:r>
        <w:r>
          <w:rPr>
            <w:noProof/>
            <w:webHidden/>
          </w:rPr>
          <w:fldChar w:fldCharType="begin"/>
        </w:r>
        <w:r w:rsidR="00A0089E">
          <w:rPr>
            <w:noProof/>
            <w:webHidden/>
          </w:rPr>
          <w:instrText xml:space="preserve"> PAGEREF _Toc191461230 \h </w:instrText>
        </w:r>
        <w:r>
          <w:rPr>
            <w:noProof/>
            <w:webHidden/>
          </w:rPr>
        </w:r>
        <w:r>
          <w:rPr>
            <w:noProof/>
            <w:webHidden/>
          </w:rPr>
          <w:fldChar w:fldCharType="separate"/>
        </w:r>
        <w:r w:rsidR="007F3F3F">
          <w:rPr>
            <w:noProof/>
            <w:webHidden/>
          </w:rPr>
          <w:t>10</w:t>
        </w:r>
        <w:r>
          <w:rPr>
            <w:noProof/>
            <w:webHidden/>
          </w:rPr>
          <w:fldChar w:fldCharType="end"/>
        </w:r>
      </w:hyperlink>
    </w:p>
    <w:p w:rsidR="00A0089E" w:rsidRDefault="00037149">
      <w:pPr>
        <w:pStyle w:val="TDC1"/>
        <w:tabs>
          <w:tab w:val="left" w:pos="400"/>
          <w:tab w:val="right" w:leader="dot" w:pos="8630"/>
        </w:tabs>
        <w:rPr>
          <w:rFonts w:asciiTheme="minorHAnsi" w:eastAsiaTheme="minorEastAsia" w:hAnsiTheme="minorHAnsi" w:cstheme="minorBidi"/>
          <w:noProof/>
          <w:sz w:val="22"/>
          <w:szCs w:val="22"/>
          <w:lang w:val="es-ES" w:eastAsia="es-ES"/>
        </w:rPr>
      </w:pPr>
      <w:hyperlink w:anchor="_Toc191461231" w:history="1">
        <w:r w:rsidR="00A0089E" w:rsidRPr="004D21F9">
          <w:rPr>
            <w:rStyle w:val="Hipervnculo"/>
            <w:noProof/>
          </w:rPr>
          <w:t>5.</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RepositoryCollection</w:t>
        </w:r>
        <w:r w:rsidR="00A0089E">
          <w:rPr>
            <w:noProof/>
            <w:webHidden/>
          </w:rPr>
          <w:tab/>
        </w:r>
        <w:r>
          <w:rPr>
            <w:noProof/>
            <w:webHidden/>
          </w:rPr>
          <w:fldChar w:fldCharType="begin"/>
        </w:r>
        <w:r w:rsidR="00A0089E">
          <w:rPr>
            <w:noProof/>
            <w:webHidden/>
          </w:rPr>
          <w:instrText xml:space="preserve"> PAGEREF _Toc191461231 \h </w:instrText>
        </w:r>
        <w:r>
          <w:rPr>
            <w:noProof/>
            <w:webHidden/>
          </w:rPr>
        </w:r>
        <w:r>
          <w:rPr>
            <w:noProof/>
            <w:webHidden/>
          </w:rPr>
          <w:fldChar w:fldCharType="separate"/>
        </w:r>
        <w:r w:rsidR="007F3F3F">
          <w:rPr>
            <w:noProof/>
            <w:webHidden/>
          </w:rPr>
          <w:t>11</w:t>
        </w:r>
        <w:r>
          <w:rPr>
            <w:noProof/>
            <w:webHidden/>
          </w:rPr>
          <w:fldChar w:fldCharType="end"/>
        </w:r>
      </w:hyperlink>
    </w:p>
    <w:p w:rsidR="00A0089E" w:rsidRDefault="00037149">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191461232" w:history="1">
        <w:r w:rsidR="00A0089E" w:rsidRPr="004D21F9">
          <w:rPr>
            <w:rStyle w:val="Hipervnculo"/>
            <w:noProof/>
          </w:rPr>
          <w:t>5.1</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Static RepositoryCollection Description</w:t>
        </w:r>
        <w:r w:rsidR="00A0089E">
          <w:rPr>
            <w:noProof/>
            <w:webHidden/>
          </w:rPr>
          <w:tab/>
        </w:r>
        <w:r>
          <w:rPr>
            <w:noProof/>
            <w:webHidden/>
          </w:rPr>
          <w:fldChar w:fldCharType="begin"/>
        </w:r>
        <w:r w:rsidR="00A0089E">
          <w:rPr>
            <w:noProof/>
            <w:webHidden/>
          </w:rPr>
          <w:instrText xml:space="preserve"> PAGEREF _Toc191461232 \h </w:instrText>
        </w:r>
        <w:r>
          <w:rPr>
            <w:noProof/>
            <w:webHidden/>
          </w:rPr>
        </w:r>
        <w:r>
          <w:rPr>
            <w:noProof/>
            <w:webHidden/>
          </w:rPr>
          <w:fldChar w:fldCharType="separate"/>
        </w:r>
        <w:r w:rsidR="007F3F3F">
          <w:rPr>
            <w:noProof/>
            <w:webHidden/>
          </w:rPr>
          <w:t>11</w:t>
        </w:r>
        <w:r>
          <w:rPr>
            <w:noProof/>
            <w:webHidden/>
          </w:rPr>
          <w:fldChar w:fldCharType="end"/>
        </w:r>
      </w:hyperlink>
    </w:p>
    <w:p w:rsidR="00A0089E" w:rsidRDefault="00037149">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191461233" w:history="1">
        <w:r w:rsidR="00A0089E" w:rsidRPr="004D21F9">
          <w:rPr>
            <w:rStyle w:val="Hipervnculo"/>
            <w:noProof/>
          </w:rPr>
          <w:t>5.2</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Configurable RepositoryCollection Description</w:t>
        </w:r>
        <w:r w:rsidR="00A0089E">
          <w:rPr>
            <w:noProof/>
            <w:webHidden/>
          </w:rPr>
          <w:tab/>
        </w:r>
        <w:r>
          <w:rPr>
            <w:noProof/>
            <w:webHidden/>
          </w:rPr>
          <w:fldChar w:fldCharType="begin"/>
        </w:r>
        <w:r w:rsidR="00A0089E">
          <w:rPr>
            <w:noProof/>
            <w:webHidden/>
          </w:rPr>
          <w:instrText xml:space="preserve"> PAGEREF _Toc191461233 \h </w:instrText>
        </w:r>
        <w:r>
          <w:rPr>
            <w:noProof/>
            <w:webHidden/>
          </w:rPr>
        </w:r>
        <w:r>
          <w:rPr>
            <w:noProof/>
            <w:webHidden/>
          </w:rPr>
          <w:fldChar w:fldCharType="separate"/>
        </w:r>
        <w:r w:rsidR="007F3F3F">
          <w:rPr>
            <w:noProof/>
            <w:webHidden/>
          </w:rPr>
          <w:t>11</w:t>
        </w:r>
        <w:r>
          <w:rPr>
            <w:noProof/>
            <w:webHidden/>
          </w:rPr>
          <w:fldChar w:fldCharType="end"/>
        </w:r>
      </w:hyperlink>
    </w:p>
    <w:p w:rsidR="00A0089E" w:rsidRDefault="00037149">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191461234" w:history="1">
        <w:r w:rsidR="00A0089E" w:rsidRPr="004D21F9">
          <w:rPr>
            <w:rStyle w:val="Hipervnculo"/>
            <w:noProof/>
          </w:rPr>
          <w:t>5.3</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RepositoryCollectionAccess Messages</w:t>
        </w:r>
        <w:r w:rsidR="00A0089E">
          <w:rPr>
            <w:noProof/>
            <w:webHidden/>
          </w:rPr>
          <w:tab/>
        </w:r>
        <w:r>
          <w:rPr>
            <w:noProof/>
            <w:webHidden/>
          </w:rPr>
          <w:fldChar w:fldCharType="begin"/>
        </w:r>
        <w:r w:rsidR="00A0089E">
          <w:rPr>
            <w:noProof/>
            <w:webHidden/>
          </w:rPr>
          <w:instrText xml:space="preserve"> PAGEREF _Toc191461234 \h </w:instrText>
        </w:r>
        <w:r>
          <w:rPr>
            <w:noProof/>
            <w:webHidden/>
          </w:rPr>
        </w:r>
        <w:r>
          <w:rPr>
            <w:noProof/>
            <w:webHidden/>
          </w:rPr>
          <w:fldChar w:fldCharType="separate"/>
        </w:r>
        <w:r w:rsidR="007F3F3F">
          <w:rPr>
            <w:noProof/>
            <w:webHidden/>
          </w:rPr>
          <w:t>11</w:t>
        </w:r>
        <w:r>
          <w:rPr>
            <w:noProof/>
            <w:webHidden/>
          </w:rPr>
          <w:fldChar w:fldCharType="end"/>
        </w:r>
      </w:hyperlink>
    </w:p>
    <w:p w:rsidR="00A0089E" w:rsidRDefault="00037149">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191461235" w:history="1">
        <w:r w:rsidR="00A0089E" w:rsidRPr="004D21F9">
          <w:rPr>
            <w:rStyle w:val="Hipervnculo"/>
            <w:rFonts w:cs="Arial"/>
            <w:noProof/>
          </w:rPr>
          <w:t>5.4</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RepositoryCollectionFactory Messages</w:t>
        </w:r>
        <w:r w:rsidR="00A0089E">
          <w:rPr>
            <w:noProof/>
            <w:webHidden/>
          </w:rPr>
          <w:tab/>
        </w:r>
        <w:r>
          <w:rPr>
            <w:noProof/>
            <w:webHidden/>
          </w:rPr>
          <w:fldChar w:fldCharType="begin"/>
        </w:r>
        <w:r w:rsidR="00A0089E">
          <w:rPr>
            <w:noProof/>
            <w:webHidden/>
          </w:rPr>
          <w:instrText xml:space="preserve"> PAGEREF _Toc191461235 \h </w:instrText>
        </w:r>
        <w:r>
          <w:rPr>
            <w:noProof/>
            <w:webHidden/>
          </w:rPr>
        </w:r>
        <w:r>
          <w:rPr>
            <w:noProof/>
            <w:webHidden/>
          </w:rPr>
          <w:fldChar w:fldCharType="separate"/>
        </w:r>
        <w:r w:rsidR="007F3F3F">
          <w:rPr>
            <w:noProof/>
            <w:webHidden/>
          </w:rPr>
          <w:t>14</w:t>
        </w:r>
        <w:r>
          <w:rPr>
            <w:noProof/>
            <w:webHidden/>
          </w:rPr>
          <w:fldChar w:fldCharType="end"/>
        </w:r>
      </w:hyperlink>
    </w:p>
    <w:p w:rsidR="00A0089E" w:rsidRDefault="00037149">
      <w:pPr>
        <w:pStyle w:val="TDC1"/>
        <w:tabs>
          <w:tab w:val="left" w:pos="400"/>
          <w:tab w:val="right" w:leader="dot" w:pos="8630"/>
        </w:tabs>
        <w:rPr>
          <w:rFonts w:asciiTheme="minorHAnsi" w:eastAsiaTheme="minorEastAsia" w:hAnsiTheme="minorHAnsi" w:cstheme="minorBidi"/>
          <w:noProof/>
          <w:sz w:val="22"/>
          <w:szCs w:val="22"/>
          <w:lang w:val="es-ES" w:eastAsia="es-ES"/>
        </w:rPr>
      </w:pPr>
      <w:hyperlink w:anchor="_Toc191461236" w:history="1">
        <w:r w:rsidR="00A0089E" w:rsidRPr="004D21F9">
          <w:rPr>
            <w:rStyle w:val="Hipervnculo"/>
            <w:rFonts w:cs="Arial"/>
            <w:noProof/>
          </w:rPr>
          <w:t>6.</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Repository</w:t>
        </w:r>
        <w:r w:rsidR="00A0089E">
          <w:rPr>
            <w:noProof/>
            <w:webHidden/>
          </w:rPr>
          <w:tab/>
        </w:r>
        <w:r>
          <w:rPr>
            <w:noProof/>
            <w:webHidden/>
          </w:rPr>
          <w:fldChar w:fldCharType="begin"/>
        </w:r>
        <w:r w:rsidR="00A0089E">
          <w:rPr>
            <w:noProof/>
            <w:webHidden/>
          </w:rPr>
          <w:instrText xml:space="preserve"> PAGEREF _Toc191461236 \h </w:instrText>
        </w:r>
        <w:r>
          <w:rPr>
            <w:noProof/>
            <w:webHidden/>
          </w:rPr>
        </w:r>
        <w:r>
          <w:rPr>
            <w:noProof/>
            <w:webHidden/>
          </w:rPr>
          <w:fldChar w:fldCharType="separate"/>
        </w:r>
        <w:r w:rsidR="007F3F3F">
          <w:rPr>
            <w:noProof/>
            <w:webHidden/>
          </w:rPr>
          <w:t>15</w:t>
        </w:r>
        <w:r>
          <w:rPr>
            <w:noProof/>
            <w:webHidden/>
          </w:rPr>
          <w:fldChar w:fldCharType="end"/>
        </w:r>
      </w:hyperlink>
    </w:p>
    <w:p w:rsidR="00A0089E" w:rsidRDefault="00037149">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191461237" w:history="1">
        <w:r w:rsidR="00A0089E" w:rsidRPr="004D21F9">
          <w:rPr>
            <w:rStyle w:val="Hipervnculo"/>
            <w:noProof/>
          </w:rPr>
          <w:t>6.1</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Static Repository Description</w:t>
        </w:r>
        <w:r w:rsidR="00A0089E">
          <w:rPr>
            <w:noProof/>
            <w:webHidden/>
          </w:rPr>
          <w:tab/>
        </w:r>
        <w:r>
          <w:rPr>
            <w:noProof/>
            <w:webHidden/>
          </w:rPr>
          <w:fldChar w:fldCharType="begin"/>
        </w:r>
        <w:r w:rsidR="00A0089E">
          <w:rPr>
            <w:noProof/>
            <w:webHidden/>
          </w:rPr>
          <w:instrText xml:space="preserve"> PAGEREF _Toc191461237 \h </w:instrText>
        </w:r>
        <w:r>
          <w:rPr>
            <w:noProof/>
            <w:webHidden/>
          </w:rPr>
        </w:r>
        <w:r>
          <w:rPr>
            <w:noProof/>
            <w:webHidden/>
          </w:rPr>
          <w:fldChar w:fldCharType="separate"/>
        </w:r>
        <w:r w:rsidR="007F3F3F">
          <w:rPr>
            <w:noProof/>
            <w:webHidden/>
          </w:rPr>
          <w:t>15</w:t>
        </w:r>
        <w:r>
          <w:rPr>
            <w:noProof/>
            <w:webHidden/>
          </w:rPr>
          <w:fldChar w:fldCharType="end"/>
        </w:r>
      </w:hyperlink>
    </w:p>
    <w:p w:rsidR="00A0089E" w:rsidRDefault="00037149">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191461238" w:history="1">
        <w:r w:rsidR="00A0089E" w:rsidRPr="004D21F9">
          <w:rPr>
            <w:rStyle w:val="Hipervnculo"/>
            <w:noProof/>
          </w:rPr>
          <w:t>6.2</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Configurable Repository Description</w:t>
        </w:r>
        <w:r w:rsidR="00A0089E">
          <w:rPr>
            <w:noProof/>
            <w:webHidden/>
          </w:rPr>
          <w:tab/>
        </w:r>
        <w:r>
          <w:rPr>
            <w:noProof/>
            <w:webHidden/>
          </w:rPr>
          <w:fldChar w:fldCharType="begin"/>
        </w:r>
        <w:r w:rsidR="00A0089E">
          <w:rPr>
            <w:noProof/>
            <w:webHidden/>
          </w:rPr>
          <w:instrText xml:space="preserve"> PAGEREF _Toc191461238 \h </w:instrText>
        </w:r>
        <w:r>
          <w:rPr>
            <w:noProof/>
            <w:webHidden/>
          </w:rPr>
        </w:r>
        <w:r>
          <w:rPr>
            <w:noProof/>
            <w:webHidden/>
          </w:rPr>
          <w:fldChar w:fldCharType="separate"/>
        </w:r>
        <w:r w:rsidR="007F3F3F">
          <w:rPr>
            <w:noProof/>
            <w:webHidden/>
          </w:rPr>
          <w:t>16</w:t>
        </w:r>
        <w:r>
          <w:rPr>
            <w:noProof/>
            <w:webHidden/>
          </w:rPr>
          <w:fldChar w:fldCharType="end"/>
        </w:r>
      </w:hyperlink>
    </w:p>
    <w:p w:rsidR="00A0089E" w:rsidRDefault="00037149">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191461239" w:history="1">
        <w:r w:rsidR="00A0089E" w:rsidRPr="004D21F9">
          <w:rPr>
            <w:rStyle w:val="Hipervnculo"/>
            <w:noProof/>
          </w:rPr>
          <w:t>6.3</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RepositoryAccess Messages</w:t>
        </w:r>
        <w:r w:rsidR="00A0089E">
          <w:rPr>
            <w:noProof/>
            <w:webHidden/>
          </w:rPr>
          <w:tab/>
        </w:r>
        <w:r>
          <w:rPr>
            <w:noProof/>
            <w:webHidden/>
          </w:rPr>
          <w:fldChar w:fldCharType="begin"/>
        </w:r>
        <w:r w:rsidR="00A0089E">
          <w:rPr>
            <w:noProof/>
            <w:webHidden/>
          </w:rPr>
          <w:instrText xml:space="preserve"> PAGEREF _Toc191461239 \h </w:instrText>
        </w:r>
        <w:r>
          <w:rPr>
            <w:noProof/>
            <w:webHidden/>
          </w:rPr>
        </w:r>
        <w:r>
          <w:rPr>
            <w:noProof/>
            <w:webHidden/>
          </w:rPr>
          <w:fldChar w:fldCharType="separate"/>
        </w:r>
        <w:r w:rsidR="007F3F3F">
          <w:rPr>
            <w:noProof/>
            <w:webHidden/>
          </w:rPr>
          <w:t>16</w:t>
        </w:r>
        <w:r>
          <w:rPr>
            <w:noProof/>
            <w:webHidden/>
          </w:rPr>
          <w:fldChar w:fldCharType="end"/>
        </w:r>
      </w:hyperlink>
    </w:p>
    <w:p w:rsidR="00A0089E" w:rsidRDefault="00037149">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191461240" w:history="1">
        <w:r w:rsidR="00A0089E" w:rsidRPr="004D21F9">
          <w:rPr>
            <w:rStyle w:val="Hipervnculo"/>
            <w:rFonts w:cs="Arial"/>
            <w:noProof/>
          </w:rPr>
          <w:t>6.4</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RepositoryFactory Messages</w:t>
        </w:r>
        <w:r w:rsidR="00A0089E">
          <w:rPr>
            <w:noProof/>
            <w:webHidden/>
          </w:rPr>
          <w:tab/>
        </w:r>
        <w:r>
          <w:rPr>
            <w:noProof/>
            <w:webHidden/>
          </w:rPr>
          <w:fldChar w:fldCharType="begin"/>
        </w:r>
        <w:r w:rsidR="00A0089E">
          <w:rPr>
            <w:noProof/>
            <w:webHidden/>
          </w:rPr>
          <w:instrText xml:space="preserve"> PAGEREF _Toc191461240 \h </w:instrText>
        </w:r>
        <w:r>
          <w:rPr>
            <w:noProof/>
            <w:webHidden/>
          </w:rPr>
        </w:r>
        <w:r>
          <w:rPr>
            <w:noProof/>
            <w:webHidden/>
          </w:rPr>
          <w:fldChar w:fldCharType="separate"/>
        </w:r>
        <w:r w:rsidR="007F3F3F">
          <w:rPr>
            <w:noProof/>
            <w:webHidden/>
          </w:rPr>
          <w:t>22</w:t>
        </w:r>
        <w:r>
          <w:rPr>
            <w:noProof/>
            <w:webHidden/>
          </w:rPr>
          <w:fldChar w:fldCharType="end"/>
        </w:r>
      </w:hyperlink>
    </w:p>
    <w:p w:rsidR="00A0089E" w:rsidRDefault="00037149">
      <w:pPr>
        <w:pStyle w:val="TDC1"/>
        <w:tabs>
          <w:tab w:val="left" w:pos="400"/>
          <w:tab w:val="right" w:leader="dot" w:pos="8630"/>
        </w:tabs>
        <w:rPr>
          <w:rFonts w:asciiTheme="minorHAnsi" w:eastAsiaTheme="minorEastAsia" w:hAnsiTheme="minorHAnsi" w:cstheme="minorBidi"/>
          <w:noProof/>
          <w:sz w:val="22"/>
          <w:szCs w:val="22"/>
          <w:lang w:val="es-ES" w:eastAsia="es-ES"/>
        </w:rPr>
      </w:pPr>
      <w:hyperlink w:anchor="_Toc191461241" w:history="1">
        <w:r w:rsidR="00A0089E" w:rsidRPr="004D21F9">
          <w:rPr>
            <w:rStyle w:val="Hipervnculo"/>
            <w:rFonts w:cs="Arial"/>
            <w:noProof/>
          </w:rPr>
          <w:t>7.</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Resource</w:t>
        </w:r>
        <w:r w:rsidR="00A0089E">
          <w:rPr>
            <w:noProof/>
            <w:webHidden/>
          </w:rPr>
          <w:tab/>
        </w:r>
        <w:r>
          <w:rPr>
            <w:noProof/>
            <w:webHidden/>
          </w:rPr>
          <w:fldChar w:fldCharType="begin"/>
        </w:r>
        <w:r w:rsidR="00A0089E">
          <w:rPr>
            <w:noProof/>
            <w:webHidden/>
          </w:rPr>
          <w:instrText xml:space="preserve"> PAGEREF _Toc191461241 \h </w:instrText>
        </w:r>
        <w:r>
          <w:rPr>
            <w:noProof/>
            <w:webHidden/>
          </w:rPr>
        </w:r>
        <w:r>
          <w:rPr>
            <w:noProof/>
            <w:webHidden/>
          </w:rPr>
          <w:fldChar w:fldCharType="separate"/>
        </w:r>
        <w:r w:rsidR="007F3F3F">
          <w:rPr>
            <w:noProof/>
            <w:webHidden/>
          </w:rPr>
          <w:t>27</w:t>
        </w:r>
        <w:r>
          <w:rPr>
            <w:noProof/>
            <w:webHidden/>
          </w:rPr>
          <w:fldChar w:fldCharType="end"/>
        </w:r>
      </w:hyperlink>
    </w:p>
    <w:p w:rsidR="00A0089E" w:rsidRDefault="00037149">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191461242" w:history="1">
        <w:r w:rsidR="00A0089E" w:rsidRPr="004D21F9">
          <w:rPr>
            <w:rStyle w:val="Hipervnculo"/>
            <w:noProof/>
          </w:rPr>
          <w:t>7.1</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Static Resource Description</w:t>
        </w:r>
        <w:r w:rsidR="00A0089E">
          <w:rPr>
            <w:noProof/>
            <w:webHidden/>
          </w:rPr>
          <w:tab/>
        </w:r>
        <w:r>
          <w:rPr>
            <w:noProof/>
            <w:webHidden/>
          </w:rPr>
          <w:fldChar w:fldCharType="begin"/>
        </w:r>
        <w:r w:rsidR="00A0089E">
          <w:rPr>
            <w:noProof/>
            <w:webHidden/>
          </w:rPr>
          <w:instrText xml:space="preserve"> PAGEREF _Toc191461242 \h </w:instrText>
        </w:r>
        <w:r>
          <w:rPr>
            <w:noProof/>
            <w:webHidden/>
          </w:rPr>
        </w:r>
        <w:r>
          <w:rPr>
            <w:noProof/>
            <w:webHidden/>
          </w:rPr>
          <w:fldChar w:fldCharType="separate"/>
        </w:r>
        <w:r w:rsidR="007F3F3F">
          <w:rPr>
            <w:noProof/>
            <w:webHidden/>
          </w:rPr>
          <w:t>27</w:t>
        </w:r>
        <w:r>
          <w:rPr>
            <w:noProof/>
            <w:webHidden/>
          </w:rPr>
          <w:fldChar w:fldCharType="end"/>
        </w:r>
      </w:hyperlink>
    </w:p>
    <w:p w:rsidR="00A0089E" w:rsidRDefault="00037149">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191461243" w:history="1">
        <w:r w:rsidR="00A0089E" w:rsidRPr="004D21F9">
          <w:rPr>
            <w:rStyle w:val="Hipervnculo"/>
            <w:noProof/>
          </w:rPr>
          <w:t>7.2</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Configurable Resource Description</w:t>
        </w:r>
        <w:r w:rsidR="00A0089E">
          <w:rPr>
            <w:noProof/>
            <w:webHidden/>
          </w:rPr>
          <w:tab/>
        </w:r>
        <w:r>
          <w:rPr>
            <w:noProof/>
            <w:webHidden/>
          </w:rPr>
          <w:fldChar w:fldCharType="begin"/>
        </w:r>
        <w:r w:rsidR="00A0089E">
          <w:rPr>
            <w:noProof/>
            <w:webHidden/>
          </w:rPr>
          <w:instrText xml:space="preserve"> PAGEREF _Toc191461243 \h </w:instrText>
        </w:r>
        <w:r>
          <w:rPr>
            <w:noProof/>
            <w:webHidden/>
          </w:rPr>
        </w:r>
        <w:r>
          <w:rPr>
            <w:noProof/>
            <w:webHidden/>
          </w:rPr>
          <w:fldChar w:fldCharType="separate"/>
        </w:r>
        <w:r w:rsidR="007F3F3F">
          <w:rPr>
            <w:noProof/>
            <w:webHidden/>
          </w:rPr>
          <w:t>27</w:t>
        </w:r>
        <w:r>
          <w:rPr>
            <w:noProof/>
            <w:webHidden/>
          </w:rPr>
          <w:fldChar w:fldCharType="end"/>
        </w:r>
      </w:hyperlink>
    </w:p>
    <w:p w:rsidR="00A0089E" w:rsidRDefault="00037149">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191461244" w:history="1">
        <w:r w:rsidR="00A0089E" w:rsidRPr="004D21F9">
          <w:rPr>
            <w:rStyle w:val="Hipervnculo"/>
            <w:noProof/>
          </w:rPr>
          <w:t>7.3</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ResourceAccess Messages</w:t>
        </w:r>
        <w:r w:rsidR="00A0089E">
          <w:rPr>
            <w:noProof/>
            <w:webHidden/>
          </w:rPr>
          <w:tab/>
        </w:r>
        <w:r>
          <w:rPr>
            <w:noProof/>
            <w:webHidden/>
          </w:rPr>
          <w:fldChar w:fldCharType="begin"/>
        </w:r>
        <w:r w:rsidR="00A0089E">
          <w:rPr>
            <w:noProof/>
            <w:webHidden/>
          </w:rPr>
          <w:instrText xml:space="preserve"> PAGEREF _Toc191461244 \h </w:instrText>
        </w:r>
        <w:r>
          <w:rPr>
            <w:noProof/>
            <w:webHidden/>
          </w:rPr>
        </w:r>
        <w:r>
          <w:rPr>
            <w:noProof/>
            <w:webHidden/>
          </w:rPr>
          <w:fldChar w:fldCharType="separate"/>
        </w:r>
        <w:r w:rsidR="007F3F3F">
          <w:rPr>
            <w:noProof/>
            <w:webHidden/>
          </w:rPr>
          <w:t>27</w:t>
        </w:r>
        <w:r>
          <w:rPr>
            <w:noProof/>
            <w:webHidden/>
          </w:rPr>
          <w:fldChar w:fldCharType="end"/>
        </w:r>
      </w:hyperlink>
    </w:p>
    <w:p w:rsidR="00A0089E" w:rsidRDefault="00037149">
      <w:pPr>
        <w:pStyle w:val="TDC1"/>
        <w:tabs>
          <w:tab w:val="left" w:pos="400"/>
          <w:tab w:val="right" w:leader="dot" w:pos="8630"/>
        </w:tabs>
        <w:rPr>
          <w:rFonts w:asciiTheme="minorHAnsi" w:eastAsiaTheme="minorEastAsia" w:hAnsiTheme="minorHAnsi" w:cstheme="minorBidi"/>
          <w:noProof/>
          <w:sz w:val="22"/>
          <w:szCs w:val="22"/>
          <w:lang w:val="es-ES" w:eastAsia="es-ES"/>
        </w:rPr>
      </w:pPr>
      <w:hyperlink w:anchor="_Toc191461245" w:history="1">
        <w:r w:rsidR="00A0089E" w:rsidRPr="004D21F9">
          <w:rPr>
            <w:rStyle w:val="Hipervnculo"/>
            <w:rFonts w:cs="Arial"/>
            <w:noProof/>
          </w:rPr>
          <w:t>8.</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Class</w:t>
        </w:r>
        <w:r w:rsidR="00A0089E">
          <w:rPr>
            <w:noProof/>
            <w:webHidden/>
          </w:rPr>
          <w:tab/>
        </w:r>
        <w:r>
          <w:rPr>
            <w:noProof/>
            <w:webHidden/>
          </w:rPr>
          <w:fldChar w:fldCharType="begin"/>
        </w:r>
        <w:r w:rsidR="00A0089E">
          <w:rPr>
            <w:noProof/>
            <w:webHidden/>
          </w:rPr>
          <w:instrText xml:space="preserve"> PAGEREF _Toc191461245 \h </w:instrText>
        </w:r>
        <w:r>
          <w:rPr>
            <w:noProof/>
            <w:webHidden/>
          </w:rPr>
        </w:r>
        <w:r>
          <w:rPr>
            <w:noProof/>
            <w:webHidden/>
          </w:rPr>
          <w:fldChar w:fldCharType="separate"/>
        </w:r>
        <w:r w:rsidR="007F3F3F">
          <w:rPr>
            <w:noProof/>
            <w:webHidden/>
          </w:rPr>
          <w:t>37</w:t>
        </w:r>
        <w:r>
          <w:rPr>
            <w:noProof/>
            <w:webHidden/>
          </w:rPr>
          <w:fldChar w:fldCharType="end"/>
        </w:r>
      </w:hyperlink>
    </w:p>
    <w:p w:rsidR="00A0089E" w:rsidRDefault="00037149">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191461246" w:history="1">
        <w:r w:rsidR="00A0089E" w:rsidRPr="004D21F9">
          <w:rPr>
            <w:rStyle w:val="Hipervnculo"/>
            <w:noProof/>
          </w:rPr>
          <w:t>8.1</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Static Class Description</w:t>
        </w:r>
        <w:r w:rsidR="00A0089E">
          <w:rPr>
            <w:noProof/>
            <w:webHidden/>
          </w:rPr>
          <w:tab/>
        </w:r>
        <w:r>
          <w:rPr>
            <w:noProof/>
            <w:webHidden/>
          </w:rPr>
          <w:fldChar w:fldCharType="begin"/>
        </w:r>
        <w:r w:rsidR="00A0089E">
          <w:rPr>
            <w:noProof/>
            <w:webHidden/>
          </w:rPr>
          <w:instrText xml:space="preserve"> PAGEREF _Toc191461246 \h </w:instrText>
        </w:r>
        <w:r>
          <w:rPr>
            <w:noProof/>
            <w:webHidden/>
          </w:rPr>
        </w:r>
        <w:r>
          <w:rPr>
            <w:noProof/>
            <w:webHidden/>
          </w:rPr>
          <w:fldChar w:fldCharType="separate"/>
        </w:r>
        <w:r w:rsidR="007F3F3F">
          <w:rPr>
            <w:noProof/>
            <w:webHidden/>
          </w:rPr>
          <w:t>37</w:t>
        </w:r>
        <w:r>
          <w:rPr>
            <w:noProof/>
            <w:webHidden/>
          </w:rPr>
          <w:fldChar w:fldCharType="end"/>
        </w:r>
      </w:hyperlink>
    </w:p>
    <w:p w:rsidR="00A0089E" w:rsidRDefault="00037149">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191461247" w:history="1">
        <w:r w:rsidR="00A0089E" w:rsidRPr="004D21F9">
          <w:rPr>
            <w:rStyle w:val="Hipervnculo"/>
            <w:noProof/>
          </w:rPr>
          <w:t>8.2</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Configurable Class Description</w:t>
        </w:r>
        <w:r w:rsidR="00A0089E">
          <w:rPr>
            <w:noProof/>
            <w:webHidden/>
          </w:rPr>
          <w:tab/>
        </w:r>
        <w:r>
          <w:rPr>
            <w:noProof/>
            <w:webHidden/>
          </w:rPr>
          <w:fldChar w:fldCharType="begin"/>
        </w:r>
        <w:r w:rsidR="00A0089E">
          <w:rPr>
            <w:noProof/>
            <w:webHidden/>
          </w:rPr>
          <w:instrText xml:space="preserve"> PAGEREF _Toc191461247 \h </w:instrText>
        </w:r>
        <w:r>
          <w:rPr>
            <w:noProof/>
            <w:webHidden/>
          </w:rPr>
        </w:r>
        <w:r>
          <w:rPr>
            <w:noProof/>
            <w:webHidden/>
          </w:rPr>
          <w:fldChar w:fldCharType="separate"/>
        </w:r>
        <w:r w:rsidR="007F3F3F">
          <w:rPr>
            <w:noProof/>
            <w:webHidden/>
          </w:rPr>
          <w:t>38</w:t>
        </w:r>
        <w:r>
          <w:rPr>
            <w:noProof/>
            <w:webHidden/>
          </w:rPr>
          <w:fldChar w:fldCharType="end"/>
        </w:r>
      </w:hyperlink>
    </w:p>
    <w:p w:rsidR="00A0089E" w:rsidRDefault="00037149">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191461248" w:history="1">
        <w:r w:rsidR="00A0089E" w:rsidRPr="004D21F9">
          <w:rPr>
            <w:rStyle w:val="Hipervnculo"/>
            <w:noProof/>
          </w:rPr>
          <w:t>8.3</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ClassAccess Messages</w:t>
        </w:r>
        <w:r w:rsidR="00A0089E">
          <w:rPr>
            <w:noProof/>
            <w:webHidden/>
          </w:rPr>
          <w:tab/>
        </w:r>
        <w:r>
          <w:rPr>
            <w:noProof/>
            <w:webHidden/>
          </w:rPr>
          <w:fldChar w:fldCharType="begin"/>
        </w:r>
        <w:r w:rsidR="00A0089E">
          <w:rPr>
            <w:noProof/>
            <w:webHidden/>
          </w:rPr>
          <w:instrText xml:space="preserve"> PAGEREF _Toc191461248 \h </w:instrText>
        </w:r>
        <w:r>
          <w:rPr>
            <w:noProof/>
            <w:webHidden/>
          </w:rPr>
        </w:r>
        <w:r>
          <w:rPr>
            <w:noProof/>
            <w:webHidden/>
          </w:rPr>
          <w:fldChar w:fldCharType="separate"/>
        </w:r>
        <w:r w:rsidR="007F3F3F">
          <w:rPr>
            <w:noProof/>
            <w:webHidden/>
          </w:rPr>
          <w:t>38</w:t>
        </w:r>
        <w:r>
          <w:rPr>
            <w:noProof/>
            <w:webHidden/>
          </w:rPr>
          <w:fldChar w:fldCharType="end"/>
        </w:r>
      </w:hyperlink>
    </w:p>
    <w:p w:rsidR="00A0089E" w:rsidRDefault="00037149">
      <w:pPr>
        <w:pStyle w:val="TDC1"/>
        <w:tabs>
          <w:tab w:val="left" w:pos="400"/>
          <w:tab w:val="right" w:leader="dot" w:pos="8630"/>
        </w:tabs>
        <w:rPr>
          <w:rFonts w:asciiTheme="minorHAnsi" w:eastAsiaTheme="minorEastAsia" w:hAnsiTheme="minorHAnsi" w:cstheme="minorBidi"/>
          <w:noProof/>
          <w:sz w:val="22"/>
          <w:szCs w:val="22"/>
          <w:lang w:val="es-ES" w:eastAsia="es-ES"/>
        </w:rPr>
      </w:pPr>
      <w:hyperlink w:anchor="_Toc191461249" w:history="1">
        <w:r w:rsidR="00A0089E" w:rsidRPr="004D21F9">
          <w:rPr>
            <w:rStyle w:val="Hipervnculo"/>
            <w:rFonts w:cs="Arial"/>
            <w:noProof/>
          </w:rPr>
          <w:t>9.</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Property</w:t>
        </w:r>
        <w:r w:rsidR="00A0089E">
          <w:rPr>
            <w:noProof/>
            <w:webHidden/>
          </w:rPr>
          <w:tab/>
        </w:r>
        <w:r>
          <w:rPr>
            <w:noProof/>
            <w:webHidden/>
          </w:rPr>
          <w:fldChar w:fldCharType="begin"/>
        </w:r>
        <w:r w:rsidR="00A0089E">
          <w:rPr>
            <w:noProof/>
            <w:webHidden/>
          </w:rPr>
          <w:instrText xml:space="preserve"> PAGEREF _Toc191461249 \h </w:instrText>
        </w:r>
        <w:r>
          <w:rPr>
            <w:noProof/>
            <w:webHidden/>
          </w:rPr>
        </w:r>
        <w:r>
          <w:rPr>
            <w:noProof/>
            <w:webHidden/>
          </w:rPr>
          <w:fldChar w:fldCharType="separate"/>
        </w:r>
        <w:r w:rsidR="007F3F3F">
          <w:rPr>
            <w:noProof/>
            <w:webHidden/>
          </w:rPr>
          <w:t>44</w:t>
        </w:r>
        <w:r>
          <w:rPr>
            <w:noProof/>
            <w:webHidden/>
          </w:rPr>
          <w:fldChar w:fldCharType="end"/>
        </w:r>
      </w:hyperlink>
    </w:p>
    <w:p w:rsidR="00A0089E" w:rsidRDefault="00037149">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191461250" w:history="1">
        <w:r w:rsidR="00A0089E" w:rsidRPr="004D21F9">
          <w:rPr>
            <w:rStyle w:val="Hipervnculo"/>
            <w:noProof/>
          </w:rPr>
          <w:t>9.1</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Static Property Description</w:t>
        </w:r>
        <w:r w:rsidR="00A0089E">
          <w:rPr>
            <w:noProof/>
            <w:webHidden/>
          </w:rPr>
          <w:tab/>
        </w:r>
        <w:r>
          <w:rPr>
            <w:noProof/>
            <w:webHidden/>
          </w:rPr>
          <w:fldChar w:fldCharType="begin"/>
        </w:r>
        <w:r w:rsidR="00A0089E">
          <w:rPr>
            <w:noProof/>
            <w:webHidden/>
          </w:rPr>
          <w:instrText xml:space="preserve"> PAGEREF _Toc191461250 \h </w:instrText>
        </w:r>
        <w:r>
          <w:rPr>
            <w:noProof/>
            <w:webHidden/>
          </w:rPr>
        </w:r>
        <w:r>
          <w:rPr>
            <w:noProof/>
            <w:webHidden/>
          </w:rPr>
          <w:fldChar w:fldCharType="separate"/>
        </w:r>
        <w:r w:rsidR="007F3F3F">
          <w:rPr>
            <w:noProof/>
            <w:webHidden/>
          </w:rPr>
          <w:t>44</w:t>
        </w:r>
        <w:r>
          <w:rPr>
            <w:noProof/>
            <w:webHidden/>
          </w:rPr>
          <w:fldChar w:fldCharType="end"/>
        </w:r>
      </w:hyperlink>
    </w:p>
    <w:p w:rsidR="00A0089E" w:rsidRDefault="00037149">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191461251" w:history="1">
        <w:r w:rsidR="00A0089E" w:rsidRPr="004D21F9">
          <w:rPr>
            <w:rStyle w:val="Hipervnculo"/>
            <w:noProof/>
          </w:rPr>
          <w:t>9.2</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Configurable Property Description</w:t>
        </w:r>
        <w:r w:rsidR="00A0089E">
          <w:rPr>
            <w:noProof/>
            <w:webHidden/>
          </w:rPr>
          <w:tab/>
        </w:r>
        <w:r>
          <w:rPr>
            <w:noProof/>
            <w:webHidden/>
          </w:rPr>
          <w:fldChar w:fldCharType="begin"/>
        </w:r>
        <w:r w:rsidR="00A0089E">
          <w:rPr>
            <w:noProof/>
            <w:webHidden/>
          </w:rPr>
          <w:instrText xml:space="preserve"> PAGEREF _Toc191461251 \h </w:instrText>
        </w:r>
        <w:r>
          <w:rPr>
            <w:noProof/>
            <w:webHidden/>
          </w:rPr>
        </w:r>
        <w:r>
          <w:rPr>
            <w:noProof/>
            <w:webHidden/>
          </w:rPr>
          <w:fldChar w:fldCharType="separate"/>
        </w:r>
        <w:r w:rsidR="007F3F3F">
          <w:rPr>
            <w:noProof/>
            <w:webHidden/>
          </w:rPr>
          <w:t>44</w:t>
        </w:r>
        <w:r>
          <w:rPr>
            <w:noProof/>
            <w:webHidden/>
          </w:rPr>
          <w:fldChar w:fldCharType="end"/>
        </w:r>
      </w:hyperlink>
    </w:p>
    <w:p w:rsidR="00A0089E" w:rsidRDefault="00037149">
      <w:pPr>
        <w:pStyle w:val="TDC2"/>
        <w:tabs>
          <w:tab w:val="left" w:pos="800"/>
          <w:tab w:val="right" w:leader="dot" w:pos="8630"/>
        </w:tabs>
        <w:rPr>
          <w:rFonts w:asciiTheme="minorHAnsi" w:eastAsiaTheme="minorEastAsia" w:hAnsiTheme="minorHAnsi" w:cstheme="minorBidi"/>
          <w:noProof/>
          <w:sz w:val="22"/>
          <w:szCs w:val="22"/>
          <w:lang w:val="es-ES" w:eastAsia="es-ES"/>
        </w:rPr>
      </w:pPr>
      <w:hyperlink w:anchor="_Toc191461252" w:history="1">
        <w:r w:rsidR="00A0089E" w:rsidRPr="004D21F9">
          <w:rPr>
            <w:rStyle w:val="Hipervnculo"/>
            <w:noProof/>
          </w:rPr>
          <w:t>9.3</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PropertyAccess Messages</w:t>
        </w:r>
        <w:r w:rsidR="00A0089E">
          <w:rPr>
            <w:noProof/>
            <w:webHidden/>
          </w:rPr>
          <w:tab/>
        </w:r>
        <w:r>
          <w:rPr>
            <w:noProof/>
            <w:webHidden/>
          </w:rPr>
          <w:fldChar w:fldCharType="begin"/>
        </w:r>
        <w:r w:rsidR="00A0089E">
          <w:rPr>
            <w:noProof/>
            <w:webHidden/>
          </w:rPr>
          <w:instrText xml:space="preserve"> PAGEREF _Toc191461252 \h </w:instrText>
        </w:r>
        <w:r>
          <w:rPr>
            <w:noProof/>
            <w:webHidden/>
          </w:rPr>
        </w:r>
        <w:r>
          <w:rPr>
            <w:noProof/>
            <w:webHidden/>
          </w:rPr>
          <w:fldChar w:fldCharType="separate"/>
        </w:r>
        <w:r w:rsidR="007F3F3F">
          <w:rPr>
            <w:noProof/>
            <w:webHidden/>
          </w:rPr>
          <w:t>44</w:t>
        </w:r>
        <w:r>
          <w:rPr>
            <w:noProof/>
            <w:webHidden/>
          </w:rPr>
          <w:fldChar w:fldCharType="end"/>
        </w:r>
      </w:hyperlink>
    </w:p>
    <w:p w:rsidR="00A0089E" w:rsidRDefault="00037149">
      <w:pPr>
        <w:pStyle w:val="TDC1"/>
        <w:tabs>
          <w:tab w:val="left" w:pos="600"/>
          <w:tab w:val="right" w:leader="dot" w:pos="8630"/>
        </w:tabs>
        <w:rPr>
          <w:rFonts w:asciiTheme="minorHAnsi" w:eastAsiaTheme="minorEastAsia" w:hAnsiTheme="minorHAnsi" w:cstheme="minorBidi"/>
          <w:noProof/>
          <w:sz w:val="22"/>
          <w:szCs w:val="22"/>
          <w:lang w:val="es-ES" w:eastAsia="es-ES"/>
        </w:rPr>
      </w:pPr>
      <w:hyperlink w:anchor="_Toc191461253" w:history="1">
        <w:r w:rsidR="00A0089E" w:rsidRPr="004D21F9">
          <w:rPr>
            <w:rStyle w:val="Hipervnculo"/>
            <w:rFonts w:cs="Arial"/>
            <w:noProof/>
          </w:rPr>
          <w:t>10.</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Statement</w:t>
        </w:r>
        <w:r w:rsidR="00A0089E">
          <w:rPr>
            <w:noProof/>
            <w:webHidden/>
          </w:rPr>
          <w:tab/>
        </w:r>
        <w:r>
          <w:rPr>
            <w:noProof/>
            <w:webHidden/>
          </w:rPr>
          <w:fldChar w:fldCharType="begin"/>
        </w:r>
        <w:r w:rsidR="00A0089E">
          <w:rPr>
            <w:noProof/>
            <w:webHidden/>
          </w:rPr>
          <w:instrText xml:space="preserve"> PAGEREF _Toc191461253 \h </w:instrText>
        </w:r>
        <w:r>
          <w:rPr>
            <w:noProof/>
            <w:webHidden/>
          </w:rPr>
        </w:r>
        <w:r>
          <w:rPr>
            <w:noProof/>
            <w:webHidden/>
          </w:rPr>
          <w:fldChar w:fldCharType="separate"/>
        </w:r>
        <w:r w:rsidR="007F3F3F">
          <w:rPr>
            <w:noProof/>
            <w:webHidden/>
          </w:rPr>
          <w:t>54</w:t>
        </w:r>
        <w:r>
          <w:rPr>
            <w:noProof/>
            <w:webHidden/>
          </w:rPr>
          <w:fldChar w:fldCharType="end"/>
        </w:r>
      </w:hyperlink>
    </w:p>
    <w:p w:rsidR="00A0089E" w:rsidRDefault="00037149">
      <w:pPr>
        <w:pStyle w:val="TDC2"/>
        <w:tabs>
          <w:tab w:val="left" w:pos="1000"/>
          <w:tab w:val="right" w:leader="dot" w:pos="8630"/>
        </w:tabs>
        <w:rPr>
          <w:rFonts w:asciiTheme="minorHAnsi" w:eastAsiaTheme="minorEastAsia" w:hAnsiTheme="minorHAnsi" w:cstheme="minorBidi"/>
          <w:noProof/>
          <w:sz w:val="22"/>
          <w:szCs w:val="22"/>
          <w:lang w:val="es-ES" w:eastAsia="es-ES"/>
        </w:rPr>
      </w:pPr>
      <w:hyperlink w:anchor="_Toc191461254" w:history="1">
        <w:r w:rsidR="00A0089E" w:rsidRPr="004D21F9">
          <w:rPr>
            <w:rStyle w:val="Hipervnculo"/>
            <w:noProof/>
          </w:rPr>
          <w:t>10.1</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Static Statement Description</w:t>
        </w:r>
        <w:r w:rsidR="00A0089E">
          <w:rPr>
            <w:noProof/>
            <w:webHidden/>
          </w:rPr>
          <w:tab/>
        </w:r>
        <w:r>
          <w:rPr>
            <w:noProof/>
            <w:webHidden/>
          </w:rPr>
          <w:fldChar w:fldCharType="begin"/>
        </w:r>
        <w:r w:rsidR="00A0089E">
          <w:rPr>
            <w:noProof/>
            <w:webHidden/>
          </w:rPr>
          <w:instrText xml:space="preserve"> PAGEREF _Toc191461254 \h </w:instrText>
        </w:r>
        <w:r>
          <w:rPr>
            <w:noProof/>
            <w:webHidden/>
          </w:rPr>
        </w:r>
        <w:r>
          <w:rPr>
            <w:noProof/>
            <w:webHidden/>
          </w:rPr>
          <w:fldChar w:fldCharType="separate"/>
        </w:r>
        <w:r w:rsidR="007F3F3F">
          <w:rPr>
            <w:noProof/>
            <w:webHidden/>
          </w:rPr>
          <w:t>54</w:t>
        </w:r>
        <w:r>
          <w:rPr>
            <w:noProof/>
            <w:webHidden/>
          </w:rPr>
          <w:fldChar w:fldCharType="end"/>
        </w:r>
      </w:hyperlink>
    </w:p>
    <w:p w:rsidR="00A0089E" w:rsidRDefault="00037149">
      <w:pPr>
        <w:pStyle w:val="TDC2"/>
        <w:tabs>
          <w:tab w:val="left" w:pos="1000"/>
          <w:tab w:val="right" w:leader="dot" w:pos="8630"/>
        </w:tabs>
        <w:rPr>
          <w:rFonts w:asciiTheme="minorHAnsi" w:eastAsiaTheme="minorEastAsia" w:hAnsiTheme="minorHAnsi" w:cstheme="minorBidi"/>
          <w:noProof/>
          <w:sz w:val="22"/>
          <w:szCs w:val="22"/>
          <w:lang w:val="es-ES" w:eastAsia="es-ES"/>
        </w:rPr>
      </w:pPr>
      <w:hyperlink w:anchor="_Toc191461255" w:history="1">
        <w:r w:rsidR="00A0089E" w:rsidRPr="004D21F9">
          <w:rPr>
            <w:rStyle w:val="Hipervnculo"/>
            <w:noProof/>
          </w:rPr>
          <w:t>10.2</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Configurable Statement Description</w:t>
        </w:r>
        <w:r w:rsidR="00A0089E">
          <w:rPr>
            <w:noProof/>
            <w:webHidden/>
          </w:rPr>
          <w:tab/>
        </w:r>
        <w:r>
          <w:rPr>
            <w:noProof/>
            <w:webHidden/>
          </w:rPr>
          <w:fldChar w:fldCharType="begin"/>
        </w:r>
        <w:r w:rsidR="00A0089E">
          <w:rPr>
            <w:noProof/>
            <w:webHidden/>
          </w:rPr>
          <w:instrText xml:space="preserve"> PAGEREF _Toc191461255 \h </w:instrText>
        </w:r>
        <w:r>
          <w:rPr>
            <w:noProof/>
            <w:webHidden/>
          </w:rPr>
        </w:r>
        <w:r>
          <w:rPr>
            <w:noProof/>
            <w:webHidden/>
          </w:rPr>
          <w:fldChar w:fldCharType="separate"/>
        </w:r>
        <w:r w:rsidR="007F3F3F">
          <w:rPr>
            <w:noProof/>
            <w:webHidden/>
          </w:rPr>
          <w:t>54</w:t>
        </w:r>
        <w:r>
          <w:rPr>
            <w:noProof/>
            <w:webHidden/>
          </w:rPr>
          <w:fldChar w:fldCharType="end"/>
        </w:r>
      </w:hyperlink>
    </w:p>
    <w:p w:rsidR="00A0089E" w:rsidRDefault="00037149">
      <w:pPr>
        <w:pStyle w:val="TDC2"/>
        <w:tabs>
          <w:tab w:val="left" w:pos="1000"/>
          <w:tab w:val="right" w:leader="dot" w:pos="8630"/>
        </w:tabs>
        <w:rPr>
          <w:rFonts w:asciiTheme="minorHAnsi" w:eastAsiaTheme="minorEastAsia" w:hAnsiTheme="minorHAnsi" w:cstheme="minorBidi"/>
          <w:noProof/>
          <w:sz w:val="22"/>
          <w:szCs w:val="22"/>
          <w:lang w:val="es-ES" w:eastAsia="es-ES"/>
        </w:rPr>
      </w:pPr>
      <w:hyperlink w:anchor="_Toc191461256" w:history="1">
        <w:r w:rsidR="00A0089E" w:rsidRPr="004D21F9">
          <w:rPr>
            <w:rStyle w:val="Hipervnculo"/>
            <w:noProof/>
          </w:rPr>
          <w:t>10.3</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StatementAccess Messages</w:t>
        </w:r>
        <w:r w:rsidR="00A0089E">
          <w:rPr>
            <w:noProof/>
            <w:webHidden/>
          </w:rPr>
          <w:tab/>
        </w:r>
        <w:r>
          <w:rPr>
            <w:noProof/>
            <w:webHidden/>
          </w:rPr>
          <w:fldChar w:fldCharType="begin"/>
        </w:r>
        <w:r w:rsidR="00A0089E">
          <w:rPr>
            <w:noProof/>
            <w:webHidden/>
          </w:rPr>
          <w:instrText xml:space="preserve"> PAGEREF _Toc191461256 \h </w:instrText>
        </w:r>
        <w:r>
          <w:rPr>
            <w:noProof/>
            <w:webHidden/>
          </w:rPr>
        </w:r>
        <w:r>
          <w:rPr>
            <w:noProof/>
            <w:webHidden/>
          </w:rPr>
          <w:fldChar w:fldCharType="separate"/>
        </w:r>
        <w:r w:rsidR="007F3F3F">
          <w:rPr>
            <w:noProof/>
            <w:webHidden/>
          </w:rPr>
          <w:t>54</w:t>
        </w:r>
        <w:r>
          <w:rPr>
            <w:noProof/>
            <w:webHidden/>
          </w:rPr>
          <w:fldChar w:fldCharType="end"/>
        </w:r>
      </w:hyperlink>
    </w:p>
    <w:p w:rsidR="00A0089E" w:rsidRDefault="00037149">
      <w:pPr>
        <w:pStyle w:val="TDC1"/>
        <w:tabs>
          <w:tab w:val="left" w:pos="600"/>
          <w:tab w:val="right" w:leader="dot" w:pos="8630"/>
        </w:tabs>
        <w:rPr>
          <w:rFonts w:asciiTheme="minorHAnsi" w:eastAsiaTheme="minorEastAsia" w:hAnsiTheme="minorHAnsi" w:cstheme="minorBidi"/>
          <w:noProof/>
          <w:sz w:val="22"/>
          <w:szCs w:val="22"/>
          <w:lang w:val="es-ES" w:eastAsia="es-ES"/>
        </w:rPr>
      </w:pPr>
      <w:hyperlink w:anchor="_Toc191461257" w:history="1">
        <w:r w:rsidR="00A0089E" w:rsidRPr="004D21F9">
          <w:rPr>
            <w:rStyle w:val="Hipervnculo"/>
            <w:rFonts w:cs="Arial"/>
            <w:noProof/>
          </w:rPr>
          <w:t>11.</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List</w:t>
        </w:r>
        <w:r w:rsidR="00A0089E">
          <w:rPr>
            <w:noProof/>
            <w:webHidden/>
          </w:rPr>
          <w:tab/>
        </w:r>
        <w:r>
          <w:rPr>
            <w:noProof/>
            <w:webHidden/>
          </w:rPr>
          <w:fldChar w:fldCharType="begin"/>
        </w:r>
        <w:r w:rsidR="00A0089E">
          <w:rPr>
            <w:noProof/>
            <w:webHidden/>
          </w:rPr>
          <w:instrText xml:space="preserve"> PAGEREF _Toc191461257 \h </w:instrText>
        </w:r>
        <w:r>
          <w:rPr>
            <w:noProof/>
            <w:webHidden/>
          </w:rPr>
        </w:r>
        <w:r>
          <w:rPr>
            <w:noProof/>
            <w:webHidden/>
          </w:rPr>
          <w:fldChar w:fldCharType="separate"/>
        </w:r>
        <w:r w:rsidR="007F3F3F">
          <w:rPr>
            <w:noProof/>
            <w:webHidden/>
          </w:rPr>
          <w:t>58</w:t>
        </w:r>
        <w:r>
          <w:rPr>
            <w:noProof/>
            <w:webHidden/>
          </w:rPr>
          <w:fldChar w:fldCharType="end"/>
        </w:r>
      </w:hyperlink>
    </w:p>
    <w:p w:rsidR="00A0089E" w:rsidRDefault="00037149">
      <w:pPr>
        <w:pStyle w:val="TDC2"/>
        <w:tabs>
          <w:tab w:val="left" w:pos="1000"/>
          <w:tab w:val="right" w:leader="dot" w:pos="8630"/>
        </w:tabs>
        <w:rPr>
          <w:rFonts w:asciiTheme="minorHAnsi" w:eastAsiaTheme="minorEastAsia" w:hAnsiTheme="minorHAnsi" w:cstheme="minorBidi"/>
          <w:noProof/>
          <w:sz w:val="22"/>
          <w:szCs w:val="22"/>
          <w:lang w:val="es-ES" w:eastAsia="es-ES"/>
        </w:rPr>
      </w:pPr>
      <w:hyperlink w:anchor="_Toc191461258" w:history="1">
        <w:r w:rsidR="00A0089E" w:rsidRPr="004D21F9">
          <w:rPr>
            <w:rStyle w:val="Hipervnculo"/>
            <w:noProof/>
          </w:rPr>
          <w:t>11.1</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Static List Description</w:t>
        </w:r>
        <w:r w:rsidR="00A0089E">
          <w:rPr>
            <w:noProof/>
            <w:webHidden/>
          </w:rPr>
          <w:tab/>
        </w:r>
        <w:r>
          <w:rPr>
            <w:noProof/>
            <w:webHidden/>
          </w:rPr>
          <w:fldChar w:fldCharType="begin"/>
        </w:r>
        <w:r w:rsidR="00A0089E">
          <w:rPr>
            <w:noProof/>
            <w:webHidden/>
          </w:rPr>
          <w:instrText xml:space="preserve"> PAGEREF _Toc191461258 \h </w:instrText>
        </w:r>
        <w:r>
          <w:rPr>
            <w:noProof/>
            <w:webHidden/>
          </w:rPr>
        </w:r>
        <w:r>
          <w:rPr>
            <w:noProof/>
            <w:webHidden/>
          </w:rPr>
          <w:fldChar w:fldCharType="separate"/>
        </w:r>
        <w:r w:rsidR="007F3F3F">
          <w:rPr>
            <w:noProof/>
            <w:webHidden/>
          </w:rPr>
          <w:t>58</w:t>
        </w:r>
        <w:r>
          <w:rPr>
            <w:noProof/>
            <w:webHidden/>
          </w:rPr>
          <w:fldChar w:fldCharType="end"/>
        </w:r>
      </w:hyperlink>
    </w:p>
    <w:p w:rsidR="00A0089E" w:rsidRDefault="00037149">
      <w:pPr>
        <w:pStyle w:val="TDC2"/>
        <w:tabs>
          <w:tab w:val="left" w:pos="1000"/>
          <w:tab w:val="right" w:leader="dot" w:pos="8630"/>
        </w:tabs>
        <w:rPr>
          <w:rFonts w:asciiTheme="minorHAnsi" w:eastAsiaTheme="minorEastAsia" w:hAnsiTheme="minorHAnsi" w:cstheme="minorBidi"/>
          <w:noProof/>
          <w:sz w:val="22"/>
          <w:szCs w:val="22"/>
          <w:lang w:val="es-ES" w:eastAsia="es-ES"/>
        </w:rPr>
      </w:pPr>
      <w:hyperlink w:anchor="_Toc191461259" w:history="1">
        <w:r w:rsidR="00A0089E" w:rsidRPr="004D21F9">
          <w:rPr>
            <w:rStyle w:val="Hipervnculo"/>
            <w:noProof/>
          </w:rPr>
          <w:t>11.2</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Configurable List Description</w:t>
        </w:r>
        <w:r w:rsidR="00A0089E">
          <w:rPr>
            <w:noProof/>
            <w:webHidden/>
          </w:rPr>
          <w:tab/>
        </w:r>
        <w:r>
          <w:rPr>
            <w:noProof/>
            <w:webHidden/>
          </w:rPr>
          <w:fldChar w:fldCharType="begin"/>
        </w:r>
        <w:r w:rsidR="00A0089E">
          <w:rPr>
            <w:noProof/>
            <w:webHidden/>
          </w:rPr>
          <w:instrText xml:space="preserve"> PAGEREF _Toc191461259 \h </w:instrText>
        </w:r>
        <w:r>
          <w:rPr>
            <w:noProof/>
            <w:webHidden/>
          </w:rPr>
        </w:r>
        <w:r>
          <w:rPr>
            <w:noProof/>
            <w:webHidden/>
          </w:rPr>
          <w:fldChar w:fldCharType="separate"/>
        </w:r>
        <w:r w:rsidR="007F3F3F">
          <w:rPr>
            <w:noProof/>
            <w:webHidden/>
          </w:rPr>
          <w:t>58</w:t>
        </w:r>
        <w:r>
          <w:rPr>
            <w:noProof/>
            <w:webHidden/>
          </w:rPr>
          <w:fldChar w:fldCharType="end"/>
        </w:r>
      </w:hyperlink>
    </w:p>
    <w:p w:rsidR="00A0089E" w:rsidRDefault="00037149">
      <w:pPr>
        <w:pStyle w:val="TDC2"/>
        <w:tabs>
          <w:tab w:val="left" w:pos="1000"/>
          <w:tab w:val="right" w:leader="dot" w:pos="8630"/>
        </w:tabs>
        <w:rPr>
          <w:rFonts w:asciiTheme="minorHAnsi" w:eastAsiaTheme="minorEastAsia" w:hAnsiTheme="minorHAnsi" w:cstheme="minorBidi"/>
          <w:noProof/>
          <w:sz w:val="22"/>
          <w:szCs w:val="22"/>
          <w:lang w:val="es-ES" w:eastAsia="es-ES"/>
        </w:rPr>
      </w:pPr>
      <w:hyperlink w:anchor="_Toc191461260" w:history="1">
        <w:r w:rsidR="00A0089E" w:rsidRPr="004D21F9">
          <w:rPr>
            <w:rStyle w:val="Hipervnculo"/>
            <w:noProof/>
          </w:rPr>
          <w:t>11.3</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ListAccess Messages</w:t>
        </w:r>
        <w:r w:rsidR="00A0089E">
          <w:rPr>
            <w:noProof/>
            <w:webHidden/>
          </w:rPr>
          <w:tab/>
        </w:r>
        <w:r>
          <w:rPr>
            <w:noProof/>
            <w:webHidden/>
          </w:rPr>
          <w:fldChar w:fldCharType="begin"/>
        </w:r>
        <w:r w:rsidR="00A0089E">
          <w:rPr>
            <w:noProof/>
            <w:webHidden/>
          </w:rPr>
          <w:instrText xml:space="preserve"> PAGEREF _Toc191461260 \h </w:instrText>
        </w:r>
        <w:r>
          <w:rPr>
            <w:noProof/>
            <w:webHidden/>
          </w:rPr>
        </w:r>
        <w:r>
          <w:rPr>
            <w:noProof/>
            <w:webHidden/>
          </w:rPr>
          <w:fldChar w:fldCharType="separate"/>
        </w:r>
        <w:r w:rsidR="007F3F3F">
          <w:rPr>
            <w:noProof/>
            <w:webHidden/>
          </w:rPr>
          <w:t>59</w:t>
        </w:r>
        <w:r>
          <w:rPr>
            <w:noProof/>
            <w:webHidden/>
          </w:rPr>
          <w:fldChar w:fldCharType="end"/>
        </w:r>
      </w:hyperlink>
    </w:p>
    <w:p w:rsidR="00A0089E" w:rsidRDefault="00037149">
      <w:pPr>
        <w:pStyle w:val="TDC2"/>
        <w:tabs>
          <w:tab w:val="left" w:pos="1000"/>
          <w:tab w:val="right" w:leader="dot" w:pos="8630"/>
        </w:tabs>
        <w:rPr>
          <w:rFonts w:asciiTheme="minorHAnsi" w:eastAsiaTheme="minorEastAsia" w:hAnsiTheme="minorHAnsi" w:cstheme="minorBidi"/>
          <w:noProof/>
          <w:sz w:val="22"/>
          <w:szCs w:val="22"/>
          <w:lang w:val="es-ES" w:eastAsia="es-ES"/>
        </w:rPr>
      </w:pPr>
      <w:hyperlink w:anchor="_Toc191461261" w:history="1">
        <w:r w:rsidR="00A0089E" w:rsidRPr="004D21F9">
          <w:rPr>
            <w:rStyle w:val="Hipervnculo"/>
            <w:rFonts w:cs="Arial"/>
            <w:noProof/>
          </w:rPr>
          <w:t>11.4</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ListFactory Messages</w:t>
        </w:r>
        <w:r w:rsidR="00A0089E">
          <w:rPr>
            <w:noProof/>
            <w:webHidden/>
          </w:rPr>
          <w:tab/>
        </w:r>
        <w:r>
          <w:rPr>
            <w:noProof/>
            <w:webHidden/>
          </w:rPr>
          <w:fldChar w:fldCharType="begin"/>
        </w:r>
        <w:r w:rsidR="00A0089E">
          <w:rPr>
            <w:noProof/>
            <w:webHidden/>
          </w:rPr>
          <w:instrText xml:space="preserve"> PAGEREF _Toc191461261 \h </w:instrText>
        </w:r>
        <w:r>
          <w:rPr>
            <w:noProof/>
            <w:webHidden/>
          </w:rPr>
        </w:r>
        <w:r>
          <w:rPr>
            <w:noProof/>
            <w:webHidden/>
          </w:rPr>
          <w:fldChar w:fldCharType="separate"/>
        </w:r>
        <w:r w:rsidR="007F3F3F">
          <w:rPr>
            <w:noProof/>
            <w:webHidden/>
          </w:rPr>
          <w:t>65</w:t>
        </w:r>
        <w:r>
          <w:rPr>
            <w:noProof/>
            <w:webHidden/>
          </w:rPr>
          <w:fldChar w:fldCharType="end"/>
        </w:r>
      </w:hyperlink>
    </w:p>
    <w:p w:rsidR="00A0089E" w:rsidRDefault="00037149">
      <w:pPr>
        <w:pStyle w:val="TDC2"/>
        <w:tabs>
          <w:tab w:val="left" w:pos="1000"/>
          <w:tab w:val="right" w:leader="dot" w:pos="8630"/>
        </w:tabs>
        <w:rPr>
          <w:rFonts w:asciiTheme="minorHAnsi" w:eastAsiaTheme="minorEastAsia" w:hAnsiTheme="minorHAnsi" w:cstheme="minorBidi"/>
          <w:noProof/>
          <w:sz w:val="22"/>
          <w:szCs w:val="22"/>
          <w:lang w:val="es-ES" w:eastAsia="es-ES"/>
        </w:rPr>
      </w:pPr>
      <w:hyperlink w:anchor="_Toc191461262" w:history="1">
        <w:r w:rsidR="00A0089E" w:rsidRPr="004D21F9">
          <w:rPr>
            <w:rStyle w:val="Hipervnculo"/>
            <w:rFonts w:cs="Arial"/>
            <w:noProof/>
          </w:rPr>
          <w:t>11.5</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ListIteratorAccess Messages</w:t>
        </w:r>
        <w:r w:rsidR="00A0089E">
          <w:rPr>
            <w:noProof/>
            <w:webHidden/>
          </w:rPr>
          <w:tab/>
        </w:r>
        <w:r>
          <w:rPr>
            <w:noProof/>
            <w:webHidden/>
          </w:rPr>
          <w:fldChar w:fldCharType="begin"/>
        </w:r>
        <w:r w:rsidR="00A0089E">
          <w:rPr>
            <w:noProof/>
            <w:webHidden/>
          </w:rPr>
          <w:instrText xml:space="preserve"> PAGEREF _Toc191461262 \h </w:instrText>
        </w:r>
        <w:r>
          <w:rPr>
            <w:noProof/>
            <w:webHidden/>
          </w:rPr>
        </w:r>
        <w:r>
          <w:rPr>
            <w:noProof/>
            <w:webHidden/>
          </w:rPr>
          <w:fldChar w:fldCharType="separate"/>
        </w:r>
        <w:r w:rsidR="007F3F3F">
          <w:rPr>
            <w:noProof/>
            <w:webHidden/>
          </w:rPr>
          <w:t>65</w:t>
        </w:r>
        <w:r>
          <w:rPr>
            <w:noProof/>
            <w:webHidden/>
          </w:rPr>
          <w:fldChar w:fldCharType="end"/>
        </w:r>
      </w:hyperlink>
    </w:p>
    <w:p w:rsidR="00A0089E" w:rsidRDefault="00037149">
      <w:pPr>
        <w:pStyle w:val="TDC1"/>
        <w:tabs>
          <w:tab w:val="left" w:pos="600"/>
          <w:tab w:val="right" w:leader="dot" w:pos="8630"/>
        </w:tabs>
        <w:rPr>
          <w:rFonts w:asciiTheme="minorHAnsi" w:eastAsiaTheme="minorEastAsia" w:hAnsiTheme="minorHAnsi" w:cstheme="minorBidi"/>
          <w:noProof/>
          <w:sz w:val="22"/>
          <w:szCs w:val="22"/>
          <w:lang w:val="es-ES" w:eastAsia="es-ES"/>
        </w:rPr>
      </w:pPr>
      <w:hyperlink w:anchor="_Toc191461263" w:history="1">
        <w:r w:rsidR="00A0089E" w:rsidRPr="004D21F9">
          <w:rPr>
            <w:rStyle w:val="Hipervnculo"/>
            <w:rFonts w:cs="Arial"/>
            <w:noProof/>
          </w:rPr>
          <w:t>12.</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Container</w:t>
        </w:r>
        <w:r w:rsidR="00A0089E">
          <w:rPr>
            <w:noProof/>
            <w:webHidden/>
          </w:rPr>
          <w:tab/>
        </w:r>
        <w:r>
          <w:rPr>
            <w:noProof/>
            <w:webHidden/>
          </w:rPr>
          <w:fldChar w:fldCharType="begin"/>
        </w:r>
        <w:r w:rsidR="00A0089E">
          <w:rPr>
            <w:noProof/>
            <w:webHidden/>
          </w:rPr>
          <w:instrText xml:space="preserve"> PAGEREF _Toc191461263 \h </w:instrText>
        </w:r>
        <w:r>
          <w:rPr>
            <w:noProof/>
            <w:webHidden/>
          </w:rPr>
        </w:r>
        <w:r>
          <w:rPr>
            <w:noProof/>
            <w:webHidden/>
          </w:rPr>
          <w:fldChar w:fldCharType="separate"/>
        </w:r>
        <w:r w:rsidR="007F3F3F">
          <w:rPr>
            <w:noProof/>
            <w:webHidden/>
          </w:rPr>
          <w:t>67</w:t>
        </w:r>
        <w:r>
          <w:rPr>
            <w:noProof/>
            <w:webHidden/>
          </w:rPr>
          <w:fldChar w:fldCharType="end"/>
        </w:r>
      </w:hyperlink>
    </w:p>
    <w:p w:rsidR="00A0089E" w:rsidRDefault="00037149">
      <w:pPr>
        <w:pStyle w:val="TDC2"/>
        <w:tabs>
          <w:tab w:val="left" w:pos="1000"/>
          <w:tab w:val="right" w:leader="dot" w:pos="8630"/>
        </w:tabs>
        <w:rPr>
          <w:rFonts w:asciiTheme="minorHAnsi" w:eastAsiaTheme="minorEastAsia" w:hAnsiTheme="minorHAnsi" w:cstheme="minorBidi"/>
          <w:noProof/>
          <w:sz w:val="22"/>
          <w:szCs w:val="22"/>
          <w:lang w:val="es-ES" w:eastAsia="es-ES"/>
        </w:rPr>
      </w:pPr>
      <w:hyperlink w:anchor="_Toc191461264" w:history="1">
        <w:r w:rsidR="00A0089E" w:rsidRPr="004D21F9">
          <w:rPr>
            <w:rStyle w:val="Hipervnculo"/>
            <w:noProof/>
          </w:rPr>
          <w:t>12.1</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Static Container Description</w:t>
        </w:r>
        <w:r w:rsidR="00A0089E">
          <w:rPr>
            <w:noProof/>
            <w:webHidden/>
          </w:rPr>
          <w:tab/>
        </w:r>
        <w:r>
          <w:rPr>
            <w:noProof/>
            <w:webHidden/>
          </w:rPr>
          <w:fldChar w:fldCharType="begin"/>
        </w:r>
        <w:r w:rsidR="00A0089E">
          <w:rPr>
            <w:noProof/>
            <w:webHidden/>
          </w:rPr>
          <w:instrText xml:space="preserve"> PAGEREF _Toc191461264 \h </w:instrText>
        </w:r>
        <w:r>
          <w:rPr>
            <w:noProof/>
            <w:webHidden/>
          </w:rPr>
        </w:r>
        <w:r>
          <w:rPr>
            <w:noProof/>
            <w:webHidden/>
          </w:rPr>
          <w:fldChar w:fldCharType="separate"/>
        </w:r>
        <w:r w:rsidR="007F3F3F">
          <w:rPr>
            <w:noProof/>
            <w:webHidden/>
          </w:rPr>
          <w:t>67</w:t>
        </w:r>
        <w:r>
          <w:rPr>
            <w:noProof/>
            <w:webHidden/>
          </w:rPr>
          <w:fldChar w:fldCharType="end"/>
        </w:r>
      </w:hyperlink>
    </w:p>
    <w:p w:rsidR="00A0089E" w:rsidRDefault="00037149">
      <w:pPr>
        <w:pStyle w:val="TDC2"/>
        <w:tabs>
          <w:tab w:val="left" w:pos="1000"/>
          <w:tab w:val="right" w:leader="dot" w:pos="8630"/>
        </w:tabs>
        <w:rPr>
          <w:rFonts w:asciiTheme="minorHAnsi" w:eastAsiaTheme="minorEastAsia" w:hAnsiTheme="minorHAnsi" w:cstheme="minorBidi"/>
          <w:noProof/>
          <w:sz w:val="22"/>
          <w:szCs w:val="22"/>
          <w:lang w:val="es-ES" w:eastAsia="es-ES"/>
        </w:rPr>
      </w:pPr>
      <w:hyperlink w:anchor="_Toc191461265" w:history="1">
        <w:r w:rsidR="00A0089E" w:rsidRPr="004D21F9">
          <w:rPr>
            <w:rStyle w:val="Hipervnculo"/>
            <w:noProof/>
          </w:rPr>
          <w:t>12.2</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Configurable Container Description</w:t>
        </w:r>
        <w:r w:rsidR="00A0089E">
          <w:rPr>
            <w:noProof/>
            <w:webHidden/>
          </w:rPr>
          <w:tab/>
        </w:r>
        <w:r>
          <w:rPr>
            <w:noProof/>
            <w:webHidden/>
          </w:rPr>
          <w:fldChar w:fldCharType="begin"/>
        </w:r>
        <w:r w:rsidR="00A0089E">
          <w:rPr>
            <w:noProof/>
            <w:webHidden/>
          </w:rPr>
          <w:instrText xml:space="preserve"> PAGEREF _Toc191461265 \h </w:instrText>
        </w:r>
        <w:r>
          <w:rPr>
            <w:noProof/>
            <w:webHidden/>
          </w:rPr>
        </w:r>
        <w:r>
          <w:rPr>
            <w:noProof/>
            <w:webHidden/>
          </w:rPr>
          <w:fldChar w:fldCharType="separate"/>
        </w:r>
        <w:r w:rsidR="007F3F3F">
          <w:rPr>
            <w:noProof/>
            <w:webHidden/>
          </w:rPr>
          <w:t>67</w:t>
        </w:r>
        <w:r>
          <w:rPr>
            <w:noProof/>
            <w:webHidden/>
          </w:rPr>
          <w:fldChar w:fldCharType="end"/>
        </w:r>
      </w:hyperlink>
    </w:p>
    <w:p w:rsidR="00A0089E" w:rsidRDefault="00037149">
      <w:pPr>
        <w:pStyle w:val="TDC2"/>
        <w:tabs>
          <w:tab w:val="left" w:pos="1000"/>
          <w:tab w:val="right" w:leader="dot" w:pos="8630"/>
        </w:tabs>
        <w:rPr>
          <w:rFonts w:asciiTheme="minorHAnsi" w:eastAsiaTheme="minorEastAsia" w:hAnsiTheme="minorHAnsi" w:cstheme="minorBidi"/>
          <w:noProof/>
          <w:sz w:val="22"/>
          <w:szCs w:val="22"/>
          <w:lang w:val="es-ES" w:eastAsia="es-ES"/>
        </w:rPr>
      </w:pPr>
      <w:hyperlink w:anchor="_Toc191461266" w:history="1">
        <w:r w:rsidR="00A0089E" w:rsidRPr="004D21F9">
          <w:rPr>
            <w:rStyle w:val="Hipervnculo"/>
            <w:noProof/>
          </w:rPr>
          <w:t>12.3</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ContainerAccess Messages</w:t>
        </w:r>
        <w:r w:rsidR="00A0089E">
          <w:rPr>
            <w:noProof/>
            <w:webHidden/>
          </w:rPr>
          <w:tab/>
        </w:r>
        <w:r>
          <w:rPr>
            <w:noProof/>
            <w:webHidden/>
          </w:rPr>
          <w:fldChar w:fldCharType="begin"/>
        </w:r>
        <w:r w:rsidR="00A0089E">
          <w:rPr>
            <w:noProof/>
            <w:webHidden/>
          </w:rPr>
          <w:instrText xml:space="preserve"> PAGEREF _Toc191461266 \h </w:instrText>
        </w:r>
        <w:r>
          <w:rPr>
            <w:noProof/>
            <w:webHidden/>
          </w:rPr>
        </w:r>
        <w:r>
          <w:rPr>
            <w:noProof/>
            <w:webHidden/>
          </w:rPr>
          <w:fldChar w:fldCharType="separate"/>
        </w:r>
        <w:r w:rsidR="007F3F3F">
          <w:rPr>
            <w:noProof/>
            <w:webHidden/>
          </w:rPr>
          <w:t>68</w:t>
        </w:r>
        <w:r>
          <w:rPr>
            <w:noProof/>
            <w:webHidden/>
          </w:rPr>
          <w:fldChar w:fldCharType="end"/>
        </w:r>
      </w:hyperlink>
    </w:p>
    <w:p w:rsidR="00A0089E" w:rsidRDefault="00037149">
      <w:pPr>
        <w:pStyle w:val="TDC2"/>
        <w:tabs>
          <w:tab w:val="left" w:pos="1000"/>
          <w:tab w:val="right" w:leader="dot" w:pos="8630"/>
        </w:tabs>
        <w:rPr>
          <w:rFonts w:asciiTheme="minorHAnsi" w:eastAsiaTheme="minorEastAsia" w:hAnsiTheme="minorHAnsi" w:cstheme="minorBidi"/>
          <w:noProof/>
          <w:sz w:val="22"/>
          <w:szCs w:val="22"/>
          <w:lang w:val="es-ES" w:eastAsia="es-ES"/>
        </w:rPr>
      </w:pPr>
      <w:hyperlink w:anchor="_Toc191461267" w:history="1">
        <w:r w:rsidR="00A0089E" w:rsidRPr="004D21F9">
          <w:rPr>
            <w:rStyle w:val="Hipervnculo"/>
            <w:rFonts w:cs="Arial"/>
            <w:noProof/>
          </w:rPr>
          <w:t>12.4</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ContainerFactory Messages</w:t>
        </w:r>
        <w:r w:rsidR="00A0089E">
          <w:rPr>
            <w:noProof/>
            <w:webHidden/>
          </w:rPr>
          <w:tab/>
        </w:r>
        <w:r>
          <w:rPr>
            <w:noProof/>
            <w:webHidden/>
          </w:rPr>
          <w:fldChar w:fldCharType="begin"/>
        </w:r>
        <w:r w:rsidR="00A0089E">
          <w:rPr>
            <w:noProof/>
            <w:webHidden/>
          </w:rPr>
          <w:instrText xml:space="preserve"> PAGEREF _Toc191461267 \h </w:instrText>
        </w:r>
        <w:r>
          <w:rPr>
            <w:noProof/>
            <w:webHidden/>
          </w:rPr>
        </w:r>
        <w:r>
          <w:rPr>
            <w:noProof/>
            <w:webHidden/>
          </w:rPr>
          <w:fldChar w:fldCharType="separate"/>
        </w:r>
        <w:r w:rsidR="007F3F3F">
          <w:rPr>
            <w:noProof/>
            <w:webHidden/>
          </w:rPr>
          <w:t>72</w:t>
        </w:r>
        <w:r>
          <w:rPr>
            <w:noProof/>
            <w:webHidden/>
          </w:rPr>
          <w:fldChar w:fldCharType="end"/>
        </w:r>
      </w:hyperlink>
    </w:p>
    <w:p w:rsidR="00A0089E" w:rsidRDefault="00037149">
      <w:pPr>
        <w:pStyle w:val="TDC2"/>
        <w:tabs>
          <w:tab w:val="left" w:pos="1000"/>
          <w:tab w:val="right" w:leader="dot" w:pos="8630"/>
        </w:tabs>
        <w:rPr>
          <w:rFonts w:asciiTheme="minorHAnsi" w:eastAsiaTheme="minorEastAsia" w:hAnsiTheme="minorHAnsi" w:cstheme="minorBidi"/>
          <w:noProof/>
          <w:sz w:val="22"/>
          <w:szCs w:val="22"/>
          <w:lang w:val="es-ES" w:eastAsia="es-ES"/>
        </w:rPr>
      </w:pPr>
      <w:hyperlink w:anchor="_Toc191461268" w:history="1">
        <w:r w:rsidR="00A0089E" w:rsidRPr="004D21F9">
          <w:rPr>
            <w:rStyle w:val="Hipervnculo"/>
            <w:rFonts w:cs="Arial"/>
            <w:noProof/>
          </w:rPr>
          <w:t>12.5</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ContainerIteratorAccess Messages</w:t>
        </w:r>
        <w:r w:rsidR="00A0089E">
          <w:rPr>
            <w:noProof/>
            <w:webHidden/>
          </w:rPr>
          <w:tab/>
        </w:r>
        <w:r>
          <w:rPr>
            <w:noProof/>
            <w:webHidden/>
          </w:rPr>
          <w:fldChar w:fldCharType="begin"/>
        </w:r>
        <w:r w:rsidR="00A0089E">
          <w:rPr>
            <w:noProof/>
            <w:webHidden/>
          </w:rPr>
          <w:instrText xml:space="preserve"> PAGEREF _Toc191461268 \h </w:instrText>
        </w:r>
        <w:r>
          <w:rPr>
            <w:noProof/>
            <w:webHidden/>
          </w:rPr>
        </w:r>
        <w:r>
          <w:rPr>
            <w:noProof/>
            <w:webHidden/>
          </w:rPr>
          <w:fldChar w:fldCharType="separate"/>
        </w:r>
        <w:r w:rsidR="007F3F3F">
          <w:rPr>
            <w:noProof/>
            <w:webHidden/>
          </w:rPr>
          <w:t>74</w:t>
        </w:r>
        <w:r>
          <w:rPr>
            <w:noProof/>
            <w:webHidden/>
          </w:rPr>
          <w:fldChar w:fldCharType="end"/>
        </w:r>
      </w:hyperlink>
    </w:p>
    <w:p w:rsidR="00A0089E" w:rsidRDefault="00037149">
      <w:pPr>
        <w:pStyle w:val="TDC2"/>
        <w:tabs>
          <w:tab w:val="left" w:pos="1000"/>
          <w:tab w:val="right" w:leader="dot" w:pos="8630"/>
        </w:tabs>
        <w:rPr>
          <w:rFonts w:asciiTheme="minorHAnsi" w:eastAsiaTheme="minorEastAsia" w:hAnsiTheme="minorHAnsi" w:cstheme="minorBidi"/>
          <w:noProof/>
          <w:sz w:val="22"/>
          <w:szCs w:val="22"/>
          <w:lang w:val="es-ES" w:eastAsia="es-ES"/>
        </w:rPr>
      </w:pPr>
      <w:hyperlink w:anchor="_Toc191461269" w:history="1">
        <w:r w:rsidR="00A0089E" w:rsidRPr="004D21F9">
          <w:rPr>
            <w:rStyle w:val="Hipervnculo"/>
            <w:rFonts w:cs="Arial"/>
            <w:noProof/>
          </w:rPr>
          <w:t>12.6</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AltAccess Messages</w:t>
        </w:r>
        <w:r w:rsidR="00A0089E">
          <w:rPr>
            <w:noProof/>
            <w:webHidden/>
          </w:rPr>
          <w:tab/>
        </w:r>
        <w:r>
          <w:rPr>
            <w:noProof/>
            <w:webHidden/>
          </w:rPr>
          <w:fldChar w:fldCharType="begin"/>
        </w:r>
        <w:r w:rsidR="00A0089E">
          <w:rPr>
            <w:noProof/>
            <w:webHidden/>
          </w:rPr>
          <w:instrText xml:space="preserve"> PAGEREF _Toc191461269 \h </w:instrText>
        </w:r>
        <w:r>
          <w:rPr>
            <w:noProof/>
            <w:webHidden/>
          </w:rPr>
        </w:r>
        <w:r>
          <w:rPr>
            <w:noProof/>
            <w:webHidden/>
          </w:rPr>
          <w:fldChar w:fldCharType="separate"/>
        </w:r>
        <w:r w:rsidR="007F3F3F">
          <w:rPr>
            <w:noProof/>
            <w:webHidden/>
          </w:rPr>
          <w:t>76</w:t>
        </w:r>
        <w:r>
          <w:rPr>
            <w:noProof/>
            <w:webHidden/>
          </w:rPr>
          <w:fldChar w:fldCharType="end"/>
        </w:r>
      </w:hyperlink>
    </w:p>
    <w:p w:rsidR="00A0089E" w:rsidRDefault="00037149">
      <w:pPr>
        <w:pStyle w:val="TDC1"/>
        <w:tabs>
          <w:tab w:val="left" w:pos="600"/>
          <w:tab w:val="right" w:leader="dot" w:pos="8630"/>
        </w:tabs>
        <w:rPr>
          <w:rFonts w:asciiTheme="minorHAnsi" w:eastAsiaTheme="minorEastAsia" w:hAnsiTheme="minorHAnsi" w:cstheme="minorBidi"/>
          <w:noProof/>
          <w:sz w:val="22"/>
          <w:szCs w:val="22"/>
          <w:lang w:val="es-ES" w:eastAsia="es-ES"/>
        </w:rPr>
      </w:pPr>
      <w:hyperlink w:anchor="_Toc191461270" w:history="1">
        <w:r w:rsidR="00A0089E" w:rsidRPr="004D21F9">
          <w:rPr>
            <w:rStyle w:val="Hipervnculo"/>
            <w:noProof/>
          </w:rPr>
          <w:t>13.</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Mapping to WSDL</w:t>
        </w:r>
        <w:r w:rsidR="00A0089E">
          <w:rPr>
            <w:noProof/>
            <w:webHidden/>
          </w:rPr>
          <w:tab/>
        </w:r>
        <w:r>
          <w:rPr>
            <w:noProof/>
            <w:webHidden/>
          </w:rPr>
          <w:fldChar w:fldCharType="begin"/>
        </w:r>
        <w:r w:rsidR="00A0089E">
          <w:rPr>
            <w:noProof/>
            <w:webHidden/>
          </w:rPr>
          <w:instrText xml:space="preserve"> PAGEREF _Toc191461270 \h </w:instrText>
        </w:r>
        <w:r>
          <w:rPr>
            <w:noProof/>
            <w:webHidden/>
          </w:rPr>
        </w:r>
        <w:r>
          <w:rPr>
            <w:noProof/>
            <w:webHidden/>
          </w:rPr>
          <w:fldChar w:fldCharType="separate"/>
        </w:r>
        <w:r w:rsidR="007F3F3F">
          <w:rPr>
            <w:noProof/>
            <w:webHidden/>
          </w:rPr>
          <w:t>83</w:t>
        </w:r>
        <w:r>
          <w:rPr>
            <w:noProof/>
            <w:webHidden/>
          </w:rPr>
          <w:fldChar w:fldCharType="end"/>
        </w:r>
      </w:hyperlink>
    </w:p>
    <w:p w:rsidR="00A0089E" w:rsidRDefault="00037149">
      <w:pPr>
        <w:pStyle w:val="TDC1"/>
        <w:tabs>
          <w:tab w:val="left" w:pos="600"/>
          <w:tab w:val="right" w:leader="dot" w:pos="8630"/>
        </w:tabs>
        <w:rPr>
          <w:rFonts w:asciiTheme="minorHAnsi" w:eastAsiaTheme="minorEastAsia" w:hAnsiTheme="minorHAnsi" w:cstheme="minorBidi"/>
          <w:noProof/>
          <w:sz w:val="22"/>
          <w:szCs w:val="22"/>
          <w:lang w:val="es-ES" w:eastAsia="es-ES"/>
        </w:rPr>
      </w:pPr>
      <w:hyperlink w:anchor="_Toc191461271" w:history="1">
        <w:r w:rsidR="00A0089E" w:rsidRPr="004D21F9">
          <w:rPr>
            <w:rStyle w:val="Hipervnculo"/>
            <w:noProof/>
          </w:rPr>
          <w:t>14.</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Security Considerations</w:t>
        </w:r>
        <w:r w:rsidR="00A0089E">
          <w:rPr>
            <w:noProof/>
            <w:webHidden/>
          </w:rPr>
          <w:tab/>
        </w:r>
        <w:r>
          <w:rPr>
            <w:noProof/>
            <w:webHidden/>
          </w:rPr>
          <w:fldChar w:fldCharType="begin"/>
        </w:r>
        <w:r w:rsidR="00A0089E">
          <w:rPr>
            <w:noProof/>
            <w:webHidden/>
          </w:rPr>
          <w:instrText xml:space="preserve"> PAGEREF _Toc191461271 \h </w:instrText>
        </w:r>
        <w:r>
          <w:rPr>
            <w:noProof/>
            <w:webHidden/>
          </w:rPr>
        </w:r>
        <w:r>
          <w:rPr>
            <w:noProof/>
            <w:webHidden/>
          </w:rPr>
          <w:fldChar w:fldCharType="separate"/>
        </w:r>
        <w:r w:rsidR="007F3F3F">
          <w:rPr>
            <w:noProof/>
            <w:webHidden/>
          </w:rPr>
          <w:t>83</w:t>
        </w:r>
        <w:r>
          <w:rPr>
            <w:noProof/>
            <w:webHidden/>
          </w:rPr>
          <w:fldChar w:fldCharType="end"/>
        </w:r>
      </w:hyperlink>
    </w:p>
    <w:p w:rsidR="00A0089E" w:rsidRDefault="00037149">
      <w:pPr>
        <w:pStyle w:val="TDC1"/>
        <w:tabs>
          <w:tab w:val="left" w:pos="600"/>
          <w:tab w:val="right" w:leader="dot" w:pos="8630"/>
        </w:tabs>
        <w:rPr>
          <w:rFonts w:asciiTheme="minorHAnsi" w:eastAsiaTheme="minorEastAsia" w:hAnsiTheme="minorHAnsi" w:cstheme="minorBidi"/>
          <w:noProof/>
          <w:sz w:val="22"/>
          <w:szCs w:val="22"/>
          <w:lang w:val="es-ES" w:eastAsia="es-ES"/>
        </w:rPr>
      </w:pPr>
      <w:hyperlink w:anchor="_Toc191461272" w:history="1">
        <w:r w:rsidR="00A0089E" w:rsidRPr="004D21F9">
          <w:rPr>
            <w:rStyle w:val="Hipervnculo"/>
            <w:noProof/>
          </w:rPr>
          <w:t>15.</w:t>
        </w:r>
        <w:r w:rsidR="00A0089E">
          <w:rPr>
            <w:rFonts w:asciiTheme="minorHAnsi" w:eastAsiaTheme="minorEastAsia" w:hAnsiTheme="minorHAnsi" w:cstheme="minorBidi"/>
            <w:noProof/>
            <w:sz w:val="22"/>
            <w:szCs w:val="22"/>
            <w:lang w:val="es-ES" w:eastAsia="es-ES"/>
          </w:rPr>
          <w:tab/>
        </w:r>
        <w:r w:rsidR="00A0089E" w:rsidRPr="004D21F9">
          <w:rPr>
            <w:rStyle w:val="Hipervnculo"/>
            <w:noProof/>
          </w:rPr>
          <w:t>Conclusion</w:t>
        </w:r>
        <w:r w:rsidR="00A0089E">
          <w:rPr>
            <w:noProof/>
            <w:webHidden/>
          </w:rPr>
          <w:tab/>
        </w:r>
        <w:r>
          <w:rPr>
            <w:noProof/>
            <w:webHidden/>
          </w:rPr>
          <w:fldChar w:fldCharType="begin"/>
        </w:r>
        <w:r w:rsidR="00A0089E">
          <w:rPr>
            <w:noProof/>
            <w:webHidden/>
          </w:rPr>
          <w:instrText xml:space="preserve"> PAGEREF _Toc191461272 \h </w:instrText>
        </w:r>
        <w:r>
          <w:rPr>
            <w:noProof/>
            <w:webHidden/>
          </w:rPr>
        </w:r>
        <w:r>
          <w:rPr>
            <w:noProof/>
            <w:webHidden/>
          </w:rPr>
          <w:fldChar w:fldCharType="separate"/>
        </w:r>
        <w:r w:rsidR="007F3F3F">
          <w:rPr>
            <w:noProof/>
            <w:webHidden/>
          </w:rPr>
          <w:t>84</w:t>
        </w:r>
        <w:r>
          <w:rPr>
            <w:noProof/>
            <w:webHidden/>
          </w:rPr>
          <w:fldChar w:fldCharType="end"/>
        </w:r>
      </w:hyperlink>
    </w:p>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hyperlink w:anchor="_Toc191461273" w:history="1">
        <w:r w:rsidR="00A0089E" w:rsidRPr="004D21F9">
          <w:rPr>
            <w:rStyle w:val="Hipervnculo"/>
            <w:noProof/>
            <w:lang w:val="es-ES"/>
          </w:rPr>
          <w:t>Editor Information</w:t>
        </w:r>
        <w:r w:rsidR="00A0089E">
          <w:rPr>
            <w:noProof/>
            <w:webHidden/>
          </w:rPr>
          <w:tab/>
        </w:r>
        <w:r>
          <w:rPr>
            <w:noProof/>
            <w:webHidden/>
          </w:rPr>
          <w:fldChar w:fldCharType="begin"/>
        </w:r>
        <w:r w:rsidR="00A0089E">
          <w:rPr>
            <w:noProof/>
            <w:webHidden/>
          </w:rPr>
          <w:instrText xml:space="preserve"> PAGEREF _Toc191461273 \h </w:instrText>
        </w:r>
        <w:r>
          <w:rPr>
            <w:noProof/>
            <w:webHidden/>
          </w:rPr>
        </w:r>
        <w:r>
          <w:rPr>
            <w:noProof/>
            <w:webHidden/>
          </w:rPr>
          <w:fldChar w:fldCharType="separate"/>
        </w:r>
        <w:r w:rsidR="007F3F3F">
          <w:rPr>
            <w:noProof/>
            <w:webHidden/>
          </w:rPr>
          <w:t>84</w:t>
        </w:r>
        <w:r>
          <w:rPr>
            <w:noProof/>
            <w:webHidden/>
          </w:rPr>
          <w:fldChar w:fldCharType="end"/>
        </w:r>
      </w:hyperlink>
    </w:p>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hyperlink w:anchor="_Toc191461274" w:history="1">
        <w:r w:rsidR="00A0089E" w:rsidRPr="004D21F9">
          <w:rPr>
            <w:rStyle w:val="Hipervnculo"/>
            <w:noProof/>
            <w:lang w:val="es-ES"/>
          </w:rPr>
          <w:t>Contributors</w:t>
        </w:r>
        <w:r w:rsidR="00A0089E">
          <w:rPr>
            <w:noProof/>
            <w:webHidden/>
          </w:rPr>
          <w:tab/>
        </w:r>
        <w:r>
          <w:rPr>
            <w:noProof/>
            <w:webHidden/>
          </w:rPr>
          <w:fldChar w:fldCharType="begin"/>
        </w:r>
        <w:r w:rsidR="00A0089E">
          <w:rPr>
            <w:noProof/>
            <w:webHidden/>
          </w:rPr>
          <w:instrText xml:space="preserve"> PAGEREF _Toc191461274 \h </w:instrText>
        </w:r>
        <w:r>
          <w:rPr>
            <w:noProof/>
            <w:webHidden/>
          </w:rPr>
        </w:r>
        <w:r>
          <w:rPr>
            <w:noProof/>
            <w:webHidden/>
          </w:rPr>
          <w:fldChar w:fldCharType="separate"/>
        </w:r>
        <w:r w:rsidR="007F3F3F">
          <w:rPr>
            <w:noProof/>
            <w:webHidden/>
          </w:rPr>
          <w:t>84</w:t>
        </w:r>
        <w:r>
          <w:rPr>
            <w:noProof/>
            <w:webHidden/>
          </w:rPr>
          <w:fldChar w:fldCharType="end"/>
        </w:r>
      </w:hyperlink>
    </w:p>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hyperlink w:anchor="_Toc191461275" w:history="1">
        <w:r w:rsidR="00A0089E" w:rsidRPr="004D21F9">
          <w:rPr>
            <w:rStyle w:val="Hipervnculo"/>
            <w:noProof/>
            <w:lang w:val="es-ES"/>
          </w:rPr>
          <w:t>Acknowledgements</w:t>
        </w:r>
        <w:r w:rsidR="00A0089E">
          <w:rPr>
            <w:noProof/>
            <w:webHidden/>
          </w:rPr>
          <w:tab/>
        </w:r>
        <w:r>
          <w:rPr>
            <w:noProof/>
            <w:webHidden/>
          </w:rPr>
          <w:fldChar w:fldCharType="begin"/>
        </w:r>
        <w:r w:rsidR="00A0089E">
          <w:rPr>
            <w:noProof/>
            <w:webHidden/>
          </w:rPr>
          <w:instrText xml:space="preserve"> PAGEREF _Toc191461275 \h </w:instrText>
        </w:r>
        <w:r>
          <w:rPr>
            <w:noProof/>
            <w:webHidden/>
          </w:rPr>
        </w:r>
        <w:r>
          <w:rPr>
            <w:noProof/>
            <w:webHidden/>
          </w:rPr>
          <w:fldChar w:fldCharType="separate"/>
        </w:r>
        <w:r w:rsidR="007F3F3F">
          <w:rPr>
            <w:noProof/>
            <w:webHidden/>
          </w:rPr>
          <w:t>84</w:t>
        </w:r>
        <w:r>
          <w:rPr>
            <w:noProof/>
            <w:webHidden/>
          </w:rPr>
          <w:fldChar w:fldCharType="end"/>
        </w:r>
      </w:hyperlink>
    </w:p>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hyperlink w:anchor="_Toc191461276" w:history="1">
        <w:r w:rsidR="00A0089E" w:rsidRPr="004D21F9">
          <w:rPr>
            <w:rStyle w:val="Hipervnculo"/>
            <w:noProof/>
          </w:rPr>
          <w:t>Glossary</w:t>
        </w:r>
        <w:r w:rsidR="00A0089E">
          <w:rPr>
            <w:noProof/>
            <w:webHidden/>
          </w:rPr>
          <w:tab/>
        </w:r>
        <w:r>
          <w:rPr>
            <w:noProof/>
            <w:webHidden/>
          </w:rPr>
          <w:fldChar w:fldCharType="begin"/>
        </w:r>
        <w:r w:rsidR="00A0089E">
          <w:rPr>
            <w:noProof/>
            <w:webHidden/>
          </w:rPr>
          <w:instrText xml:space="preserve"> PAGEREF _Toc191461276 \h </w:instrText>
        </w:r>
        <w:r>
          <w:rPr>
            <w:noProof/>
            <w:webHidden/>
          </w:rPr>
        </w:r>
        <w:r>
          <w:rPr>
            <w:noProof/>
            <w:webHidden/>
          </w:rPr>
          <w:fldChar w:fldCharType="separate"/>
        </w:r>
        <w:r w:rsidR="007F3F3F">
          <w:rPr>
            <w:noProof/>
            <w:webHidden/>
          </w:rPr>
          <w:t>84</w:t>
        </w:r>
        <w:r>
          <w:rPr>
            <w:noProof/>
            <w:webHidden/>
          </w:rPr>
          <w:fldChar w:fldCharType="end"/>
        </w:r>
      </w:hyperlink>
    </w:p>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hyperlink w:anchor="_Toc191461277" w:history="1">
        <w:r w:rsidR="00A0089E" w:rsidRPr="004D21F9">
          <w:rPr>
            <w:rStyle w:val="Hipervnculo"/>
            <w:noProof/>
          </w:rPr>
          <w:t>Intellectual Property Statement</w:t>
        </w:r>
        <w:r w:rsidR="00A0089E">
          <w:rPr>
            <w:noProof/>
            <w:webHidden/>
          </w:rPr>
          <w:tab/>
        </w:r>
        <w:r>
          <w:rPr>
            <w:noProof/>
            <w:webHidden/>
          </w:rPr>
          <w:fldChar w:fldCharType="begin"/>
        </w:r>
        <w:r w:rsidR="00A0089E">
          <w:rPr>
            <w:noProof/>
            <w:webHidden/>
          </w:rPr>
          <w:instrText xml:space="preserve"> PAGEREF _Toc191461277 \h </w:instrText>
        </w:r>
        <w:r>
          <w:rPr>
            <w:noProof/>
            <w:webHidden/>
          </w:rPr>
        </w:r>
        <w:r>
          <w:rPr>
            <w:noProof/>
            <w:webHidden/>
          </w:rPr>
          <w:fldChar w:fldCharType="separate"/>
        </w:r>
        <w:r w:rsidR="007F3F3F">
          <w:rPr>
            <w:noProof/>
            <w:webHidden/>
          </w:rPr>
          <w:t>84</w:t>
        </w:r>
        <w:r>
          <w:rPr>
            <w:noProof/>
            <w:webHidden/>
          </w:rPr>
          <w:fldChar w:fldCharType="end"/>
        </w:r>
      </w:hyperlink>
    </w:p>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hyperlink w:anchor="_Toc191461278" w:history="1">
        <w:r w:rsidR="00A0089E" w:rsidRPr="004D21F9">
          <w:rPr>
            <w:rStyle w:val="Hipervnculo"/>
            <w:noProof/>
          </w:rPr>
          <w:t>Disclaimer</w:t>
        </w:r>
        <w:r w:rsidR="00A0089E">
          <w:rPr>
            <w:noProof/>
            <w:webHidden/>
          </w:rPr>
          <w:tab/>
        </w:r>
        <w:r>
          <w:rPr>
            <w:noProof/>
            <w:webHidden/>
          </w:rPr>
          <w:fldChar w:fldCharType="begin"/>
        </w:r>
        <w:r w:rsidR="00A0089E">
          <w:rPr>
            <w:noProof/>
            <w:webHidden/>
          </w:rPr>
          <w:instrText xml:space="preserve"> PAGEREF _Toc191461278 \h </w:instrText>
        </w:r>
        <w:r>
          <w:rPr>
            <w:noProof/>
            <w:webHidden/>
          </w:rPr>
        </w:r>
        <w:r>
          <w:rPr>
            <w:noProof/>
            <w:webHidden/>
          </w:rPr>
          <w:fldChar w:fldCharType="separate"/>
        </w:r>
        <w:r w:rsidR="007F3F3F">
          <w:rPr>
            <w:noProof/>
            <w:webHidden/>
          </w:rPr>
          <w:t>85</w:t>
        </w:r>
        <w:r>
          <w:rPr>
            <w:noProof/>
            <w:webHidden/>
          </w:rPr>
          <w:fldChar w:fldCharType="end"/>
        </w:r>
      </w:hyperlink>
    </w:p>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hyperlink w:anchor="_Toc191461279" w:history="1">
        <w:r w:rsidR="00A0089E" w:rsidRPr="004D21F9">
          <w:rPr>
            <w:rStyle w:val="Hipervnculo"/>
            <w:noProof/>
          </w:rPr>
          <w:t>Full Copyright Notice</w:t>
        </w:r>
        <w:r w:rsidR="00A0089E">
          <w:rPr>
            <w:noProof/>
            <w:webHidden/>
          </w:rPr>
          <w:tab/>
        </w:r>
        <w:r>
          <w:rPr>
            <w:noProof/>
            <w:webHidden/>
          </w:rPr>
          <w:fldChar w:fldCharType="begin"/>
        </w:r>
        <w:r w:rsidR="00A0089E">
          <w:rPr>
            <w:noProof/>
            <w:webHidden/>
          </w:rPr>
          <w:instrText xml:space="preserve"> PAGEREF _Toc191461279 \h </w:instrText>
        </w:r>
        <w:r>
          <w:rPr>
            <w:noProof/>
            <w:webHidden/>
          </w:rPr>
        </w:r>
        <w:r>
          <w:rPr>
            <w:noProof/>
            <w:webHidden/>
          </w:rPr>
          <w:fldChar w:fldCharType="separate"/>
        </w:r>
        <w:r w:rsidR="007F3F3F">
          <w:rPr>
            <w:noProof/>
            <w:webHidden/>
          </w:rPr>
          <w:t>85</w:t>
        </w:r>
        <w:r>
          <w:rPr>
            <w:noProof/>
            <w:webHidden/>
          </w:rPr>
          <w:fldChar w:fldCharType="end"/>
        </w:r>
      </w:hyperlink>
    </w:p>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hyperlink w:anchor="_Toc191461280" w:history="1">
        <w:r w:rsidR="00A0089E" w:rsidRPr="004D21F9">
          <w:rPr>
            <w:rStyle w:val="Hipervnculo"/>
            <w:noProof/>
          </w:rPr>
          <w:t>References</w:t>
        </w:r>
        <w:r w:rsidR="00A0089E">
          <w:rPr>
            <w:noProof/>
            <w:webHidden/>
          </w:rPr>
          <w:tab/>
        </w:r>
        <w:r>
          <w:rPr>
            <w:noProof/>
            <w:webHidden/>
          </w:rPr>
          <w:fldChar w:fldCharType="begin"/>
        </w:r>
        <w:r w:rsidR="00A0089E">
          <w:rPr>
            <w:noProof/>
            <w:webHidden/>
          </w:rPr>
          <w:instrText xml:space="preserve"> PAGEREF _Toc191461280 \h </w:instrText>
        </w:r>
        <w:r>
          <w:rPr>
            <w:noProof/>
            <w:webHidden/>
          </w:rPr>
        </w:r>
        <w:r>
          <w:rPr>
            <w:noProof/>
            <w:webHidden/>
          </w:rPr>
          <w:fldChar w:fldCharType="separate"/>
        </w:r>
        <w:r w:rsidR="007F3F3F">
          <w:rPr>
            <w:noProof/>
            <w:webHidden/>
          </w:rPr>
          <w:t>85</w:t>
        </w:r>
        <w:r>
          <w:rPr>
            <w:noProof/>
            <w:webHidden/>
          </w:rPr>
          <w:fldChar w:fldCharType="end"/>
        </w:r>
      </w:hyperlink>
    </w:p>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hyperlink w:anchor="_Toc191461281" w:history="1">
        <w:r w:rsidR="00A0089E" w:rsidRPr="004D21F9">
          <w:rPr>
            <w:rStyle w:val="Hipervnculo"/>
            <w:noProof/>
          </w:rPr>
          <w:t>Appendix A. RepositoryCollection</w:t>
        </w:r>
        <w:r w:rsidR="00A0089E">
          <w:rPr>
            <w:noProof/>
            <w:webHidden/>
          </w:rPr>
          <w:tab/>
        </w:r>
        <w:r>
          <w:rPr>
            <w:noProof/>
            <w:webHidden/>
          </w:rPr>
          <w:fldChar w:fldCharType="begin"/>
        </w:r>
        <w:r w:rsidR="00A0089E">
          <w:rPr>
            <w:noProof/>
            <w:webHidden/>
          </w:rPr>
          <w:instrText xml:space="preserve"> PAGEREF _Toc191461281 \h </w:instrText>
        </w:r>
        <w:r>
          <w:rPr>
            <w:noProof/>
            <w:webHidden/>
          </w:rPr>
        </w:r>
        <w:r>
          <w:rPr>
            <w:noProof/>
            <w:webHidden/>
          </w:rPr>
          <w:fldChar w:fldCharType="separate"/>
        </w:r>
        <w:r w:rsidR="007F3F3F">
          <w:rPr>
            <w:noProof/>
            <w:webHidden/>
          </w:rPr>
          <w:t>88</w:t>
        </w:r>
        <w:r>
          <w:rPr>
            <w:noProof/>
            <w:webHidden/>
          </w:rPr>
          <w:fldChar w:fldCharType="end"/>
        </w:r>
      </w:hyperlink>
    </w:p>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hyperlink w:anchor="_Toc191461282" w:history="1">
        <w:r w:rsidR="00A0089E" w:rsidRPr="004D21F9">
          <w:rPr>
            <w:rStyle w:val="Hipervnculo"/>
            <w:noProof/>
          </w:rPr>
          <w:t>Appendix A.1 - RepositoryCollection XML Schema</w:t>
        </w:r>
        <w:r w:rsidR="00A0089E">
          <w:rPr>
            <w:noProof/>
            <w:webHidden/>
          </w:rPr>
          <w:tab/>
        </w:r>
        <w:r>
          <w:rPr>
            <w:noProof/>
            <w:webHidden/>
          </w:rPr>
          <w:fldChar w:fldCharType="begin"/>
        </w:r>
        <w:r w:rsidR="00A0089E">
          <w:rPr>
            <w:noProof/>
            <w:webHidden/>
          </w:rPr>
          <w:instrText xml:space="preserve"> PAGEREF _Toc191461282 \h </w:instrText>
        </w:r>
        <w:r>
          <w:rPr>
            <w:noProof/>
            <w:webHidden/>
          </w:rPr>
        </w:r>
        <w:r>
          <w:rPr>
            <w:noProof/>
            <w:webHidden/>
          </w:rPr>
          <w:fldChar w:fldCharType="separate"/>
        </w:r>
        <w:r w:rsidR="007F3F3F">
          <w:rPr>
            <w:noProof/>
            <w:webHidden/>
          </w:rPr>
          <w:t>88</w:t>
        </w:r>
        <w:r>
          <w:rPr>
            <w:noProof/>
            <w:webHidden/>
          </w:rPr>
          <w:fldChar w:fldCharType="end"/>
        </w:r>
      </w:hyperlink>
    </w:p>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hyperlink w:anchor="_Toc191461283" w:history="1">
        <w:r w:rsidR="00A0089E" w:rsidRPr="004D21F9">
          <w:rPr>
            <w:rStyle w:val="Hipervnculo"/>
            <w:noProof/>
          </w:rPr>
          <w:t>Appendix A.2 - RepositoryCollection WSDL</w:t>
        </w:r>
        <w:r w:rsidR="00A0089E">
          <w:rPr>
            <w:noProof/>
            <w:webHidden/>
          </w:rPr>
          <w:tab/>
        </w:r>
        <w:r>
          <w:rPr>
            <w:noProof/>
            <w:webHidden/>
          </w:rPr>
          <w:fldChar w:fldCharType="begin"/>
        </w:r>
        <w:r w:rsidR="00A0089E">
          <w:rPr>
            <w:noProof/>
            <w:webHidden/>
          </w:rPr>
          <w:instrText xml:space="preserve"> PAGEREF _Toc191461283 \h </w:instrText>
        </w:r>
        <w:r>
          <w:rPr>
            <w:noProof/>
            <w:webHidden/>
          </w:rPr>
        </w:r>
        <w:r>
          <w:rPr>
            <w:noProof/>
            <w:webHidden/>
          </w:rPr>
          <w:fldChar w:fldCharType="separate"/>
        </w:r>
        <w:r w:rsidR="007F3F3F">
          <w:rPr>
            <w:noProof/>
            <w:webHidden/>
          </w:rPr>
          <w:t>89</w:t>
        </w:r>
        <w:r>
          <w:rPr>
            <w:noProof/>
            <w:webHidden/>
          </w:rPr>
          <w:fldChar w:fldCharType="end"/>
        </w:r>
      </w:hyperlink>
    </w:p>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hyperlink w:anchor="_Toc191461284" w:history="1">
        <w:r w:rsidR="00A0089E" w:rsidRPr="004D21F9">
          <w:rPr>
            <w:rStyle w:val="Hipervnculo"/>
            <w:noProof/>
          </w:rPr>
          <w:t>Appendix B. Repository</w:t>
        </w:r>
        <w:r w:rsidR="00A0089E">
          <w:rPr>
            <w:noProof/>
            <w:webHidden/>
          </w:rPr>
          <w:tab/>
        </w:r>
        <w:r>
          <w:rPr>
            <w:noProof/>
            <w:webHidden/>
          </w:rPr>
          <w:fldChar w:fldCharType="begin"/>
        </w:r>
        <w:r w:rsidR="00A0089E">
          <w:rPr>
            <w:noProof/>
            <w:webHidden/>
          </w:rPr>
          <w:instrText xml:space="preserve"> PAGEREF _Toc191461284 \h </w:instrText>
        </w:r>
        <w:r>
          <w:rPr>
            <w:noProof/>
            <w:webHidden/>
          </w:rPr>
        </w:r>
        <w:r>
          <w:rPr>
            <w:noProof/>
            <w:webHidden/>
          </w:rPr>
          <w:fldChar w:fldCharType="separate"/>
        </w:r>
        <w:r w:rsidR="007F3F3F">
          <w:rPr>
            <w:noProof/>
            <w:webHidden/>
          </w:rPr>
          <w:t>95</w:t>
        </w:r>
        <w:r>
          <w:rPr>
            <w:noProof/>
            <w:webHidden/>
          </w:rPr>
          <w:fldChar w:fldCharType="end"/>
        </w:r>
      </w:hyperlink>
    </w:p>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hyperlink w:anchor="_Toc191461285" w:history="1">
        <w:r w:rsidR="00A0089E" w:rsidRPr="004D21F9">
          <w:rPr>
            <w:rStyle w:val="Hipervnculo"/>
            <w:noProof/>
          </w:rPr>
          <w:t>Appendix B.1 - Repository XML Schema</w:t>
        </w:r>
        <w:r w:rsidR="00A0089E">
          <w:rPr>
            <w:noProof/>
            <w:webHidden/>
          </w:rPr>
          <w:tab/>
        </w:r>
        <w:r>
          <w:rPr>
            <w:noProof/>
            <w:webHidden/>
          </w:rPr>
          <w:fldChar w:fldCharType="begin"/>
        </w:r>
        <w:r w:rsidR="00A0089E">
          <w:rPr>
            <w:noProof/>
            <w:webHidden/>
          </w:rPr>
          <w:instrText xml:space="preserve"> PAGEREF _Toc191461285 \h </w:instrText>
        </w:r>
        <w:r>
          <w:rPr>
            <w:noProof/>
            <w:webHidden/>
          </w:rPr>
        </w:r>
        <w:r>
          <w:rPr>
            <w:noProof/>
            <w:webHidden/>
          </w:rPr>
          <w:fldChar w:fldCharType="separate"/>
        </w:r>
        <w:r w:rsidR="007F3F3F">
          <w:rPr>
            <w:noProof/>
            <w:webHidden/>
          </w:rPr>
          <w:t>95</w:t>
        </w:r>
        <w:r>
          <w:rPr>
            <w:noProof/>
            <w:webHidden/>
          </w:rPr>
          <w:fldChar w:fldCharType="end"/>
        </w:r>
      </w:hyperlink>
    </w:p>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hyperlink w:anchor="_Toc191461286" w:history="1">
        <w:r w:rsidR="00A0089E" w:rsidRPr="004D21F9">
          <w:rPr>
            <w:rStyle w:val="Hipervnculo"/>
            <w:noProof/>
          </w:rPr>
          <w:t>Appendix B.2 - Repository WSDL</w:t>
        </w:r>
        <w:r w:rsidR="00A0089E">
          <w:rPr>
            <w:noProof/>
            <w:webHidden/>
          </w:rPr>
          <w:tab/>
        </w:r>
        <w:r>
          <w:rPr>
            <w:noProof/>
            <w:webHidden/>
          </w:rPr>
          <w:fldChar w:fldCharType="begin"/>
        </w:r>
        <w:r w:rsidR="00A0089E">
          <w:rPr>
            <w:noProof/>
            <w:webHidden/>
          </w:rPr>
          <w:instrText xml:space="preserve"> PAGEREF _Toc191461286 \h </w:instrText>
        </w:r>
        <w:r>
          <w:rPr>
            <w:noProof/>
            <w:webHidden/>
          </w:rPr>
        </w:r>
        <w:r>
          <w:rPr>
            <w:noProof/>
            <w:webHidden/>
          </w:rPr>
          <w:fldChar w:fldCharType="separate"/>
        </w:r>
        <w:r w:rsidR="007F3F3F">
          <w:rPr>
            <w:noProof/>
            <w:webHidden/>
          </w:rPr>
          <w:t>97</w:t>
        </w:r>
        <w:r>
          <w:rPr>
            <w:noProof/>
            <w:webHidden/>
          </w:rPr>
          <w:fldChar w:fldCharType="end"/>
        </w:r>
      </w:hyperlink>
    </w:p>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hyperlink w:anchor="_Toc191461287" w:history="1">
        <w:r w:rsidR="00A0089E" w:rsidRPr="004D21F9">
          <w:rPr>
            <w:rStyle w:val="Hipervnculo"/>
            <w:noProof/>
          </w:rPr>
          <w:t>Appendix C. Resource</w:t>
        </w:r>
        <w:r w:rsidR="00A0089E">
          <w:rPr>
            <w:noProof/>
            <w:webHidden/>
          </w:rPr>
          <w:tab/>
        </w:r>
        <w:r>
          <w:rPr>
            <w:noProof/>
            <w:webHidden/>
          </w:rPr>
          <w:fldChar w:fldCharType="begin"/>
        </w:r>
        <w:r w:rsidR="00A0089E">
          <w:rPr>
            <w:noProof/>
            <w:webHidden/>
          </w:rPr>
          <w:instrText xml:space="preserve"> PAGEREF _Toc191461287 \h </w:instrText>
        </w:r>
        <w:r>
          <w:rPr>
            <w:noProof/>
            <w:webHidden/>
          </w:rPr>
        </w:r>
        <w:r>
          <w:rPr>
            <w:noProof/>
            <w:webHidden/>
          </w:rPr>
          <w:fldChar w:fldCharType="separate"/>
        </w:r>
        <w:r w:rsidR="007F3F3F">
          <w:rPr>
            <w:noProof/>
            <w:webHidden/>
          </w:rPr>
          <w:t>110</w:t>
        </w:r>
        <w:r>
          <w:rPr>
            <w:noProof/>
            <w:webHidden/>
          </w:rPr>
          <w:fldChar w:fldCharType="end"/>
        </w:r>
      </w:hyperlink>
    </w:p>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hyperlink w:anchor="_Toc191461288" w:history="1">
        <w:r w:rsidR="00A0089E" w:rsidRPr="004D21F9">
          <w:rPr>
            <w:rStyle w:val="Hipervnculo"/>
            <w:noProof/>
          </w:rPr>
          <w:t>Appendix C.1 - Resource XML Schema</w:t>
        </w:r>
        <w:r w:rsidR="00A0089E">
          <w:rPr>
            <w:noProof/>
            <w:webHidden/>
          </w:rPr>
          <w:tab/>
        </w:r>
        <w:r>
          <w:rPr>
            <w:noProof/>
            <w:webHidden/>
          </w:rPr>
          <w:fldChar w:fldCharType="begin"/>
        </w:r>
        <w:r w:rsidR="00A0089E">
          <w:rPr>
            <w:noProof/>
            <w:webHidden/>
          </w:rPr>
          <w:instrText xml:space="preserve"> PAGEREF _Toc191461288 \h </w:instrText>
        </w:r>
        <w:r>
          <w:rPr>
            <w:noProof/>
            <w:webHidden/>
          </w:rPr>
        </w:r>
        <w:r>
          <w:rPr>
            <w:noProof/>
            <w:webHidden/>
          </w:rPr>
          <w:fldChar w:fldCharType="separate"/>
        </w:r>
        <w:r w:rsidR="007F3F3F">
          <w:rPr>
            <w:noProof/>
            <w:webHidden/>
          </w:rPr>
          <w:t>110</w:t>
        </w:r>
        <w:r>
          <w:rPr>
            <w:noProof/>
            <w:webHidden/>
          </w:rPr>
          <w:fldChar w:fldCharType="end"/>
        </w:r>
      </w:hyperlink>
    </w:p>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hyperlink w:anchor="_Toc191461289" w:history="1">
        <w:r w:rsidR="00A0089E" w:rsidRPr="004D21F9">
          <w:rPr>
            <w:rStyle w:val="Hipervnculo"/>
            <w:noProof/>
          </w:rPr>
          <w:t>Appendix C.2 - Resource WSDL</w:t>
        </w:r>
        <w:r w:rsidR="00A0089E">
          <w:rPr>
            <w:noProof/>
            <w:webHidden/>
          </w:rPr>
          <w:tab/>
        </w:r>
        <w:r>
          <w:rPr>
            <w:noProof/>
            <w:webHidden/>
          </w:rPr>
          <w:fldChar w:fldCharType="begin"/>
        </w:r>
        <w:r w:rsidR="00A0089E">
          <w:rPr>
            <w:noProof/>
            <w:webHidden/>
          </w:rPr>
          <w:instrText xml:space="preserve"> PAGEREF _Toc191461289 \h </w:instrText>
        </w:r>
        <w:r>
          <w:rPr>
            <w:noProof/>
            <w:webHidden/>
          </w:rPr>
        </w:r>
        <w:r>
          <w:rPr>
            <w:noProof/>
            <w:webHidden/>
          </w:rPr>
          <w:fldChar w:fldCharType="separate"/>
        </w:r>
        <w:r w:rsidR="007F3F3F">
          <w:rPr>
            <w:noProof/>
            <w:webHidden/>
          </w:rPr>
          <w:t>112</w:t>
        </w:r>
        <w:r>
          <w:rPr>
            <w:noProof/>
            <w:webHidden/>
          </w:rPr>
          <w:fldChar w:fldCharType="end"/>
        </w:r>
      </w:hyperlink>
    </w:p>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hyperlink w:anchor="_Toc191461290" w:history="1">
        <w:r w:rsidR="00A0089E" w:rsidRPr="004D21F9">
          <w:rPr>
            <w:rStyle w:val="Hipervnculo"/>
            <w:noProof/>
          </w:rPr>
          <w:t>Appendix D. Class</w:t>
        </w:r>
        <w:r w:rsidR="00A0089E">
          <w:rPr>
            <w:noProof/>
            <w:webHidden/>
          </w:rPr>
          <w:tab/>
        </w:r>
        <w:r>
          <w:rPr>
            <w:noProof/>
            <w:webHidden/>
          </w:rPr>
          <w:fldChar w:fldCharType="begin"/>
        </w:r>
        <w:r w:rsidR="00A0089E">
          <w:rPr>
            <w:noProof/>
            <w:webHidden/>
          </w:rPr>
          <w:instrText xml:space="preserve"> PAGEREF _Toc191461290 \h </w:instrText>
        </w:r>
        <w:r>
          <w:rPr>
            <w:noProof/>
            <w:webHidden/>
          </w:rPr>
        </w:r>
        <w:r>
          <w:rPr>
            <w:noProof/>
            <w:webHidden/>
          </w:rPr>
          <w:fldChar w:fldCharType="separate"/>
        </w:r>
        <w:r w:rsidR="007F3F3F">
          <w:rPr>
            <w:noProof/>
            <w:webHidden/>
          </w:rPr>
          <w:t>128</w:t>
        </w:r>
        <w:r>
          <w:rPr>
            <w:noProof/>
            <w:webHidden/>
          </w:rPr>
          <w:fldChar w:fldCharType="end"/>
        </w:r>
      </w:hyperlink>
    </w:p>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hyperlink w:anchor="_Toc191461291" w:history="1">
        <w:r w:rsidR="00A0089E" w:rsidRPr="004D21F9">
          <w:rPr>
            <w:rStyle w:val="Hipervnculo"/>
            <w:noProof/>
          </w:rPr>
          <w:t>Appendix D.1 - Class XML Schema</w:t>
        </w:r>
        <w:r w:rsidR="00A0089E">
          <w:rPr>
            <w:noProof/>
            <w:webHidden/>
          </w:rPr>
          <w:tab/>
        </w:r>
        <w:r>
          <w:rPr>
            <w:noProof/>
            <w:webHidden/>
          </w:rPr>
          <w:fldChar w:fldCharType="begin"/>
        </w:r>
        <w:r w:rsidR="00A0089E">
          <w:rPr>
            <w:noProof/>
            <w:webHidden/>
          </w:rPr>
          <w:instrText xml:space="preserve"> PAGEREF _Toc191461291 \h </w:instrText>
        </w:r>
        <w:r>
          <w:rPr>
            <w:noProof/>
            <w:webHidden/>
          </w:rPr>
        </w:r>
        <w:r>
          <w:rPr>
            <w:noProof/>
            <w:webHidden/>
          </w:rPr>
          <w:fldChar w:fldCharType="separate"/>
        </w:r>
        <w:r w:rsidR="007F3F3F">
          <w:rPr>
            <w:noProof/>
            <w:webHidden/>
          </w:rPr>
          <w:t>128</w:t>
        </w:r>
        <w:r>
          <w:rPr>
            <w:noProof/>
            <w:webHidden/>
          </w:rPr>
          <w:fldChar w:fldCharType="end"/>
        </w:r>
      </w:hyperlink>
    </w:p>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hyperlink w:anchor="_Toc191461292" w:history="1">
        <w:r w:rsidR="00A0089E" w:rsidRPr="004D21F9">
          <w:rPr>
            <w:rStyle w:val="Hipervnculo"/>
            <w:noProof/>
          </w:rPr>
          <w:t>Appendix D.2 - Class WSDL</w:t>
        </w:r>
        <w:r w:rsidR="00A0089E">
          <w:rPr>
            <w:noProof/>
            <w:webHidden/>
          </w:rPr>
          <w:tab/>
        </w:r>
        <w:r>
          <w:rPr>
            <w:noProof/>
            <w:webHidden/>
          </w:rPr>
          <w:fldChar w:fldCharType="begin"/>
        </w:r>
        <w:r w:rsidR="00A0089E">
          <w:rPr>
            <w:noProof/>
            <w:webHidden/>
          </w:rPr>
          <w:instrText xml:space="preserve"> PAGEREF _Toc191461292 \h </w:instrText>
        </w:r>
        <w:r>
          <w:rPr>
            <w:noProof/>
            <w:webHidden/>
          </w:rPr>
        </w:r>
        <w:r>
          <w:rPr>
            <w:noProof/>
            <w:webHidden/>
          </w:rPr>
          <w:fldChar w:fldCharType="separate"/>
        </w:r>
        <w:r w:rsidR="007F3F3F">
          <w:rPr>
            <w:noProof/>
            <w:webHidden/>
          </w:rPr>
          <w:t>129</w:t>
        </w:r>
        <w:r>
          <w:rPr>
            <w:noProof/>
            <w:webHidden/>
          </w:rPr>
          <w:fldChar w:fldCharType="end"/>
        </w:r>
      </w:hyperlink>
    </w:p>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hyperlink w:anchor="_Toc191461293" w:history="1">
        <w:r w:rsidR="00A0089E" w:rsidRPr="004D21F9">
          <w:rPr>
            <w:rStyle w:val="Hipervnculo"/>
            <w:noProof/>
          </w:rPr>
          <w:t>Appendix E. Property</w:t>
        </w:r>
        <w:r w:rsidR="00A0089E">
          <w:rPr>
            <w:noProof/>
            <w:webHidden/>
          </w:rPr>
          <w:tab/>
        </w:r>
        <w:r>
          <w:rPr>
            <w:noProof/>
            <w:webHidden/>
          </w:rPr>
          <w:fldChar w:fldCharType="begin"/>
        </w:r>
        <w:r w:rsidR="00A0089E">
          <w:rPr>
            <w:noProof/>
            <w:webHidden/>
          </w:rPr>
          <w:instrText xml:space="preserve"> PAGEREF _Toc191461293 \h </w:instrText>
        </w:r>
        <w:r>
          <w:rPr>
            <w:noProof/>
            <w:webHidden/>
          </w:rPr>
        </w:r>
        <w:r>
          <w:rPr>
            <w:noProof/>
            <w:webHidden/>
          </w:rPr>
          <w:fldChar w:fldCharType="separate"/>
        </w:r>
        <w:r w:rsidR="007F3F3F">
          <w:rPr>
            <w:noProof/>
            <w:webHidden/>
          </w:rPr>
          <w:t>139</w:t>
        </w:r>
        <w:r>
          <w:rPr>
            <w:noProof/>
            <w:webHidden/>
          </w:rPr>
          <w:fldChar w:fldCharType="end"/>
        </w:r>
      </w:hyperlink>
    </w:p>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hyperlink w:anchor="_Toc191461294" w:history="1">
        <w:r w:rsidR="00A0089E" w:rsidRPr="004D21F9">
          <w:rPr>
            <w:rStyle w:val="Hipervnculo"/>
            <w:noProof/>
          </w:rPr>
          <w:t>Appendix E.1 - Property XML Schema</w:t>
        </w:r>
        <w:r w:rsidR="00A0089E">
          <w:rPr>
            <w:noProof/>
            <w:webHidden/>
          </w:rPr>
          <w:tab/>
        </w:r>
        <w:r>
          <w:rPr>
            <w:noProof/>
            <w:webHidden/>
          </w:rPr>
          <w:fldChar w:fldCharType="begin"/>
        </w:r>
        <w:r w:rsidR="00A0089E">
          <w:rPr>
            <w:noProof/>
            <w:webHidden/>
          </w:rPr>
          <w:instrText xml:space="preserve"> PAGEREF _Toc191461294 \h </w:instrText>
        </w:r>
        <w:r>
          <w:rPr>
            <w:noProof/>
            <w:webHidden/>
          </w:rPr>
        </w:r>
        <w:r>
          <w:rPr>
            <w:noProof/>
            <w:webHidden/>
          </w:rPr>
          <w:fldChar w:fldCharType="separate"/>
        </w:r>
        <w:r w:rsidR="007F3F3F">
          <w:rPr>
            <w:noProof/>
            <w:webHidden/>
          </w:rPr>
          <w:t>139</w:t>
        </w:r>
        <w:r>
          <w:rPr>
            <w:noProof/>
            <w:webHidden/>
          </w:rPr>
          <w:fldChar w:fldCharType="end"/>
        </w:r>
      </w:hyperlink>
    </w:p>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hyperlink w:anchor="_Toc191461295" w:history="1">
        <w:r w:rsidR="00A0089E" w:rsidRPr="004D21F9">
          <w:rPr>
            <w:rStyle w:val="Hipervnculo"/>
            <w:noProof/>
          </w:rPr>
          <w:t>Appendix E.2 - Property WSDL</w:t>
        </w:r>
        <w:r w:rsidR="00A0089E">
          <w:rPr>
            <w:noProof/>
            <w:webHidden/>
          </w:rPr>
          <w:tab/>
        </w:r>
        <w:r>
          <w:rPr>
            <w:noProof/>
            <w:webHidden/>
          </w:rPr>
          <w:fldChar w:fldCharType="begin"/>
        </w:r>
        <w:r w:rsidR="00A0089E">
          <w:rPr>
            <w:noProof/>
            <w:webHidden/>
          </w:rPr>
          <w:instrText xml:space="preserve"> PAGEREF _Toc191461295 \h </w:instrText>
        </w:r>
        <w:r>
          <w:rPr>
            <w:noProof/>
            <w:webHidden/>
          </w:rPr>
        </w:r>
        <w:r>
          <w:rPr>
            <w:noProof/>
            <w:webHidden/>
          </w:rPr>
          <w:fldChar w:fldCharType="separate"/>
        </w:r>
        <w:r w:rsidR="007F3F3F">
          <w:rPr>
            <w:noProof/>
            <w:webHidden/>
          </w:rPr>
          <w:t>141</w:t>
        </w:r>
        <w:r>
          <w:rPr>
            <w:noProof/>
            <w:webHidden/>
          </w:rPr>
          <w:fldChar w:fldCharType="end"/>
        </w:r>
      </w:hyperlink>
    </w:p>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hyperlink w:anchor="_Toc191461296" w:history="1">
        <w:r w:rsidR="00A0089E" w:rsidRPr="004D21F9">
          <w:rPr>
            <w:rStyle w:val="Hipervnculo"/>
            <w:noProof/>
          </w:rPr>
          <w:t>Appendix F. Statement</w:t>
        </w:r>
        <w:r w:rsidR="00A0089E">
          <w:rPr>
            <w:noProof/>
            <w:webHidden/>
          </w:rPr>
          <w:tab/>
        </w:r>
        <w:r>
          <w:rPr>
            <w:noProof/>
            <w:webHidden/>
          </w:rPr>
          <w:fldChar w:fldCharType="begin"/>
        </w:r>
        <w:r w:rsidR="00A0089E">
          <w:rPr>
            <w:noProof/>
            <w:webHidden/>
          </w:rPr>
          <w:instrText xml:space="preserve"> PAGEREF _Toc191461296 \h </w:instrText>
        </w:r>
        <w:r>
          <w:rPr>
            <w:noProof/>
            <w:webHidden/>
          </w:rPr>
        </w:r>
        <w:r>
          <w:rPr>
            <w:noProof/>
            <w:webHidden/>
          </w:rPr>
          <w:fldChar w:fldCharType="separate"/>
        </w:r>
        <w:r w:rsidR="007F3F3F">
          <w:rPr>
            <w:noProof/>
            <w:webHidden/>
          </w:rPr>
          <w:t>157</w:t>
        </w:r>
        <w:r>
          <w:rPr>
            <w:noProof/>
            <w:webHidden/>
          </w:rPr>
          <w:fldChar w:fldCharType="end"/>
        </w:r>
      </w:hyperlink>
    </w:p>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hyperlink w:anchor="_Toc191461297" w:history="1">
        <w:r w:rsidR="00A0089E" w:rsidRPr="004D21F9">
          <w:rPr>
            <w:rStyle w:val="Hipervnculo"/>
            <w:noProof/>
          </w:rPr>
          <w:t>Appendix F.1 - Statement XML Schema</w:t>
        </w:r>
        <w:r w:rsidR="00A0089E">
          <w:rPr>
            <w:noProof/>
            <w:webHidden/>
          </w:rPr>
          <w:tab/>
        </w:r>
        <w:r>
          <w:rPr>
            <w:noProof/>
            <w:webHidden/>
          </w:rPr>
          <w:fldChar w:fldCharType="begin"/>
        </w:r>
        <w:r w:rsidR="00A0089E">
          <w:rPr>
            <w:noProof/>
            <w:webHidden/>
          </w:rPr>
          <w:instrText xml:space="preserve"> PAGEREF _Toc191461297 \h </w:instrText>
        </w:r>
        <w:r>
          <w:rPr>
            <w:noProof/>
            <w:webHidden/>
          </w:rPr>
        </w:r>
        <w:r>
          <w:rPr>
            <w:noProof/>
            <w:webHidden/>
          </w:rPr>
          <w:fldChar w:fldCharType="separate"/>
        </w:r>
        <w:r w:rsidR="007F3F3F">
          <w:rPr>
            <w:noProof/>
            <w:webHidden/>
          </w:rPr>
          <w:t>157</w:t>
        </w:r>
        <w:r>
          <w:rPr>
            <w:noProof/>
            <w:webHidden/>
          </w:rPr>
          <w:fldChar w:fldCharType="end"/>
        </w:r>
      </w:hyperlink>
    </w:p>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hyperlink w:anchor="_Toc191461298" w:history="1">
        <w:r w:rsidR="00A0089E" w:rsidRPr="004D21F9">
          <w:rPr>
            <w:rStyle w:val="Hipervnculo"/>
            <w:noProof/>
          </w:rPr>
          <w:t>Appendix F.2 - Statement WSDL</w:t>
        </w:r>
        <w:r w:rsidR="00A0089E">
          <w:rPr>
            <w:noProof/>
            <w:webHidden/>
          </w:rPr>
          <w:tab/>
        </w:r>
        <w:r>
          <w:rPr>
            <w:noProof/>
            <w:webHidden/>
          </w:rPr>
          <w:fldChar w:fldCharType="begin"/>
        </w:r>
        <w:r w:rsidR="00A0089E">
          <w:rPr>
            <w:noProof/>
            <w:webHidden/>
          </w:rPr>
          <w:instrText xml:space="preserve"> PAGEREF _Toc191461298 \h </w:instrText>
        </w:r>
        <w:r>
          <w:rPr>
            <w:noProof/>
            <w:webHidden/>
          </w:rPr>
        </w:r>
        <w:r>
          <w:rPr>
            <w:noProof/>
            <w:webHidden/>
          </w:rPr>
          <w:fldChar w:fldCharType="separate"/>
        </w:r>
        <w:r w:rsidR="007F3F3F">
          <w:rPr>
            <w:noProof/>
            <w:webHidden/>
          </w:rPr>
          <w:t>158</w:t>
        </w:r>
        <w:r>
          <w:rPr>
            <w:noProof/>
            <w:webHidden/>
          </w:rPr>
          <w:fldChar w:fldCharType="end"/>
        </w:r>
      </w:hyperlink>
    </w:p>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hyperlink w:anchor="_Toc191461299" w:history="1">
        <w:r w:rsidR="00A0089E" w:rsidRPr="004D21F9">
          <w:rPr>
            <w:rStyle w:val="Hipervnculo"/>
            <w:noProof/>
          </w:rPr>
          <w:t>Appendix G. List</w:t>
        </w:r>
        <w:r w:rsidR="00A0089E">
          <w:rPr>
            <w:noProof/>
            <w:webHidden/>
          </w:rPr>
          <w:tab/>
        </w:r>
        <w:r>
          <w:rPr>
            <w:noProof/>
            <w:webHidden/>
          </w:rPr>
          <w:fldChar w:fldCharType="begin"/>
        </w:r>
        <w:r w:rsidR="00A0089E">
          <w:rPr>
            <w:noProof/>
            <w:webHidden/>
          </w:rPr>
          <w:instrText xml:space="preserve"> PAGEREF _Toc191461299 \h </w:instrText>
        </w:r>
        <w:r>
          <w:rPr>
            <w:noProof/>
            <w:webHidden/>
          </w:rPr>
        </w:r>
        <w:r>
          <w:rPr>
            <w:noProof/>
            <w:webHidden/>
          </w:rPr>
          <w:fldChar w:fldCharType="separate"/>
        </w:r>
        <w:r w:rsidR="007F3F3F">
          <w:rPr>
            <w:noProof/>
            <w:webHidden/>
          </w:rPr>
          <w:t>164</w:t>
        </w:r>
        <w:r>
          <w:rPr>
            <w:noProof/>
            <w:webHidden/>
          </w:rPr>
          <w:fldChar w:fldCharType="end"/>
        </w:r>
      </w:hyperlink>
    </w:p>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hyperlink w:anchor="_Toc191461300" w:history="1">
        <w:r w:rsidR="00A0089E" w:rsidRPr="004D21F9">
          <w:rPr>
            <w:rStyle w:val="Hipervnculo"/>
            <w:noProof/>
          </w:rPr>
          <w:t>Appendix G.1 - List XML Schema</w:t>
        </w:r>
        <w:r w:rsidR="00A0089E">
          <w:rPr>
            <w:noProof/>
            <w:webHidden/>
          </w:rPr>
          <w:tab/>
        </w:r>
        <w:r>
          <w:rPr>
            <w:noProof/>
            <w:webHidden/>
          </w:rPr>
          <w:fldChar w:fldCharType="begin"/>
        </w:r>
        <w:r w:rsidR="00A0089E">
          <w:rPr>
            <w:noProof/>
            <w:webHidden/>
          </w:rPr>
          <w:instrText xml:space="preserve"> PAGEREF _Toc191461300 \h </w:instrText>
        </w:r>
        <w:r>
          <w:rPr>
            <w:noProof/>
            <w:webHidden/>
          </w:rPr>
        </w:r>
        <w:r>
          <w:rPr>
            <w:noProof/>
            <w:webHidden/>
          </w:rPr>
          <w:fldChar w:fldCharType="separate"/>
        </w:r>
        <w:r w:rsidR="007F3F3F">
          <w:rPr>
            <w:noProof/>
            <w:webHidden/>
          </w:rPr>
          <w:t>164</w:t>
        </w:r>
        <w:r>
          <w:rPr>
            <w:noProof/>
            <w:webHidden/>
          </w:rPr>
          <w:fldChar w:fldCharType="end"/>
        </w:r>
      </w:hyperlink>
    </w:p>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hyperlink w:anchor="_Toc191461301" w:history="1">
        <w:r w:rsidR="00A0089E" w:rsidRPr="004D21F9">
          <w:rPr>
            <w:rStyle w:val="Hipervnculo"/>
            <w:noProof/>
          </w:rPr>
          <w:t>Appendix G.2 - List WSDL</w:t>
        </w:r>
        <w:r w:rsidR="00A0089E">
          <w:rPr>
            <w:noProof/>
            <w:webHidden/>
          </w:rPr>
          <w:tab/>
        </w:r>
        <w:r>
          <w:rPr>
            <w:noProof/>
            <w:webHidden/>
          </w:rPr>
          <w:fldChar w:fldCharType="begin"/>
        </w:r>
        <w:r w:rsidR="00A0089E">
          <w:rPr>
            <w:noProof/>
            <w:webHidden/>
          </w:rPr>
          <w:instrText xml:space="preserve"> PAGEREF _Toc191461301 \h </w:instrText>
        </w:r>
        <w:r>
          <w:rPr>
            <w:noProof/>
            <w:webHidden/>
          </w:rPr>
        </w:r>
        <w:r>
          <w:rPr>
            <w:noProof/>
            <w:webHidden/>
          </w:rPr>
          <w:fldChar w:fldCharType="separate"/>
        </w:r>
        <w:r w:rsidR="007F3F3F">
          <w:rPr>
            <w:noProof/>
            <w:webHidden/>
          </w:rPr>
          <w:t>166</w:t>
        </w:r>
        <w:r>
          <w:rPr>
            <w:noProof/>
            <w:webHidden/>
          </w:rPr>
          <w:fldChar w:fldCharType="end"/>
        </w:r>
      </w:hyperlink>
    </w:p>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hyperlink w:anchor="_Toc191461302" w:history="1">
        <w:r w:rsidR="00A0089E" w:rsidRPr="004D21F9">
          <w:rPr>
            <w:rStyle w:val="Hipervnculo"/>
            <w:noProof/>
          </w:rPr>
          <w:t>Appendix H. Container</w:t>
        </w:r>
        <w:r w:rsidR="00A0089E">
          <w:rPr>
            <w:noProof/>
            <w:webHidden/>
          </w:rPr>
          <w:tab/>
        </w:r>
        <w:r>
          <w:rPr>
            <w:noProof/>
            <w:webHidden/>
          </w:rPr>
          <w:fldChar w:fldCharType="begin"/>
        </w:r>
        <w:r w:rsidR="00A0089E">
          <w:rPr>
            <w:noProof/>
            <w:webHidden/>
          </w:rPr>
          <w:instrText xml:space="preserve"> PAGEREF _Toc191461302 \h </w:instrText>
        </w:r>
        <w:r>
          <w:rPr>
            <w:noProof/>
            <w:webHidden/>
          </w:rPr>
        </w:r>
        <w:r>
          <w:rPr>
            <w:noProof/>
            <w:webHidden/>
          </w:rPr>
          <w:fldChar w:fldCharType="separate"/>
        </w:r>
        <w:r w:rsidR="007F3F3F">
          <w:rPr>
            <w:noProof/>
            <w:webHidden/>
          </w:rPr>
          <w:t>180</w:t>
        </w:r>
        <w:r>
          <w:rPr>
            <w:noProof/>
            <w:webHidden/>
          </w:rPr>
          <w:fldChar w:fldCharType="end"/>
        </w:r>
      </w:hyperlink>
    </w:p>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hyperlink w:anchor="_Toc191461303" w:history="1">
        <w:r w:rsidR="00A0089E" w:rsidRPr="004D21F9">
          <w:rPr>
            <w:rStyle w:val="Hipervnculo"/>
            <w:noProof/>
          </w:rPr>
          <w:t>Appendix H.1 - Container XML Schema</w:t>
        </w:r>
        <w:r w:rsidR="00A0089E">
          <w:rPr>
            <w:noProof/>
            <w:webHidden/>
          </w:rPr>
          <w:tab/>
        </w:r>
        <w:r>
          <w:rPr>
            <w:noProof/>
            <w:webHidden/>
          </w:rPr>
          <w:fldChar w:fldCharType="begin"/>
        </w:r>
        <w:r w:rsidR="00A0089E">
          <w:rPr>
            <w:noProof/>
            <w:webHidden/>
          </w:rPr>
          <w:instrText xml:space="preserve"> PAGEREF _Toc191461303 \h </w:instrText>
        </w:r>
        <w:r>
          <w:rPr>
            <w:noProof/>
            <w:webHidden/>
          </w:rPr>
        </w:r>
        <w:r>
          <w:rPr>
            <w:noProof/>
            <w:webHidden/>
          </w:rPr>
          <w:fldChar w:fldCharType="separate"/>
        </w:r>
        <w:r w:rsidR="007F3F3F">
          <w:rPr>
            <w:noProof/>
            <w:webHidden/>
          </w:rPr>
          <w:t>180</w:t>
        </w:r>
        <w:r>
          <w:rPr>
            <w:noProof/>
            <w:webHidden/>
          </w:rPr>
          <w:fldChar w:fldCharType="end"/>
        </w:r>
      </w:hyperlink>
    </w:p>
    <w:p w:rsidR="00A0089E" w:rsidRDefault="00037149">
      <w:pPr>
        <w:pStyle w:val="TDC1"/>
        <w:tabs>
          <w:tab w:val="right" w:leader="dot" w:pos="8630"/>
        </w:tabs>
        <w:rPr>
          <w:rFonts w:asciiTheme="minorHAnsi" w:eastAsiaTheme="minorEastAsia" w:hAnsiTheme="minorHAnsi" w:cstheme="minorBidi"/>
          <w:noProof/>
          <w:sz w:val="22"/>
          <w:szCs w:val="22"/>
          <w:lang w:val="es-ES" w:eastAsia="es-ES"/>
        </w:rPr>
      </w:pPr>
      <w:hyperlink w:anchor="_Toc191461304" w:history="1">
        <w:r w:rsidR="00A0089E" w:rsidRPr="004D21F9">
          <w:rPr>
            <w:rStyle w:val="Hipervnculo"/>
            <w:noProof/>
          </w:rPr>
          <w:t>Appendix H.2 - Container WSDL</w:t>
        </w:r>
        <w:r w:rsidR="00A0089E">
          <w:rPr>
            <w:noProof/>
            <w:webHidden/>
          </w:rPr>
          <w:tab/>
        </w:r>
        <w:r>
          <w:rPr>
            <w:noProof/>
            <w:webHidden/>
          </w:rPr>
          <w:fldChar w:fldCharType="begin"/>
        </w:r>
        <w:r w:rsidR="00A0089E">
          <w:rPr>
            <w:noProof/>
            <w:webHidden/>
          </w:rPr>
          <w:instrText xml:space="preserve"> PAGEREF _Toc191461304 \h </w:instrText>
        </w:r>
        <w:r>
          <w:rPr>
            <w:noProof/>
            <w:webHidden/>
          </w:rPr>
        </w:r>
        <w:r>
          <w:rPr>
            <w:noProof/>
            <w:webHidden/>
          </w:rPr>
          <w:fldChar w:fldCharType="separate"/>
        </w:r>
        <w:r w:rsidR="007F3F3F">
          <w:rPr>
            <w:noProof/>
            <w:webHidden/>
          </w:rPr>
          <w:t>182</w:t>
        </w:r>
        <w:r>
          <w:rPr>
            <w:noProof/>
            <w:webHidden/>
          </w:rPr>
          <w:fldChar w:fldCharType="end"/>
        </w:r>
      </w:hyperlink>
    </w:p>
    <w:p w:rsidR="00EC04BC" w:rsidRDefault="00037149">
      <w:pPr>
        <w:sectPr w:rsidR="00EC04BC" w:rsidSect="00EC04BC">
          <w:headerReference w:type="default" r:id="rId7"/>
          <w:footerReference w:type="default" r:id="rId8"/>
          <w:headerReference w:type="first" r:id="rId9"/>
          <w:pgSz w:w="12240" w:h="15840"/>
          <w:pgMar w:top="1440" w:right="1800" w:bottom="1440" w:left="1800" w:header="720" w:footer="720" w:gutter="0"/>
          <w:cols w:space="720"/>
          <w:noEndnote/>
          <w:titlePg/>
        </w:sectPr>
      </w:pPr>
      <w:r>
        <w:fldChar w:fldCharType="end"/>
      </w:r>
    </w:p>
    <w:p w:rsidR="00EC04BC" w:rsidRDefault="00EC04BC" w:rsidP="002A4A18">
      <w:pPr>
        <w:pStyle w:val="Ttulo1"/>
        <w:numPr>
          <w:ilvl w:val="0"/>
          <w:numId w:val="12"/>
        </w:numPr>
      </w:pPr>
      <w:bookmarkStart w:id="2" w:name="_Toc191461219"/>
      <w:r>
        <w:lastRenderedPageBreak/>
        <w:t>Introduction</w:t>
      </w:r>
      <w:bookmarkEnd w:id="2"/>
    </w:p>
    <w:p w:rsidR="00EC04BC" w:rsidRDefault="00EC04BC" w:rsidP="00EC04BC">
      <w:pPr>
        <w:pStyle w:val="nobreak"/>
      </w:pPr>
    </w:p>
    <w:p w:rsidR="003F70E8" w:rsidRDefault="003F70E8" w:rsidP="003F70E8">
      <w:r w:rsidRPr="003F70E8">
        <w:t>RDF</w:t>
      </w:r>
      <w:r>
        <w:t>(S)</w:t>
      </w:r>
      <w:r w:rsidRPr="003F70E8">
        <w:t xml:space="preserve"> data access can play a central role for many types of semantic grid applications. By data </w:t>
      </w:r>
      <w:r>
        <w:t xml:space="preserve">access we mean the ability to retrieve, manipulate or insert data into an RDF(S) data resource. </w:t>
      </w:r>
    </w:p>
    <w:p w:rsidR="003F70E8" w:rsidRDefault="003F70E8" w:rsidP="003F70E8"/>
    <w:p w:rsidR="003F70E8" w:rsidRDefault="00AE6CD0" w:rsidP="003F70E8">
      <w:r>
        <w:t>This document presents a specification for a collection of data access interfaces for RDF(S) data resources, which extend interfaces defined in the Web Services Data Access and Integration core specification [WS-DAI]. The interfaces defined provide a set of model-based operations for accessing RDF(S) data resources at different granularities.</w:t>
      </w:r>
      <w:r w:rsidR="003F70E8">
        <w:t xml:space="preserve"> RDF(S) data resource</w:t>
      </w:r>
      <w:r>
        <w:t>s</w:t>
      </w:r>
      <w:r w:rsidR="003F70E8">
        <w:t xml:space="preserve"> </w:t>
      </w:r>
      <w:r>
        <w:t>are</w:t>
      </w:r>
      <w:r w:rsidR="003F70E8">
        <w:t xml:space="preserve"> </w:t>
      </w:r>
      <w:r>
        <w:t xml:space="preserve">any system that is </w:t>
      </w:r>
      <w:r w:rsidR="003F70E8">
        <w:t xml:space="preserve">based on the RDF(S) data model, together with any associated management infrastructure. </w:t>
      </w:r>
      <w:r>
        <w:t>E</w:t>
      </w:r>
      <w:r w:rsidR="003F70E8">
        <w:t>xamples are RDF</w:t>
      </w:r>
      <w:r>
        <w:t xml:space="preserve"> triple storages and </w:t>
      </w:r>
      <w:r w:rsidR="003F70E8">
        <w:t>RDF/XML files.</w:t>
      </w:r>
    </w:p>
    <w:p w:rsidR="003F70E8" w:rsidRDefault="003F70E8" w:rsidP="003F70E8"/>
    <w:p w:rsidR="003F70E8" w:rsidRDefault="003F70E8" w:rsidP="003F70E8">
      <w:r>
        <w:t>This document should be read in conjunction with the generic Web Services Data Access and Integration specification [WS-DAI], which defines base interfaces that are extended in this document to cater for RDF(S) data resources. Also, this document should be read in conjunction with the complementary specification for RDF(S) Querying access [Querying]. These specifications have been developed for representing data resources as web services, and form part of a broader activity within the Open Grid Forum to develop the Open Grid Services Architecture (OGSA) [OGSA].</w:t>
      </w:r>
    </w:p>
    <w:p w:rsidR="003F70E8" w:rsidRPr="003F70E8" w:rsidRDefault="003F70E8" w:rsidP="003F70E8"/>
    <w:p w:rsidR="00EC04BC" w:rsidRDefault="00E73D27" w:rsidP="00E73D27">
      <w:pPr>
        <w:pStyle w:val="Ttulo2"/>
      </w:pPr>
      <w:bookmarkStart w:id="3" w:name="_Toc191461220"/>
      <w:r>
        <w:t>Specification Scope</w:t>
      </w:r>
      <w:bookmarkEnd w:id="3"/>
    </w:p>
    <w:p w:rsidR="003F70E8" w:rsidRDefault="003F70E8" w:rsidP="003F70E8">
      <w:pPr>
        <w:pStyle w:val="nobreak"/>
      </w:pPr>
    </w:p>
    <w:p w:rsidR="00113794" w:rsidRDefault="003F70E8" w:rsidP="008B7E5D">
      <w:r w:rsidRPr="003F70E8">
        <w:t xml:space="preserve">The base interfaces and properties for data access services are described in the Web Services Data Access and Integration </w:t>
      </w:r>
      <w:r w:rsidR="00113794">
        <w:t xml:space="preserve">core </w:t>
      </w:r>
      <w:r w:rsidRPr="003F70E8">
        <w:t xml:space="preserve">specification [WS-DAI]. This specification extends these interfaces to allow access to and provide descriptions of RDF(S) data resources. </w:t>
      </w:r>
      <w:r w:rsidR="008B7E5D">
        <w:t>RDF(S) data resources are assume to contain data defined using the RDF(S) model defined in [RDF Concepts, RDF Schema], and this data is accessed using a set of ontology handling primitives based on that model.</w:t>
      </w:r>
    </w:p>
    <w:p w:rsidR="008B7E5D" w:rsidRDefault="008B7E5D" w:rsidP="008B7E5D">
      <w:pPr>
        <w:pStyle w:val="nobreak"/>
      </w:pPr>
    </w:p>
    <w:p w:rsidR="00E73D27" w:rsidRDefault="00E73D27" w:rsidP="00E73D27">
      <w:pPr>
        <w:pStyle w:val="Ttulo2"/>
      </w:pPr>
      <w:bookmarkStart w:id="4" w:name="_Toc191461221"/>
      <w:r>
        <w:t>Specification Organization</w:t>
      </w:r>
      <w:bookmarkEnd w:id="4"/>
    </w:p>
    <w:p w:rsidR="003F70E8" w:rsidRDefault="003F70E8" w:rsidP="003F70E8">
      <w:pPr>
        <w:pStyle w:val="nobreak"/>
      </w:pPr>
    </w:p>
    <w:p w:rsidR="003F70E8" w:rsidRDefault="00113794" w:rsidP="003F70E8">
      <w:r w:rsidRPr="00113794">
        <w:t>The specification is described using the notational conventions and terminology defined in Sections 2 and 3. Sections 4</w:t>
      </w:r>
      <w:r>
        <w:t xml:space="preserve"> presents the concepts underlying the specification itself. Sections </w:t>
      </w:r>
      <w:r w:rsidRPr="00113794">
        <w:t xml:space="preserve">5 </w:t>
      </w:r>
      <w:r>
        <w:t>to 1</w:t>
      </w:r>
      <w:r w:rsidR="00DD03FA">
        <w:t>2</w:t>
      </w:r>
      <w:r>
        <w:t xml:space="preserve"> present the different interfaces provided by the specification. The functionalities of these interfaces are mapped to WSDL in Section 1</w:t>
      </w:r>
      <w:r w:rsidR="00DD03FA">
        <w:t>3</w:t>
      </w:r>
      <w:r>
        <w:t xml:space="preserve"> and the appendices. Section 1</w:t>
      </w:r>
      <w:r w:rsidR="00DD03FA">
        <w:t>4</w:t>
      </w:r>
      <w:r>
        <w:t xml:space="preserve"> dicusses security issues. Section 1</w:t>
      </w:r>
      <w:r w:rsidR="00DD03FA">
        <w:t>5</w:t>
      </w:r>
      <w:r>
        <w:t xml:space="preserve"> draws the conclusions.</w:t>
      </w:r>
    </w:p>
    <w:p w:rsidR="00113794" w:rsidRDefault="00113794" w:rsidP="003F70E8"/>
    <w:p w:rsidR="00113794" w:rsidRDefault="00113794" w:rsidP="003F70E8">
      <w:r>
        <w:t>The WSDL and XML Schema include in the document appendices should be taken as the normative interfaces and property descriptions of this DAIS specification.</w:t>
      </w:r>
    </w:p>
    <w:p w:rsidR="00113794" w:rsidRPr="003F70E8" w:rsidRDefault="00113794" w:rsidP="003F70E8"/>
    <w:p w:rsidR="00E73D27" w:rsidRDefault="00E73D27" w:rsidP="00E73D27">
      <w:pPr>
        <w:pStyle w:val="Ttulo2"/>
      </w:pPr>
      <w:bookmarkStart w:id="5" w:name="_Toc191461222"/>
      <w:r>
        <w:t>Interface Composition</w:t>
      </w:r>
      <w:bookmarkEnd w:id="5"/>
    </w:p>
    <w:p w:rsidR="003F70E8" w:rsidRDefault="003F70E8" w:rsidP="003F70E8">
      <w:pPr>
        <w:pStyle w:val="nobreak"/>
      </w:pPr>
    </w:p>
    <w:p w:rsidR="003F70E8" w:rsidRDefault="00113794" w:rsidP="003F70E8">
      <w:r w:rsidRPr="00113794">
        <w:t>This specification does not mandate how interfaces are composed into services; the proposed interfaces may be used in isolation or in conjunction with others. Viable compositions of interfaces will, initially, follow established patterns for data access.</w:t>
      </w:r>
    </w:p>
    <w:p w:rsidR="00113794" w:rsidRDefault="00113794" w:rsidP="00113794">
      <w:pPr>
        <w:pStyle w:val="nobreak"/>
      </w:pPr>
      <w:bookmarkStart w:id="6" w:name="_Toc1403318"/>
    </w:p>
    <w:p w:rsidR="00EC04BC" w:rsidRPr="00E73D27" w:rsidDel="00C07625" w:rsidRDefault="00EC04BC" w:rsidP="00E73D27">
      <w:pPr>
        <w:pStyle w:val="Ttulo1"/>
      </w:pPr>
      <w:bookmarkStart w:id="7" w:name="_Toc191461223"/>
      <w:r w:rsidRPr="00E73D27" w:rsidDel="00C07625">
        <w:t>Notational Conventions</w:t>
      </w:r>
      <w:bookmarkEnd w:id="6"/>
      <w:bookmarkEnd w:id="7"/>
    </w:p>
    <w:p w:rsidR="00EC04BC" w:rsidRPr="003633AF" w:rsidDel="00C07625" w:rsidRDefault="00EC04BC" w:rsidP="00EC04BC">
      <w:pPr>
        <w:pStyle w:val="nobreak"/>
      </w:pPr>
    </w:p>
    <w:p w:rsidR="00D9276A" w:rsidRDefault="00D9276A" w:rsidP="00D9276A">
      <w:pPr>
        <w:rPr>
          <w:rFonts w:cs="Arial"/>
        </w:rPr>
      </w:pPr>
      <w:r>
        <w:rPr>
          <w:rFonts w:cs="Arial"/>
        </w:rPr>
        <w:t>The key words “MUST,” “MUST NOT,” “REQUIRED,” “SHALL,” “SHALL NOT,” “SHOULD,” “SHOULD NOT,” “RECOMMENDED,” “MAY,” and “OPTIONAL” are to be interpreted as described in RFC-2119 [RFC2119].</w:t>
      </w:r>
    </w:p>
    <w:p w:rsidR="00D9276A" w:rsidRDefault="00D9276A" w:rsidP="00D9276A">
      <w:pPr>
        <w:rPr>
          <w:rFonts w:cs="Arial"/>
        </w:rPr>
      </w:pPr>
    </w:p>
    <w:p w:rsidR="00D9276A" w:rsidRPr="002D6836" w:rsidRDefault="00D9276A" w:rsidP="00D9276A">
      <w:r w:rsidRPr="002D6836">
        <w:t xml:space="preserve">When describing concrete XML </w:t>
      </w:r>
      <w:r>
        <w:t>S</w:t>
      </w:r>
      <w:r w:rsidRPr="002D6836">
        <w:t xml:space="preserve">chemas and XML instance fragments, this specification uses the notational convention of [WS-Security]. Specifically, each member of an element’s children or attributes property is described using an XPath-like notation (e.g., /x:MyHeader/x:SomeProperty/@value1 indicates that namespace </w:t>
      </w:r>
      <w:r w:rsidRPr="002D6836">
        <w:rPr>
          <w:i/>
        </w:rPr>
        <w:t>x</w:t>
      </w:r>
      <w:r w:rsidRPr="002D6836">
        <w:t xml:space="preserve"> is being used, the root </w:t>
      </w:r>
      <w:r w:rsidRPr="002D6836">
        <w:lastRenderedPageBreak/>
        <w:t xml:space="preserve">element </w:t>
      </w:r>
      <w:r w:rsidRPr="002D6836">
        <w:rPr>
          <w:i/>
        </w:rPr>
        <w:t>MyHeader</w:t>
      </w:r>
      <w:r w:rsidRPr="002D6836">
        <w:t xml:space="preserve"> and a child element </w:t>
      </w:r>
      <w:r w:rsidRPr="002D6836">
        <w:rPr>
          <w:i/>
        </w:rPr>
        <w:t>SomeProperty</w:t>
      </w:r>
      <w:r w:rsidRPr="002D6836">
        <w:t xml:space="preserve"> with an attribute </w:t>
      </w:r>
      <w:r w:rsidRPr="002D6836">
        <w:rPr>
          <w:i/>
        </w:rPr>
        <w:t>value1</w:t>
      </w:r>
      <w:r w:rsidRPr="002D6836">
        <w:t>).  The use of {any} indicates the presence of an element wildcard (&lt;xsd:any/&gt;). The use of @{any} indicates the presence of an attribute wildcard (&lt;xsd:anyAttribute/&gt;).</w:t>
      </w:r>
    </w:p>
    <w:p w:rsidR="00D9276A" w:rsidRPr="002D6836" w:rsidRDefault="00D9276A" w:rsidP="00D9276A"/>
    <w:p w:rsidR="00D9276A" w:rsidRPr="002D6836" w:rsidRDefault="00D9276A" w:rsidP="00D9276A">
      <w:r w:rsidRPr="002D6836">
        <w:t xml:space="preserve">In the body of the specification, when patterns of messages are described, the layout of the XML of each message is presented, as opposed to the XML </w:t>
      </w:r>
      <w:r>
        <w:t>S</w:t>
      </w:r>
      <w:r w:rsidRPr="002D6836">
        <w:t>chema</w:t>
      </w:r>
      <w:r w:rsidR="00F830B8">
        <w:t>.</w:t>
      </w:r>
      <w:r w:rsidRPr="002D6836">
        <w:t xml:space="preserve"> The following notation is used to indicate cardinality of XML elements in the XML fragments:</w:t>
      </w:r>
    </w:p>
    <w:p w:rsidR="00D9276A" w:rsidRPr="002D6836" w:rsidRDefault="00D9276A" w:rsidP="00AE6CD0">
      <w:pPr>
        <w:tabs>
          <w:tab w:val="left" w:pos="851"/>
        </w:tabs>
        <w:ind w:left="567"/>
      </w:pPr>
      <w:r w:rsidRPr="002D6836">
        <w:t>*</w:t>
      </w:r>
      <w:r w:rsidR="00AE6CD0">
        <w:tab/>
      </w:r>
      <w:r w:rsidRPr="002D6836">
        <w:t>zero or more</w:t>
      </w:r>
    </w:p>
    <w:p w:rsidR="00D9276A" w:rsidRPr="002D6836" w:rsidRDefault="00D9276A" w:rsidP="00AE6CD0">
      <w:pPr>
        <w:tabs>
          <w:tab w:val="left" w:pos="851"/>
        </w:tabs>
        <w:ind w:left="567"/>
      </w:pPr>
      <w:r w:rsidRPr="002D6836">
        <w:t>+</w:t>
      </w:r>
      <w:r w:rsidR="00AE6CD0">
        <w:tab/>
      </w:r>
      <w:r w:rsidRPr="002D6836">
        <w:t>one or more</w:t>
      </w:r>
    </w:p>
    <w:p w:rsidR="00D9276A" w:rsidRPr="002D6836" w:rsidRDefault="00D9276A" w:rsidP="00AE6CD0">
      <w:pPr>
        <w:tabs>
          <w:tab w:val="left" w:pos="851"/>
        </w:tabs>
        <w:ind w:left="567"/>
        <w:rPr>
          <w:rFonts w:cs="Arial"/>
        </w:rPr>
      </w:pPr>
      <w:r w:rsidRPr="002D6836">
        <w:rPr>
          <w:rFonts w:cs="Arial"/>
        </w:rPr>
        <w:t>?</w:t>
      </w:r>
      <w:r w:rsidR="00AE6CD0">
        <w:rPr>
          <w:rFonts w:cs="Arial"/>
        </w:rPr>
        <w:tab/>
      </w:r>
      <w:r w:rsidRPr="002D6836">
        <w:rPr>
          <w:rFonts w:cs="Arial"/>
        </w:rPr>
        <w:t>zero or one</w:t>
      </w:r>
    </w:p>
    <w:p w:rsidR="00D9276A" w:rsidRPr="002D6836" w:rsidRDefault="00D9276A" w:rsidP="00D9276A">
      <w:pPr>
        <w:rPr>
          <w:rFonts w:cs="Arial"/>
        </w:rPr>
      </w:pPr>
      <w:r w:rsidRPr="002D6836">
        <w:rPr>
          <w:rFonts w:cs="Arial"/>
        </w:rPr>
        <w:t>Where no notation is added to an element, one instance of the element is expected.</w:t>
      </w:r>
    </w:p>
    <w:p w:rsidR="00D9276A" w:rsidRPr="002D6836" w:rsidRDefault="00D9276A" w:rsidP="00D9276A">
      <w:pPr>
        <w:rPr>
          <w:rFonts w:cs="Arial"/>
        </w:rPr>
      </w:pPr>
    </w:p>
    <w:p w:rsidR="00D9276A" w:rsidRPr="002D6836" w:rsidRDefault="00D9276A" w:rsidP="00D9276A">
      <w:r w:rsidRPr="002D6836">
        <w:t>This specification generally adopts the terminology defined in the Open Grid Services Architecture Glossary of Terms [OGSA Glossary]. Th</w:t>
      </w:r>
      <w:r>
        <w:t xml:space="preserve">is terminology is extended </w:t>
      </w:r>
      <w:r w:rsidRPr="002D6836">
        <w:t>in Section</w:t>
      </w:r>
      <w:r>
        <w:t xml:space="preserve"> 3</w:t>
      </w:r>
      <w:r w:rsidRPr="002D6836">
        <w:t xml:space="preserve">. </w:t>
      </w:r>
    </w:p>
    <w:p w:rsidR="00D9276A" w:rsidRDefault="00D9276A" w:rsidP="00D9276A">
      <w:pPr>
        <w:rPr>
          <w:rFonts w:cs="Arial"/>
        </w:rPr>
      </w:pPr>
    </w:p>
    <w:p w:rsidR="00D9276A" w:rsidRDefault="00D9276A" w:rsidP="00D9276A">
      <w:pPr>
        <w:rPr>
          <w:rFonts w:cs="Arial"/>
        </w:rPr>
      </w:pPr>
      <w:r>
        <w:rPr>
          <w:rFonts w:cs="Arial"/>
        </w:rPr>
        <w:t>This specification uses namespace prefixes throughout; these are listed in the table below. Note that the choice of any namespace prefix is arbitrary and not semantically significant.</w:t>
      </w:r>
    </w:p>
    <w:p w:rsidR="00D9276A" w:rsidRDefault="00D9276A" w:rsidP="00D9276A">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5"/>
        <w:gridCol w:w="6322"/>
      </w:tblGrid>
      <w:tr w:rsidR="00D9276A" w:rsidTr="00EC04BC">
        <w:trPr>
          <w:trHeight w:val="255"/>
          <w:jc w:val="center"/>
        </w:trPr>
        <w:tc>
          <w:tcPr>
            <w:tcW w:w="1805" w:type="dxa"/>
            <w:shd w:val="clear" w:color="auto" w:fill="E0E0E0"/>
          </w:tcPr>
          <w:p w:rsidR="00D9276A" w:rsidRDefault="00D9276A" w:rsidP="00EC04BC">
            <w:pPr>
              <w:rPr>
                <w:rFonts w:cs="Arial"/>
                <w:b/>
                <w:bCs/>
              </w:rPr>
            </w:pPr>
            <w:r>
              <w:rPr>
                <w:rFonts w:cs="Arial"/>
                <w:b/>
                <w:bCs/>
              </w:rPr>
              <w:t>Prefix</w:t>
            </w:r>
          </w:p>
        </w:tc>
        <w:tc>
          <w:tcPr>
            <w:tcW w:w="6322" w:type="dxa"/>
            <w:shd w:val="clear" w:color="auto" w:fill="E0E0E0"/>
          </w:tcPr>
          <w:p w:rsidR="00D9276A" w:rsidRDefault="00D9276A" w:rsidP="00EC04BC">
            <w:pPr>
              <w:rPr>
                <w:rFonts w:cs="Arial"/>
                <w:b/>
                <w:bCs/>
              </w:rPr>
            </w:pPr>
            <w:r>
              <w:rPr>
                <w:rFonts w:cs="Arial"/>
                <w:b/>
                <w:bCs/>
              </w:rPr>
              <w:t>Namespace</w:t>
            </w:r>
          </w:p>
        </w:tc>
      </w:tr>
      <w:tr w:rsidR="00D9276A" w:rsidTr="00EC04BC">
        <w:trPr>
          <w:trHeight w:val="255"/>
          <w:jc w:val="center"/>
        </w:trPr>
        <w:tc>
          <w:tcPr>
            <w:tcW w:w="1805" w:type="dxa"/>
          </w:tcPr>
          <w:p w:rsidR="00D9276A" w:rsidRDefault="00D9276A" w:rsidP="00EC04BC">
            <w:pPr>
              <w:rPr>
                <w:rFonts w:cs="Arial"/>
              </w:rPr>
            </w:pPr>
            <w:r>
              <w:rPr>
                <w:rFonts w:cs="Arial"/>
              </w:rPr>
              <w:t>wsa</w:t>
            </w:r>
          </w:p>
        </w:tc>
        <w:tc>
          <w:tcPr>
            <w:tcW w:w="6322" w:type="dxa"/>
          </w:tcPr>
          <w:p w:rsidR="00D9276A" w:rsidRPr="007463E1" w:rsidRDefault="00D9276A" w:rsidP="00EC04BC">
            <w:pPr>
              <w:pStyle w:val="nobreak"/>
              <w:keepNext w:val="0"/>
              <w:rPr>
                <w:rFonts w:cs="Arial"/>
              </w:rPr>
            </w:pPr>
            <w:r w:rsidRPr="007463E1">
              <w:rPr>
                <w:rFonts w:cs="Arial"/>
              </w:rPr>
              <w:t>http://www.w3.org/2005/08/addressing</w:t>
            </w:r>
          </w:p>
        </w:tc>
      </w:tr>
      <w:tr w:rsidR="00D9276A" w:rsidTr="00EC04BC">
        <w:trPr>
          <w:trHeight w:val="255"/>
          <w:jc w:val="center"/>
        </w:trPr>
        <w:tc>
          <w:tcPr>
            <w:tcW w:w="1805" w:type="dxa"/>
          </w:tcPr>
          <w:p w:rsidR="00D9276A" w:rsidRDefault="00D9276A" w:rsidP="00EC04BC">
            <w:pPr>
              <w:rPr>
                <w:rFonts w:cs="Arial"/>
              </w:rPr>
            </w:pPr>
            <w:r>
              <w:rPr>
                <w:rFonts w:cs="Arial"/>
              </w:rPr>
              <w:t>wsdai</w:t>
            </w:r>
          </w:p>
        </w:tc>
        <w:tc>
          <w:tcPr>
            <w:tcW w:w="6322" w:type="dxa"/>
          </w:tcPr>
          <w:p w:rsidR="00D9276A" w:rsidRDefault="00D9276A" w:rsidP="00EC04BC">
            <w:pPr>
              <w:pStyle w:val="nobreak"/>
              <w:keepNext w:val="0"/>
              <w:rPr>
                <w:rFonts w:cs="Arial"/>
              </w:rPr>
            </w:pPr>
            <w:r w:rsidRPr="00F830B8">
              <w:rPr>
                <w:rFonts w:cs="Arial"/>
              </w:rPr>
              <w:t>http://www.ggf.org/namespaces/2005/12/WS-DAI</w:t>
            </w:r>
            <w:r>
              <w:rPr>
                <w:rFonts w:cs="Arial"/>
              </w:rPr>
              <w:t xml:space="preserve">  </w:t>
            </w:r>
          </w:p>
        </w:tc>
      </w:tr>
      <w:tr w:rsidR="00D9276A" w:rsidTr="00EC04BC">
        <w:trPr>
          <w:trHeight w:val="255"/>
          <w:jc w:val="center"/>
        </w:trPr>
        <w:tc>
          <w:tcPr>
            <w:tcW w:w="1805" w:type="dxa"/>
          </w:tcPr>
          <w:p w:rsidR="00D9276A" w:rsidRDefault="00F830B8" w:rsidP="00EC04BC">
            <w:pPr>
              <w:rPr>
                <w:rFonts w:cs="Arial"/>
              </w:rPr>
            </w:pPr>
            <w:r>
              <w:rPr>
                <w:rFonts w:cs="Arial"/>
              </w:rPr>
              <w:t>wro</w:t>
            </w:r>
          </w:p>
        </w:tc>
        <w:tc>
          <w:tcPr>
            <w:tcW w:w="6322" w:type="dxa"/>
          </w:tcPr>
          <w:p w:rsidR="00D9276A" w:rsidRDefault="00F830B8" w:rsidP="00EC04BC">
            <w:pPr>
              <w:pStyle w:val="nobreak"/>
              <w:keepNext w:val="0"/>
              <w:rPr>
                <w:rFonts w:cs="Arial"/>
              </w:rPr>
            </w:pPr>
            <w:r w:rsidRPr="00F830B8">
              <w:t>http://www.ogf.org/dais/2008/02/ws-dai-rdfs/ontology</w:t>
            </w:r>
            <w:r w:rsidR="00D9276A">
              <w:rPr>
                <w:rFonts w:cs="Arial"/>
              </w:rPr>
              <w:t xml:space="preserve"> </w:t>
            </w:r>
          </w:p>
        </w:tc>
      </w:tr>
      <w:tr w:rsidR="00D9276A" w:rsidTr="00EC04BC">
        <w:trPr>
          <w:trHeight w:val="255"/>
          <w:jc w:val="center"/>
        </w:trPr>
        <w:tc>
          <w:tcPr>
            <w:tcW w:w="1805" w:type="dxa"/>
            <w:tcBorders>
              <w:bottom w:val="single" w:sz="4" w:space="0" w:color="auto"/>
            </w:tcBorders>
          </w:tcPr>
          <w:p w:rsidR="00D9276A" w:rsidRDefault="00D9276A" w:rsidP="00EC04BC">
            <w:pPr>
              <w:rPr>
                <w:rFonts w:cs="Arial"/>
              </w:rPr>
            </w:pPr>
            <w:r>
              <w:rPr>
                <w:rFonts w:cs="Arial"/>
              </w:rPr>
              <w:t>xs</w:t>
            </w:r>
          </w:p>
        </w:tc>
        <w:tc>
          <w:tcPr>
            <w:tcW w:w="6322" w:type="dxa"/>
            <w:tcBorders>
              <w:bottom w:val="single" w:sz="4" w:space="0" w:color="auto"/>
            </w:tcBorders>
          </w:tcPr>
          <w:p w:rsidR="00D9276A" w:rsidRDefault="00D9276A" w:rsidP="00EC04BC">
            <w:pPr>
              <w:rPr>
                <w:rFonts w:cs="Arial"/>
              </w:rPr>
            </w:pPr>
            <w:r w:rsidRPr="00F830B8">
              <w:rPr>
                <w:rFonts w:cs="Arial"/>
              </w:rPr>
              <w:t>http://www.w3.org/2001/XMLSchema</w:t>
            </w:r>
          </w:p>
        </w:tc>
      </w:tr>
    </w:tbl>
    <w:p w:rsidR="00EC04BC" w:rsidRDefault="00EC04BC" w:rsidP="00D9276A">
      <w:pPr>
        <w:pStyle w:val="nobreak"/>
      </w:pPr>
    </w:p>
    <w:p w:rsidR="00E73D27" w:rsidRDefault="00E73D27" w:rsidP="00E73D27">
      <w:pPr>
        <w:pStyle w:val="Ttulo1"/>
      </w:pPr>
      <w:bookmarkStart w:id="8" w:name="_Toc191461224"/>
      <w:r>
        <w:t>Terminology</w:t>
      </w:r>
      <w:bookmarkEnd w:id="8"/>
    </w:p>
    <w:p w:rsidR="00C071D1" w:rsidRDefault="00C071D1" w:rsidP="00C071D1">
      <w:pPr>
        <w:pStyle w:val="nobreak"/>
      </w:pPr>
    </w:p>
    <w:p w:rsidR="00C071D1" w:rsidRPr="00C071D1" w:rsidRDefault="00C071D1" w:rsidP="00C071D1">
      <w:r>
        <w:t>Model-independent</w:t>
      </w:r>
      <w:r w:rsidR="005E4F77">
        <w:t xml:space="preserve"> terminology, i.e. data resource, data access service, etc., is given in the WS-DAI core specification [WS-DAI]</w:t>
      </w:r>
      <w:r w:rsidR="000033FC">
        <w:t>. Further specification dependent terminology is covered in the Glossary of terms of the WS-DAI-RDF(S) realization [Glossary], from which the following definition is taken.</w:t>
      </w:r>
    </w:p>
    <w:p w:rsidR="00C071D1" w:rsidRDefault="00C071D1" w:rsidP="00C071D1">
      <w:pPr>
        <w:pStyle w:val="nobreak"/>
      </w:pPr>
    </w:p>
    <w:p w:rsidR="005E4F77" w:rsidRDefault="005E4F77" w:rsidP="005E4F77">
      <w:pPr>
        <w:pStyle w:val="Ttulo2"/>
      </w:pPr>
      <w:bookmarkStart w:id="9" w:name="_Toc191461225"/>
      <w:r>
        <w:t>RDF(S) Data Resource</w:t>
      </w:r>
      <w:bookmarkEnd w:id="9"/>
    </w:p>
    <w:p w:rsidR="005E4F77" w:rsidRDefault="005E4F77" w:rsidP="005E4F77">
      <w:pPr>
        <w:pStyle w:val="nobreak"/>
      </w:pPr>
    </w:p>
    <w:p w:rsidR="005E4F77" w:rsidRDefault="005E4F77" w:rsidP="005E4F77">
      <w:r>
        <w:t>An RDF(S) data resource is taken to mean any system that can act as a</w:t>
      </w:r>
      <w:r w:rsidRPr="005E4F77">
        <w:t xml:space="preserve"> source or sink </w:t>
      </w:r>
      <w:r>
        <w:t>of RDF data</w:t>
      </w:r>
      <w:r w:rsidRPr="005E4F77">
        <w:t xml:space="preserve">, together with </w:t>
      </w:r>
      <w:r>
        <w:t>its</w:t>
      </w:r>
      <w:r w:rsidRPr="005E4F77">
        <w:t xml:space="preserve"> associated management infrastructure that exhibits capabilities that are characteristic of RDF repositories</w:t>
      </w:r>
      <w:r>
        <w:t>, e.g. RDF and RDF Schema entailment support.</w:t>
      </w:r>
    </w:p>
    <w:p w:rsidR="005E4F77" w:rsidRDefault="005E4F77" w:rsidP="005E4F77"/>
    <w:p w:rsidR="00CE1A43" w:rsidRDefault="005E4F77" w:rsidP="005E4F77">
      <w:r>
        <w:t xml:space="preserve">We assume that RDF data is </w:t>
      </w:r>
      <w:r w:rsidR="00CE1A43">
        <w:t>structured</w:t>
      </w:r>
      <w:r>
        <w:t xml:space="preserve"> into </w:t>
      </w:r>
      <w:r w:rsidR="00CE1A43">
        <w:t xml:space="preserve">different types of </w:t>
      </w:r>
      <w:r>
        <w:t>resources, which have associated values</w:t>
      </w:r>
      <w:r w:rsidR="00CE1A43">
        <w:t xml:space="preserve"> by means of properties – a particular type of resource. The types of</w:t>
      </w:r>
      <w:r w:rsidR="005E6957">
        <w:t xml:space="preserve"> resource,</w:t>
      </w:r>
      <w:r w:rsidR="00CE1A43">
        <w:t xml:space="preserve"> properties and values depends on the vocabulary (RDF schema) used </w:t>
      </w:r>
      <w:r w:rsidR="005E6957">
        <w:t>for</w:t>
      </w:r>
      <w:r w:rsidR="00CE1A43">
        <w:t xml:space="preserve"> defin</w:t>
      </w:r>
      <w:r w:rsidR="005E6957">
        <w:t>ing</w:t>
      </w:r>
      <w:r w:rsidR="00CE1A43">
        <w:t xml:space="preserve"> the RDF data. These resources, properties</w:t>
      </w:r>
      <w:r w:rsidR="005E6957">
        <w:t>,</w:t>
      </w:r>
      <w:r w:rsidR="00CE1A43">
        <w:t xml:space="preserve"> and values, are organized into</w:t>
      </w:r>
      <w:r>
        <w:t xml:space="preserve"> repositories</w:t>
      </w:r>
      <w:r w:rsidR="00CE1A43">
        <w:t xml:space="preserve">. Repositories are uniquely identified by a repository name, which happens to be an IRI </w:t>
      </w:r>
      <w:r w:rsidR="007C6787">
        <w:t>(see [RFC3987])</w:t>
      </w:r>
      <w:r w:rsidR="00CE1A43">
        <w:t>. Resources are identified by its URI [RDF</w:t>
      </w:r>
      <w:r w:rsidR="00557C7A">
        <w:t xml:space="preserve"> Concepts</w:t>
      </w:r>
      <w:r w:rsidR="00CE1A43">
        <w:t>] together with the repository name</w:t>
      </w:r>
      <w:r w:rsidR="005E6957">
        <w:t xml:space="preserve"> of the repository</w:t>
      </w:r>
      <w:r w:rsidR="00CE1A43">
        <w:t xml:space="preserve"> in which they are held.</w:t>
      </w:r>
    </w:p>
    <w:p w:rsidR="005E4F77" w:rsidRDefault="005E4F77" w:rsidP="005E4F77">
      <w:pPr>
        <w:pStyle w:val="nobreak"/>
      </w:pPr>
    </w:p>
    <w:p w:rsidR="00E73D27" w:rsidRDefault="00E73D27" w:rsidP="00E73D27">
      <w:pPr>
        <w:pStyle w:val="Ttulo1"/>
      </w:pPr>
      <w:bookmarkStart w:id="10" w:name="_Toc191461226"/>
      <w:r>
        <w:t>Concepts</w:t>
      </w:r>
      <w:bookmarkEnd w:id="10"/>
    </w:p>
    <w:p w:rsidR="00E0600B" w:rsidRPr="00E0600B" w:rsidRDefault="00E0600B" w:rsidP="00E0600B">
      <w:pPr>
        <w:pStyle w:val="nobreak"/>
      </w:pPr>
    </w:p>
    <w:p w:rsidR="00A314D8" w:rsidRDefault="00A314D8" w:rsidP="00A314D8">
      <w:pPr>
        <w:pStyle w:val="Ttulo2"/>
      </w:pPr>
      <w:bookmarkStart w:id="11" w:name="_Toc191461227"/>
      <w:r>
        <w:t>Data Resources</w:t>
      </w:r>
      <w:bookmarkEnd w:id="11"/>
    </w:p>
    <w:p w:rsidR="00A314D8" w:rsidRPr="00A314D8" w:rsidRDefault="00A314D8" w:rsidP="00A314D8">
      <w:pPr>
        <w:pStyle w:val="nobreak"/>
      </w:pPr>
    </w:p>
    <w:p w:rsidR="00E0600B" w:rsidRDefault="00E0600B" w:rsidP="00E0600B">
      <w:pPr>
        <w:pStyle w:val="Textoindependiente"/>
      </w:pPr>
      <w:r>
        <w:t>Given the aforementioned notion of RDF(S) data resource, we can further differentiate them in two classes:</w:t>
      </w:r>
    </w:p>
    <w:p w:rsidR="00E0600B" w:rsidRDefault="00E0600B" w:rsidP="002A4A18">
      <w:pPr>
        <w:pStyle w:val="Textoindependiente"/>
        <w:numPr>
          <w:ilvl w:val="0"/>
          <w:numId w:val="13"/>
        </w:numPr>
      </w:pPr>
      <w:r w:rsidRPr="00092B27">
        <w:rPr>
          <w:b/>
        </w:rPr>
        <w:t>Placeholders of actual built-in RDF(S) classes</w:t>
      </w:r>
      <w:r>
        <w:t xml:space="preserve"> (</w:t>
      </w:r>
      <w:r w:rsidRPr="00FD14CD">
        <w:rPr>
          <w:i/>
        </w:rPr>
        <w:t>Resource</w:t>
      </w:r>
      <w:r>
        <w:t xml:space="preserve">, </w:t>
      </w:r>
      <w:r w:rsidRPr="00FD14CD">
        <w:rPr>
          <w:i/>
        </w:rPr>
        <w:t>Class</w:t>
      </w:r>
      <w:r>
        <w:t xml:space="preserve">, </w:t>
      </w:r>
      <w:r w:rsidRPr="00FD14CD">
        <w:rPr>
          <w:i/>
        </w:rPr>
        <w:t>Property</w:t>
      </w:r>
      <w:r>
        <w:t xml:space="preserve">, </w:t>
      </w:r>
      <w:r w:rsidRPr="00FD14CD">
        <w:rPr>
          <w:i/>
        </w:rPr>
        <w:t>Statement</w:t>
      </w:r>
      <w:r>
        <w:t xml:space="preserve">, </w:t>
      </w:r>
      <w:r w:rsidRPr="00FD14CD">
        <w:rPr>
          <w:i/>
        </w:rPr>
        <w:t>Container</w:t>
      </w:r>
      <w:r>
        <w:t xml:space="preserve"> and </w:t>
      </w:r>
      <w:r w:rsidRPr="00FD14CD">
        <w:rPr>
          <w:i/>
        </w:rPr>
        <w:t>List</w:t>
      </w:r>
      <w:r>
        <w:t xml:space="preserve">): these data resources provide ad-hoc views to a RDF(S) data resource, focusing in concrete parts of the underlying data and providing specialized data </w:t>
      </w:r>
      <w:r>
        <w:lastRenderedPageBreak/>
        <w:t>access methods according to the concrete nature of the element of the RDF(S) data model through which we are looking at the data resource.</w:t>
      </w:r>
    </w:p>
    <w:p w:rsidR="00E0600B" w:rsidRDefault="00E0600B" w:rsidP="00E0600B">
      <w:pPr>
        <w:pStyle w:val="Textoindependiente"/>
        <w:ind w:left="708"/>
      </w:pPr>
      <w:r>
        <w:t xml:space="preserve">These set of data resources are organized hierarchically: the </w:t>
      </w:r>
      <w:r>
        <w:rPr>
          <w:i/>
        </w:rPr>
        <w:t>Resource</w:t>
      </w:r>
      <w:r>
        <w:t xml:space="preserve"> data resource defines the minimum common data that defines this kind of data resources, and the rest of the data resources specialize the view provided by this data resource.</w:t>
      </w:r>
    </w:p>
    <w:p w:rsidR="00E0600B" w:rsidRPr="00092B27" w:rsidRDefault="00E0600B" w:rsidP="00E0600B">
      <w:pPr>
        <w:pStyle w:val="Textoindependiente"/>
        <w:ind w:left="708"/>
      </w:pPr>
      <w:r>
        <w:t>This set of data resources can be also divided in two subsets: one which contains data resources placholders of elements that define the schema of the ontology (</w:t>
      </w:r>
      <w:r w:rsidRPr="00FD14CD">
        <w:rPr>
          <w:i/>
        </w:rPr>
        <w:t>Class</w:t>
      </w:r>
      <w:r>
        <w:t xml:space="preserve"> and </w:t>
      </w:r>
      <w:r w:rsidRPr="00FD14CD">
        <w:rPr>
          <w:i/>
        </w:rPr>
        <w:t>Property</w:t>
      </w:r>
      <w:r>
        <w:t xml:space="preserve">), and rest, which are more focused in the data defined according to the schema. The </w:t>
      </w:r>
      <w:r>
        <w:rPr>
          <w:i/>
        </w:rPr>
        <w:t>Resource</w:t>
      </w:r>
      <w:r>
        <w:t xml:space="preserve"> data resource lies in the middle of them, it can also be used for modifying the schema, but also for modifying the data defined according to the schema.</w:t>
      </w:r>
    </w:p>
    <w:p w:rsidR="00E0600B" w:rsidRDefault="00E0600B" w:rsidP="002A4A18">
      <w:pPr>
        <w:pStyle w:val="Textoindependiente"/>
        <w:numPr>
          <w:ilvl w:val="0"/>
          <w:numId w:val="13"/>
        </w:numPr>
      </w:pPr>
      <w:r w:rsidRPr="00092B27">
        <w:rPr>
          <w:b/>
        </w:rPr>
        <w:t>Convenience abstractions</w:t>
      </w:r>
      <w:r>
        <w:t xml:space="preserve"> (RepositoryCollection and Repository): these data resources </w:t>
      </w:r>
      <w:r w:rsidR="000033FC">
        <w:t xml:space="preserve">allow the provision of </w:t>
      </w:r>
      <w:r>
        <w:t xml:space="preserve">additional methods that </w:t>
      </w:r>
      <w:r w:rsidR="000033FC">
        <w:t xml:space="preserve">enable </w:t>
      </w:r>
      <w:r>
        <w:t xml:space="preserve">an easy management of the previous data resources, with different granularity levels. </w:t>
      </w:r>
    </w:p>
    <w:p w:rsidR="00E0600B" w:rsidRDefault="00E0600B" w:rsidP="00E0600B">
      <w:pPr>
        <w:pStyle w:val="Textoindependiente"/>
        <w:ind w:left="708"/>
      </w:pPr>
      <w:r>
        <w:t xml:space="preserve">This way, a </w:t>
      </w:r>
      <w:r>
        <w:rPr>
          <w:i/>
        </w:rPr>
        <w:t>repository</w:t>
      </w:r>
      <w:r>
        <w:t xml:space="preserve"> is an aggregation of resources, where the key issue is that the </w:t>
      </w:r>
      <w:r>
        <w:rPr>
          <w:i/>
        </w:rPr>
        <w:t>resources</w:t>
      </w:r>
      <w:r>
        <w:t xml:space="preserve"> </w:t>
      </w:r>
      <w:r w:rsidRPr="00C17706">
        <w:rPr>
          <w:b/>
        </w:rPr>
        <w:t>belong</w:t>
      </w:r>
      <w:r>
        <w:t xml:space="preserve"> to the </w:t>
      </w:r>
      <w:r>
        <w:rPr>
          <w:i/>
        </w:rPr>
        <w:t>repository</w:t>
      </w:r>
      <w:r>
        <w:t xml:space="preserve"> (this could be understood as if the </w:t>
      </w:r>
      <w:r>
        <w:rPr>
          <w:i/>
        </w:rPr>
        <w:t>resource</w:t>
      </w:r>
      <w:r>
        <w:t xml:space="preserve"> data resource was a derived data resource from the </w:t>
      </w:r>
      <w:r>
        <w:rPr>
          <w:i/>
        </w:rPr>
        <w:t>repository</w:t>
      </w:r>
      <w:r>
        <w:t>).</w:t>
      </w:r>
    </w:p>
    <w:p w:rsidR="00E0600B" w:rsidRDefault="00E0600B" w:rsidP="00E0600B">
      <w:pPr>
        <w:pStyle w:val="Textoindependiente"/>
        <w:ind w:left="708"/>
      </w:pPr>
      <w:r>
        <w:t xml:space="preserve">Similarly, a </w:t>
      </w:r>
      <w:r>
        <w:rPr>
          <w:i/>
        </w:rPr>
        <w:t>repository collection</w:t>
      </w:r>
      <w:r>
        <w:t xml:space="preserve"> data resource is an aggregation of </w:t>
      </w:r>
      <w:r>
        <w:rPr>
          <w:i/>
        </w:rPr>
        <w:t>repositories</w:t>
      </w:r>
      <w:r>
        <w:t xml:space="preserve">, the repositories managed by the implementation. Nevertheless, and opposite to the aggregation of </w:t>
      </w:r>
      <w:r w:rsidRPr="00092B27">
        <w:rPr>
          <w:i/>
        </w:rPr>
        <w:t>resources</w:t>
      </w:r>
      <w:r>
        <w:t xml:space="preserve"> in </w:t>
      </w:r>
      <w:r>
        <w:rPr>
          <w:i/>
        </w:rPr>
        <w:t>repositories</w:t>
      </w:r>
      <w:r>
        <w:t xml:space="preserve">, the repositories are not owned by the </w:t>
      </w:r>
      <w:r>
        <w:rPr>
          <w:i/>
        </w:rPr>
        <w:t>repository collection</w:t>
      </w:r>
      <w:r>
        <w:t>, just managed by it, so that these repositories can also be managed in other way by other realizations.</w:t>
      </w:r>
    </w:p>
    <w:p w:rsidR="00E92084" w:rsidRDefault="00E92084" w:rsidP="00E0600B">
      <w:pPr>
        <w:pStyle w:val="Textoindependiente"/>
        <w:ind w:left="708"/>
      </w:pPr>
    </w:p>
    <w:p w:rsidR="00E0600B" w:rsidRDefault="00B145B9" w:rsidP="00E0600B">
      <w:pPr>
        <w:keepNext/>
        <w:jc w:val="center"/>
      </w:pPr>
      <w:r w:rsidRPr="00B145B9">
        <w:rPr>
          <w:noProof/>
          <w:lang w:val="es-ES" w:eastAsia="es-ES"/>
        </w:rPr>
        <w:drawing>
          <wp:inline distT="0" distB="0" distL="0" distR="0">
            <wp:extent cx="4320000" cy="2272686"/>
            <wp:effectExtent l="19050" t="0" r="435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srcRect/>
                    <a:stretch>
                      <a:fillRect/>
                    </a:stretch>
                  </pic:blipFill>
                  <pic:spPr bwMode="auto">
                    <a:xfrm>
                      <a:off x="0" y="0"/>
                      <a:ext cx="4320000" cy="2272686"/>
                    </a:xfrm>
                    <a:prstGeom prst="rect">
                      <a:avLst/>
                    </a:prstGeom>
                    <a:noFill/>
                    <a:ln w="9525">
                      <a:noFill/>
                      <a:miter lim="800000"/>
                      <a:headEnd/>
                      <a:tailEnd/>
                    </a:ln>
                  </pic:spPr>
                </pic:pic>
              </a:graphicData>
            </a:graphic>
          </wp:inline>
        </w:drawing>
      </w:r>
    </w:p>
    <w:p w:rsidR="00E0600B" w:rsidRDefault="00E0600B" w:rsidP="00E0600B">
      <w:pPr>
        <w:pStyle w:val="Epgrafe"/>
        <w:jc w:val="center"/>
      </w:pPr>
      <w:bookmarkStart w:id="12" w:name="_Ref189481008"/>
      <w:r>
        <w:t xml:space="preserve">Fig. </w:t>
      </w:r>
      <w:fldSimple w:instr=" SEQ Fig. \* ARABIC ">
        <w:r w:rsidR="007F3F3F">
          <w:rPr>
            <w:noProof/>
          </w:rPr>
          <w:t>1</w:t>
        </w:r>
      </w:fldSimple>
      <w:bookmarkEnd w:id="12"/>
      <w:r>
        <w:t xml:space="preserve"> WS-DAI-RDF(S) Ontology Data resource mo</w:t>
      </w:r>
      <w:r>
        <w:rPr>
          <w:noProof/>
        </w:rPr>
        <w:t>del</w:t>
      </w:r>
    </w:p>
    <w:p w:rsidR="00E92084" w:rsidRDefault="00E92084" w:rsidP="00E0600B"/>
    <w:p w:rsidR="00E0600B" w:rsidRDefault="00E0600B" w:rsidP="00E0600B">
      <w:r>
        <w:t xml:space="preserve">The diagram depicted in </w:t>
      </w:r>
      <w:r w:rsidR="00037149">
        <w:fldChar w:fldCharType="begin"/>
      </w:r>
      <w:r w:rsidR="008459D1">
        <w:instrText xml:space="preserve"> REF _Ref189481008 \h </w:instrText>
      </w:r>
      <w:r w:rsidR="00037149">
        <w:fldChar w:fldCharType="separate"/>
      </w:r>
      <w:r w:rsidR="007F3F3F">
        <w:t xml:space="preserve">Fig. </w:t>
      </w:r>
      <w:r w:rsidR="007F3F3F">
        <w:rPr>
          <w:noProof/>
        </w:rPr>
        <w:t>1</w:t>
      </w:r>
      <w:r w:rsidR="00037149">
        <w:fldChar w:fldCharType="end"/>
      </w:r>
      <w:r>
        <w:t xml:space="preserve"> shows which are the data resources defined in the realization and the relationships existing between them using a UML notation.</w:t>
      </w:r>
    </w:p>
    <w:p w:rsidR="00E0600B" w:rsidRDefault="00E0600B" w:rsidP="00E0600B">
      <w:pPr>
        <w:pStyle w:val="nobreak"/>
      </w:pPr>
    </w:p>
    <w:p w:rsidR="00E0600B" w:rsidRDefault="00E0600B" w:rsidP="00E0600B">
      <w:pPr>
        <w:pStyle w:val="Ttulo2"/>
      </w:pPr>
      <w:bookmarkStart w:id="13" w:name="_Toc191461228"/>
      <w:r>
        <w:t>Interfaces</w:t>
      </w:r>
      <w:bookmarkEnd w:id="13"/>
    </w:p>
    <w:p w:rsidR="00E0600B" w:rsidRDefault="00E0600B" w:rsidP="00E0600B">
      <w:pPr>
        <w:pStyle w:val="nobreak"/>
      </w:pPr>
    </w:p>
    <w:p w:rsidR="008459D1" w:rsidRDefault="008459D1" w:rsidP="008459D1">
      <w:r w:rsidRPr="008459D1">
        <w:t>The word interface refers to the collections of messages and XML structures that describe the ways in which a consumer can validly interact, through this and the WS-DAI specifications, with a data access service. It is not intended to refer specifically to the proposed use of the word interface found in the current working draft of the WSDL 2.0 specification, although this may be an appropriate mapping in the future.</w:t>
      </w:r>
    </w:p>
    <w:p w:rsidR="008459D1" w:rsidRPr="008459D1" w:rsidRDefault="008459D1" w:rsidP="008459D1"/>
    <w:p w:rsidR="00E0600B" w:rsidRPr="00E356BC" w:rsidRDefault="00E0600B" w:rsidP="00E0600B">
      <w:pPr>
        <w:pStyle w:val="Textoindependiente"/>
      </w:pPr>
      <w:r>
        <w:lastRenderedPageBreak/>
        <w:t xml:space="preserve">In order to interact with the data resources described </w:t>
      </w:r>
      <w:r w:rsidR="00AE6CD0">
        <w:t>in the previous section</w:t>
      </w:r>
      <w:r>
        <w:t xml:space="preserve">, several interfaces are specified in the WS-DAI-RDF(S) Ontology specification. </w:t>
      </w:r>
      <w:r w:rsidR="00037149">
        <w:fldChar w:fldCharType="begin"/>
      </w:r>
      <w:r>
        <w:instrText xml:space="preserve"> REF _Ref189480908 \h </w:instrText>
      </w:r>
      <w:r w:rsidR="00037149">
        <w:fldChar w:fldCharType="separate"/>
      </w:r>
      <w:r w:rsidR="007F3F3F">
        <w:t xml:space="preserve">Fig. </w:t>
      </w:r>
      <w:r w:rsidR="007F3F3F">
        <w:rPr>
          <w:noProof/>
        </w:rPr>
        <w:t>2</w:t>
      </w:r>
      <w:r w:rsidR="00037149">
        <w:fldChar w:fldCharType="end"/>
      </w:r>
      <w:r>
        <w:t xml:space="preserve"> depicts the interfaces defined and also presents a possible composition of them into data access services. The dashed blue lines represent the intended navigability from factory interfaces to access interfaces.</w:t>
      </w:r>
    </w:p>
    <w:p w:rsidR="00E0600B" w:rsidRDefault="00B91070" w:rsidP="00E0600B">
      <w:pPr>
        <w:keepNext/>
        <w:jc w:val="center"/>
      </w:pPr>
      <w:r>
        <w:object w:dxaOrig="15392" w:dyaOrig="115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318.55pt" o:ole="">
            <v:imagedata r:id="rId11" o:title=""/>
          </v:shape>
          <o:OLEObject Type="Embed" ProgID="Visio.Drawing.11" ShapeID="_x0000_i1025" DrawAspect="Content" ObjectID="_1265207052" r:id="rId12"/>
        </w:object>
      </w:r>
    </w:p>
    <w:p w:rsidR="00E0600B" w:rsidRDefault="00E0600B" w:rsidP="00E0600B">
      <w:pPr>
        <w:pStyle w:val="Epgrafe"/>
        <w:jc w:val="center"/>
      </w:pPr>
      <w:bookmarkStart w:id="14" w:name="_Ref189480908"/>
      <w:r>
        <w:t xml:space="preserve">Fig. </w:t>
      </w:r>
      <w:fldSimple w:instr=" SEQ Fig. \* ARABIC ">
        <w:r w:rsidR="007F3F3F">
          <w:rPr>
            <w:noProof/>
          </w:rPr>
          <w:t>2</w:t>
        </w:r>
      </w:fldSimple>
      <w:bookmarkEnd w:id="14"/>
      <w:r>
        <w:t xml:space="preserve"> Data access services and interfaces</w:t>
      </w:r>
    </w:p>
    <w:p w:rsidR="008459D1" w:rsidRDefault="008459D1" w:rsidP="00E0600B"/>
    <w:p w:rsidR="008459D1" w:rsidRDefault="009A7D4C" w:rsidP="00E0600B">
      <w:r>
        <w:t>Direct access to a data access service allows the results of a request to be delivered to the consumer directly in the response message. To cater for this mode of operation the following interfaces are defined for accessing RDF(S) data resources:</w:t>
      </w:r>
    </w:p>
    <w:p w:rsidR="00B832CE" w:rsidRDefault="00B832CE" w:rsidP="00E0600B"/>
    <w:p w:rsidR="009A7D4C" w:rsidRDefault="009A7D4C" w:rsidP="002A4A18">
      <w:pPr>
        <w:pStyle w:val="Prrafodelista"/>
        <w:numPr>
          <w:ilvl w:val="0"/>
          <w:numId w:val="14"/>
        </w:numPr>
      </w:pPr>
      <w:r>
        <w:t>RepositoryCollectionAccess</w:t>
      </w:r>
      <w:r w:rsidR="004476E1">
        <w:t>: provides access to repositories of a collection.</w:t>
      </w:r>
    </w:p>
    <w:p w:rsidR="009A7D4C" w:rsidRDefault="009A7D4C" w:rsidP="002A4A18">
      <w:pPr>
        <w:pStyle w:val="Prrafodelista"/>
        <w:numPr>
          <w:ilvl w:val="0"/>
          <w:numId w:val="14"/>
        </w:numPr>
      </w:pPr>
      <w:r>
        <w:t>RepositoryAccess</w:t>
      </w:r>
      <w:r w:rsidR="004476E1">
        <w:t xml:space="preserve">: provides access to </w:t>
      </w:r>
      <w:r w:rsidR="008F5E08">
        <w:t xml:space="preserve">the inside of </w:t>
      </w:r>
      <w:r w:rsidR="004476E1">
        <w:t>repositor</w:t>
      </w:r>
      <w:r w:rsidR="008F5E08">
        <w:t>ies, offering functionalities for managing the repository at RDF(S) resource level.</w:t>
      </w:r>
    </w:p>
    <w:p w:rsidR="009A7D4C" w:rsidRDefault="009A7D4C" w:rsidP="002A4A18">
      <w:pPr>
        <w:pStyle w:val="Prrafodelista"/>
        <w:numPr>
          <w:ilvl w:val="0"/>
          <w:numId w:val="14"/>
        </w:numPr>
      </w:pPr>
      <w:r>
        <w:t>ResourceAccess</w:t>
      </w:r>
      <w:r w:rsidR="004476E1">
        <w:t>: provides access to a particular RDF(S) resource, centered in those aspects common to every resource: property value management, resource description, etc.</w:t>
      </w:r>
    </w:p>
    <w:p w:rsidR="009A7D4C" w:rsidRDefault="009A7D4C" w:rsidP="002A4A18">
      <w:pPr>
        <w:pStyle w:val="Prrafodelista"/>
        <w:numPr>
          <w:ilvl w:val="0"/>
          <w:numId w:val="14"/>
        </w:numPr>
      </w:pPr>
      <w:r>
        <w:t>ClassAccess</w:t>
      </w:r>
      <w:r w:rsidR="004476E1">
        <w:t>: provides access to particular RDF(S) resource</w:t>
      </w:r>
      <w:r w:rsidR="008F5E08">
        <w:t>s</w:t>
      </w:r>
      <w:r w:rsidR="004476E1">
        <w:t xml:space="preserve"> that </w:t>
      </w:r>
      <w:r w:rsidR="008F5E08">
        <w:t>are</w:t>
      </w:r>
      <w:r w:rsidR="004476E1">
        <w:t xml:space="preserve"> RDF(S) class, focusing in the data that is specific to RDF(S) classes: class hierarchy traversal, instance retrieval, etc.</w:t>
      </w:r>
    </w:p>
    <w:p w:rsidR="009A7D4C" w:rsidRDefault="009A7D4C" w:rsidP="002A4A18">
      <w:pPr>
        <w:pStyle w:val="Prrafodelista"/>
        <w:numPr>
          <w:ilvl w:val="0"/>
          <w:numId w:val="14"/>
        </w:numPr>
      </w:pPr>
      <w:r>
        <w:t>PropertyAccess</w:t>
      </w:r>
      <w:r w:rsidR="004476E1">
        <w:t>: provides access to particular RDF(S) resource</w:t>
      </w:r>
      <w:r w:rsidR="00DE3788">
        <w:t>s</w:t>
      </w:r>
      <w:r w:rsidR="004476E1">
        <w:t xml:space="preserve"> that </w:t>
      </w:r>
      <w:r w:rsidR="00DE3788">
        <w:t>are</w:t>
      </w:r>
      <w:r w:rsidR="004476E1">
        <w:t xml:space="preserve"> RDF(S) propert</w:t>
      </w:r>
      <w:r w:rsidR="00DE3788">
        <w:t>ies</w:t>
      </w:r>
      <w:r w:rsidR="004476E1">
        <w:t>, focusing in the data that is specific to RDF(S) properties: range and domain management, property hierarchy traversal, etc.</w:t>
      </w:r>
    </w:p>
    <w:p w:rsidR="009A7D4C" w:rsidRDefault="009A7D4C" w:rsidP="002A4A18">
      <w:pPr>
        <w:pStyle w:val="Prrafodelista"/>
        <w:numPr>
          <w:ilvl w:val="0"/>
          <w:numId w:val="14"/>
        </w:numPr>
      </w:pPr>
      <w:r>
        <w:t>StatementAccess</w:t>
      </w:r>
      <w:r w:rsidR="004476E1">
        <w:t>: provides access to particular RDF(S) resource</w:t>
      </w:r>
      <w:r w:rsidR="00DE3788">
        <w:t>s</w:t>
      </w:r>
      <w:r w:rsidR="004476E1">
        <w:t xml:space="preserve"> that </w:t>
      </w:r>
      <w:r w:rsidR="00DE3788">
        <w:t>are</w:t>
      </w:r>
      <w:r w:rsidR="004476E1">
        <w:t xml:space="preserve"> RDF(S) </w:t>
      </w:r>
      <w:r w:rsidR="008F5E08">
        <w:t>statement</w:t>
      </w:r>
      <w:r w:rsidR="00DE3788">
        <w:t>s</w:t>
      </w:r>
      <w:r w:rsidR="008F5E08">
        <w:t xml:space="preserve"> –reified triple</w:t>
      </w:r>
      <w:r w:rsidR="00DE3788">
        <w:t>s</w:t>
      </w:r>
      <w:r w:rsidR="008F5E08">
        <w:t>, not the triple</w:t>
      </w:r>
      <w:r w:rsidR="00DE3788">
        <w:t>s</w:t>
      </w:r>
      <w:r w:rsidR="008F5E08">
        <w:t xml:space="preserve"> </w:t>
      </w:r>
      <w:r w:rsidR="00DE3788">
        <w:t>themselves</w:t>
      </w:r>
      <w:r w:rsidR="008F5E08">
        <w:t xml:space="preserve"> –</w:t>
      </w:r>
      <w:r w:rsidR="004476E1">
        <w:t xml:space="preserve"> focusing </w:t>
      </w:r>
      <w:r w:rsidR="008F5E08">
        <w:t xml:space="preserve">the management of the components that </w:t>
      </w:r>
      <w:r w:rsidR="00DE3788">
        <w:t>set up</w:t>
      </w:r>
      <w:r w:rsidR="008F5E08">
        <w:t xml:space="preserve"> the reification.</w:t>
      </w:r>
    </w:p>
    <w:p w:rsidR="009A7D4C" w:rsidRDefault="009A7D4C" w:rsidP="002A4A18">
      <w:pPr>
        <w:pStyle w:val="Prrafodelista"/>
        <w:numPr>
          <w:ilvl w:val="0"/>
          <w:numId w:val="14"/>
        </w:numPr>
      </w:pPr>
      <w:r>
        <w:lastRenderedPageBreak/>
        <w:t>ListAccess</w:t>
      </w:r>
      <w:r w:rsidR="008F5E08">
        <w:t>: provides access to particular RDF(S) resource</w:t>
      </w:r>
      <w:r w:rsidR="00DE3788">
        <w:t>s</w:t>
      </w:r>
      <w:r w:rsidR="008F5E08">
        <w:t xml:space="preserve"> that </w:t>
      </w:r>
      <w:r w:rsidR="00DE3788">
        <w:t>are</w:t>
      </w:r>
      <w:r w:rsidR="008F5E08">
        <w:t xml:space="preserve"> RDF </w:t>
      </w:r>
      <w:r w:rsidR="00DE3788">
        <w:t>collections</w:t>
      </w:r>
      <w:r w:rsidR="008F5E08">
        <w:t xml:space="preserve"> (List), focusing in the management of the members of the collection, as well as, the structure of the collection.</w:t>
      </w:r>
    </w:p>
    <w:p w:rsidR="004476E1" w:rsidRDefault="004476E1" w:rsidP="002A4A18">
      <w:pPr>
        <w:pStyle w:val="Prrafodelista"/>
        <w:numPr>
          <w:ilvl w:val="0"/>
          <w:numId w:val="14"/>
        </w:numPr>
      </w:pPr>
      <w:r>
        <w:t>ListIteratorAccess:</w:t>
      </w:r>
      <w:r w:rsidR="00DE3788">
        <w:t xml:space="preserve"> provides access to RDF collections following the iterator pattern [G</w:t>
      </w:r>
      <w:r w:rsidR="00F974D3">
        <w:t>amma et al, 199</w:t>
      </w:r>
      <w:r w:rsidR="00A111FD">
        <w:t>4</w:t>
      </w:r>
      <w:r w:rsidR="00DE3788">
        <w:t>], allowing an easy retrieval of the members of the collection without requiring the identification of the position in it.</w:t>
      </w:r>
    </w:p>
    <w:p w:rsidR="009A7D4C" w:rsidRDefault="009A7D4C" w:rsidP="002A4A18">
      <w:pPr>
        <w:pStyle w:val="Prrafodelista"/>
        <w:numPr>
          <w:ilvl w:val="0"/>
          <w:numId w:val="14"/>
        </w:numPr>
      </w:pPr>
      <w:r>
        <w:t>ContainerAccess</w:t>
      </w:r>
      <w:r w:rsidR="008F5E08">
        <w:t>: provides access to particular RDF(S) resource</w:t>
      </w:r>
      <w:r w:rsidR="00DE3788">
        <w:t>s</w:t>
      </w:r>
      <w:r w:rsidR="008F5E08">
        <w:t xml:space="preserve"> that</w:t>
      </w:r>
      <w:r w:rsidR="00DE3788">
        <w:t xml:space="preserve"> are </w:t>
      </w:r>
      <w:r w:rsidR="008F5E08">
        <w:t>RDF</w:t>
      </w:r>
      <w:r w:rsidR="00DE3788">
        <w:t>(S) containers</w:t>
      </w:r>
      <w:r w:rsidR="008F5E08">
        <w:t xml:space="preserve">, focusing in the management of the members of the </w:t>
      </w:r>
      <w:r w:rsidR="00DE3788">
        <w:t>container</w:t>
      </w:r>
      <w:r w:rsidR="008F5E08">
        <w:t xml:space="preserve">, as well as, the structure of the </w:t>
      </w:r>
      <w:r w:rsidR="00DE3788">
        <w:t>container, regardless the its specific type</w:t>
      </w:r>
      <w:r w:rsidR="00DE3788">
        <w:rPr>
          <w:rStyle w:val="Refdenotaalpie"/>
        </w:rPr>
        <w:footnoteReference w:id="2"/>
      </w:r>
      <w:r w:rsidR="00DE3788">
        <w:t>.</w:t>
      </w:r>
    </w:p>
    <w:p w:rsidR="00DE3788" w:rsidRDefault="00DE3788" w:rsidP="002A4A18">
      <w:pPr>
        <w:pStyle w:val="Prrafodelista"/>
        <w:numPr>
          <w:ilvl w:val="0"/>
          <w:numId w:val="14"/>
        </w:numPr>
      </w:pPr>
      <w:r>
        <w:t xml:space="preserve">ContainerIteratorAccess: provides access to RDF(S) containers following the iterator pattern </w:t>
      </w:r>
      <w:r w:rsidR="00F974D3">
        <w:t>[Gamma et al, 199</w:t>
      </w:r>
      <w:r w:rsidR="00A111FD">
        <w:t>4</w:t>
      </w:r>
      <w:r w:rsidR="00F974D3">
        <w:t>]</w:t>
      </w:r>
      <w:r>
        <w:t>, allowing an easy retrieval of the members of the container without requiring the identification of the position in it.</w:t>
      </w:r>
    </w:p>
    <w:p w:rsidR="009A7D4C" w:rsidRDefault="009A7D4C" w:rsidP="002A4A18">
      <w:pPr>
        <w:pStyle w:val="Prrafodelista"/>
        <w:numPr>
          <w:ilvl w:val="0"/>
          <w:numId w:val="14"/>
        </w:numPr>
      </w:pPr>
      <w:r>
        <w:t>AltAccess</w:t>
      </w:r>
      <w:r w:rsidR="00DE3788">
        <w:t xml:space="preserve">: provides access to particular RDF(S) containers that are of the particular </w:t>
      </w:r>
      <w:r w:rsidR="00DE3788">
        <w:rPr>
          <w:i/>
        </w:rPr>
        <w:t xml:space="preserve">alt </w:t>
      </w:r>
      <w:r w:rsidR="00DE3788" w:rsidRPr="00DE3788">
        <w:t>type.</w:t>
      </w:r>
    </w:p>
    <w:p w:rsidR="009A7D4C" w:rsidRDefault="009A7D4C" w:rsidP="009A7D4C"/>
    <w:p w:rsidR="009A7D4C" w:rsidRDefault="009A7D4C" w:rsidP="009A7D4C">
      <w:r>
        <w:t>Indirect access is supported through the use of the factory pattern. This allows data,</w:t>
      </w:r>
      <w:r w:rsidR="00B832CE">
        <w:t xml:space="preserve"> usually a particular view of the whole data set, to be accessed by way of a new </w:t>
      </w:r>
      <w:commentRangeStart w:id="15"/>
      <w:r w:rsidR="00B832CE">
        <w:t xml:space="preserve">service-managed </w:t>
      </w:r>
      <w:commentRangeEnd w:id="15"/>
      <w:r w:rsidR="00B832CE">
        <w:rPr>
          <w:rStyle w:val="Refdecomentario"/>
        </w:rPr>
        <w:commentReference w:id="15"/>
      </w:r>
      <w:r w:rsidR="00B832CE">
        <w:t>data resource, and thus the data is not returned directly to the consumer. To cater for this mode of operation the following interfaces are defined:</w:t>
      </w:r>
    </w:p>
    <w:p w:rsidR="00B832CE" w:rsidRDefault="00B832CE" w:rsidP="009A7D4C"/>
    <w:p w:rsidR="009A7D4C" w:rsidRDefault="009A7D4C" w:rsidP="002A4A18">
      <w:pPr>
        <w:pStyle w:val="Prrafodelista"/>
        <w:numPr>
          <w:ilvl w:val="0"/>
          <w:numId w:val="14"/>
        </w:numPr>
      </w:pPr>
      <w:r>
        <w:t>RepositoryCollectionFactory</w:t>
      </w:r>
      <w:r w:rsidR="00DB77A6">
        <w:t>: provides access to repositories of a collection.</w:t>
      </w:r>
    </w:p>
    <w:p w:rsidR="009A7D4C" w:rsidRDefault="009A7D4C" w:rsidP="002A4A18">
      <w:pPr>
        <w:pStyle w:val="Prrafodelista"/>
        <w:numPr>
          <w:ilvl w:val="0"/>
          <w:numId w:val="14"/>
        </w:numPr>
      </w:pPr>
      <w:r>
        <w:t>RepositoryFactory</w:t>
      </w:r>
      <w:r w:rsidR="00DB77A6">
        <w:t>: provides access to the inside of repositories.</w:t>
      </w:r>
    </w:p>
    <w:p w:rsidR="00DB77A6" w:rsidRDefault="00DB77A6" w:rsidP="002A4A18">
      <w:pPr>
        <w:pStyle w:val="Prrafodelista"/>
        <w:numPr>
          <w:ilvl w:val="0"/>
          <w:numId w:val="14"/>
        </w:numPr>
      </w:pPr>
      <w:r>
        <w:t>ListFactory: provides access to the contents of an RDF collection.</w:t>
      </w:r>
    </w:p>
    <w:p w:rsidR="009A7D4C" w:rsidRDefault="009A7D4C" w:rsidP="002A4A18">
      <w:pPr>
        <w:pStyle w:val="Prrafodelista"/>
        <w:numPr>
          <w:ilvl w:val="0"/>
          <w:numId w:val="14"/>
        </w:numPr>
      </w:pPr>
      <w:r>
        <w:t>ContainerFactory</w:t>
      </w:r>
      <w:r w:rsidR="00DB77A6">
        <w:t>: provides access to the contents of a container.</w:t>
      </w:r>
    </w:p>
    <w:p w:rsidR="008459D1" w:rsidRDefault="008459D1" w:rsidP="00E0600B"/>
    <w:p w:rsidR="00B832CE" w:rsidRDefault="00B832CE" w:rsidP="00E0600B">
      <w:r>
        <w:t>The usage of the factory patterns provides a basic navigation mechanism that lets the user browse RDF(S) data resource</w:t>
      </w:r>
      <w:r w:rsidR="00DB77A6">
        <w:t>s</w:t>
      </w:r>
      <w:r>
        <w:t xml:space="preserve"> with different granularities and exploiting the particul</w:t>
      </w:r>
      <w:r w:rsidR="00DB77A6">
        <w:t>ar semantics of the RDF(S) data represented by the RDF(S) data resource.</w:t>
      </w:r>
    </w:p>
    <w:p w:rsidR="00DB77A6" w:rsidRDefault="00DB77A6" w:rsidP="00E0600B"/>
    <w:p w:rsidR="00DB77A6" w:rsidRDefault="00DB77A6" w:rsidP="00E0600B">
      <w:r>
        <w:t>In addition to these interfaces, multiple description interfaces are provided (RepositoryCollectionDescription, RepositoryDescription, ResourceDescription, ClassDescription, PropertyDescription, StatementDescription, ListDe</w:t>
      </w:r>
      <w:r w:rsidR="000033FC">
        <w:t>scription,</w:t>
      </w:r>
      <w:r w:rsidR="00B95A6F">
        <w:t xml:space="preserve"> and</w:t>
      </w:r>
      <w:r w:rsidR="000033FC">
        <w:t xml:space="preserve"> ContainerDescription</w:t>
      </w:r>
      <w:r>
        <w:t>), which extend the properties enumerated in the WS-DAI core specification to provide information about the relationships of the RDF(S) data services and resources with the RDF(S) data to which they provide access.</w:t>
      </w:r>
    </w:p>
    <w:p w:rsidR="00DB77A6" w:rsidRDefault="00DB77A6" w:rsidP="00E0600B"/>
    <w:p w:rsidR="00E0600B" w:rsidRDefault="008459D1" w:rsidP="00E0600B">
      <w:r>
        <w:t>These interfaces, and their corresponding properties, are specified in Sections 5 to 1</w:t>
      </w:r>
      <w:r w:rsidR="000033FC">
        <w:t>2</w:t>
      </w:r>
      <w:r>
        <w:t>.</w:t>
      </w:r>
    </w:p>
    <w:p w:rsidR="00A314D8" w:rsidRPr="00E0600B" w:rsidRDefault="00A314D8" w:rsidP="00A314D8">
      <w:pPr>
        <w:pStyle w:val="nobreak"/>
      </w:pPr>
    </w:p>
    <w:p w:rsidR="00A314D8" w:rsidRDefault="00A314D8" w:rsidP="00A314D8">
      <w:pPr>
        <w:pStyle w:val="Ttulo2"/>
      </w:pPr>
      <w:bookmarkStart w:id="16" w:name="_Toc191461229"/>
      <w:r>
        <w:t>Profiles</w:t>
      </w:r>
      <w:bookmarkEnd w:id="16"/>
    </w:p>
    <w:p w:rsidR="008459D1" w:rsidRDefault="008459D1" w:rsidP="008459D1">
      <w:pPr>
        <w:pStyle w:val="nobreak"/>
      </w:pPr>
    </w:p>
    <w:p w:rsidR="00883279" w:rsidRDefault="00A314D8" w:rsidP="00A314D8">
      <w:r>
        <w:t xml:space="preserve">The WS-DAI-RDF(S) Ontology specification </w:t>
      </w:r>
      <w:r w:rsidR="00883279">
        <w:t xml:space="preserve">is </w:t>
      </w:r>
      <w:r>
        <w:t xml:space="preserve">aimed at providing a means for managing RDF(S) data resources in an integral fashion, offering mechanisms for browsing, adding, updating and deleting contents. </w:t>
      </w:r>
      <w:r w:rsidR="00883279">
        <w:t>The specification defines these mechanisms following the RDF(S) model and semantics, providing to the user with different granularity levels in order to use available data resources with the required detail. To achieve all of this, the specification provides multiple different data resources and interfaces. As a result</w:t>
      </w:r>
      <w:r w:rsidR="000033FC">
        <w:t>,</w:t>
      </w:r>
      <w:r w:rsidR="00883279">
        <w:t xml:space="preserve"> the full specification is </w:t>
      </w:r>
      <w:r w:rsidR="000033FC">
        <w:t>bigger that that of other realizations, such as the relational one [WS-DAIR]</w:t>
      </w:r>
      <w:r w:rsidR="00883279">
        <w:t>.</w:t>
      </w:r>
    </w:p>
    <w:p w:rsidR="00883279" w:rsidRDefault="00883279" w:rsidP="00A314D8"/>
    <w:p w:rsidR="00883279" w:rsidRDefault="00883279" w:rsidP="00A314D8">
      <w:r>
        <w:t xml:space="preserve">From a </w:t>
      </w:r>
      <w:r w:rsidR="0058570E">
        <w:t>user/developer</w:t>
      </w:r>
      <w:r>
        <w:t xml:space="preserve"> point of view, the uselfulness of the specification will depend on </w:t>
      </w:r>
      <w:r w:rsidR="0058570E">
        <w:t>his</w:t>
      </w:r>
      <w:r>
        <w:t xml:space="preserve"> requirements, and specially on the necessities </w:t>
      </w:r>
      <w:r w:rsidR="0058570E">
        <w:t>he</w:t>
      </w:r>
      <w:r>
        <w:t xml:space="preserve"> </w:t>
      </w:r>
      <w:r w:rsidR="0058570E">
        <w:t xml:space="preserve">has </w:t>
      </w:r>
      <w:r>
        <w:t xml:space="preserve">when dealing with the RDF(S) data sources, that is, what </w:t>
      </w:r>
      <w:r w:rsidR="0058570E">
        <w:t>he</w:t>
      </w:r>
      <w:r>
        <w:t xml:space="preserve"> need</w:t>
      </w:r>
      <w:r w:rsidR="0058570E">
        <w:t>s</w:t>
      </w:r>
      <w:r>
        <w:t xml:space="preserve"> to do, and how </w:t>
      </w:r>
      <w:r w:rsidR="0058570E">
        <w:t>he</w:t>
      </w:r>
      <w:r>
        <w:t xml:space="preserve"> expect</w:t>
      </w:r>
      <w:r w:rsidR="0058570E">
        <w:t>s</w:t>
      </w:r>
      <w:r>
        <w:t xml:space="preserve"> to do it. Thus, depending on </w:t>
      </w:r>
      <w:r w:rsidR="0058570E">
        <w:t>his</w:t>
      </w:r>
      <w:r>
        <w:t xml:space="preserve"> needs</w:t>
      </w:r>
      <w:r w:rsidR="0058570E">
        <w:t>,</w:t>
      </w:r>
      <w:r>
        <w:t xml:space="preserve"> </w:t>
      </w:r>
      <w:r w:rsidR="0058570E">
        <w:t>he</w:t>
      </w:r>
      <w:r>
        <w:t xml:space="preserve"> </w:t>
      </w:r>
      <w:r w:rsidR="0058570E">
        <w:t>shall</w:t>
      </w:r>
      <w:r>
        <w:t xml:space="preserve"> only use the subset of the specification </w:t>
      </w:r>
      <w:r w:rsidR="0058570E">
        <w:t>that</w:t>
      </w:r>
      <w:r>
        <w:t xml:space="preserve"> </w:t>
      </w:r>
      <w:r w:rsidR="0058570E">
        <w:t xml:space="preserve">completely </w:t>
      </w:r>
      <w:r>
        <w:t>fulfil</w:t>
      </w:r>
      <w:r w:rsidR="0058570E">
        <w:t>s</w:t>
      </w:r>
      <w:r>
        <w:t xml:space="preserve"> </w:t>
      </w:r>
      <w:r w:rsidR="0058570E">
        <w:t>them.</w:t>
      </w:r>
    </w:p>
    <w:p w:rsidR="00883279" w:rsidRDefault="00883279" w:rsidP="00A314D8"/>
    <w:p w:rsidR="00883279" w:rsidRDefault="0058570E" w:rsidP="00A314D8">
      <w:r>
        <w:lastRenderedPageBreak/>
        <w:t xml:space="preserve">Consequently, in order </w:t>
      </w:r>
      <w:r w:rsidR="00883279">
        <w:t xml:space="preserve">to </w:t>
      </w:r>
      <w:r w:rsidR="006109F2">
        <w:t xml:space="preserve">facilitate the adoption and implementation of the specification from the </w:t>
      </w:r>
      <w:r>
        <w:t>community</w:t>
      </w:r>
      <w:r w:rsidR="006109F2">
        <w:t xml:space="preserve">, it is necessary to allow </w:t>
      </w:r>
      <w:r>
        <w:t xml:space="preserve">using </w:t>
      </w:r>
      <w:r w:rsidR="006109F2">
        <w:t xml:space="preserve">what </w:t>
      </w:r>
      <w:r>
        <w:t>is</w:t>
      </w:r>
      <w:r w:rsidR="006109F2">
        <w:t xml:space="preserve"> need</w:t>
      </w:r>
      <w:r>
        <w:t>ed</w:t>
      </w:r>
      <w:r w:rsidR="006109F2">
        <w:t xml:space="preserve">, without enforcing the adoption </w:t>
      </w:r>
      <w:r>
        <w:t xml:space="preserve">of the </w:t>
      </w:r>
      <w:r w:rsidR="006109F2">
        <w:t>elements not need</w:t>
      </w:r>
      <w:r>
        <w:t>ed</w:t>
      </w:r>
      <w:r w:rsidR="006109F2">
        <w:t>.</w:t>
      </w:r>
    </w:p>
    <w:p w:rsidR="006109F2" w:rsidRDefault="006109F2" w:rsidP="00A314D8"/>
    <w:p w:rsidR="006109F2" w:rsidRDefault="006109F2" w:rsidP="00A314D8">
      <w:r>
        <w:t xml:space="preserve">To achieve this we divide the specification in three different </w:t>
      </w:r>
      <w:r w:rsidRPr="0058570E">
        <w:rPr>
          <w:i/>
        </w:rPr>
        <w:t>profiles</w:t>
      </w:r>
      <w:r>
        <w:t>, each one including an increasing number of functionalities that shall enable the user to deal with RDF(S) data resources with finer grain of detail, while ensuring interoperability among implementations:</w:t>
      </w:r>
    </w:p>
    <w:p w:rsidR="0039094E" w:rsidRDefault="0039094E" w:rsidP="00A314D8"/>
    <w:p w:rsidR="006109F2" w:rsidRDefault="006109F2" w:rsidP="002A4A18">
      <w:pPr>
        <w:pStyle w:val="Prrafodelista"/>
        <w:numPr>
          <w:ilvl w:val="0"/>
          <w:numId w:val="14"/>
        </w:numPr>
      </w:pPr>
      <w:r w:rsidRPr="0039094E">
        <w:rPr>
          <w:b/>
        </w:rPr>
        <w:t>Profile 0</w:t>
      </w:r>
      <w:r w:rsidRPr="008A3ED1">
        <w:rPr>
          <w:b/>
        </w:rPr>
        <w:t xml:space="preserve">: </w:t>
      </w:r>
      <w:r w:rsidRPr="008A3ED1">
        <w:rPr>
          <w:b/>
          <w:i/>
        </w:rPr>
        <w:t>Basic RDF support</w:t>
      </w:r>
      <w:r w:rsidRPr="008A3ED1">
        <w:rPr>
          <w:b/>
        </w:rPr>
        <w:t>.</w:t>
      </w:r>
      <w:r>
        <w:t xml:space="preserve"> This profile includes the minimum set of functionalities needed for dealing with RDF data. The functionalities of these profile are those defined in the following interfaces:</w:t>
      </w:r>
    </w:p>
    <w:p w:rsidR="006109F2" w:rsidRDefault="006109F2" w:rsidP="002A4A18">
      <w:pPr>
        <w:pStyle w:val="Prrafodelista"/>
        <w:numPr>
          <w:ilvl w:val="1"/>
          <w:numId w:val="14"/>
        </w:numPr>
      </w:pPr>
      <w:r>
        <w:t>RepositoryCollectionAccess</w:t>
      </w:r>
    </w:p>
    <w:p w:rsidR="006109F2" w:rsidRDefault="006109F2" w:rsidP="002A4A18">
      <w:pPr>
        <w:pStyle w:val="Prrafodelista"/>
        <w:numPr>
          <w:ilvl w:val="1"/>
          <w:numId w:val="14"/>
        </w:numPr>
      </w:pPr>
      <w:r>
        <w:t>RepositoryCollectionFactory</w:t>
      </w:r>
    </w:p>
    <w:p w:rsidR="006109F2" w:rsidRDefault="006109F2" w:rsidP="002A4A18">
      <w:pPr>
        <w:pStyle w:val="Prrafodelista"/>
        <w:numPr>
          <w:ilvl w:val="1"/>
          <w:numId w:val="14"/>
        </w:numPr>
      </w:pPr>
      <w:r>
        <w:t>RepositoryAccess</w:t>
      </w:r>
    </w:p>
    <w:p w:rsidR="006109F2" w:rsidRDefault="006109F2" w:rsidP="002A4A18">
      <w:pPr>
        <w:pStyle w:val="Prrafodelista"/>
        <w:numPr>
          <w:ilvl w:val="1"/>
          <w:numId w:val="14"/>
        </w:numPr>
      </w:pPr>
      <w:r>
        <w:t>RepositoryFactory, limited to Resource EPR retrieval.</w:t>
      </w:r>
    </w:p>
    <w:p w:rsidR="006109F2" w:rsidRDefault="006109F2" w:rsidP="002A4A18">
      <w:pPr>
        <w:pStyle w:val="Prrafodelista"/>
        <w:numPr>
          <w:ilvl w:val="1"/>
          <w:numId w:val="14"/>
        </w:numPr>
      </w:pPr>
      <w:r>
        <w:t>ResourceAccess</w:t>
      </w:r>
    </w:p>
    <w:p w:rsidR="00086CE1" w:rsidRDefault="00086CE1" w:rsidP="00086CE1">
      <w:pPr>
        <w:pStyle w:val="Prrafodelista"/>
        <w:ind w:left="1440"/>
      </w:pPr>
    </w:p>
    <w:p w:rsidR="006109F2" w:rsidRDefault="006109F2" w:rsidP="002A4A18">
      <w:pPr>
        <w:pStyle w:val="Prrafodelista"/>
        <w:numPr>
          <w:ilvl w:val="0"/>
          <w:numId w:val="14"/>
        </w:numPr>
      </w:pPr>
      <w:r w:rsidRPr="0039094E">
        <w:rPr>
          <w:b/>
        </w:rPr>
        <w:t>Profile 1</w:t>
      </w:r>
      <w:r w:rsidRPr="008A3ED1">
        <w:rPr>
          <w:b/>
        </w:rPr>
        <w:t xml:space="preserve">: </w:t>
      </w:r>
      <w:r w:rsidRPr="008A3ED1">
        <w:rPr>
          <w:b/>
          <w:i/>
        </w:rPr>
        <w:t>RDF Schema support</w:t>
      </w:r>
      <w:r w:rsidRPr="008A3ED1">
        <w:rPr>
          <w:b/>
        </w:rPr>
        <w:t>.</w:t>
      </w:r>
      <w:r>
        <w:t xml:space="preserve"> This profile includes the functionalities described in the Profile 0, and extends them with those required for dealing with RDF vocabularies. The new functionalities are defined in the following interfaces:</w:t>
      </w:r>
    </w:p>
    <w:p w:rsidR="006109F2" w:rsidRDefault="006109F2" w:rsidP="002A4A18">
      <w:pPr>
        <w:pStyle w:val="Prrafodelista"/>
        <w:numPr>
          <w:ilvl w:val="1"/>
          <w:numId w:val="14"/>
        </w:numPr>
      </w:pPr>
      <w:r>
        <w:t>RepositoryFactory, augmented to retrieve Class and Property EPR</w:t>
      </w:r>
      <w:r w:rsidR="008F3B3F">
        <w:t>s</w:t>
      </w:r>
      <w:r>
        <w:t>.</w:t>
      </w:r>
    </w:p>
    <w:p w:rsidR="006109F2" w:rsidRDefault="006109F2" w:rsidP="002A4A18">
      <w:pPr>
        <w:pStyle w:val="Prrafodelista"/>
        <w:numPr>
          <w:ilvl w:val="1"/>
          <w:numId w:val="14"/>
        </w:numPr>
      </w:pPr>
      <w:r>
        <w:t>ClassAccess</w:t>
      </w:r>
    </w:p>
    <w:p w:rsidR="006109F2" w:rsidRDefault="006109F2" w:rsidP="002A4A18">
      <w:pPr>
        <w:pStyle w:val="Prrafodelista"/>
        <w:numPr>
          <w:ilvl w:val="1"/>
          <w:numId w:val="14"/>
        </w:numPr>
      </w:pPr>
      <w:r>
        <w:t>PropertyAccess</w:t>
      </w:r>
    </w:p>
    <w:p w:rsidR="00086CE1" w:rsidRDefault="00086CE1" w:rsidP="00086CE1">
      <w:pPr>
        <w:pStyle w:val="Prrafodelista"/>
        <w:ind w:left="1440"/>
      </w:pPr>
    </w:p>
    <w:p w:rsidR="006109F2" w:rsidRDefault="006109F2" w:rsidP="002A4A18">
      <w:pPr>
        <w:pStyle w:val="Prrafodelista"/>
        <w:numPr>
          <w:ilvl w:val="0"/>
          <w:numId w:val="14"/>
        </w:numPr>
      </w:pPr>
      <w:r w:rsidRPr="0039094E">
        <w:rPr>
          <w:b/>
        </w:rPr>
        <w:t>Profile 2</w:t>
      </w:r>
      <w:r w:rsidRPr="008A3ED1">
        <w:rPr>
          <w:b/>
        </w:rPr>
        <w:t xml:space="preserve">: </w:t>
      </w:r>
      <w:r w:rsidRPr="008A3ED1">
        <w:rPr>
          <w:b/>
          <w:i/>
        </w:rPr>
        <w:t>Full RDF(S) support</w:t>
      </w:r>
      <w:r w:rsidRPr="008A3ED1">
        <w:rPr>
          <w:b/>
        </w:rPr>
        <w:t>.</w:t>
      </w:r>
      <w:r>
        <w:t xml:space="preserve"> This profile includes the functionalities described in Profile 1, and extends them with those required for dealing with </w:t>
      </w:r>
      <w:r w:rsidR="0039094E">
        <w:t>the rest of the built-in RDF vocabulary (containers, RDF collections and reifications). These functionalities are defined in the following interfaces:</w:t>
      </w:r>
    </w:p>
    <w:p w:rsidR="0039094E" w:rsidRDefault="0039094E" w:rsidP="002A4A18">
      <w:pPr>
        <w:pStyle w:val="Prrafodelista"/>
        <w:numPr>
          <w:ilvl w:val="1"/>
          <w:numId w:val="14"/>
        </w:numPr>
      </w:pPr>
      <w:r>
        <w:t>RepositoryFactory, augmented to support the rest of the data resource EPRs.</w:t>
      </w:r>
    </w:p>
    <w:p w:rsidR="0039094E" w:rsidRDefault="0039094E" w:rsidP="002A4A18">
      <w:pPr>
        <w:pStyle w:val="Prrafodelista"/>
        <w:numPr>
          <w:ilvl w:val="1"/>
          <w:numId w:val="14"/>
        </w:numPr>
      </w:pPr>
      <w:r>
        <w:t>StatementAccess</w:t>
      </w:r>
    </w:p>
    <w:p w:rsidR="0039094E" w:rsidRDefault="0039094E" w:rsidP="002A4A18">
      <w:pPr>
        <w:pStyle w:val="Prrafodelista"/>
        <w:numPr>
          <w:ilvl w:val="1"/>
          <w:numId w:val="14"/>
        </w:numPr>
      </w:pPr>
      <w:r>
        <w:t>ListAccess</w:t>
      </w:r>
    </w:p>
    <w:p w:rsidR="0039094E" w:rsidRDefault="0039094E" w:rsidP="002A4A18">
      <w:pPr>
        <w:pStyle w:val="Prrafodelista"/>
        <w:numPr>
          <w:ilvl w:val="1"/>
          <w:numId w:val="14"/>
        </w:numPr>
      </w:pPr>
      <w:r>
        <w:t>ListFactory</w:t>
      </w:r>
    </w:p>
    <w:p w:rsidR="0039094E" w:rsidRDefault="0039094E" w:rsidP="002A4A18">
      <w:pPr>
        <w:pStyle w:val="Prrafodelista"/>
        <w:numPr>
          <w:ilvl w:val="1"/>
          <w:numId w:val="14"/>
        </w:numPr>
      </w:pPr>
      <w:r>
        <w:t>ListIteratorAccess</w:t>
      </w:r>
    </w:p>
    <w:p w:rsidR="0039094E" w:rsidRDefault="0039094E" w:rsidP="002A4A18">
      <w:pPr>
        <w:pStyle w:val="Prrafodelista"/>
        <w:numPr>
          <w:ilvl w:val="1"/>
          <w:numId w:val="14"/>
        </w:numPr>
      </w:pPr>
      <w:r>
        <w:t>ContainerAccess</w:t>
      </w:r>
    </w:p>
    <w:p w:rsidR="0039094E" w:rsidRDefault="0039094E" w:rsidP="002A4A18">
      <w:pPr>
        <w:pStyle w:val="Prrafodelista"/>
        <w:numPr>
          <w:ilvl w:val="1"/>
          <w:numId w:val="14"/>
        </w:numPr>
      </w:pPr>
      <w:r>
        <w:t>ContainerFactory</w:t>
      </w:r>
    </w:p>
    <w:p w:rsidR="0039094E" w:rsidRDefault="0039094E" w:rsidP="002A4A18">
      <w:pPr>
        <w:pStyle w:val="Prrafodelista"/>
        <w:numPr>
          <w:ilvl w:val="1"/>
          <w:numId w:val="14"/>
        </w:numPr>
      </w:pPr>
      <w:r>
        <w:t>ContainerIteratorAccess</w:t>
      </w:r>
    </w:p>
    <w:p w:rsidR="0039094E" w:rsidRDefault="0039094E" w:rsidP="002A4A18">
      <w:pPr>
        <w:pStyle w:val="Prrafodelista"/>
        <w:numPr>
          <w:ilvl w:val="1"/>
          <w:numId w:val="14"/>
        </w:numPr>
      </w:pPr>
      <w:r>
        <w:t>ContainerFactory</w:t>
      </w:r>
    </w:p>
    <w:p w:rsidR="0039094E" w:rsidRDefault="0039094E" w:rsidP="0039094E"/>
    <w:p w:rsidR="005C1D36" w:rsidRDefault="00B91070" w:rsidP="005C1D36">
      <w:pPr>
        <w:keepNext/>
        <w:jc w:val="center"/>
      </w:pPr>
      <w:r>
        <w:rPr>
          <w:noProof/>
          <w:lang w:val="es-ES" w:eastAsia="es-ES"/>
        </w:rPr>
        <w:lastRenderedPageBreak/>
        <w:drawing>
          <wp:inline distT="0" distB="0" distL="0" distR="0">
            <wp:extent cx="5400000" cy="4140459"/>
            <wp:effectExtent l="19050" t="0" r="0" b="0"/>
            <wp:docPr id="1" name="0 Imagen" descr="WS-DAI-RDF(S) Ontology - Pro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DAI-RDF(S) Ontology - Profiles.png"/>
                    <pic:cNvPicPr/>
                  </pic:nvPicPr>
                  <pic:blipFill>
                    <a:blip r:embed="rId14" cstate="print"/>
                    <a:stretch>
                      <a:fillRect/>
                    </a:stretch>
                  </pic:blipFill>
                  <pic:spPr>
                    <a:xfrm>
                      <a:off x="0" y="0"/>
                      <a:ext cx="5400000" cy="4140459"/>
                    </a:xfrm>
                    <a:prstGeom prst="rect">
                      <a:avLst/>
                    </a:prstGeom>
                  </pic:spPr>
                </pic:pic>
              </a:graphicData>
            </a:graphic>
          </wp:inline>
        </w:drawing>
      </w:r>
    </w:p>
    <w:p w:rsidR="005C1D36" w:rsidRDefault="005C1D36" w:rsidP="005C1D36">
      <w:pPr>
        <w:pStyle w:val="Epgrafe"/>
        <w:jc w:val="center"/>
      </w:pPr>
      <w:bookmarkStart w:id="17" w:name="_Ref189633247"/>
      <w:bookmarkStart w:id="18" w:name="_Ref189633242"/>
      <w:r>
        <w:t xml:space="preserve">Fig. </w:t>
      </w:r>
      <w:fldSimple w:instr=" SEQ Fig. \* ARABIC ">
        <w:r w:rsidR="007F3F3F">
          <w:rPr>
            <w:noProof/>
          </w:rPr>
          <w:t>3</w:t>
        </w:r>
      </w:fldSimple>
      <w:bookmarkEnd w:id="17"/>
      <w:r>
        <w:t xml:space="preserve"> WS-DAI-RDF(S) Ontology profiles</w:t>
      </w:r>
      <w:bookmarkEnd w:id="18"/>
    </w:p>
    <w:p w:rsidR="0039094E" w:rsidRPr="00A314D8" w:rsidRDefault="00037149" w:rsidP="0039094E">
      <w:r>
        <w:fldChar w:fldCharType="begin"/>
      </w:r>
      <w:r w:rsidR="005C1D36">
        <w:instrText xml:space="preserve"> REF _Ref189633247 \h </w:instrText>
      </w:r>
      <w:r>
        <w:fldChar w:fldCharType="separate"/>
      </w:r>
      <w:r w:rsidR="007F3F3F">
        <w:t xml:space="preserve">Fig. </w:t>
      </w:r>
      <w:r w:rsidR="007F3F3F">
        <w:rPr>
          <w:noProof/>
        </w:rPr>
        <w:t>3</w:t>
      </w:r>
      <w:r>
        <w:fldChar w:fldCharType="end"/>
      </w:r>
      <w:r w:rsidR="0039094E">
        <w:t xml:space="preserve"> shows how these profiles relate to each other.</w:t>
      </w:r>
    </w:p>
    <w:p w:rsidR="00A314D8" w:rsidRPr="00E0600B" w:rsidRDefault="00A314D8" w:rsidP="00A314D8">
      <w:pPr>
        <w:pStyle w:val="nobreak"/>
      </w:pPr>
    </w:p>
    <w:p w:rsidR="00E73D27" w:rsidRDefault="00E73D27" w:rsidP="00E73D27">
      <w:pPr>
        <w:pStyle w:val="Ttulo2"/>
      </w:pPr>
      <w:bookmarkStart w:id="19" w:name="_Toc191461230"/>
      <w:r>
        <w:t>Relationships with other specifications</w:t>
      </w:r>
      <w:bookmarkEnd w:id="19"/>
    </w:p>
    <w:p w:rsidR="008D0E3A" w:rsidRDefault="008D0E3A" w:rsidP="008D0E3A">
      <w:pPr>
        <w:pStyle w:val="nobreak"/>
      </w:pPr>
    </w:p>
    <w:p w:rsidR="008D0E3A" w:rsidRDefault="008A3ED1" w:rsidP="008D0E3A">
      <w:r>
        <w:t xml:space="preserve">The </w:t>
      </w:r>
      <w:r w:rsidR="008D0E3A">
        <w:t xml:space="preserve">WS-DAI-RDF(S) Ontology </w:t>
      </w:r>
      <w:r>
        <w:t>specification is</w:t>
      </w:r>
      <w:r w:rsidR="008D0E3A">
        <w:t xml:space="preserve"> focused </w:t>
      </w:r>
      <w:r>
        <w:t>o</w:t>
      </w:r>
      <w:r w:rsidR="008D0E3A">
        <w:t>n providing access to RDF(S) data resources, by means of a set of ontology handling primitives based on the RDF(S) data model and semantics, which are defined in the W3C specification of the Resource Description Framework</w:t>
      </w:r>
      <w:r>
        <w:t>. This specification is</w:t>
      </w:r>
      <w:r w:rsidR="00557C7A">
        <w:t xml:space="preserve"> made up of the following documents</w:t>
      </w:r>
      <w:r w:rsidR="008D0E3A">
        <w:t>:</w:t>
      </w:r>
    </w:p>
    <w:p w:rsidR="00557C7A" w:rsidRDefault="00557C7A" w:rsidP="008D0E3A"/>
    <w:p w:rsidR="008D0E3A" w:rsidRDefault="008D0E3A" w:rsidP="002A4A18">
      <w:pPr>
        <w:pStyle w:val="Prrafodelista"/>
        <w:numPr>
          <w:ilvl w:val="0"/>
          <w:numId w:val="14"/>
        </w:numPr>
      </w:pPr>
      <w:r>
        <w:t>RDF Primer</w:t>
      </w:r>
      <w:r w:rsidR="00557C7A">
        <w:t xml:space="preserve"> [RDF Primer]: this non-normative document is intented to provide an introduction to RDF and how could it be used.</w:t>
      </w:r>
    </w:p>
    <w:p w:rsidR="008D0E3A" w:rsidRDefault="008D0E3A" w:rsidP="002A4A18">
      <w:pPr>
        <w:pStyle w:val="Prrafodelista"/>
        <w:numPr>
          <w:ilvl w:val="0"/>
          <w:numId w:val="14"/>
        </w:numPr>
      </w:pPr>
      <w:r>
        <w:t xml:space="preserve">Resource Description Framework (RDF): Concepts and Abstract </w:t>
      </w:r>
      <w:r w:rsidR="00557C7A">
        <w:t>Syntax [RDF Concepts]: this document defines the abstract syntax in which RDF is based, which is necessary to understand both its concrete syntax and semantics.</w:t>
      </w:r>
    </w:p>
    <w:p w:rsidR="008D0E3A" w:rsidRDefault="00557C7A" w:rsidP="002A4A18">
      <w:pPr>
        <w:pStyle w:val="Prrafodelista"/>
        <w:numPr>
          <w:ilvl w:val="0"/>
          <w:numId w:val="14"/>
        </w:numPr>
      </w:pPr>
      <w:r>
        <w:t>RDF/XML Syntax Specification (Revised) [RDF Syntax]: this document presents the normative format for serializing RDF using XML.</w:t>
      </w:r>
    </w:p>
    <w:p w:rsidR="00557C7A" w:rsidRDefault="00557C7A" w:rsidP="002A4A18">
      <w:pPr>
        <w:pStyle w:val="Prrafodelista"/>
        <w:numPr>
          <w:ilvl w:val="0"/>
          <w:numId w:val="14"/>
        </w:numPr>
      </w:pPr>
      <w:r>
        <w:t>RDF Semantics [RDF Semantics]: this document defines the precise semantics (and inference rules) of both RDF and RDF Schema.</w:t>
      </w:r>
    </w:p>
    <w:p w:rsidR="00557C7A" w:rsidRDefault="00557C7A" w:rsidP="002A4A18">
      <w:pPr>
        <w:pStyle w:val="Prrafodelista"/>
        <w:numPr>
          <w:ilvl w:val="0"/>
          <w:numId w:val="14"/>
        </w:numPr>
      </w:pPr>
      <w:r>
        <w:t>RDF Vocabulary Description Language 1.0: RDF Schema [RDF Schema]: this document presents how to use RDF for describing new RDF vocabularies, defining a vocabulary for this purpose, as well as the other built-in RDF vocabulary presented in [RDF Concepts].</w:t>
      </w:r>
    </w:p>
    <w:p w:rsidR="00557C7A" w:rsidRDefault="00557C7A" w:rsidP="002A4A18">
      <w:pPr>
        <w:pStyle w:val="Prrafodelista"/>
        <w:numPr>
          <w:ilvl w:val="0"/>
          <w:numId w:val="14"/>
        </w:numPr>
      </w:pPr>
      <w:r>
        <w:t>RDF Test Cases [RDF Tests]: this document present the</w:t>
      </w:r>
      <w:r w:rsidR="00F007A6">
        <w:t xml:space="preserve"> set of test cases.</w:t>
      </w:r>
    </w:p>
    <w:p w:rsidR="007C6787" w:rsidRDefault="007C6787" w:rsidP="007C6787"/>
    <w:p w:rsidR="007C6787" w:rsidRPr="007C6787" w:rsidRDefault="007C6787" w:rsidP="007C6787">
      <w:r>
        <w:t>The WS-DAI-RDF(S) realization could be extended to encompass any new or emerging RDF(S) standards by employing the patterns defined in this document.</w:t>
      </w:r>
    </w:p>
    <w:p w:rsidR="007C6787" w:rsidRDefault="007C6787" w:rsidP="007C6787">
      <w:pPr>
        <w:pStyle w:val="nobreak"/>
      </w:pPr>
    </w:p>
    <w:p w:rsidR="001E4F48" w:rsidRPr="001E4F48" w:rsidRDefault="001E4F48" w:rsidP="001E4F48">
      <w:pPr>
        <w:pStyle w:val="Ttulo1"/>
      </w:pPr>
      <w:bookmarkStart w:id="20" w:name="_Toc191461231"/>
      <w:bookmarkStart w:id="21" w:name="_Toc20156277"/>
      <w:r w:rsidRPr="001E4F48">
        <w:t>RepositoryCollection</w:t>
      </w:r>
      <w:bookmarkEnd w:id="20"/>
    </w:p>
    <w:p w:rsidR="001E4F48" w:rsidRPr="001E4F48" w:rsidRDefault="001E4F48" w:rsidP="001E4F48">
      <w:pPr>
        <w:pStyle w:val="Ttulo2"/>
      </w:pPr>
      <w:bookmarkStart w:id="22" w:name="_Toc191461232"/>
      <w:r w:rsidRPr="001E4F48">
        <w:t>Static RepositoryCollection Description</w:t>
      </w:r>
      <w:bookmarkEnd w:id="22"/>
    </w:p>
    <w:p w:rsidR="001E4F48" w:rsidRPr="00CC523A" w:rsidRDefault="001E4F48" w:rsidP="001E4F48">
      <w:pPr>
        <w:pStyle w:val="normal0"/>
        <w:rPr>
          <w:lang w:val="en-US"/>
        </w:rPr>
      </w:pPr>
      <w:r w:rsidRPr="00CC523A">
        <w:rPr>
          <w:lang w:val="en-US"/>
        </w:rPr>
        <w:t>The elements defined in this section live under a RepositoryCollectionPropertyDocument that extends the PropertyDocument defined in the WS-DAI core specification.</w:t>
      </w:r>
    </w:p>
    <w:p w:rsidR="001E4F48" w:rsidRPr="00CC523A" w:rsidRDefault="001E4F48" w:rsidP="001E4F48">
      <w:pPr>
        <w:pStyle w:val="Ttulo3"/>
      </w:pPr>
      <w:r w:rsidRPr="00CC523A">
        <w:t>NumberOfRepositories</w:t>
      </w:r>
    </w:p>
    <w:p w:rsidR="001E4F48" w:rsidRPr="00456418" w:rsidRDefault="001E4F48" w:rsidP="00953BD9">
      <w:pPr>
        <w:pStyle w:val="HTMLconformatoprevio"/>
        <w:shd w:val="clear" w:color="auto" w:fill="E0E0E0"/>
        <w:jc w:val="left"/>
        <w:rPr>
          <w:sz w:val="16"/>
          <w:szCs w:val="18"/>
        </w:rPr>
      </w:pPr>
      <w:r w:rsidRPr="00456418">
        <w:rPr>
          <w:sz w:val="16"/>
          <w:szCs w:val="18"/>
        </w:rPr>
        <w:t>&lt;xs:element name="NumberOfRepositories" type="xs:unsignedLong"/&gt;</w:t>
      </w:r>
    </w:p>
    <w:tbl>
      <w:tblPr>
        <w:tblW w:w="5000" w:type="pct"/>
        <w:tblCellSpacing w:w="0" w:type="dxa"/>
        <w:tblCellMar>
          <w:left w:w="0" w:type="dxa"/>
          <w:right w:w="0" w:type="dxa"/>
        </w:tblCellMar>
        <w:tblLook w:val="04A0"/>
      </w:tblPr>
      <w:tblGrid>
        <w:gridCol w:w="432"/>
        <w:gridCol w:w="8208"/>
      </w:tblGrid>
      <w:tr w:rsidR="001E4F48" w:rsidRPr="00CC523A" w:rsidTr="006D391D">
        <w:trPr>
          <w:tblCellSpacing w:w="0" w:type="dxa"/>
        </w:trPr>
        <w:tc>
          <w:tcPr>
            <w:tcW w:w="0" w:type="auto"/>
            <w:gridSpan w:val="2"/>
            <w:vAlign w:val="center"/>
            <w:hideMark/>
          </w:tcPr>
          <w:p w:rsidR="001E4F48" w:rsidRPr="00CC523A" w:rsidRDefault="001E4F48" w:rsidP="00953BD9">
            <w:pPr>
              <w:rPr>
                <w:rFonts w:cs="Arial"/>
              </w:rPr>
            </w:pPr>
            <w:r w:rsidRPr="00CC523A">
              <w:rPr>
                <w:rFonts w:cs="Arial"/>
              </w:rPr>
              <w:t>/wro:NumberOfRepositories</w:t>
            </w:r>
          </w:p>
        </w:tc>
      </w:tr>
      <w:tr w:rsidR="001E4F48" w:rsidRPr="00CC523A" w:rsidTr="006D391D">
        <w:trPr>
          <w:tblCellSpacing w:w="0" w:type="dxa"/>
        </w:trPr>
        <w:tc>
          <w:tcPr>
            <w:tcW w:w="250" w:type="pct"/>
            <w:vAlign w:val="center"/>
            <w:hideMark/>
          </w:tcPr>
          <w:p w:rsidR="001E4F48" w:rsidRPr="00CC523A" w:rsidRDefault="001E4F48" w:rsidP="006D391D">
            <w:pPr>
              <w:rPr>
                <w:rFonts w:cs="Arial"/>
              </w:rPr>
            </w:pPr>
            <w:r w:rsidRPr="00CC523A">
              <w:rPr>
                <w:rFonts w:cs="Arial"/>
              </w:rPr>
              <w:t xml:space="preserve">  </w:t>
            </w:r>
          </w:p>
        </w:tc>
        <w:tc>
          <w:tcPr>
            <w:tcW w:w="4750" w:type="pct"/>
            <w:vAlign w:val="center"/>
            <w:hideMark/>
          </w:tcPr>
          <w:p w:rsidR="001E4F48" w:rsidRPr="00CC523A" w:rsidRDefault="001E4F48" w:rsidP="006D391D">
            <w:pPr>
              <w:rPr>
                <w:rFonts w:cs="Arial"/>
              </w:rPr>
            </w:pPr>
            <w:r w:rsidRPr="00CC523A">
              <w:rPr>
                <w:rFonts w:cs="Arial"/>
              </w:rPr>
              <w:t>The total number of repositories of the collection.</w:t>
            </w:r>
          </w:p>
        </w:tc>
      </w:tr>
    </w:tbl>
    <w:p w:rsidR="001E4F48" w:rsidRPr="00CC523A" w:rsidRDefault="001E4F48" w:rsidP="001E4F48">
      <w:pPr>
        <w:pStyle w:val="Ttulo3"/>
      </w:pPr>
      <w:r w:rsidRPr="00CC523A">
        <w:t>RepositoryCollection</w:t>
      </w:r>
    </w:p>
    <w:p w:rsidR="001E4F48" w:rsidRPr="00456418" w:rsidRDefault="001E4F48" w:rsidP="00953BD9">
      <w:pPr>
        <w:pStyle w:val="HTMLconformatoprevio"/>
        <w:shd w:val="clear" w:color="auto" w:fill="E0E0E0"/>
        <w:jc w:val="left"/>
        <w:rPr>
          <w:sz w:val="16"/>
          <w:szCs w:val="18"/>
        </w:rPr>
      </w:pPr>
      <w:r w:rsidRPr="00456418">
        <w:rPr>
          <w:sz w:val="16"/>
          <w:szCs w:val="18"/>
        </w:rPr>
        <w:t>&lt;xs:element name="RepositoryCollection"&gt;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&lt;xs:complexType&gt;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&lt;xs:sequence&gt;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&lt;xs:element name="Repository" minOccurs="0" maxOccurs="unbounded" type="wro:RepositoryDescriptorType"/&gt;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&lt;/xs:sequence&gt;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&lt;/xs:complexType&gt;</w:t>
      </w:r>
    </w:p>
    <w:p w:rsidR="001E4F48" w:rsidRPr="00456418" w:rsidRDefault="001E4F48" w:rsidP="00953BD9">
      <w:pPr>
        <w:pStyle w:val="HTMLconformatoprevio"/>
        <w:shd w:val="clear" w:color="auto" w:fill="E0E0E0"/>
        <w:jc w:val="left"/>
        <w:rPr>
          <w:sz w:val="16"/>
          <w:szCs w:val="18"/>
        </w:rPr>
      </w:pPr>
      <w:r w:rsidRPr="00456418">
        <w:rPr>
          <w:sz w:val="16"/>
          <w:szCs w:val="18"/>
        </w:rPr>
        <w:t>&lt;/xs:element&gt;</w:t>
      </w:r>
    </w:p>
    <w:tbl>
      <w:tblPr>
        <w:tblW w:w="5000" w:type="pct"/>
        <w:tblCellSpacing w:w="0" w:type="dxa"/>
        <w:tblCellMar>
          <w:left w:w="0" w:type="dxa"/>
          <w:right w:w="0" w:type="dxa"/>
        </w:tblCellMar>
        <w:tblLook w:val="04A0"/>
      </w:tblPr>
      <w:tblGrid>
        <w:gridCol w:w="432"/>
        <w:gridCol w:w="8208"/>
      </w:tblGrid>
      <w:tr w:rsidR="001E4F48" w:rsidRPr="00CC523A" w:rsidTr="006D391D">
        <w:trPr>
          <w:tblCellSpacing w:w="0" w:type="dxa"/>
        </w:trPr>
        <w:tc>
          <w:tcPr>
            <w:tcW w:w="0" w:type="auto"/>
            <w:gridSpan w:val="2"/>
            <w:vAlign w:val="center"/>
            <w:hideMark/>
          </w:tcPr>
          <w:p w:rsidR="001E4F48" w:rsidRPr="00CC523A" w:rsidRDefault="001E4F48" w:rsidP="00953BD9">
            <w:pPr>
              <w:rPr>
                <w:rFonts w:cs="Arial"/>
              </w:rPr>
            </w:pPr>
            <w:r w:rsidRPr="00CC523A">
              <w:rPr>
                <w:rFonts w:cs="Arial"/>
              </w:rPr>
              <w:t>/wro:RepositoryCollection</w:t>
            </w:r>
          </w:p>
        </w:tc>
      </w:tr>
      <w:tr w:rsidR="001E4F48" w:rsidRPr="00CC523A" w:rsidTr="006D391D">
        <w:trPr>
          <w:tblCellSpacing w:w="0" w:type="dxa"/>
        </w:trPr>
        <w:tc>
          <w:tcPr>
            <w:tcW w:w="250" w:type="pct"/>
            <w:vAlign w:val="center"/>
            <w:hideMark/>
          </w:tcPr>
          <w:p w:rsidR="001E4F48" w:rsidRPr="00CC523A" w:rsidRDefault="001E4F48" w:rsidP="006D391D">
            <w:pPr>
              <w:rPr>
                <w:rFonts w:cs="Arial"/>
              </w:rPr>
            </w:pPr>
            <w:r w:rsidRPr="00CC523A">
              <w:rPr>
                <w:rFonts w:cs="Arial"/>
              </w:rPr>
              <w:t xml:space="preserve">  </w:t>
            </w:r>
          </w:p>
        </w:tc>
        <w:tc>
          <w:tcPr>
            <w:tcW w:w="4750" w:type="pct"/>
            <w:vAlign w:val="center"/>
            <w:hideMark/>
          </w:tcPr>
          <w:p w:rsidR="001E4F48" w:rsidRPr="00CC523A" w:rsidRDefault="001E4F48" w:rsidP="006D391D">
            <w:pPr>
              <w:rPr>
                <w:rFonts w:cs="Arial"/>
              </w:rPr>
            </w:pPr>
            <w:r w:rsidRPr="00CC523A">
              <w:rPr>
                <w:rFonts w:cs="Arial"/>
              </w:rPr>
              <w:t>Describes the set of available repositories.</w:t>
            </w:r>
          </w:p>
        </w:tc>
      </w:tr>
    </w:tbl>
    <w:p w:rsidR="001E4F48" w:rsidRPr="00CC523A" w:rsidRDefault="001E4F48" w:rsidP="001E4F48">
      <w:pPr>
        <w:pStyle w:val="Ttulo3"/>
      </w:pPr>
      <w:r w:rsidRPr="00CC523A">
        <w:t>RepositoryCollectionPropertyDocument</w:t>
      </w:r>
    </w:p>
    <w:p w:rsidR="001E4F48" w:rsidRPr="00456418" w:rsidRDefault="001E4F48" w:rsidP="00953BD9">
      <w:pPr>
        <w:pStyle w:val="HTMLconformatoprevio"/>
        <w:shd w:val="clear" w:color="auto" w:fill="E0E0E0"/>
        <w:jc w:val="left"/>
        <w:rPr>
          <w:sz w:val="16"/>
          <w:szCs w:val="18"/>
        </w:rPr>
      </w:pPr>
      <w:r w:rsidRPr="00456418">
        <w:rPr>
          <w:sz w:val="16"/>
          <w:szCs w:val="18"/>
        </w:rPr>
        <w:t>&lt;xs:complexType name="RepositoryCollectionPropertyDocumentType"&gt;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&lt;xs:complexContent&gt;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&lt;xs:extension base="wsdai:PropertyDocumentType"&gt;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&lt;xs:sequence&gt;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&lt;xs:element ref="wro:NumberOfRepositories"/&gt;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&lt;xs:element ref="wro:RepositoryCollection"/&gt;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&lt;/xs:sequence&gt;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&lt;/xs:extension&gt;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&lt;/xs:complexContent&gt;</w:t>
      </w:r>
    </w:p>
    <w:p w:rsidR="001E4F48" w:rsidRPr="00456418" w:rsidRDefault="001E4F48" w:rsidP="00953BD9">
      <w:pPr>
        <w:pStyle w:val="HTMLconformatoprevio"/>
        <w:shd w:val="clear" w:color="auto" w:fill="E0E0E0"/>
        <w:jc w:val="left"/>
        <w:rPr>
          <w:sz w:val="16"/>
          <w:szCs w:val="18"/>
        </w:rPr>
      </w:pPr>
      <w:r w:rsidRPr="00456418">
        <w:rPr>
          <w:sz w:val="16"/>
          <w:szCs w:val="18"/>
        </w:rPr>
        <w:t>&lt;/xs:complexType&gt;</w:t>
      </w:r>
    </w:p>
    <w:p w:rsidR="001E4F48" w:rsidRPr="00456418" w:rsidRDefault="001E4F48" w:rsidP="00953BD9">
      <w:pPr>
        <w:pStyle w:val="HTMLconformatoprevio"/>
        <w:shd w:val="clear" w:color="auto" w:fill="E0E0E0"/>
        <w:jc w:val="left"/>
        <w:rPr>
          <w:sz w:val="16"/>
          <w:szCs w:val="18"/>
        </w:rPr>
      </w:pPr>
    </w:p>
    <w:p w:rsidR="001E4F48" w:rsidRPr="00456418" w:rsidRDefault="001E4F48" w:rsidP="00953BD9">
      <w:pPr>
        <w:pStyle w:val="HTMLconformatoprevio"/>
        <w:shd w:val="clear" w:color="auto" w:fill="E0E0E0"/>
        <w:jc w:val="left"/>
        <w:rPr>
          <w:sz w:val="16"/>
          <w:szCs w:val="18"/>
        </w:rPr>
      </w:pPr>
      <w:r w:rsidRPr="00456418">
        <w:rPr>
          <w:sz w:val="16"/>
          <w:szCs w:val="18"/>
        </w:rPr>
        <w:t>&lt;xs:element name="RepositoryCollectionPropertyDocument" type="wro:RepositoryCollectionPropertyDocumentType"/&gt;</w:t>
      </w:r>
    </w:p>
    <w:tbl>
      <w:tblPr>
        <w:tblW w:w="5000" w:type="pct"/>
        <w:tblCellSpacing w:w="0" w:type="dxa"/>
        <w:tblCellMar>
          <w:left w:w="0" w:type="dxa"/>
          <w:right w:w="0" w:type="dxa"/>
        </w:tblCellMar>
        <w:tblLook w:val="04A0"/>
      </w:tblPr>
      <w:tblGrid>
        <w:gridCol w:w="432"/>
        <w:gridCol w:w="8208"/>
      </w:tblGrid>
      <w:tr w:rsidR="001E4F48" w:rsidRPr="00CC523A" w:rsidTr="006D391D">
        <w:trPr>
          <w:tblCellSpacing w:w="0" w:type="dxa"/>
        </w:trPr>
        <w:tc>
          <w:tcPr>
            <w:tcW w:w="0" w:type="auto"/>
            <w:gridSpan w:val="2"/>
            <w:vAlign w:val="center"/>
            <w:hideMark/>
          </w:tcPr>
          <w:p w:rsidR="001E4F48" w:rsidRPr="00CC523A" w:rsidRDefault="001E4F48" w:rsidP="00953BD9">
            <w:pPr>
              <w:rPr>
                <w:rFonts w:cs="Arial"/>
              </w:rPr>
            </w:pPr>
            <w:r w:rsidRPr="00CC523A">
              <w:rPr>
                <w:rFonts w:cs="Arial"/>
              </w:rPr>
              <w:t>/wro:RepositoryCollectionPropertyDocument</w:t>
            </w:r>
          </w:p>
        </w:tc>
      </w:tr>
      <w:tr w:rsidR="001E4F48" w:rsidRPr="00CC523A" w:rsidTr="006D391D">
        <w:trPr>
          <w:tblCellSpacing w:w="0" w:type="dxa"/>
        </w:trPr>
        <w:tc>
          <w:tcPr>
            <w:tcW w:w="250" w:type="pct"/>
            <w:vAlign w:val="center"/>
            <w:hideMark/>
          </w:tcPr>
          <w:p w:rsidR="001E4F48" w:rsidRPr="00CC523A" w:rsidRDefault="001E4F48" w:rsidP="006D391D">
            <w:pPr>
              <w:rPr>
                <w:rFonts w:cs="Arial"/>
              </w:rPr>
            </w:pPr>
            <w:r w:rsidRPr="00CC523A">
              <w:rPr>
                <w:rFonts w:cs="Arial"/>
              </w:rPr>
              <w:t xml:space="preserve">  </w:t>
            </w:r>
          </w:p>
        </w:tc>
        <w:tc>
          <w:tcPr>
            <w:tcW w:w="4750" w:type="pct"/>
            <w:vAlign w:val="center"/>
            <w:hideMark/>
          </w:tcPr>
          <w:p w:rsidR="001E4F48" w:rsidRPr="00CC523A" w:rsidRDefault="001E4F48" w:rsidP="006D391D">
            <w:pPr>
              <w:rPr>
                <w:rFonts w:cs="Arial"/>
              </w:rPr>
            </w:pPr>
            <w:r w:rsidRPr="00CC523A">
              <w:rPr>
                <w:rFonts w:cs="Arial"/>
              </w:rPr>
              <w:t>A structure that describes a RepositoryCollection data resource, combining the properties defined in the WS-DAI core specification with those defined earlier in this section.</w:t>
            </w:r>
          </w:p>
        </w:tc>
      </w:tr>
    </w:tbl>
    <w:p w:rsidR="001E4F48" w:rsidRPr="001E4F48" w:rsidRDefault="001E4F48" w:rsidP="001E4F48">
      <w:pPr>
        <w:pStyle w:val="Ttulo2"/>
      </w:pPr>
      <w:bookmarkStart w:id="23" w:name="_Toc191461233"/>
      <w:r w:rsidRPr="001E4F48">
        <w:t>Configurable RepositoryCollection Description</w:t>
      </w:r>
      <w:bookmarkEnd w:id="23"/>
    </w:p>
    <w:p w:rsidR="001E4F48" w:rsidRPr="00CC523A" w:rsidRDefault="001E4F48" w:rsidP="001E4F48">
      <w:pPr>
        <w:pStyle w:val="normal0"/>
        <w:rPr>
          <w:lang w:val="en-US"/>
        </w:rPr>
      </w:pPr>
      <w:r w:rsidRPr="00CC523A">
        <w:rPr>
          <w:lang w:val="en-US"/>
        </w:rPr>
        <w:t>No extra configurable properties are defined for RepositoryCollection.</w:t>
      </w:r>
    </w:p>
    <w:p w:rsidR="001E4F48" w:rsidRPr="001E4F48" w:rsidRDefault="001E4F48" w:rsidP="001E4F48">
      <w:pPr>
        <w:pStyle w:val="Ttulo2"/>
      </w:pPr>
      <w:bookmarkStart w:id="24" w:name="_Toc191461234"/>
      <w:r w:rsidRPr="001E4F48">
        <w:t>RepositoryCollectionAccess</w:t>
      </w:r>
      <w:r w:rsidR="00212ACC">
        <w:t xml:space="preserve"> Messages</w:t>
      </w:r>
      <w:bookmarkEnd w:id="24"/>
    </w:p>
    <w:p w:rsidR="001E4F48" w:rsidRPr="00CC523A" w:rsidRDefault="001E4F48" w:rsidP="001E4F48">
      <w:pPr>
        <w:pStyle w:val="normal0"/>
        <w:rPr>
          <w:lang w:val="en-US"/>
        </w:rPr>
      </w:pPr>
      <w:commentRangeStart w:id="25"/>
      <w:r w:rsidRPr="00CC523A">
        <w:rPr>
          <w:lang w:val="en-US"/>
        </w:rPr>
        <w:t>This interface provides the functionalities for managing the repositories that are under control of the RDF(S) storage manager.</w:t>
      </w:r>
      <w:commentRangeEnd w:id="25"/>
      <w:r w:rsidR="00212ACC">
        <w:rPr>
          <w:rStyle w:val="Refdecomentario"/>
          <w:rFonts w:eastAsia="Times New Roman" w:cs="Times New Roman"/>
          <w:lang w:val="en-US" w:eastAsia="en-US"/>
        </w:rPr>
        <w:commentReference w:id="25"/>
      </w:r>
    </w:p>
    <w:p w:rsidR="001E4F48" w:rsidRPr="00CC523A" w:rsidRDefault="001E4F48" w:rsidP="001E4F48">
      <w:pPr>
        <w:pStyle w:val="Ttulo3"/>
      </w:pPr>
      <w:r w:rsidRPr="00CC523A">
        <w:t>RepositoryCollectionAccess::GetRepositoryCollectionPropertyDocument</w:t>
      </w:r>
    </w:p>
    <w:p w:rsidR="001E4F48" w:rsidRPr="00CC523A" w:rsidRDefault="001E4F48" w:rsidP="001E4F48">
      <w:pPr>
        <w:pStyle w:val="normal0"/>
        <w:rPr>
          <w:lang w:val="en-US"/>
        </w:rPr>
      </w:pPr>
      <w:r w:rsidRPr="00CC523A">
        <w:rPr>
          <w:lang w:val="en-US"/>
        </w:rPr>
        <w:t>Allows a copy of the RepositoryCollectionPropertyDocument document to be retrieved.</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GetRepositoryCollectionPropertyDocumentRequest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lastRenderedPageBreak/>
        <w:t>DatasetFormatURI – The format of the response dataset data.</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GetRepositoryCollectionPropertyDocumentResponse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GetRepositoryCollectionPropertyDocumentDataset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GetRepositoryCollectionPropertyDocumentDatasetData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RepositoryCollectionPropertyDocument* – The properties described in the data description section.</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NumberOfRepositories – The number of available repositories.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name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NotAuthorizedFault - The consumer is not authorized to perform this operation at this time.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the ConcurrentAccess is false.</w:t>
      </w:r>
    </w:p>
    <w:p w:rsidR="001E4F48" w:rsidRPr="00CC523A" w:rsidRDefault="001E4F48" w:rsidP="001E4F48">
      <w:pPr>
        <w:pStyle w:val="Ttulo3"/>
        <w:rPr>
          <w:rFonts w:ascii="Arial" w:hAnsi="Arial" w:cs="Arial"/>
        </w:rPr>
      </w:pPr>
      <w:r w:rsidRPr="00CC523A">
        <w:t>RepositoryCollectionAccess::GetRepositories</w:t>
      </w:r>
    </w:p>
    <w:p w:rsidR="001E4F48" w:rsidRPr="00CC523A" w:rsidRDefault="001E4F48" w:rsidP="001E4F48">
      <w:pPr>
        <w:pStyle w:val="normal0"/>
        <w:rPr>
          <w:lang w:val="en-US"/>
        </w:rPr>
      </w:pPr>
      <w:r w:rsidRPr="00CC523A">
        <w:rPr>
          <w:lang w:val="en-US"/>
        </w:rPr>
        <w:t>Retrieve repositories from the collection, serialized in RDF/XML. An attempt SHOULD be made to retrieve all the specified repositories even if some of them do not exist in the collection.</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GetRepositoriesRequest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RepositoryName+ – The names of the repositories to be retrieved.</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GetRepositoriesResponse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GetRepositoriesDataset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GetRepositoriesDatasetData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RepositoryResponse+ – For each repository: </w:t>
      </w:r>
    </w:p>
    <w:p w:rsidR="001E4F48" w:rsidRPr="00CC523A" w:rsidRDefault="001E4F48" w:rsidP="002A4A18">
      <w:pPr>
        <w:numPr>
          <w:ilvl w:val="4"/>
          <w:numId w:val="15"/>
        </w:numPr>
        <w:spacing w:before="100" w:beforeAutospacing="1" w:after="100" w:afterAutospacing="1"/>
        <w:rPr>
          <w:rFonts w:cs="Arial"/>
        </w:rPr>
      </w:pPr>
      <w:r w:rsidRPr="00CC523A">
        <w:rPr>
          <w:rFonts w:cs="Arial"/>
        </w:rPr>
        <w:t>RepositoryName – The name of the repository.</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repository retrieval operation for the specific repository. Possible values for this are: success, repository not retrieved as it does not exist; and repository not retrieved as the consumer is not authorized.</w:t>
      </w:r>
    </w:p>
    <w:p w:rsidR="001E4F48" w:rsidRPr="00CC523A" w:rsidRDefault="001E4F48" w:rsidP="002A4A18">
      <w:pPr>
        <w:numPr>
          <w:ilvl w:val="4"/>
          <w:numId w:val="15"/>
        </w:numPr>
        <w:spacing w:before="100" w:beforeAutospacing="1" w:after="100" w:afterAutospacing="1"/>
        <w:rPr>
          <w:rFonts w:cs="Arial"/>
        </w:rPr>
      </w:pPr>
      <w:r w:rsidRPr="00CC523A">
        <w:rPr>
          <w:rFonts w:cs="Arial"/>
        </w:rPr>
        <w:t>Data? – The content of the repository retrieved. This element MUST appear when the retrieval operation succeeds.</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NumberOfRepositoriesRetrieved – The number of repositories retrieved from the collection.</w:t>
      </w:r>
    </w:p>
    <w:p w:rsidR="001E4F48" w:rsidRPr="00CC523A" w:rsidRDefault="001E4F48" w:rsidP="001E4F48">
      <w:pPr>
        <w:pStyle w:val="messageitemtitle"/>
      </w:pPr>
      <w:r w:rsidRPr="00CC523A">
        <w:lastRenderedPageBreak/>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RepositoryCollectionAccess::AddRepositories</w:t>
      </w:r>
    </w:p>
    <w:p w:rsidR="001E4F48" w:rsidRPr="00CC523A" w:rsidRDefault="001E4F48" w:rsidP="001E4F48">
      <w:pPr>
        <w:pStyle w:val="normal0"/>
        <w:rPr>
          <w:lang w:val="en-US"/>
        </w:rPr>
      </w:pPr>
      <w:r w:rsidRPr="00CC523A">
        <w:rPr>
          <w:lang w:val="en-US"/>
        </w:rPr>
        <w:t>Create new repositories in the collection. Any initial data MUST be passed serialized in RDF/XML. An attempt SHOULD be made to add all the specified repositories even if some additions fail. The consumer MAY specify whether the service MUST overwrite repositories or not.</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AddRepositoriesRequest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Repository+ – For each repository: </w:t>
      </w:r>
    </w:p>
    <w:p w:rsidR="001E4F48" w:rsidRPr="00CC523A" w:rsidRDefault="001E4F48" w:rsidP="002A4A18">
      <w:pPr>
        <w:numPr>
          <w:ilvl w:val="2"/>
          <w:numId w:val="15"/>
        </w:numPr>
        <w:spacing w:before="100" w:beforeAutospacing="1" w:after="100" w:afterAutospacing="1"/>
        <w:rPr>
          <w:rFonts w:cs="Arial"/>
        </w:rPr>
      </w:pPr>
      <w:r w:rsidRPr="00CC523A">
        <w:rPr>
          <w:rFonts w:cs="Arial"/>
        </w:rPr>
        <w:t>RepositoryName – The desired name for the repository.</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 – The contents of the repository serialized in RDF/XML.</w:t>
      </w:r>
    </w:p>
    <w:p w:rsidR="001E4F48" w:rsidRPr="00CC523A" w:rsidRDefault="001E4F48" w:rsidP="002A4A18">
      <w:pPr>
        <w:numPr>
          <w:ilvl w:val="1"/>
          <w:numId w:val="15"/>
        </w:numPr>
        <w:spacing w:before="100" w:beforeAutospacing="1" w:after="100" w:afterAutospacing="1"/>
        <w:rPr>
          <w:rFonts w:cs="Arial"/>
        </w:rPr>
      </w:pPr>
      <w:r w:rsidRPr="00CC523A">
        <w:rPr>
          <w:rFonts w:cs="Arial"/>
        </w:rPr>
        <w:t>OverwriteRepositories? – An OPTIONAL parameter that specifies whether or not the service can overwrite an existing repository with new contents passed in the request. By default, the service SHALL not overwrite repositories. In case of repository overwrite, existing derived data resources MUST be terminated.</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AddRepositoriesResponse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AddRepositoriesDataset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AddRepositoriesDatasetData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RepositoryResponse+ – For each repository that was to be added to the collection: </w:t>
      </w:r>
    </w:p>
    <w:p w:rsidR="001E4F48" w:rsidRPr="00CC523A" w:rsidRDefault="001E4F48" w:rsidP="002A4A18">
      <w:pPr>
        <w:numPr>
          <w:ilvl w:val="4"/>
          <w:numId w:val="15"/>
        </w:numPr>
        <w:spacing w:before="100" w:beforeAutospacing="1" w:after="100" w:afterAutospacing="1"/>
        <w:rPr>
          <w:rFonts w:cs="Arial"/>
        </w:rPr>
      </w:pPr>
      <w:r w:rsidRPr="00CC523A">
        <w:rPr>
          <w:rFonts w:cs="Arial"/>
        </w:rPr>
        <w:t>RepositoryName – The name of the repository.</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repository addition operation for the specific repository. Possible values for this are: success; existing repository updated; repository not added as a repository with the same name already exists; and repository not added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OverwriteRepositories – Whether or not repository overwrite was requested.</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NumberOfRepositoriesAdded – The number of repositories added to the collection. This figure includes repository overwrites, if any takes place.</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lastRenderedPageBreak/>
        <w:t>RepositoryCollectionAccess::RemoveRepositories</w:t>
      </w:r>
    </w:p>
    <w:p w:rsidR="001E4F48" w:rsidRPr="00CC523A" w:rsidRDefault="001E4F48" w:rsidP="001E4F48">
      <w:pPr>
        <w:pStyle w:val="normal0"/>
        <w:rPr>
          <w:lang w:val="en-US"/>
        </w:rPr>
      </w:pPr>
      <w:r w:rsidRPr="00CC523A">
        <w:rPr>
          <w:lang w:val="en-US"/>
        </w:rPr>
        <w:t>Remove repositories from the collection. An attempt SHOULD be made to remove all of the specified repositories even if some removals fail. Derived repository data resources SHALL be removed upon repository removal from the collection.</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RemoveRepositoriesRequest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RepositoryName+ – The names of the repositories that are to be removed from the collection.</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RemoveRepositoriesResponse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RemoveRepositoriesDataset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RemoveRepositoriesDatasetData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RepositoryResponse+ – For each repository that was to be removed from the collection: </w:t>
      </w:r>
    </w:p>
    <w:p w:rsidR="001E4F48" w:rsidRPr="00CC523A" w:rsidRDefault="001E4F48" w:rsidP="002A4A18">
      <w:pPr>
        <w:numPr>
          <w:ilvl w:val="4"/>
          <w:numId w:val="15"/>
        </w:numPr>
        <w:spacing w:before="100" w:beforeAutospacing="1" w:after="100" w:afterAutospacing="1"/>
        <w:rPr>
          <w:rFonts w:cs="Arial"/>
        </w:rPr>
      </w:pPr>
      <w:r w:rsidRPr="00CC523A">
        <w:rPr>
          <w:rFonts w:cs="Arial"/>
        </w:rPr>
        <w:t>RepositoryName – The name of the repository.</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repository removal operation for the specific repository. Possible values for this are: success; repository not removed as it does not exist; and repository not removed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NumberOfRepositoriesRemoved – The number of repositories removed from the collection.</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1E4F48" w:rsidRDefault="001E4F48" w:rsidP="001E4F48">
      <w:pPr>
        <w:pStyle w:val="Ttulo2"/>
        <w:rPr>
          <w:rFonts w:cs="Arial"/>
          <w:szCs w:val="22"/>
        </w:rPr>
      </w:pPr>
      <w:bookmarkStart w:id="26" w:name="_Toc191461235"/>
      <w:r w:rsidRPr="001E4F48">
        <w:t>RepositoryCollectionFactory</w:t>
      </w:r>
      <w:r w:rsidR="00212ACC">
        <w:t xml:space="preserve"> Messages</w:t>
      </w:r>
      <w:bookmarkEnd w:id="26"/>
    </w:p>
    <w:p w:rsidR="001E4F48" w:rsidRPr="00CC523A" w:rsidRDefault="001E4F48" w:rsidP="001E4F48">
      <w:pPr>
        <w:pStyle w:val="normal0"/>
        <w:rPr>
          <w:lang w:val="en-US"/>
        </w:rPr>
      </w:pPr>
      <w:r w:rsidRPr="00CC523A">
        <w:rPr>
          <w:lang w:val="en-US"/>
        </w:rPr>
        <w:t>This factory interface defines the mechanisms needed for providing specialized access to repositories through data services, which implement the RepositoryAccess and RepositoryFactory interfaces.</w:t>
      </w:r>
    </w:p>
    <w:p w:rsidR="001E4F48" w:rsidRPr="00CC523A" w:rsidRDefault="001E4F48" w:rsidP="001E4F48">
      <w:pPr>
        <w:pStyle w:val="Ttulo3"/>
      </w:pPr>
      <w:r w:rsidRPr="00CC523A">
        <w:t>RepositoryCollectionFactory::GetRepositoryFactory</w:t>
      </w:r>
    </w:p>
    <w:p w:rsidR="001E4F48" w:rsidRPr="00CC523A" w:rsidRDefault="001E4F48" w:rsidP="001E4F48">
      <w:pPr>
        <w:pStyle w:val="normal0"/>
        <w:rPr>
          <w:lang w:val="en-US"/>
        </w:rPr>
      </w:pPr>
      <w:r w:rsidRPr="00CC523A">
        <w:rPr>
          <w:lang w:val="en-US"/>
        </w:rPr>
        <w:t>Returns the endpoint reference of a repository data resource that represents an existing repository in the collection. This factory operation can be used if access to a repository through a different port type, such as RepositoryAccess, is required.</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lastRenderedPageBreak/>
        <w:t xml:space="preserve">GetRepositoryFactoryRequest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PortTypeQName? – An OPTIONAL parameter that specifies the QName of the portType through which the resulting data should be accesed. The QName value here MUST correspond to one that is specified in the ConfigurationMap property.</w:t>
      </w:r>
    </w:p>
    <w:p w:rsidR="001E4F48" w:rsidRPr="00CC523A" w:rsidRDefault="001E4F48" w:rsidP="002A4A18">
      <w:pPr>
        <w:numPr>
          <w:ilvl w:val="1"/>
          <w:numId w:val="15"/>
        </w:numPr>
        <w:spacing w:before="100" w:beforeAutospacing="1" w:after="100" w:afterAutospacing="1"/>
        <w:rPr>
          <w:rFonts w:cs="Arial"/>
        </w:rPr>
      </w:pPr>
      <w:r w:rsidRPr="00CC523A">
        <w:rPr>
          <w:rFonts w:cs="Arial"/>
        </w:rPr>
        <w:t>ConfigurationDocument? – An OPTIONAL parameter that includes a document that specifies the properties of the data resource that is to be used to access the resulting data. The properties contained in this document are those defined in the WS-DAI specification.</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PreferredTargetService? – An </w:t>
      </w:r>
      <w:r w:rsidR="00D5138D">
        <w:rPr>
          <w:rFonts w:cs="Arial"/>
        </w:rPr>
        <w:t>OPTIONAL</w:t>
      </w:r>
      <w:r w:rsidRPr="00CC523A">
        <w:rPr>
          <w:rFonts w:cs="Arial"/>
        </w:rPr>
        <w:t xml:space="preserve"> parameter that identifies a EPR of the preferred service that is to act as the host for the new data resource.</w:t>
      </w:r>
    </w:p>
    <w:p w:rsidR="001E4F48" w:rsidRPr="00CC523A" w:rsidRDefault="001E4F48" w:rsidP="002A4A18">
      <w:pPr>
        <w:numPr>
          <w:ilvl w:val="1"/>
          <w:numId w:val="15"/>
        </w:numPr>
        <w:spacing w:before="100" w:beforeAutospacing="1" w:after="100" w:afterAutospacing="1"/>
        <w:rPr>
          <w:rFonts w:cs="Arial"/>
        </w:rPr>
      </w:pPr>
      <w:r w:rsidRPr="00CC523A">
        <w:rPr>
          <w:rFonts w:cs="Arial"/>
        </w:rPr>
        <w:t>RepositoryName – The name of the repository which will be accesible through a new repository data resource.</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GetRepositoryFactoryResponse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DataResourceAddress* – A list of data resource addresses.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name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InvalidPortTypeQNameFault - The PortTypeQName is not in the collection defined by the ConfigurationMap property.</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InvalidConfigurationDocumentFault - The ConfigurationDocument specified is not valid according to the ConfigurationDocumentQName when the ConfigurationMap is indexed by the specified PortTypeQName.</w:t>
      </w:r>
    </w:p>
    <w:p w:rsidR="001E4F48" w:rsidRPr="00CC523A" w:rsidRDefault="001E4F48" w:rsidP="002A4A18">
      <w:pPr>
        <w:numPr>
          <w:ilvl w:val="0"/>
          <w:numId w:val="15"/>
        </w:numPr>
        <w:spacing w:before="100" w:beforeAutospacing="1" w:after="100" w:afterAutospacing="1"/>
        <w:rPr>
          <w:rFonts w:cs="Arial"/>
        </w:rPr>
      </w:pPr>
      <w:r w:rsidRPr="00CC523A">
        <w:rPr>
          <w:rFonts w:cs="Arial"/>
        </w:rPr>
        <w:t>NotAuthorizedFault - The consumer is not authorized to perform this operation at this time.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the ConcurrentAccess is false.</w:t>
      </w:r>
    </w:p>
    <w:p w:rsidR="001E4F48" w:rsidRPr="00CC523A" w:rsidRDefault="001E4F48" w:rsidP="002A4A18">
      <w:pPr>
        <w:numPr>
          <w:ilvl w:val="0"/>
          <w:numId w:val="15"/>
        </w:numPr>
        <w:spacing w:before="100" w:beforeAutospacing="1" w:after="100" w:afterAutospacing="1"/>
        <w:rPr>
          <w:rFonts w:cs="Arial"/>
        </w:rPr>
      </w:pPr>
      <w:r w:rsidRPr="00CC523A">
        <w:rPr>
          <w:rFonts w:cs="Arial"/>
        </w:rPr>
        <w:t>RepositoryDoesNotExistFault - The specified repository does not exist in the collection.</w:t>
      </w:r>
    </w:p>
    <w:p w:rsidR="001E4F48" w:rsidRPr="001E4F48" w:rsidRDefault="001E4F48" w:rsidP="001E4F48">
      <w:pPr>
        <w:pStyle w:val="Ttulo1"/>
        <w:rPr>
          <w:rFonts w:cs="Arial"/>
          <w:szCs w:val="24"/>
        </w:rPr>
      </w:pPr>
      <w:bookmarkStart w:id="27" w:name="_Toc191461236"/>
      <w:r w:rsidRPr="001E4F48">
        <w:t>Repository</w:t>
      </w:r>
      <w:bookmarkEnd w:id="27"/>
    </w:p>
    <w:p w:rsidR="001E4F48" w:rsidRPr="001E4F48" w:rsidRDefault="001E4F48" w:rsidP="001E4F48">
      <w:pPr>
        <w:pStyle w:val="Ttulo2"/>
      </w:pPr>
      <w:bookmarkStart w:id="28" w:name="_Toc191461237"/>
      <w:r w:rsidRPr="001E4F48">
        <w:t>Static Repository Description</w:t>
      </w:r>
      <w:bookmarkEnd w:id="28"/>
    </w:p>
    <w:p w:rsidR="001E4F48" w:rsidRPr="00CC523A" w:rsidRDefault="001E4F48" w:rsidP="001E4F48">
      <w:pPr>
        <w:pStyle w:val="normal0"/>
        <w:rPr>
          <w:lang w:val="en-US"/>
        </w:rPr>
      </w:pPr>
      <w:r w:rsidRPr="00CC523A">
        <w:rPr>
          <w:lang w:val="en-US"/>
        </w:rPr>
        <w:t>The elements defined in this section live under a RepositoryPropertyDocument that extends the PropertyDocument defined in the WS-DAI core specification.</w:t>
      </w:r>
    </w:p>
    <w:p w:rsidR="001E4F48" w:rsidRPr="00CC523A" w:rsidRDefault="001E4F48" w:rsidP="001E4F48">
      <w:pPr>
        <w:pStyle w:val="Ttulo3"/>
      </w:pPr>
      <w:r w:rsidRPr="00CC523A">
        <w:t>RepositoryName</w:t>
      </w:r>
    </w:p>
    <w:p w:rsidR="001E4F48" w:rsidRPr="00456418" w:rsidRDefault="001E4F48" w:rsidP="00953BD9">
      <w:pPr>
        <w:pStyle w:val="HTMLconformatoprevio"/>
        <w:shd w:val="clear" w:color="auto" w:fill="E0E0E0"/>
        <w:jc w:val="left"/>
        <w:rPr>
          <w:sz w:val="16"/>
          <w:szCs w:val="18"/>
        </w:rPr>
      </w:pPr>
      <w:r w:rsidRPr="00456418">
        <w:rPr>
          <w:sz w:val="16"/>
          <w:szCs w:val="18"/>
        </w:rPr>
        <w:t>&lt;xs:element name="RepositoryName" type="xs:anyURI"/&gt;</w:t>
      </w:r>
    </w:p>
    <w:tbl>
      <w:tblPr>
        <w:tblW w:w="5000" w:type="pct"/>
        <w:tblCellSpacing w:w="0" w:type="dxa"/>
        <w:tblCellMar>
          <w:left w:w="0" w:type="dxa"/>
          <w:right w:w="0" w:type="dxa"/>
        </w:tblCellMar>
        <w:tblLook w:val="04A0"/>
      </w:tblPr>
      <w:tblGrid>
        <w:gridCol w:w="432"/>
        <w:gridCol w:w="8208"/>
      </w:tblGrid>
      <w:tr w:rsidR="001E4F48" w:rsidRPr="00CC523A" w:rsidTr="006D391D">
        <w:trPr>
          <w:tblCellSpacing w:w="0" w:type="dxa"/>
        </w:trPr>
        <w:tc>
          <w:tcPr>
            <w:tcW w:w="0" w:type="auto"/>
            <w:gridSpan w:val="2"/>
            <w:vAlign w:val="center"/>
            <w:hideMark/>
          </w:tcPr>
          <w:p w:rsidR="001E4F48" w:rsidRPr="00CC523A" w:rsidRDefault="001E4F48" w:rsidP="00953BD9">
            <w:pPr>
              <w:rPr>
                <w:rFonts w:cs="Arial"/>
              </w:rPr>
            </w:pPr>
            <w:r w:rsidRPr="00CC523A">
              <w:rPr>
                <w:rFonts w:cs="Arial"/>
              </w:rPr>
              <w:t>/wro:RepositoryName</w:t>
            </w:r>
          </w:p>
        </w:tc>
      </w:tr>
      <w:tr w:rsidR="001E4F48" w:rsidRPr="00CC523A" w:rsidTr="006D391D">
        <w:trPr>
          <w:tblCellSpacing w:w="0" w:type="dxa"/>
        </w:trPr>
        <w:tc>
          <w:tcPr>
            <w:tcW w:w="250" w:type="pct"/>
            <w:vAlign w:val="center"/>
            <w:hideMark/>
          </w:tcPr>
          <w:p w:rsidR="001E4F48" w:rsidRPr="00CC523A" w:rsidRDefault="001E4F48" w:rsidP="006D391D">
            <w:pPr>
              <w:rPr>
                <w:rFonts w:cs="Arial"/>
              </w:rPr>
            </w:pPr>
            <w:r w:rsidRPr="00CC523A">
              <w:rPr>
                <w:rFonts w:cs="Arial"/>
              </w:rPr>
              <w:t xml:space="preserve">  </w:t>
            </w:r>
          </w:p>
        </w:tc>
        <w:tc>
          <w:tcPr>
            <w:tcW w:w="4750" w:type="pct"/>
            <w:vAlign w:val="center"/>
            <w:hideMark/>
          </w:tcPr>
          <w:p w:rsidR="001E4F48" w:rsidRPr="00CC523A" w:rsidRDefault="001E4F48" w:rsidP="006D391D">
            <w:pPr>
              <w:rPr>
                <w:rFonts w:cs="Arial"/>
              </w:rPr>
            </w:pPr>
            <w:r w:rsidRPr="00CC523A">
              <w:rPr>
                <w:rFonts w:cs="Arial"/>
              </w:rPr>
              <w:t>The IRI that uniquely identifies the repository within all the repositories in the collection to which this belongs to.</w:t>
            </w:r>
          </w:p>
        </w:tc>
      </w:tr>
    </w:tbl>
    <w:p w:rsidR="001E4F48" w:rsidRPr="00CC523A" w:rsidRDefault="001E4F48" w:rsidP="001E4F48">
      <w:pPr>
        <w:pStyle w:val="Ttulo3"/>
      </w:pPr>
      <w:r w:rsidRPr="00CC523A">
        <w:t>RepositoryPropertyDocument</w:t>
      </w:r>
    </w:p>
    <w:p w:rsidR="001E4F48" w:rsidRPr="00456418" w:rsidRDefault="001E4F48" w:rsidP="00953BD9">
      <w:pPr>
        <w:pStyle w:val="HTMLconformatoprevio"/>
        <w:shd w:val="clear" w:color="auto" w:fill="E0E0E0"/>
        <w:jc w:val="left"/>
        <w:rPr>
          <w:sz w:val="16"/>
          <w:szCs w:val="18"/>
        </w:rPr>
      </w:pPr>
      <w:r w:rsidRPr="00456418">
        <w:rPr>
          <w:sz w:val="16"/>
          <w:szCs w:val="18"/>
        </w:rPr>
        <w:t>&lt;xs:complexType name="RepositoryPropertyDocumentType"&gt;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&lt;xs:complexContent&gt;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&lt;xs:extension base="wsdai:PropertyDocumentType"&gt;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&lt;xs:sequence&gt;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&lt;xs:element ref="wro:RepositoryName"/&gt;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&lt;/xs:sequence&gt;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&lt;/xs:extension&gt;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&lt;/xs:complexContent&gt;</w:t>
      </w:r>
    </w:p>
    <w:p w:rsidR="001E4F48" w:rsidRPr="00456418" w:rsidRDefault="001E4F48" w:rsidP="00953BD9">
      <w:pPr>
        <w:pStyle w:val="HTMLconformatoprevio"/>
        <w:shd w:val="clear" w:color="auto" w:fill="E0E0E0"/>
        <w:jc w:val="left"/>
        <w:rPr>
          <w:sz w:val="16"/>
          <w:szCs w:val="18"/>
        </w:rPr>
      </w:pPr>
      <w:r w:rsidRPr="00456418">
        <w:rPr>
          <w:sz w:val="16"/>
          <w:szCs w:val="18"/>
        </w:rPr>
        <w:t>&lt;/xs:complexType&gt;</w:t>
      </w:r>
    </w:p>
    <w:p w:rsidR="001E4F48" w:rsidRPr="00456418" w:rsidRDefault="001E4F48" w:rsidP="00953BD9">
      <w:pPr>
        <w:pStyle w:val="HTMLconformatoprevio"/>
        <w:shd w:val="clear" w:color="auto" w:fill="E0E0E0"/>
        <w:jc w:val="left"/>
        <w:rPr>
          <w:sz w:val="16"/>
          <w:szCs w:val="18"/>
        </w:rPr>
      </w:pPr>
    </w:p>
    <w:p w:rsidR="001E4F48" w:rsidRPr="00456418" w:rsidRDefault="001E4F48" w:rsidP="00953BD9">
      <w:pPr>
        <w:pStyle w:val="HTMLconformatoprevio"/>
        <w:shd w:val="clear" w:color="auto" w:fill="E0E0E0"/>
        <w:jc w:val="left"/>
        <w:rPr>
          <w:sz w:val="16"/>
          <w:szCs w:val="18"/>
        </w:rPr>
      </w:pPr>
      <w:r w:rsidRPr="00456418">
        <w:rPr>
          <w:sz w:val="16"/>
          <w:szCs w:val="18"/>
        </w:rPr>
        <w:t>&lt;xs:element name="RepositoryPropertyDocument" type="wro:RepositoryPropertyDocumentType"/&gt;</w:t>
      </w:r>
    </w:p>
    <w:tbl>
      <w:tblPr>
        <w:tblW w:w="5000" w:type="pct"/>
        <w:tblCellSpacing w:w="0" w:type="dxa"/>
        <w:tblCellMar>
          <w:left w:w="0" w:type="dxa"/>
          <w:right w:w="0" w:type="dxa"/>
        </w:tblCellMar>
        <w:tblLook w:val="04A0"/>
      </w:tblPr>
      <w:tblGrid>
        <w:gridCol w:w="432"/>
        <w:gridCol w:w="8208"/>
      </w:tblGrid>
      <w:tr w:rsidR="001E4F48" w:rsidRPr="00CC523A" w:rsidTr="006D391D">
        <w:trPr>
          <w:tblCellSpacing w:w="0" w:type="dxa"/>
        </w:trPr>
        <w:tc>
          <w:tcPr>
            <w:tcW w:w="0" w:type="auto"/>
            <w:gridSpan w:val="2"/>
            <w:vAlign w:val="center"/>
            <w:hideMark/>
          </w:tcPr>
          <w:p w:rsidR="001E4F48" w:rsidRPr="00CC523A" w:rsidRDefault="001E4F48" w:rsidP="00953BD9">
            <w:pPr>
              <w:rPr>
                <w:rFonts w:cs="Arial"/>
              </w:rPr>
            </w:pPr>
            <w:r w:rsidRPr="00CC523A">
              <w:rPr>
                <w:rFonts w:cs="Arial"/>
              </w:rPr>
              <w:t>/wro:RepositoryPropertyDocument</w:t>
            </w:r>
          </w:p>
        </w:tc>
      </w:tr>
      <w:tr w:rsidR="001E4F48" w:rsidRPr="00CC523A" w:rsidTr="006D391D">
        <w:trPr>
          <w:tblCellSpacing w:w="0" w:type="dxa"/>
        </w:trPr>
        <w:tc>
          <w:tcPr>
            <w:tcW w:w="250" w:type="pct"/>
            <w:vAlign w:val="center"/>
            <w:hideMark/>
          </w:tcPr>
          <w:p w:rsidR="001E4F48" w:rsidRPr="00CC523A" w:rsidRDefault="001E4F48" w:rsidP="006D391D">
            <w:pPr>
              <w:rPr>
                <w:rFonts w:cs="Arial"/>
              </w:rPr>
            </w:pPr>
            <w:r w:rsidRPr="00CC523A">
              <w:rPr>
                <w:rFonts w:cs="Arial"/>
              </w:rPr>
              <w:t xml:space="preserve">  </w:t>
            </w:r>
          </w:p>
        </w:tc>
        <w:tc>
          <w:tcPr>
            <w:tcW w:w="4750" w:type="pct"/>
            <w:vAlign w:val="center"/>
            <w:hideMark/>
          </w:tcPr>
          <w:p w:rsidR="001E4F48" w:rsidRPr="00CC523A" w:rsidRDefault="001E4F48" w:rsidP="006D391D">
            <w:pPr>
              <w:rPr>
                <w:rFonts w:cs="Arial"/>
              </w:rPr>
            </w:pPr>
            <w:r w:rsidRPr="00CC523A">
              <w:rPr>
                <w:rFonts w:cs="Arial"/>
              </w:rPr>
              <w:t>A structure that describes a Repository data resource, combining the properties defined in the WS-DAI core specification with those defined earlier in this section.</w:t>
            </w:r>
          </w:p>
        </w:tc>
      </w:tr>
    </w:tbl>
    <w:p w:rsidR="001E4F48" w:rsidRPr="001E4F48" w:rsidRDefault="001E4F48" w:rsidP="001E4F48">
      <w:pPr>
        <w:pStyle w:val="Ttulo2"/>
      </w:pPr>
      <w:bookmarkStart w:id="29" w:name="_Toc191461238"/>
      <w:r w:rsidRPr="001E4F48">
        <w:t>Configurable Repository Description</w:t>
      </w:r>
      <w:bookmarkEnd w:id="29"/>
    </w:p>
    <w:p w:rsidR="001E4F48" w:rsidRPr="00CC523A" w:rsidRDefault="001E4F48" w:rsidP="001E4F48">
      <w:pPr>
        <w:pStyle w:val="normal0"/>
        <w:rPr>
          <w:lang w:val="en-US"/>
        </w:rPr>
      </w:pPr>
      <w:r w:rsidRPr="00CC523A">
        <w:rPr>
          <w:lang w:val="en-US"/>
        </w:rPr>
        <w:t>No extra configurable properties are defined for Repository.</w:t>
      </w:r>
    </w:p>
    <w:p w:rsidR="001E4F48" w:rsidRPr="001E4F48" w:rsidRDefault="001E4F48" w:rsidP="001E4F48">
      <w:pPr>
        <w:pStyle w:val="Ttulo2"/>
      </w:pPr>
      <w:bookmarkStart w:id="30" w:name="_Toc191461239"/>
      <w:commentRangeStart w:id="31"/>
      <w:r w:rsidRPr="001E4F48">
        <w:t>RepositoryAccess</w:t>
      </w:r>
      <w:r w:rsidR="00212ACC">
        <w:t xml:space="preserve"> Messages</w:t>
      </w:r>
      <w:commentRangeEnd w:id="31"/>
      <w:r w:rsidR="00212ACC">
        <w:rPr>
          <w:rStyle w:val="Refdecomentario"/>
        </w:rPr>
        <w:commentReference w:id="31"/>
      </w:r>
      <w:bookmarkEnd w:id="30"/>
    </w:p>
    <w:p w:rsidR="001E4F48" w:rsidRPr="00CC523A" w:rsidRDefault="001E4F48" w:rsidP="001E4F48">
      <w:pPr>
        <w:pStyle w:val="normal0"/>
        <w:rPr>
          <w:lang w:val="en-US"/>
        </w:rPr>
      </w:pPr>
      <w:r w:rsidRPr="00CC523A">
        <w:rPr>
          <w:lang w:val="en-US"/>
        </w:rPr>
        <w:t>The interfaces provides the basic messages needed for managing the contents of an specific repository at resource level. The messages defined provide the mechanisms needed for: retrieving resources, creating new resources, updating existing resources, and removing existing resources.</w:t>
      </w:r>
    </w:p>
    <w:p w:rsidR="001E4F48" w:rsidRPr="00CC523A" w:rsidRDefault="001E4F48" w:rsidP="001E4F48">
      <w:pPr>
        <w:pStyle w:val="Ttulo3"/>
      </w:pPr>
      <w:r w:rsidRPr="00CC523A">
        <w:t>RepositoryAccess::GetRepositoryPropertyDocument</w:t>
      </w:r>
    </w:p>
    <w:p w:rsidR="001E4F48" w:rsidRPr="00CC523A" w:rsidRDefault="001E4F48" w:rsidP="001E4F48">
      <w:pPr>
        <w:pStyle w:val="normal0"/>
        <w:rPr>
          <w:lang w:val="en-US"/>
        </w:rPr>
      </w:pPr>
      <w:r w:rsidRPr="00CC523A">
        <w:rPr>
          <w:lang w:val="en-US"/>
        </w:rPr>
        <w:t>Allows a copy of the RepositoryPropertyDocument document to be retrieved.</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GetRepositoryPropertyDocumentRequest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GetRepositoryPropertyDocumentResponse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GetRepositoryPropertyDocumentDataset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GetRepositoryPropertyDocumentDatasetData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RepositoryPropertyDocument* – The properties described in the data description section.</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NumberOfRepositories – The number of available repositories.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name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NotAuthorizedFault - The consumer is not authorized to perform this operation at this time.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the ConcurrentAccess is false.</w:t>
      </w:r>
    </w:p>
    <w:p w:rsidR="001E4F48" w:rsidRPr="00CC523A" w:rsidRDefault="001E4F48" w:rsidP="001E4F48">
      <w:pPr>
        <w:pStyle w:val="Ttulo3"/>
        <w:rPr>
          <w:rFonts w:ascii="Arial" w:hAnsi="Arial" w:cs="Arial"/>
        </w:rPr>
      </w:pPr>
      <w:commentRangeStart w:id="32"/>
      <w:r w:rsidRPr="00CC523A">
        <w:t>RepositoryAccess::GetResources</w:t>
      </w:r>
      <w:commentRangeEnd w:id="32"/>
      <w:r w:rsidR="00AB2A89">
        <w:rPr>
          <w:rStyle w:val="Refdecomentario"/>
          <w:rFonts w:ascii="Arial" w:hAnsi="Arial"/>
        </w:rPr>
        <w:commentReference w:id="32"/>
      </w:r>
    </w:p>
    <w:p w:rsidR="001E4F48" w:rsidRPr="00AB2A89" w:rsidRDefault="001E4F48" w:rsidP="001E4F48">
      <w:pPr>
        <w:pStyle w:val="normal0"/>
        <w:rPr>
          <w:lang w:val="en-US"/>
        </w:rPr>
      </w:pPr>
      <w:r w:rsidRPr="00CC523A">
        <w:rPr>
          <w:lang w:val="en-US"/>
        </w:rPr>
        <w:t xml:space="preserve">Retrieve resources from the repository. Property-based filter expressions can be used to determine the specific sets of resources that are to be retrieved. The consumer can specify </w:t>
      </w:r>
      <w:r w:rsidRPr="00CC523A">
        <w:rPr>
          <w:lang w:val="en-US"/>
        </w:rPr>
        <w:lastRenderedPageBreak/>
        <w:t>whether or not associated property values will be retrieved together with the resources URI. An attempt SHOULD be made to retrieve all the specified sets of resource</w:t>
      </w:r>
      <w:r w:rsidR="00AB2A89">
        <w:rPr>
          <w:lang w:val="en-US"/>
        </w:rPr>
        <w:t>s even if some retrievals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GetResourcesRequest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ResourceSet+ – For each set of resources that the consumer desires to retrieve: </w:t>
      </w:r>
    </w:p>
    <w:p w:rsidR="001E4F48" w:rsidRPr="00CC523A" w:rsidRDefault="001E4F48" w:rsidP="002A4A18">
      <w:pPr>
        <w:numPr>
          <w:ilvl w:val="2"/>
          <w:numId w:val="15"/>
        </w:numPr>
        <w:spacing w:before="100" w:beforeAutospacing="1" w:after="100" w:afterAutospacing="1"/>
        <w:rPr>
          <w:rFonts w:cs="Arial"/>
        </w:rPr>
      </w:pPr>
      <w:r w:rsidRPr="00CC523A">
        <w:rPr>
          <w:rFonts w:cs="Arial"/>
        </w:rPr>
        <w:t>ResourceURI* – An OPTIONAL set of URIs of candidate resources which SHALL be retrieved if they satisfy the property filters specified below. If no resource is specified, all the matching resources SHALL be retrieved.</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PropertyFilter* – An OPTIONAL set of property-based filters. If no filter is specified, all the existing resources SHALL be retrieved. For each filter: </w:t>
      </w:r>
    </w:p>
    <w:p w:rsidR="001E4F48" w:rsidRPr="00CC523A" w:rsidRDefault="001E4F48" w:rsidP="002A4A18">
      <w:pPr>
        <w:numPr>
          <w:ilvl w:val="3"/>
          <w:numId w:val="15"/>
        </w:numPr>
        <w:spacing w:before="100" w:beforeAutospacing="1" w:after="100" w:afterAutospacing="1"/>
        <w:rPr>
          <w:rFonts w:cs="Arial"/>
        </w:rPr>
      </w:pPr>
      <w:r w:rsidRPr="00CC523A">
        <w:rPr>
          <w:rFonts w:cs="Arial"/>
        </w:rPr>
        <w:t>PropertyURI – The property that must be defined for the retrieved resources.</w:t>
      </w:r>
    </w:p>
    <w:p w:rsidR="001E4F48" w:rsidRPr="00CC523A" w:rsidRDefault="001E4F48" w:rsidP="002A4A18">
      <w:pPr>
        <w:numPr>
          <w:ilvl w:val="3"/>
          <w:numId w:val="15"/>
        </w:numPr>
        <w:spacing w:before="100" w:beforeAutospacing="1" w:after="100" w:afterAutospacing="1"/>
        <w:rPr>
          <w:rFonts w:cs="Arial"/>
        </w:rPr>
      </w:pPr>
      <w:r w:rsidRPr="00CC523A">
        <w:rPr>
          <w:rFonts w:cs="Arial"/>
        </w:rPr>
        <w:t>PropertyValueFilter* – An OPTIONAL set of property values that must be associated to the retrieved resources through the specified property.</w:t>
      </w:r>
    </w:p>
    <w:p w:rsidR="001E4F48" w:rsidRPr="00CC523A" w:rsidRDefault="001E4F48" w:rsidP="002A4A18">
      <w:pPr>
        <w:numPr>
          <w:ilvl w:val="3"/>
          <w:numId w:val="15"/>
        </w:numPr>
        <w:spacing w:before="100" w:beforeAutospacing="1" w:after="100" w:afterAutospacing="1"/>
        <w:rPr>
          <w:rFonts w:cs="Arial"/>
        </w:rPr>
      </w:pPr>
      <w:r w:rsidRPr="00CC523A">
        <w:rPr>
          <w:rFonts w:cs="Arial"/>
        </w:rPr>
        <w:t>ValueFilterSemantics? – An OPTIONAL parameter that determines the way in which the property values shall be interpreted. Possible values for this are: AND, if all the specified values must appear; OR, if one or more of the specified values must appear; XOR, if only one of them must appear; NONE, if none of the specified values must appear. This parameter should only be used when property values are specified. If property values are specified, then the default value for this parameter will be AND.</w:t>
      </w:r>
    </w:p>
    <w:p w:rsidR="001E4F48" w:rsidRPr="00CC523A" w:rsidRDefault="001E4F48" w:rsidP="002A4A18">
      <w:pPr>
        <w:numPr>
          <w:ilvl w:val="2"/>
          <w:numId w:val="15"/>
        </w:numPr>
        <w:spacing w:before="100" w:beforeAutospacing="1" w:after="100" w:afterAutospacing="1"/>
        <w:rPr>
          <w:rFonts w:cs="Arial"/>
        </w:rPr>
      </w:pPr>
      <w:r w:rsidRPr="00CC523A">
        <w:rPr>
          <w:rFonts w:cs="Arial"/>
        </w:rPr>
        <w:t>PropertyFilterSemantics? – An OPTIONAL parameter that determines the way in which the property value filters SHALL be interpreted. Possible values for this are: AND, if all the specified filters MUST be satisfied; OR, if one or more of the specified filters MUST be satisfied; XOR, if only one of the filters MUST be satisfied; NONE, if none of the specified filters MUST be satisfied. This OPTIONAL parameter SHOULD only be used when property filters are specified. The default value for this parameter will be AND.</w:t>
      </w:r>
    </w:p>
    <w:p w:rsidR="001E4F48" w:rsidRPr="00CC523A" w:rsidRDefault="001E4F48" w:rsidP="002A4A18">
      <w:pPr>
        <w:numPr>
          <w:ilvl w:val="1"/>
          <w:numId w:val="15"/>
        </w:numPr>
        <w:spacing w:before="100" w:beforeAutospacing="1" w:after="100" w:afterAutospacing="1"/>
        <w:rPr>
          <w:rFonts w:cs="Arial"/>
        </w:rPr>
      </w:pPr>
      <w:r w:rsidRPr="00CC523A">
        <w:rPr>
          <w:rFonts w:cs="Arial"/>
        </w:rPr>
        <w:t>RetrieveResourceProperties? – An OPTIONAL parameter that indicates whether or not associated propety values MUST be retrieved together with the resource URI. By default, this parameter is FALSE.</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GetResourcesResponse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GetResourcesDataset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GetResourcesDatasetData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ResourceSetResult+ – For each one of the resource sets requested: </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resource retrieval operation for the specified set of resources. Possible values for this are: success; no resources found; and no resources retrieved as the consumer is not authorized.</w:t>
      </w:r>
    </w:p>
    <w:p w:rsidR="001E4F48" w:rsidRPr="00CC523A" w:rsidRDefault="001E4F48" w:rsidP="002A4A18">
      <w:pPr>
        <w:numPr>
          <w:ilvl w:val="4"/>
          <w:numId w:val="15"/>
        </w:numPr>
        <w:spacing w:before="100" w:beforeAutospacing="1" w:after="100" w:afterAutospacing="1"/>
        <w:rPr>
          <w:rFonts w:cs="Arial"/>
        </w:rPr>
      </w:pPr>
      <w:r w:rsidRPr="00CC523A">
        <w:rPr>
          <w:rFonts w:cs="Arial"/>
        </w:rPr>
        <w:t xml:space="preserve">Resource* – For each one of the resources that satisfied the request filters: </w:t>
      </w:r>
    </w:p>
    <w:p w:rsidR="001E4F48" w:rsidRPr="00CC523A" w:rsidRDefault="001E4F48" w:rsidP="002A4A18">
      <w:pPr>
        <w:numPr>
          <w:ilvl w:val="5"/>
          <w:numId w:val="15"/>
        </w:numPr>
        <w:spacing w:before="100" w:beforeAutospacing="1" w:after="100" w:afterAutospacing="1"/>
        <w:rPr>
          <w:rFonts w:cs="Arial"/>
        </w:rPr>
      </w:pPr>
      <w:r w:rsidRPr="00CC523A">
        <w:rPr>
          <w:rFonts w:cs="Arial"/>
        </w:rPr>
        <w:t>ResourceURI – The resource URI.</w:t>
      </w:r>
    </w:p>
    <w:p w:rsidR="001E4F48" w:rsidRPr="00CC523A" w:rsidRDefault="001E4F48" w:rsidP="002A4A18">
      <w:pPr>
        <w:numPr>
          <w:ilvl w:val="5"/>
          <w:numId w:val="15"/>
        </w:numPr>
        <w:spacing w:before="100" w:beforeAutospacing="1" w:after="100" w:afterAutospacing="1"/>
        <w:rPr>
          <w:rFonts w:cs="Arial"/>
        </w:rPr>
      </w:pPr>
      <w:r w:rsidRPr="00CC523A">
        <w:rPr>
          <w:rFonts w:cs="Arial"/>
        </w:rPr>
        <w:t xml:space="preserve">DefinedProperty* – The properties defined for the resource. This elements SHALL only appear if resource property retrieval was requested. For each of the the properties: </w:t>
      </w:r>
    </w:p>
    <w:p w:rsidR="001E4F48" w:rsidRPr="00CC523A" w:rsidRDefault="001E4F48" w:rsidP="002A4A18">
      <w:pPr>
        <w:numPr>
          <w:ilvl w:val="6"/>
          <w:numId w:val="15"/>
        </w:numPr>
        <w:spacing w:before="100" w:beforeAutospacing="1" w:after="100" w:afterAutospacing="1"/>
        <w:rPr>
          <w:rFonts w:cs="Arial"/>
        </w:rPr>
      </w:pPr>
      <w:r w:rsidRPr="00CC523A">
        <w:rPr>
          <w:rFonts w:cs="Arial"/>
        </w:rPr>
        <w:t>PropertyURI – The property URI.</w:t>
      </w:r>
    </w:p>
    <w:p w:rsidR="001E4F48" w:rsidRPr="00CC523A" w:rsidRDefault="001E4F48" w:rsidP="002A4A18">
      <w:pPr>
        <w:numPr>
          <w:ilvl w:val="6"/>
          <w:numId w:val="15"/>
        </w:numPr>
        <w:spacing w:before="100" w:beforeAutospacing="1" w:after="100" w:afterAutospacing="1"/>
        <w:rPr>
          <w:rFonts w:cs="Arial"/>
        </w:rPr>
      </w:pPr>
      <w:r w:rsidRPr="00CC523A">
        <w:rPr>
          <w:rFonts w:cs="Arial"/>
        </w:rPr>
        <w:lastRenderedPageBreak/>
        <w:t>PropertyValue+ – The values defined for the property and resource.</w:t>
      </w:r>
    </w:p>
    <w:p w:rsidR="001E4F48" w:rsidRPr="00CC523A" w:rsidRDefault="001E4F48" w:rsidP="002A4A18">
      <w:pPr>
        <w:numPr>
          <w:ilvl w:val="2"/>
          <w:numId w:val="15"/>
        </w:numPr>
        <w:spacing w:before="100" w:beforeAutospacing="1" w:after="100" w:afterAutospacing="1"/>
        <w:rPr>
          <w:rFonts w:cs="Arial"/>
        </w:rPr>
      </w:pPr>
      <w:r w:rsidRPr="00CC523A">
        <w:rPr>
          <w:rFonts w:cs="Arial"/>
        </w:rPr>
        <w:t>RetrieveResourceProperties – Whether or not the consumer requested retrieving the properties defined for the resources.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RepositoryAccess::GetResourceProperties</w:t>
      </w:r>
    </w:p>
    <w:p w:rsidR="001E4F48" w:rsidRPr="00CC523A" w:rsidRDefault="001E4F48" w:rsidP="001E4F48">
      <w:pPr>
        <w:pStyle w:val="normal0"/>
        <w:rPr>
          <w:lang w:val="en-US"/>
        </w:rPr>
      </w:pPr>
      <w:r w:rsidRPr="00CC523A">
        <w:rPr>
          <w:lang w:val="en-US"/>
        </w:rPr>
        <w:t>Retrieve property values for the specified resources. The consumer can determine the set of properties to be retrieved for each one of the desired resources. An attempt SHOULD be made to retrieve all the specified properties of the choosen resources even if some retrievals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GetResourcePropertiesRequest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ResourceSet+ – For each set of resources from which the consumer desires to retrieve property values: </w:t>
      </w:r>
    </w:p>
    <w:p w:rsidR="001E4F48" w:rsidRPr="00CC523A" w:rsidRDefault="001E4F48" w:rsidP="002A4A18">
      <w:pPr>
        <w:numPr>
          <w:ilvl w:val="2"/>
          <w:numId w:val="15"/>
        </w:numPr>
        <w:spacing w:before="100" w:beforeAutospacing="1" w:after="100" w:afterAutospacing="1"/>
        <w:rPr>
          <w:rFonts w:cs="Arial"/>
        </w:rPr>
      </w:pPr>
      <w:r w:rsidRPr="00CC523A">
        <w:rPr>
          <w:rFonts w:cs="Arial"/>
        </w:rPr>
        <w:t>ResourceURI+ – The URIs of the resources for which the following property values will be retrieved.</w:t>
      </w:r>
    </w:p>
    <w:p w:rsidR="001E4F48" w:rsidRPr="00CC523A" w:rsidRDefault="001E4F48" w:rsidP="002A4A18">
      <w:pPr>
        <w:numPr>
          <w:ilvl w:val="2"/>
          <w:numId w:val="15"/>
        </w:numPr>
        <w:spacing w:before="100" w:beforeAutospacing="1" w:after="100" w:afterAutospacing="1"/>
        <w:rPr>
          <w:rFonts w:cs="Arial"/>
        </w:rPr>
      </w:pPr>
      <w:r w:rsidRPr="00CC523A">
        <w:rPr>
          <w:rFonts w:cs="Arial"/>
        </w:rPr>
        <w:t>PropertyURI* – An OPTIONAL set of URIs of the properties whose values for the specified resources will be retrieved. If no property is specified, all the property values of the specified resources SHALL be retrieved.</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GetResourcePropertiesResponse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GetResourcePropertiesDataset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GetResourcePropertiesDatasetData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ResourceSetResult+ – For each one of the resources requested: </w:t>
      </w:r>
    </w:p>
    <w:p w:rsidR="001E4F48" w:rsidRPr="00CC523A" w:rsidRDefault="001E4F48" w:rsidP="002A4A18">
      <w:pPr>
        <w:numPr>
          <w:ilvl w:val="4"/>
          <w:numId w:val="15"/>
        </w:numPr>
        <w:spacing w:before="100" w:beforeAutospacing="1" w:after="100" w:afterAutospacing="1"/>
        <w:rPr>
          <w:rFonts w:cs="Arial"/>
        </w:rPr>
      </w:pPr>
      <w:r w:rsidRPr="00CC523A">
        <w:rPr>
          <w:rFonts w:cs="Arial"/>
        </w:rPr>
        <w:t xml:space="preserve">Resource+ – For each one of the specified resources: </w:t>
      </w:r>
    </w:p>
    <w:p w:rsidR="001E4F48" w:rsidRPr="00CC523A" w:rsidRDefault="001E4F48" w:rsidP="002A4A18">
      <w:pPr>
        <w:numPr>
          <w:ilvl w:val="5"/>
          <w:numId w:val="15"/>
        </w:numPr>
        <w:spacing w:before="100" w:beforeAutospacing="1" w:after="100" w:afterAutospacing="1"/>
        <w:rPr>
          <w:rFonts w:cs="Arial"/>
        </w:rPr>
      </w:pPr>
      <w:r w:rsidRPr="00CC523A">
        <w:rPr>
          <w:rFonts w:cs="Arial"/>
        </w:rPr>
        <w:t>ResourceURI – The resource URI.</w:t>
      </w:r>
    </w:p>
    <w:p w:rsidR="001E4F48" w:rsidRPr="00CC523A" w:rsidRDefault="001E4F48" w:rsidP="002A4A18">
      <w:pPr>
        <w:numPr>
          <w:ilvl w:val="5"/>
          <w:numId w:val="15"/>
        </w:numPr>
        <w:spacing w:before="100" w:beforeAutospacing="1" w:after="100" w:afterAutospacing="1"/>
        <w:rPr>
          <w:rFonts w:cs="Arial"/>
        </w:rPr>
      </w:pPr>
      <w:r w:rsidRPr="00CC523A">
        <w:rPr>
          <w:rFonts w:cs="Arial"/>
        </w:rPr>
        <w:t>Result – The result of the resource properties retrieval operation for the specified resource. Possible values for this are: success; no property values found; and no property values retrieved as the consumer is not authorized.</w:t>
      </w:r>
    </w:p>
    <w:p w:rsidR="001E4F48" w:rsidRPr="00CC523A" w:rsidRDefault="001E4F48" w:rsidP="002A4A18">
      <w:pPr>
        <w:numPr>
          <w:ilvl w:val="5"/>
          <w:numId w:val="15"/>
        </w:numPr>
        <w:spacing w:before="100" w:beforeAutospacing="1" w:after="100" w:afterAutospacing="1"/>
        <w:rPr>
          <w:rFonts w:cs="Arial"/>
        </w:rPr>
      </w:pPr>
      <w:r w:rsidRPr="00CC523A">
        <w:rPr>
          <w:rFonts w:cs="Arial"/>
        </w:rPr>
        <w:t xml:space="preserve">DefinedProperty* – The properties defined for the resource. For each one of them: </w:t>
      </w:r>
    </w:p>
    <w:p w:rsidR="001E4F48" w:rsidRPr="00CC523A" w:rsidRDefault="001E4F48" w:rsidP="002A4A18">
      <w:pPr>
        <w:numPr>
          <w:ilvl w:val="6"/>
          <w:numId w:val="15"/>
        </w:numPr>
        <w:spacing w:before="100" w:beforeAutospacing="1" w:after="100" w:afterAutospacing="1"/>
        <w:rPr>
          <w:rFonts w:cs="Arial"/>
        </w:rPr>
      </w:pPr>
      <w:r w:rsidRPr="00CC523A">
        <w:rPr>
          <w:rFonts w:cs="Arial"/>
        </w:rPr>
        <w:t>PropertyURI – The property URI.</w:t>
      </w:r>
    </w:p>
    <w:p w:rsidR="001E4F48" w:rsidRPr="00CC523A" w:rsidRDefault="001E4F48" w:rsidP="002A4A18">
      <w:pPr>
        <w:numPr>
          <w:ilvl w:val="6"/>
          <w:numId w:val="15"/>
        </w:numPr>
        <w:spacing w:before="100" w:beforeAutospacing="1" w:after="100" w:afterAutospacing="1"/>
        <w:rPr>
          <w:rFonts w:cs="Arial"/>
        </w:rPr>
      </w:pPr>
      <w:r w:rsidRPr="00CC523A">
        <w:rPr>
          <w:rFonts w:cs="Arial"/>
        </w:rPr>
        <w:t>PropertyValue+ – The values defined for the property and resource.</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lastRenderedPageBreak/>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commentRangeStart w:id="33"/>
      <w:r w:rsidRPr="00CC523A">
        <w:t>RepositoryAccess::AddResources</w:t>
      </w:r>
      <w:commentRangeEnd w:id="33"/>
      <w:r w:rsidR="00AB2A89">
        <w:rPr>
          <w:rStyle w:val="Refdecomentario"/>
          <w:rFonts w:ascii="Arial" w:hAnsi="Arial"/>
        </w:rPr>
        <w:commentReference w:id="33"/>
      </w:r>
    </w:p>
    <w:p w:rsidR="001E4F48" w:rsidRPr="00AB2A89" w:rsidRDefault="001E4F48" w:rsidP="001E4F48">
      <w:pPr>
        <w:pStyle w:val="normal0"/>
        <w:rPr>
          <w:lang w:val="en-US"/>
        </w:rPr>
      </w:pPr>
      <w:r w:rsidRPr="00CC523A">
        <w:rPr>
          <w:lang w:val="en-US"/>
        </w:rPr>
        <w:t>Add resources to the repository. If the specified resource already exists in the repository, new property values will be added to it. An attempt SHOULD be made to add all the specified resources and property valu</w:t>
      </w:r>
      <w:r w:rsidR="00AB2A89">
        <w:rPr>
          <w:lang w:val="en-US"/>
        </w:rPr>
        <w:t>es even if some additions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AddResourcesRequest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Resource+ – The resources that will be added to the repository. For each resource: </w:t>
      </w:r>
    </w:p>
    <w:p w:rsidR="001E4F48" w:rsidRPr="00CC523A" w:rsidRDefault="001E4F48" w:rsidP="002A4A18">
      <w:pPr>
        <w:numPr>
          <w:ilvl w:val="2"/>
          <w:numId w:val="15"/>
        </w:numPr>
        <w:spacing w:before="100" w:beforeAutospacing="1" w:after="100" w:afterAutospacing="1"/>
        <w:rPr>
          <w:rFonts w:cs="Arial"/>
        </w:rPr>
      </w:pPr>
      <w:r w:rsidRPr="00CC523A">
        <w:rPr>
          <w:rFonts w:cs="Arial"/>
        </w:rPr>
        <w:t>ResourceURI? – An OPTIONAL URI for the resource that is to be added to the repository. If no URI is specified a new blank node will be created.</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Property+ – The properties defined for the resource. For each one of them: </w:t>
      </w:r>
    </w:p>
    <w:p w:rsidR="001E4F48" w:rsidRPr="00CC523A" w:rsidRDefault="001E4F48" w:rsidP="002A4A18">
      <w:pPr>
        <w:numPr>
          <w:ilvl w:val="3"/>
          <w:numId w:val="15"/>
        </w:numPr>
        <w:spacing w:before="100" w:beforeAutospacing="1" w:after="100" w:afterAutospacing="1"/>
        <w:rPr>
          <w:rFonts w:cs="Arial"/>
        </w:rPr>
      </w:pPr>
      <w:r w:rsidRPr="00CC523A">
        <w:rPr>
          <w:rFonts w:cs="Arial"/>
        </w:rPr>
        <w:t>PropertyURI – The property URI.</w:t>
      </w:r>
    </w:p>
    <w:p w:rsidR="001E4F48" w:rsidRPr="00CC523A" w:rsidRDefault="001E4F48" w:rsidP="002A4A18">
      <w:pPr>
        <w:numPr>
          <w:ilvl w:val="3"/>
          <w:numId w:val="15"/>
        </w:numPr>
        <w:spacing w:before="100" w:beforeAutospacing="1" w:after="100" w:afterAutospacing="1"/>
        <w:rPr>
          <w:rFonts w:cs="Arial"/>
        </w:rPr>
      </w:pPr>
      <w:r w:rsidRPr="00CC523A">
        <w:rPr>
          <w:rFonts w:cs="Arial"/>
        </w:rPr>
        <w:t>PropertyValue+ – The values defined for the property and resource.</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AddResourcesResponse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AddResourcesDataset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AddResourcesDatasetData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ResourceResult+ – For each one of the resources that were to be added: </w:t>
      </w:r>
    </w:p>
    <w:p w:rsidR="001E4F48" w:rsidRPr="00CC523A" w:rsidRDefault="001E4F48" w:rsidP="002A4A18">
      <w:pPr>
        <w:numPr>
          <w:ilvl w:val="4"/>
          <w:numId w:val="15"/>
        </w:numPr>
        <w:spacing w:before="100" w:beforeAutospacing="1" w:after="100" w:afterAutospacing="1"/>
        <w:rPr>
          <w:rFonts w:cs="Arial"/>
        </w:rPr>
      </w:pPr>
      <w:r w:rsidRPr="00CC523A">
        <w:rPr>
          <w:rFonts w:cs="Arial"/>
        </w:rPr>
        <w:t>ResourceURI – The URI of the resource. This field will contain the same URI specified on the request, or the URI of the newly created blank node in case no resource URI was specified in the request.</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resource addition operation for the specified resource. Possible values for this are: success; properties added to existing resource; and resource not added/updated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NumberOfResourcesAdded – The number of resources added to the repository.</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commentRangeStart w:id="34"/>
      <w:r w:rsidRPr="00CC523A">
        <w:t>RepositoryAccess::RemoveResources</w:t>
      </w:r>
      <w:commentRangeEnd w:id="34"/>
      <w:r w:rsidR="00F559FB">
        <w:rPr>
          <w:rStyle w:val="Refdecomentario"/>
          <w:rFonts w:ascii="Arial" w:hAnsi="Arial"/>
        </w:rPr>
        <w:commentReference w:id="34"/>
      </w:r>
    </w:p>
    <w:p w:rsidR="001E4F48" w:rsidRPr="00F559FB" w:rsidRDefault="001E4F48" w:rsidP="001E4F48">
      <w:pPr>
        <w:pStyle w:val="normal0"/>
        <w:rPr>
          <w:lang w:val="en-US"/>
        </w:rPr>
      </w:pPr>
      <w:r w:rsidRPr="00CC523A">
        <w:rPr>
          <w:lang w:val="en-US"/>
        </w:rPr>
        <w:t xml:space="preserve">Remove resources from the repository. Property-based filter expressions can be used to determine the specific set of resources that are to be removed. An attempt SHOULD be made to </w:t>
      </w:r>
      <w:r w:rsidRPr="00CC523A">
        <w:rPr>
          <w:lang w:val="en-US"/>
        </w:rPr>
        <w:lastRenderedPageBreak/>
        <w:t>remove all the specified sets of resources even if some removals fail. Derived resource data resources SHALL be removed upon resource removal from repository</w:t>
      </w:r>
      <w:r w:rsidR="00F559FB">
        <w:rPr>
          <w:lang w:val="en-US"/>
        </w:rPr>
        <w:t>.</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RemoveResourcesRequest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ResourceSet+ – For each set of resources the consumer desires to remove: </w:t>
      </w:r>
    </w:p>
    <w:p w:rsidR="001E4F48" w:rsidRPr="00CC523A" w:rsidRDefault="001E4F48" w:rsidP="002A4A18">
      <w:pPr>
        <w:numPr>
          <w:ilvl w:val="2"/>
          <w:numId w:val="15"/>
        </w:numPr>
        <w:spacing w:before="100" w:beforeAutospacing="1" w:after="100" w:afterAutospacing="1"/>
        <w:rPr>
          <w:rFonts w:cs="Arial"/>
        </w:rPr>
      </w:pPr>
      <w:r w:rsidRPr="00CC523A">
        <w:rPr>
          <w:rFonts w:cs="Arial"/>
        </w:rPr>
        <w:t>ResourceURI* – An OPTIONAL set of URIs of candidate resources which will be removed if they satisfy the property filters. If no resource is specified, all the matching resources SHALL be removed.</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PropertyFilter* – An OPTIONAL set of property-based filters. If no filter is specified, all the existing resources SHALL be removed. For each property filter: </w:t>
      </w:r>
    </w:p>
    <w:p w:rsidR="001E4F48" w:rsidRPr="00CC523A" w:rsidRDefault="001E4F48" w:rsidP="002A4A18">
      <w:pPr>
        <w:numPr>
          <w:ilvl w:val="3"/>
          <w:numId w:val="15"/>
        </w:numPr>
        <w:spacing w:before="100" w:beforeAutospacing="1" w:after="100" w:afterAutospacing="1"/>
        <w:rPr>
          <w:rFonts w:cs="Arial"/>
        </w:rPr>
      </w:pPr>
      <w:r w:rsidRPr="00CC523A">
        <w:rPr>
          <w:rFonts w:cs="Arial"/>
        </w:rPr>
        <w:t>PropertyURI – The property that must be defined for the resources to be removed.</w:t>
      </w:r>
    </w:p>
    <w:p w:rsidR="001E4F48" w:rsidRPr="00CC523A" w:rsidRDefault="001E4F48" w:rsidP="002A4A18">
      <w:pPr>
        <w:numPr>
          <w:ilvl w:val="3"/>
          <w:numId w:val="15"/>
        </w:numPr>
        <w:spacing w:before="100" w:beforeAutospacing="1" w:after="100" w:afterAutospacing="1"/>
        <w:rPr>
          <w:rFonts w:cs="Arial"/>
        </w:rPr>
      </w:pPr>
      <w:r w:rsidRPr="00CC523A">
        <w:rPr>
          <w:rFonts w:cs="Arial"/>
        </w:rPr>
        <w:t>PropertyValueFilter* – An OPTIONAL set of property values that must be associated to the resources to be removed, through the specified property.</w:t>
      </w:r>
    </w:p>
    <w:p w:rsidR="001E4F48" w:rsidRPr="00CC523A" w:rsidRDefault="001E4F48" w:rsidP="002A4A18">
      <w:pPr>
        <w:numPr>
          <w:ilvl w:val="3"/>
          <w:numId w:val="15"/>
        </w:numPr>
        <w:spacing w:before="100" w:beforeAutospacing="1" w:after="100" w:afterAutospacing="1"/>
        <w:rPr>
          <w:rFonts w:cs="Arial"/>
        </w:rPr>
      </w:pPr>
      <w:r w:rsidRPr="00CC523A">
        <w:rPr>
          <w:rFonts w:cs="Arial"/>
        </w:rPr>
        <w:t>ValueFilterSemantics? – An OPTIONAL parameter that determines the way in which the property values SHALL be interpreted. Possible values for this are: AND, if all the specified values MUST appear; OR, if one or more of the specified values MUST appear; XOR, if only one of them MUST appear; NONE, if none of the specified values MUST appear. This parameter SHOULD only be used when property values are specified. The default value for this parameter will be AND.</w:t>
      </w:r>
    </w:p>
    <w:p w:rsidR="001E4F48" w:rsidRPr="00CC523A" w:rsidRDefault="001E4F48" w:rsidP="002A4A18">
      <w:pPr>
        <w:numPr>
          <w:ilvl w:val="2"/>
          <w:numId w:val="15"/>
        </w:numPr>
        <w:spacing w:before="100" w:beforeAutospacing="1" w:after="100" w:afterAutospacing="1"/>
        <w:rPr>
          <w:rFonts w:cs="Arial"/>
        </w:rPr>
      </w:pPr>
      <w:r w:rsidRPr="00CC523A">
        <w:rPr>
          <w:rFonts w:cs="Arial"/>
        </w:rPr>
        <w:t>PropertyFilterSemantics? – An OPTIONAL parameter that determines the way in which the property filters SHALL be interpreted. Possible values for this are: AND, if all the specified filters MUST be satisfied; OR, if one or more of the specified filters MUST be satisfied; XOR, if only one of the filters MUST be satisfied; NONE, if none of the specified filters MUST be satisfied. This parameter SHOULD only be used when property filters are specified. The default value for this parameter will be AND.</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RemoveResourcesResponse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RemoveResourcesDataset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RemoveResourcesDatasetData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ResourceSetResult+ – For each one of the resource sets that were to be removed: </w:t>
      </w:r>
    </w:p>
    <w:p w:rsidR="001E4F48" w:rsidRPr="00CC523A" w:rsidRDefault="001E4F48" w:rsidP="002A4A18">
      <w:pPr>
        <w:numPr>
          <w:ilvl w:val="4"/>
          <w:numId w:val="15"/>
        </w:numPr>
        <w:spacing w:before="100" w:beforeAutospacing="1" w:after="100" w:afterAutospacing="1"/>
        <w:rPr>
          <w:rFonts w:cs="Arial"/>
        </w:rPr>
      </w:pPr>
      <w:r w:rsidRPr="00CC523A">
        <w:rPr>
          <w:rFonts w:cs="Arial"/>
        </w:rPr>
        <w:t xml:space="preserve">Resource* – For each one of the resources that were to be removed: </w:t>
      </w:r>
    </w:p>
    <w:p w:rsidR="001E4F48" w:rsidRPr="00CC523A" w:rsidRDefault="001E4F48" w:rsidP="002A4A18">
      <w:pPr>
        <w:numPr>
          <w:ilvl w:val="5"/>
          <w:numId w:val="15"/>
        </w:numPr>
        <w:spacing w:before="100" w:beforeAutospacing="1" w:after="100" w:afterAutospacing="1"/>
        <w:rPr>
          <w:rFonts w:cs="Arial"/>
        </w:rPr>
      </w:pPr>
      <w:r w:rsidRPr="00CC523A">
        <w:rPr>
          <w:rFonts w:cs="Arial"/>
        </w:rPr>
        <w:t>ResourceURI – The URI of the resource.</w:t>
      </w:r>
    </w:p>
    <w:p w:rsidR="001E4F48" w:rsidRPr="00CC523A" w:rsidRDefault="001E4F48" w:rsidP="002A4A18">
      <w:pPr>
        <w:numPr>
          <w:ilvl w:val="5"/>
          <w:numId w:val="15"/>
        </w:numPr>
        <w:spacing w:before="100" w:beforeAutospacing="1" w:after="100" w:afterAutospacing="1"/>
        <w:rPr>
          <w:rFonts w:cs="Arial"/>
        </w:rPr>
      </w:pPr>
      <w:r w:rsidRPr="00CC523A">
        <w:rPr>
          <w:rFonts w:cs="Arial"/>
        </w:rPr>
        <w:t>Result – The result of the resource removal operation for the resource. Possible values for this are: success; and resource not removed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NumberOfRemovedResources – The number of resources removed from the repository.</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lastRenderedPageBreak/>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commentRangeStart w:id="35"/>
      <w:commentRangeStart w:id="36"/>
      <w:r w:rsidRPr="00CC523A">
        <w:t>RepositoryAccess::RemoveResourceProperties</w:t>
      </w:r>
      <w:commentRangeEnd w:id="35"/>
      <w:r w:rsidR="00F559FB">
        <w:rPr>
          <w:rStyle w:val="Refdecomentario"/>
          <w:rFonts w:ascii="Arial" w:hAnsi="Arial"/>
        </w:rPr>
        <w:commentReference w:id="35"/>
      </w:r>
      <w:commentRangeEnd w:id="36"/>
      <w:r w:rsidR="00F559FB">
        <w:rPr>
          <w:rStyle w:val="Refdecomentario"/>
          <w:rFonts w:ascii="Arial" w:hAnsi="Arial"/>
        </w:rPr>
        <w:commentReference w:id="36"/>
      </w:r>
    </w:p>
    <w:p w:rsidR="001E4F48" w:rsidRPr="00F559FB" w:rsidRDefault="001E4F48" w:rsidP="001E4F48">
      <w:pPr>
        <w:pStyle w:val="normal0"/>
        <w:rPr>
          <w:lang w:val="en-US"/>
        </w:rPr>
      </w:pPr>
      <w:r w:rsidRPr="00CC523A">
        <w:rPr>
          <w:lang w:val="en-US"/>
        </w:rPr>
        <w:t>Remove property values for the specified resources. The consumer can determine the set of property values to be removed for each one of the desired resources. An sattempt SHOULD be made to remove all the specified property values of the choosen resour</w:t>
      </w:r>
      <w:r w:rsidR="00F559FB">
        <w:rPr>
          <w:lang w:val="en-US"/>
        </w:rPr>
        <w:t>ces even if some removals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RemoveResourcePropertiesRequest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ResourceSet+ – For each set of resources from which the consumer desires to remove property values: </w:t>
      </w:r>
    </w:p>
    <w:p w:rsidR="001E4F48" w:rsidRPr="00CC523A" w:rsidRDefault="001E4F48" w:rsidP="002A4A18">
      <w:pPr>
        <w:numPr>
          <w:ilvl w:val="2"/>
          <w:numId w:val="15"/>
        </w:numPr>
        <w:spacing w:before="100" w:beforeAutospacing="1" w:after="100" w:afterAutospacing="1"/>
        <w:rPr>
          <w:rFonts w:cs="Arial"/>
        </w:rPr>
      </w:pPr>
      <w:r w:rsidRPr="00CC523A">
        <w:rPr>
          <w:rFonts w:cs="Arial"/>
        </w:rPr>
        <w:t>ResourceURI+ – The URIs of the resources for which the property values will be retrieved.</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Property* – An OPTIONAL set of properties whose values for the specified resources will be removed. If no property is specified, all the property values of the specified resources SHALL be removed. For each property: </w:t>
      </w:r>
    </w:p>
    <w:p w:rsidR="001E4F48" w:rsidRPr="00CC523A" w:rsidRDefault="001E4F48" w:rsidP="002A4A18">
      <w:pPr>
        <w:numPr>
          <w:ilvl w:val="3"/>
          <w:numId w:val="15"/>
        </w:numPr>
        <w:spacing w:before="100" w:beforeAutospacing="1" w:after="100" w:afterAutospacing="1"/>
        <w:rPr>
          <w:rFonts w:cs="Arial"/>
        </w:rPr>
      </w:pPr>
      <w:r w:rsidRPr="00CC523A">
        <w:rPr>
          <w:rFonts w:cs="Arial"/>
        </w:rPr>
        <w:t>PropertyURI – The URI of the property.</w:t>
      </w:r>
    </w:p>
    <w:p w:rsidR="001E4F48" w:rsidRPr="00CC523A" w:rsidRDefault="001E4F48" w:rsidP="002A4A18">
      <w:pPr>
        <w:numPr>
          <w:ilvl w:val="3"/>
          <w:numId w:val="15"/>
        </w:numPr>
        <w:spacing w:before="100" w:beforeAutospacing="1" w:after="100" w:afterAutospacing="1"/>
        <w:rPr>
          <w:rFonts w:cs="Arial"/>
        </w:rPr>
      </w:pPr>
      <w:r w:rsidRPr="00CC523A">
        <w:rPr>
          <w:rFonts w:cs="Arial"/>
        </w:rPr>
        <w:t>PropertyValue* – An OPTIONAL set of values of the property for the resource that will be removed. If no values are specified, all of them SHALL be removed.</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RemoveResourcePropertiesResponse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RemoveResourcePropertiesDataset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RemoveResourcePropertiesDatasetData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ResourceSetResult+ – For each one of the resource sets specified: </w:t>
      </w:r>
    </w:p>
    <w:p w:rsidR="001E4F48" w:rsidRPr="00CC523A" w:rsidRDefault="001E4F48" w:rsidP="002A4A18">
      <w:pPr>
        <w:numPr>
          <w:ilvl w:val="4"/>
          <w:numId w:val="15"/>
        </w:numPr>
        <w:spacing w:before="100" w:beforeAutospacing="1" w:after="100" w:afterAutospacing="1"/>
        <w:rPr>
          <w:rFonts w:cs="Arial"/>
        </w:rPr>
      </w:pPr>
      <w:r w:rsidRPr="00CC523A">
        <w:rPr>
          <w:rFonts w:cs="Arial"/>
        </w:rPr>
        <w:t xml:space="preserve">Resource+ – For each one of the resources whose property values were to be removed: </w:t>
      </w:r>
    </w:p>
    <w:p w:rsidR="001E4F48" w:rsidRPr="00CC523A" w:rsidRDefault="001E4F48" w:rsidP="002A4A18">
      <w:pPr>
        <w:numPr>
          <w:ilvl w:val="5"/>
          <w:numId w:val="15"/>
        </w:numPr>
        <w:spacing w:before="100" w:beforeAutospacing="1" w:after="100" w:afterAutospacing="1"/>
        <w:rPr>
          <w:rFonts w:cs="Arial"/>
        </w:rPr>
      </w:pPr>
      <w:r w:rsidRPr="00CC523A">
        <w:rPr>
          <w:rFonts w:cs="Arial"/>
        </w:rPr>
        <w:t>ResourceURI – The resource URI.</w:t>
      </w:r>
    </w:p>
    <w:p w:rsidR="001E4F48" w:rsidRPr="00CC523A" w:rsidRDefault="001E4F48" w:rsidP="002A4A18">
      <w:pPr>
        <w:numPr>
          <w:ilvl w:val="5"/>
          <w:numId w:val="15"/>
        </w:numPr>
        <w:spacing w:before="100" w:beforeAutospacing="1" w:after="100" w:afterAutospacing="1"/>
        <w:rPr>
          <w:rFonts w:cs="Arial"/>
        </w:rPr>
      </w:pPr>
      <w:r w:rsidRPr="00CC523A">
        <w:rPr>
          <w:rFonts w:cs="Arial"/>
        </w:rPr>
        <w:t>Result – The result of the resource properties removal operation for the specified resource. Possible values for this are: success; no matching property values found; all property values removed; and no property values removed as the consumer is not authorized.</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1E4F48" w:rsidRDefault="001E4F48" w:rsidP="001E4F48">
      <w:pPr>
        <w:pStyle w:val="Ttulo2"/>
        <w:rPr>
          <w:rFonts w:cs="Arial"/>
          <w:szCs w:val="22"/>
        </w:rPr>
      </w:pPr>
      <w:bookmarkStart w:id="37" w:name="_Toc191461240"/>
      <w:commentRangeStart w:id="38"/>
      <w:r w:rsidRPr="001E4F48">
        <w:lastRenderedPageBreak/>
        <w:t>RepositoryFactory</w:t>
      </w:r>
      <w:r w:rsidR="00212ACC">
        <w:t xml:space="preserve"> Messages</w:t>
      </w:r>
      <w:commentRangeEnd w:id="38"/>
      <w:r w:rsidR="00212ACC">
        <w:rPr>
          <w:rStyle w:val="Refdecomentario"/>
        </w:rPr>
        <w:commentReference w:id="38"/>
      </w:r>
      <w:bookmarkEnd w:id="37"/>
    </w:p>
    <w:p w:rsidR="001E4F48" w:rsidRPr="00CC523A" w:rsidRDefault="001E4F48" w:rsidP="001E4F48">
      <w:pPr>
        <w:pStyle w:val="normal0"/>
        <w:rPr>
          <w:lang w:val="en-US"/>
        </w:rPr>
      </w:pPr>
      <w:r w:rsidRPr="00CC523A">
        <w:rPr>
          <w:lang w:val="en-US"/>
        </w:rPr>
        <w:t>This factory interface defines the mechanisms needed for providing specialized access to the resources stored in the repository through data services, which implement specific data access interfaces depending on the nature of the particular resource, i.e. ResourceAccess, ClassAccess, PropertyAccess, etc.</w:t>
      </w:r>
    </w:p>
    <w:p w:rsidR="001E4F48" w:rsidRPr="00CC523A" w:rsidRDefault="001E4F48" w:rsidP="001E4F48">
      <w:pPr>
        <w:pStyle w:val="Ttulo3"/>
      </w:pPr>
      <w:r w:rsidRPr="00CC523A">
        <w:t>RepositoryFactory::GetResourceFactory</w:t>
      </w:r>
    </w:p>
    <w:p w:rsidR="001E4F48" w:rsidRPr="00CC523A" w:rsidRDefault="001E4F48" w:rsidP="001E4F48">
      <w:pPr>
        <w:pStyle w:val="normal0"/>
        <w:rPr>
          <w:lang w:val="en-US"/>
        </w:rPr>
      </w:pPr>
      <w:r w:rsidRPr="00CC523A">
        <w:rPr>
          <w:lang w:val="en-US"/>
        </w:rPr>
        <w:t>Returns the endpoint reference of a data resource that represents an existing resource in the repository. This factory operation can be used if access to a repository through a different port type, such as ResourceAccess, is required. This operation MUST be supported by every implementation, regardless of the profile they support.</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GetResourceFactoryRequest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PortTypeQName? – An OPTIONAL parameter that specifies the QName of the portType through which the resulting data should be accesed. The QName value here MUST correspond to one that is specified in the ConfigurationMap property.</w:t>
      </w:r>
    </w:p>
    <w:p w:rsidR="001E4F48" w:rsidRPr="00CC523A" w:rsidRDefault="001E4F48" w:rsidP="002A4A18">
      <w:pPr>
        <w:numPr>
          <w:ilvl w:val="1"/>
          <w:numId w:val="15"/>
        </w:numPr>
        <w:spacing w:before="100" w:beforeAutospacing="1" w:after="100" w:afterAutospacing="1"/>
        <w:rPr>
          <w:rFonts w:cs="Arial"/>
        </w:rPr>
      </w:pPr>
      <w:r w:rsidRPr="00CC523A">
        <w:rPr>
          <w:rFonts w:cs="Arial"/>
        </w:rPr>
        <w:t>ConfigurationDocument? – An OPTIONAL parameter that includes a document that specifies the properties of the data resource that is to be used to access the resulting data. The properties contained in this document are those defined in the WS-DAI specification.</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PreferredTargetService? – An </w:t>
      </w:r>
      <w:r w:rsidR="00D5138D">
        <w:rPr>
          <w:rFonts w:cs="Arial"/>
        </w:rPr>
        <w:t>OPTIONAL</w:t>
      </w:r>
      <w:r w:rsidRPr="00CC523A">
        <w:rPr>
          <w:rFonts w:cs="Arial"/>
        </w:rPr>
        <w:t xml:space="preserve"> parameter that identifies a EPR of the preferred service that is to act as the host for the new data resource.</w:t>
      </w:r>
    </w:p>
    <w:p w:rsidR="001E4F48" w:rsidRPr="00CC523A" w:rsidRDefault="001E4F48" w:rsidP="002A4A18">
      <w:pPr>
        <w:numPr>
          <w:ilvl w:val="1"/>
          <w:numId w:val="15"/>
        </w:numPr>
        <w:spacing w:before="100" w:beforeAutospacing="1" w:after="100" w:afterAutospacing="1"/>
        <w:rPr>
          <w:rFonts w:cs="Arial"/>
        </w:rPr>
      </w:pPr>
      <w:r w:rsidRPr="00CC523A">
        <w:rPr>
          <w:rFonts w:cs="Arial"/>
        </w:rPr>
        <w:t>ResourceURI – The URI of the resource for whom a new resource data access service will be created.</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GetResourceFactoryResponse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DataResourceAddress* – A list of data resource addresses.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name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InvalidPortTypeQNameFault - The PortTypeQName is not in the collection defined by the ConfigurationMap property.</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InvalidConfigurationDocumentFault - The ConfigurationDocument specified is not valid according to the ConfigurationDocumentQName when the ConfigurationMap is indexed by the specified PortTypeQName.</w:t>
      </w:r>
    </w:p>
    <w:p w:rsidR="001E4F48" w:rsidRPr="00CC523A" w:rsidRDefault="001E4F48" w:rsidP="002A4A18">
      <w:pPr>
        <w:numPr>
          <w:ilvl w:val="0"/>
          <w:numId w:val="15"/>
        </w:numPr>
        <w:spacing w:before="100" w:beforeAutospacing="1" w:after="100" w:afterAutospacing="1"/>
        <w:rPr>
          <w:rFonts w:cs="Arial"/>
        </w:rPr>
      </w:pPr>
      <w:r w:rsidRPr="00CC523A">
        <w:rPr>
          <w:rFonts w:cs="Arial"/>
        </w:rPr>
        <w:t>NotAuthorizedFault - The consumer is not authorized to perform this operation at this time.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the ConcurrentAccess is false.</w:t>
      </w:r>
    </w:p>
    <w:p w:rsidR="001E4F48" w:rsidRPr="00CC523A" w:rsidRDefault="001E4F48" w:rsidP="002A4A18">
      <w:pPr>
        <w:numPr>
          <w:ilvl w:val="0"/>
          <w:numId w:val="15"/>
        </w:numPr>
        <w:spacing w:before="100" w:beforeAutospacing="1" w:after="100" w:afterAutospacing="1"/>
        <w:rPr>
          <w:rFonts w:cs="Arial"/>
        </w:rPr>
      </w:pPr>
      <w:r w:rsidRPr="00CC523A">
        <w:rPr>
          <w:rFonts w:cs="Arial"/>
        </w:rPr>
        <w:t>ResourceDoesNotExistFault - The specified resource is not defined in the repository.</w:t>
      </w:r>
    </w:p>
    <w:p w:rsidR="001E4F48" w:rsidRPr="00CC523A" w:rsidRDefault="001E4F48" w:rsidP="001E4F48">
      <w:pPr>
        <w:pStyle w:val="Ttulo3"/>
        <w:rPr>
          <w:rFonts w:ascii="Arial" w:hAnsi="Arial" w:cs="Arial"/>
        </w:rPr>
      </w:pPr>
      <w:r w:rsidRPr="00CC523A">
        <w:lastRenderedPageBreak/>
        <w:t>RepositoryFactory::GetClassFactory</w:t>
      </w:r>
    </w:p>
    <w:p w:rsidR="001E4F48" w:rsidRPr="00CC523A" w:rsidRDefault="001E4F48" w:rsidP="001E4F48">
      <w:pPr>
        <w:pStyle w:val="normal0"/>
        <w:rPr>
          <w:lang w:val="en-US"/>
        </w:rPr>
      </w:pPr>
      <w:r w:rsidRPr="00CC523A">
        <w:rPr>
          <w:lang w:val="en-US"/>
        </w:rPr>
        <w:t>Returns the endpoint reference of a data resource that represents an existing resource in the repository. This factory operation can be used if access to a repository through a different port type, such as ClassAccess, is required. This operation MUST be supported by profile 1 and/or 2 compliant implementations.</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GetClassFactoryRequest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PortTypeQName? – An OPTIONAL parameter that specifies the QName of the portType through which the resulting data should be accesed. The QName value here MUST correspond to one that is specified in the ConfigurationMap property.</w:t>
      </w:r>
    </w:p>
    <w:p w:rsidR="001E4F48" w:rsidRPr="00CC523A" w:rsidRDefault="001E4F48" w:rsidP="002A4A18">
      <w:pPr>
        <w:numPr>
          <w:ilvl w:val="1"/>
          <w:numId w:val="15"/>
        </w:numPr>
        <w:spacing w:before="100" w:beforeAutospacing="1" w:after="100" w:afterAutospacing="1"/>
        <w:rPr>
          <w:rFonts w:cs="Arial"/>
        </w:rPr>
      </w:pPr>
      <w:r w:rsidRPr="00CC523A">
        <w:rPr>
          <w:rFonts w:cs="Arial"/>
        </w:rPr>
        <w:t>ConfigurationDocument? – An OPTIONAL parameter that includes a document that specifies the properties of the data resource that is to be used to access the resulting data. The properties contained in this document are those defined in the WS-DAI specification.</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PreferredTargetService? – An </w:t>
      </w:r>
      <w:r w:rsidR="00D5138D">
        <w:rPr>
          <w:rFonts w:cs="Arial"/>
        </w:rPr>
        <w:t>OPTIONAL</w:t>
      </w:r>
      <w:r w:rsidRPr="00CC523A">
        <w:rPr>
          <w:rFonts w:cs="Arial"/>
        </w:rPr>
        <w:t xml:space="preserve"> parameter that identifies a EPR of the preferred service that is to act as the host for the new data resource.</w:t>
      </w:r>
    </w:p>
    <w:p w:rsidR="001E4F48" w:rsidRPr="00CC523A" w:rsidRDefault="001E4F48" w:rsidP="002A4A18">
      <w:pPr>
        <w:numPr>
          <w:ilvl w:val="1"/>
          <w:numId w:val="15"/>
        </w:numPr>
        <w:spacing w:before="100" w:beforeAutospacing="1" w:after="100" w:afterAutospacing="1"/>
        <w:rPr>
          <w:rFonts w:cs="Arial"/>
        </w:rPr>
      </w:pPr>
      <w:r w:rsidRPr="00CC523A">
        <w:rPr>
          <w:rFonts w:cs="Arial"/>
        </w:rPr>
        <w:t>ResourceURI – The URI of the resource for whom a new class data access service will be created.</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GetClassFactoryResponse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DataResourceAddress* – A list of data resource addresses.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name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InvalidPortTypeQNameFault - The PortTypeQName is not in the collection defined by the ConfigurationMap property.</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InvalidConfigurationDocumentFault - The ConfigurationDocument specified is not valid according to the ConfigurationDocumentQName when the ConfigurationMap is indexed by the specified PortTypeQName.</w:t>
      </w:r>
    </w:p>
    <w:p w:rsidR="001E4F48" w:rsidRPr="00CC523A" w:rsidRDefault="001E4F48" w:rsidP="002A4A18">
      <w:pPr>
        <w:numPr>
          <w:ilvl w:val="0"/>
          <w:numId w:val="15"/>
        </w:numPr>
        <w:spacing w:before="100" w:beforeAutospacing="1" w:after="100" w:afterAutospacing="1"/>
        <w:rPr>
          <w:rFonts w:cs="Arial"/>
        </w:rPr>
      </w:pPr>
      <w:r w:rsidRPr="00CC523A">
        <w:rPr>
          <w:rFonts w:cs="Arial"/>
        </w:rPr>
        <w:t>NotAuthorizedFault - The consumer is not authorized to perform this operation at this time.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the ConcurrentAccess is false.</w:t>
      </w:r>
    </w:p>
    <w:p w:rsidR="001E4F48" w:rsidRPr="00CC523A" w:rsidRDefault="001E4F48" w:rsidP="002A4A18">
      <w:pPr>
        <w:numPr>
          <w:ilvl w:val="0"/>
          <w:numId w:val="15"/>
        </w:numPr>
        <w:spacing w:before="100" w:beforeAutospacing="1" w:after="100" w:afterAutospacing="1"/>
        <w:rPr>
          <w:rFonts w:cs="Arial"/>
        </w:rPr>
      </w:pPr>
      <w:r w:rsidRPr="00CC523A">
        <w:rPr>
          <w:rFonts w:cs="Arial"/>
        </w:rPr>
        <w:t>ResourceDoesNotExistFault - The specified resource is not defined in the repository.</w:t>
      </w:r>
    </w:p>
    <w:p w:rsidR="001E4F48" w:rsidRPr="00CC523A" w:rsidRDefault="001E4F48" w:rsidP="001E4F48">
      <w:pPr>
        <w:pStyle w:val="Ttulo3"/>
        <w:rPr>
          <w:rFonts w:ascii="Arial" w:hAnsi="Arial" w:cs="Arial"/>
        </w:rPr>
      </w:pPr>
      <w:r w:rsidRPr="00CC523A">
        <w:t>RepositoryFactory::GetPropertyFactory</w:t>
      </w:r>
    </w:p>
    <w:p w:rsidR="001E4F48" w:rsidRPr="00CC523A" w:rsidRDefault="001E4F48" w:rsidP="001E4F48">
      <w:pPr>
        <w:pStyle w:val="normal0"/>
        <w:rPr>
          <w:lang w:val="en-US"/>
        </w:rPr>
      </w:pPr>
      <w:r w:rsidRPr="00CC523A">
        <w:rPr>
          <w:lang w:val="en-US"/>
        </w:rPr>
        <w:t>Returns the endpoint reference of a data resource that represents an existing resource in the repository. This factory operation can be used if access to a repository through a different port type, such as PropertyAccess, is required. This operation MUST be supported by profile 1 and/or 2 compliant implementations.</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lastRenderedPageBreak/>
        <w:t xml:space="preserve">GetPropertyFactoryRequest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PortTypeQName? – An OPTIONAL parameter that specifies the QName of the portType through which the resulting data should be accesed. The QName value here MUST correspond to one that is specified in the ConfigurationMap property.</w:t>
      </w:r>
    </w:p>
    <w:p w:rsidR="001E4F48" w:rsidRPr="00CC523A" w:rsidRDefault="001E4F48" w:rsidP="002A4A18">
      <w:pPr>
        <w:numPr>
          <w:ilvl w:val="1"/>
          <w:numId w:val="15"/>
        </w:numPr>
        <w:spacing w:before="100" w:beforeAutospacing="1" w:after="100" w:afterAutospacing="1"/>
        <w:rPr>
          <w:rFonts w:cs="Arial"/>
        </w:rPr>
      </w:pPr>
      <w:r w:rsidRPr="00CC523A">
        <w:rPr>
          <w:rFonts w:cs="Arial"/>
        </w:rPr>
        <w:t>ConfigurationDocument? – An OPTIONAL parameter that includes a document that specifies the properties of the data resource that is to be used to access the resulting data. The properties contained in this document are those defined in the WS-DAI specification.</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PreferredTargetService? – An </w:t>
      </w:r>
      <w:r w:rsidR="00D5138D">
        <w:rPr>
          <w:rFonts w:cs="Arial"/>
        </w:rPr>
        <w:t>OPTIONAL</w:t>
      </w:r>
      <w:r w:rsidRPr="00CC523A">
        <w:rPr>
          <w:rFonts w:cs="Arial"/>
        </w:rPr>
        <w:t xml:space="preserve"> parameter that identifies a EPR of the preferred service that is to act as the host for the new data resource.</w:t>
      </w:r>
    </w:p>
    <w:p w:rsidR="001E4F48" w:rsidRPr="00CC523A" w:rsidRDefault="001E4F48" w:rsidP="002A4A18">
      <w:pPr>
        <w:numPr>
          <w:ilvl w:val="1"/>
          <w:numId w:val="15"/>
        </w:numPr>
        <w:spacing w:before="100" w:beforeAutospacing="1" w:after="100" w:afterAutospacing="1"/>
        <w:rPr>
          <w:rFonts w:cs="Arial"/>
        </w:rPr>
      </w:pPr>
      <w:r w:rsidRPr="00CC523A">
        <w:rPr>
          <w:rFonts w:cs="Arial"/>
        </w:rPr>
        <w:t>ResourceURI – The URI of the resource for whom a new property data access service will be created.</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GetPropertyFactoryResponse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DataResourceAddress* – A list of data resource addresses.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name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InvalidPortTypeQNameFault - The PortTypeQName is not in the collection defined by the ConfigurationMap property.</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InvalidConfigurationDocumentFault - The ConfigurationDocument specified is not valid according to the ConfigurationDocumentQName when the ConfigurationMap is indexed by the specified PortTypeQName.</w:t>
      </w:r>
    </w:p>
    <w:p w:rsidR="001E4F48" w:rsidRPr="00CC523A" w:rsidRDefault="001E4F48" w:rsidP="002A4A18">
      <w:pPr>
        <w:numPr>
          <w:ilvl w:val="0"/>
          <w:numId w:val="15"/>
        </w:numPr>
        <w:spacing w:before="100" w:beforeAutospacing="1" w:after="100" w:afterAutospacing="1"/>
        <w:rPr>
          <w:rFonts w:cs="Arial"/>
        </w:rPr>
      </w:pPr>
      <w:r w:rsidRPr="00CC523A">
        <w:rPr>
          <w:rFonts w:cs="Arial"/>
        </w:rPr>
        <w:t>NotAuthorizedFault - The consumer is not authorized to perform this operation at this time.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the ConcurrentAccess is false.</w:t>
      </w:r>
    </w:p>
    <w:p w:rsidR="001E4F48" w:rsidRPr="00CC523A" w:rsidRDefault="001E4F48" w:rsidP="002A4A18">
      <w:pPr>
        <w:numPr>
          <w:ilvl w:val="0"/>
          <w:numId w:val="15"/>
        </w:numPr>
        <w:spacing w:before="100" w:beforeAutospacing="1" w:after="100" w:afterAutospacing="1"/>
        <w:rPr>
          <w:rFonts w:cs="Arial"/>
        </w:rPr>
      </w:pPr>
      <w:r w:rsidRPr="00CC523A">
        <w:rPr>
          <w:rFonts w:cs="Arial"/>
        </w:rPr>
        <w:t>ResourceDoesNotExistFault - The specified resource is not defined in the repository.</w:t>
      </w:r>
    </w:p>
    <w:p w:rsidR="001E4F48" w:rsidRPr="00CC523A" w:rsidRDefault="001E4F48" w:rsidP="001E4F48">
      <w:pPr>
        <w:pStyle w:val="Ttulo3"/>
        <w:rPr>
          <w:rFonts w:ascii="Arial" w:hAnsi="Arial" w:cs="Arial"/>
        </w:rPr>
      </w:pPr>
      <w:r w:rsidRPr="00CC523A">
        <w:t>RepositoryFactory::GetStatementFactory</w:t>
      </w:r>
    </w:p>
    <w:p w:rsidR="001E4F48" w:rsidRPr="00CC523A" w:rsidRDefault="001E4F48" w:rsidP="001E4F48">
      <w:pPr>
        <w:pStyle w:val="normal0"/>
      </w:pPr>
      <w:r w:rsidRPr="00CC523A">
        <w:rPr>
          <w:lang w:val="en-US"/>
        </w:rPr>
        <w:t xml:space="preserve">Returns the endpoint reference of a data resource that represents an existing resource in the repository. This factory operation can be used if access to a repository through a different port type, such as StatementAccess, is required. </w:t>
      </w:r>
      <w:r w:rsidRPr="00CC523A">
        <w:t>This operation MUST be supported by profile 2 compliant implementations.</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GetStatementFactoryRequest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PortTypeQName? – An OPTIONAL parameter that specifies the QName of the portType through which the resulting data should be accesed. The QName value here MUST correspond to one that is specified in the ConfigurationMap property.</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ConfigurationDocument? – An OPTIONAL parameter that includes a document that specifies the properties of the data resource that is to be used to access the resulting </w:t>
      </w:r>
      <w:r w:rsidRPr="00CC523A">
        <w:rPr>
          <w:rFonts w:cs="Arial"/>
        </w:rPr>
        <w:lastRenderedPageBreak/>
        <w:t>data. The properties contained in this document are those defined in the WS-DAI specification.</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PreferredTargetService? – An </w:t>
      </w:r>
      <w:r w:rsidR="00D5138D">
        <w:rPr>
          <w:rFonts w:cs="Arial"/>
        </w:rPr>
        <w:t>OPTIONAL</w:t>
      </w:r>
      <w:r w:rsidRPr="00CC523A">
        <w:rPr>
          <w:rFonts w:cs="Arial"/>
        </w:rPr>
        <w:t xml:space="preserve"> parameter that identifies a EPR of the preferred service that is to act as the host for the new data resource.</w:t>
      </w:r>
    </w:p>
    <w:p w:rsidR="001E4F48" w:rsidRPr="00CC523A" w:rsidRDefault="001E4F48" w:rsidP="002A4A18">
      <w:pPr>
        <w:numPr>
          <w:ilvl w:val="1"/>
          <w:numId w:val="15"/>
        </w:numPr>
        <w:spacing w:before="100" w:beforeAutospacing="1" w:after="100" w:afterAutospacing="1"/>
        <w:rPr>
          <w:rFonts w:cs="Arial"/>
        </w:rPr>
      </w:pPr>
      <w:r w:rsidRPr="00CC523A">
        <w:rPr>
          <w:rFonts w:cs="Arial"/>
        </w:rPr>
        <w:t>ResourceURI – The URI of the resource for whom a new statement data access service will be created.</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GetStatementFactoryResponse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DataResourceAddress* – A list of data resource addresses.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name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InvalidPortTypeQNameFault - The PortTypeQName is not in the collection defined by the ConfigurationMap property.</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InvalidConfigurationDocumentFault - The ConfigurationDocument specified is not valid according to the ConfigurationDocumentQName when the ConfigurationMap is indexed by the specified PortTypeQName.</w:t>
      </w:r>
    </w:p>
    <w:p w:rsidR="001E4F48" w:rsidRPr="00CC523A" w:rsidRDefault="001E4F48" w:rsidP="002A4A18">
      <w:pPr>
        <w:numPr>
          <w:ilvl w:val="0"/>
          <w:numId w:val="15"/>
        </w:numPr>
        <w:spacing w:before="100" w:beforeAutospacing="1" w:after="100" w:afterAutospacing="1"/>
        <w:rPr>
          <w:rFonts w:cs="Arial"/>
        </w:rPr>
      </w:pPr>
      <w:r w:rsidRPr="00CC523A">
        <w:rPr>
          <w:rFonts w:cs="Arial"/>
        </w:rPr>
        <w:t>NotAuthorizedFault - The consumer is not authorized to perform this operation at this time.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the ConcurrentAccess is false.</w:t>
      </w:r>
    </w:p>
    <w:p w:rsidR="001E4F48" w:rsidRPr="00CC523A" w:rsidRDefault="001E4F48" w:rsidP="002A4A18">
      <w:pPr>
        <w:numPr>
          <w:ilvl w:val="0"/>
          <w:numId w:val="15"/>
        </w:numPr>
        <w:spacing w:before="100" w:beforeAutospacing="1" w:after="100" w:afterAutospacing="1"/>
        <w:rPr>
          <w:rFonts w:cs="Arial"/>
        </w:rPr>
      </w:pPr>
      <w:r w:rsidRPr="00CC523A">
        <w:rPr>
          <w:rFonts w:cs="Arial"/>
        </w:rPr>
        <w:t>ResourceDoesNotExistFault - The specified resource is not defined in the repository.</w:t>
      </w:r>
    </w:p>
    <w:p w:rsidR="001E4F48" w:rsidRPr="00CC523A" w:rsidRDefault="001E4F48" w:rsidP="001E4F48">
      <w:pPr>
        <w:pStyle w:val="Ttulo3"/>
        <w:rPr>
          <w:rFonts w:ascii="Arial" w:hAnsi="Arial" w:cs="Arial"/>
        </w:rPr>
      </w:pPr>
      <w:r w:rsidRPr="00CC523A">
        <w:t>RepositoryFactory::GetContainerFactory</w:t>
      </w:r>
    </w:p>
    <w:p w:rsidR="001E4F48" w:rsidRPr="00CC523A" w:rsidRDefault="001E4F48" w:rsidP="001E4F48">
      <w:pPr>
        <w:pStyle w:val="normal0"/>
      </w:pPr>
      <w:r w:rsidRPr="00CC523A">
        <w:rPr>
          <w:lang w:val="en-US"/>
        </w:rPr>
        <w:t xml:space="preserve">Returns the endpoint reference of a data resource that represents an existing resource in the repository. This factory operation can be used if access to a repository through a different port type, such as ContainerAccess, ContainerFactory, ContainerIteratorAccess of AltAccess, is required. </w:t>
      </w:r>
      <w:r w:rsidRPr="00CC523A">
        <w:t>This operation MUST be supported by profile 2 compliant implementations.</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GetContainerFactoryRequest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PortTypeQName? – An OPTIONAL parameter that specifies the QName of the portType through which the resulting data should be accesed. The QName value here MUST correspond to one that is specified in the ConfigurationMap property.</w:t>
      </w:r>
    </w:p>
    <w:p w:rsidR="001E4F48" w:rsidRPr="00CC523A" w:rsidRDefault="001E4F48" w:rsidP="002A4A18">
      <w:pPr>
        <w:numPr>
          <w:ilvl w:val="1"/>
          <w:numId w:val="15"/>
        </w:numPr>
        <w:spacing w:before="100" w:beforeAutospacing="1" w:after="100" w:afterAutospacing="1"/>
        <w:rPr>
          <w:rFonts w:cs="Arial"/>
        </w:rPr>
      </w:pPr>
      <w:r w:rsidRPr="00CC523A">
        <w:rPr>
          <w:rFonts w:cs="Arial"/>
        </w:rPr>
        <w:t>ConfigurationDocument? – An OPTIONAL parameter that includes a document that specifies the properties of the data resource that is to be used to access the resulting data. The properties contained in this document are those defined in the WS-DAI specification.</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PreferredTargetService? – An </w:t>
      </w:r>
      <w:r w:rsidR="00D5138D">
        <w:rPr>
          <w:rFonts w:cs="Arial"/>
        </w:rPr>
        <w:t>OPTIONAL</w:t>
      </w:r>
      <w:r w:rsidRPr="00CC523A">
        <w:rPr>
          <w:rFonts w:cs="Arial"/>
        </w:rPr>
        <w:t xml:space="preserve"> parameter that identifies a EPR of the preferred service that is to act as the host for the new data resource.</w:t>
      </w:r>
    </w:p>
    <w:p w:rsidR="001E4F48" w:rsidRPr="00CC523A" w:rsidRDefault="001E4F48" w:rsidP="002A4A18">
      <w:pPr>
        <w:numPr>
          <w:ilvl w:val="1"/>
          <w:numId w:val="15"/>
        </w:numPr>
        <w:spacing w:before="100" w:beforeAutospacing="1" w:after="100" w:afterAutospacing="1"/>
        <w:rPr>
          <w:rFonts w:cs="Arial"/>
        </w:rPr>
      </w:pPr>
      <w:r w:rsidRPr="00CC523A">
        <w:rPr>
          <w:rFonts w:cs="Arial"/>
        </w:rPr>
        <w:t>ResourceURI – The URI of the resource for whom a new container data access service will be created.</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lastRenderedPageBreak/>
        <w:t xml:space="preserve">GetContainerFactoryResponse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DataResourceAddress* – A list of data resource addresses.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name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InvalidPortTypeQNameFault - The PortTypeQName is not in the collection defined by the ConfigurationMap property.</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InvalidConfigurationDocumentFault - The ConfigurationDocument specified is not valid according to the ConfigurationDocumentQName when the ConfigurationMap is indexed by the specified PortTypeQName.</w:t>
      </w:r>
    </w:p>
    <w:p w:rsidR="001E4F48" w:rsidRPr="00CC523A" w:rsidRDefault="001E4F48" w:rsidP="002A4A18">
      <w:pPr>
        <w:numPr>
          <w:ilvl w:val="0"/>
          <w:numId w:val="15"/>
        </w:numPr>
        <w:spacing w:before="100" w:beforeAutospacing="1" w:after="100" w:afterAutospacing="1"/>
        <w:rPr>
          <w:rFonts w:cs="Arial"/>
        </w:rPr>
      </w:pPr>
      <w:r w:rsidRPr="00CC523A">
        <w:rPr>
          <w:rFonts w:cs="Arial"/>
        </w:rPr>
        <w:t>NotAuthorizedFault - The consumer is not authorized to perform this operation at this time.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the ConcurrentAccess is false.</w:t>
      </w:r>
    </w:p>
    <w:p w:rsidR="001E4F48" w:rsidRPr="00CC523A" w:rsidRDefault="001E4F48" w:rsidP="002A4A18">
      <w:pPr>
        <w:numPr>
          <w:ilvl w:val="0"/>
          <w:numId w:val="15"/>
        </w:numPr>
        <w:spacing w:before="100" w:beforeAutospacing="1" w:after="100" w:afterAutospacing="1"/>
        <w:rPr>
          <w:rFonts w:cs="Arial"/>
        </w:rPr>
      </w:pPr>
      <w:r w:rsidRPr="00CC523A">
        <w:rPr>
          <w:rFonts w:cs="Arial"/>
        </w:rPr>
        <w:t>ResourceDoesNotExistFault - The specified resource is not defined in the repository.</w:t>
      </w:r>
    </w:p>
    <w:p w:rsidR="001E4F48" w:rsidRPr="00CC523A" w:rsidRDefault="001E4F48" w:rsidP="001E4F48">
      <w:pPr>
        <w:pStyle w:val="Ttulo3"/>
        <w:rPr>
          <w:rFonts w:ascii="Arial" w:hAnsi="Arial" w:cs="Arial"/>
        </w:rPr>
      </w:pPr>
      <w:r w:rsidRPr="00CC523A">
        <w:t>RepositoryFactory::GetListFactory</w:t>
      </w:r>
    </w:p>
    <w:p w:rsidR="001E4F48" w:rsidRPr="00CC523A" w:rsidRDefault="001E4F48" w:rsidP="001E4F48">
      <w:pPr>
        <w:pStyle w:val="normal0"/>
      </w:pPr>
      <w:r w:rsidRPr="00CC523A">
        <w:rPr>
          <w:lang w:val="en-US"/>
        </w:rPr>
        <w:t xml:space="preserve">Returns the endpoint reference of a data resource that represents an existing resource in the repository. This factory operation can be used if access to a repository through a different port type, such as ListAccess, ListFactory or ListIteratorAccess, is required. </w:t>
      </w:r>
      <w:r w:rsidRPr="00CC523A">
        <w:t>This operation MUST be supported by profile 2 compliant implementations.</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GetListFactoryRequest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PortTypeQName? – An OPTIONAL parameter that specifies the QName of the portType through which the resulting data should be accesed. The QName value here MUST correspond to one that is specified in the ConfigurationMap property.</w:t>
      </w:r>
    </w:p>
    <w:p w:rsidR="001E4F48" w:rsidRPr="00CC523A" w:rsidRDefault="001E4F48" w:rsidP="002A4A18">
      <w:pPr>
        <w:numPr>
          <w:ilvl w:val="1"/>
          <w:numId w:val="15"/>
        </w:numPr>
        <w:spacing w:before="100" w:beforeAutospacing="1" w:after="100" w:afterAutospacing="1"/>
        <w:rPr>
          <w:rFonts w:cs="Arial"/>
        </w:rPr>
      </w:pPr>
      <w:r w:rsidRPr="00CC523A">
        <w:rPr>
          <w:rFonts w:cs="Arial"/>
        </w:rPr>
        <w:t>ConfigurationDocument? – An OPTIONAL parameter that includes a document that specifies the properties of the data resource that is to be used to access the resulting data. The properties contained in this document are those defined in the WS-DAI specification.</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PreferredTargetService? – An </w:t>
      </w:r>
      <w:r w:rsidR="00D5138D">
        <w:rPr>
          <w:rFonts w:cs="Arial"/>
        </w:rPr>
        <w:t>OPTIONAL</w:t>
      </w:r>
      <w:r w:rsidRPr="00CC523A">
        <w:rPr>
          <w:rFonts w:cs="Arial"/>
        </w:rPr>
        <w:t xml:space="preserve"> parameter that identifies a EPR of the preferred service that is to act as the host for the new data resource.</w:t>
      </w:r>
    </w:p>
    <w:p w:rsidR="001E4F48" w:rsidRPr="00CC523A" w:rsidRDefault="001E4F48" w:rsidP="002A4A18">
      <w:pPr>
        <w:numPr>
          <w:ilvl w:val="1"/>
          <w:numId w:val="15"/>
        </w:numPr>
        <w:spacing w:before="100" w:beforeAutospacing="1" w:after="100" w:afterAutospacing="1"/>
        <w:rPr>
          <w:rFonts w:cs="Arial"/>
        </w:rPr>
      </w:pPr>
      <w:r w:rsidRPr="00CC523A">
        <w:rPr>
          <w:rFonts w:cs="Arial"/>
        </w:rPr>
        <w:t>ResourceURI – The URI of the resource for whom a new list data access service will be created.</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GetListFactoryResponse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DataResourceAddress* – A list of data resource addresses.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name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lastRenderedPageBreak/>
        <w:t>InvalidPortTypeQNameFault - The PortTypeQName is not in the collection defined by the ConfigurationMap property.</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InvalidConfigurationDocumentFault - The ConfigurationDocument specified is not valid according to the ConfigurationDocumentQName when the ConfigurationMap is indexed by the specified PortTypeQName.</w:t>
      </w:r>
    </w:p>
    <w:p w:rsidR="001E4F48" w:rsidRPr="00CC523A" w:rsidRDefault="001E4F48" w:rsidP="002A4A18">
      <w:pPr>
        <w:numPr>
          <w:ilvl w:val="0"/>
          <w:numId w:val="15"/>
        </w:numPr>
        <w:spacing w:before="100" w:beforeAutospacing="1" w:after="100" w:afterAutospacing="1"/>
        <w:rPr>
          <w:rFonts w:cs="Arial"/>
        </w:rPr>
      </w:pPr>
      <w:r w:rsidRPr="00CC523A">
        <w:rPr>
          <w:rFonts w:cs="Arial"/>
        </w:rPr>
        <w:t>NotAuthorizedFault - The consumer is not authorized to perform this operation at this time.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the ConcurrentAccess is false.</w:t>
      </w:r>
    </w:p>
    <w:p w:rsidR="001E4F48" w:rsidRPr="00CC523A" w:rsidRDefault="001E4F48" w:rsidP="002A4A18">
      <w:pPr>
        <w:numPr>
          <w:ilvl w:val="0"/>
          <w:numId w:val="15"/>
        </w:numPr>
        <w:spacing w:before="100" w:beforeAutospacing="1" w:after="100" w:afterAutospacing="1"/>
        <w:rPr>
          <w:rFonts w:cs="Arial"/>
        </w:rPr>
      </w:pPr>
      <w:r w:rsidRPr="00CC523A">
        <w:rPr>
          <w:rFonts w:cs="Arial"/>
        </w:rPr>
        <w:t>ResourceDoesNotExistFault - The specified resource is not defined in the repository.</w:t>
      </w:r>
    </w:p>
    <w:p w:rsidR="001E4F48" w:rsidRPr="001E4F48" w:rsidRDefault="001E4F48" w:rsidP="001E4F48">
      <w:pPr>
        <w:pStyle w:val="Ttulo1"/>
        <w:rPr>
          <w:rFonts w:cs="Arial"/>
          <w:szCs w:val="24"/>
        </w:rPr>
      </w:pPr>
      <w:bookmarkStart w:id="39" w:name="_Toc191461241"/>
      <w:r w:rsidRPr="001E4F48">
        <w:t>Resource</w:t>
      </w:r>
      <w:bookmarkEnd w:id="39"/>
    </w:p>
    <w:p w:rsidR="001E4F48" w:rsidRPr="001E4F48" w:rsidRDefault="001E4F48" w:rsidP="001E4F48">
      <w:pPr>
        <w:pStyle w:val="Ttulo2"/>
      </w:pPr>
      <w:bookmarkStart w:id="40" w:name="_Toc191461242"/>
      <w:r w:rsidRPr="001E4F48">
        <w:t>Static Resource Description</w:t>
      </w:r>
      <w:bookmarkEnd w:id="40"/>
    </w:p>
    <w:p w:rsidR="001E4F48" w:rsidRPr="00CC523A" w:rsidRDefault="001E4F48" w:rsidP="001E4F48">
      <w:pPr>
        <w:pStyle w:val="normal0"/>
        <w:rPr>
          <w:lang w:val="en-US"/>
        </w:rPr>
      </w:pPr>
      <w:r w:rsidRPr="00CC523A">
        <w:rPr>
          <w:lang w:val="en-US"/>
        </w:rPr>
        <w:t>The elements defined in this section live under a ResourcePropertyDocument that extends the PropertyDocument defined in the WS-DAI core specification.</w:t>
      </w:r>
    </w:p>
    <w:p w:rsidR="001E4F48" w:rsidRPr="00CC523A" w:rsidRDefault="001E4F48" w:rsidP="001E4F48">
      <w:pPr>
        <w:pStyle w:val="Ttulo3"/>
      </w:pPr>
      <w:r w:rsidRPr="00CC523A">
        <w:t>RepositoryName</w:t>
      </w:r>
    </w:p>
    <w:p w:rsidR="001E4F48" w:rsidRPr="00456418" w:rsidRDefault="001E4F48" w:rsidP="00953BD9">
      <w:pPr>
        <w:pStyle w:val="HTMLconformatoprevio"/>
        <w:shd w:val="clear" w:color="auto" w:fill="E0E0E0"/>
        <w:jc w:val="left"/>
        <w:rPr>
          <w:sz w:val="16"/>
          <w:szCs w:val="18"/>
        </w:rPr>
      </w:pPr>
      <w:r w:rsidRPr="00456418">
        <w:rPr>
          <w:sz w:val="16"/>
          <w:szCs w:val="18"/>
        </w:rPr>
        <w:t>&lt;xs:element name="RepositoryName" type="xs:anyURI"/&gt;</w:t>
      </w:r>
    </w:p>
    <w:tbl>
      <w:tblPr>
        <w:tblW w:w="5000" w:type="pct"/>
        <w:tblCellSpacing w:w="0" w:type="dxa"/>
        <w:tblCellMar>
          <w:left w:w="0" w:type="dxa"/>
          <w:right w:w="0" w:type="dxa"/>
        </w:tblCellMar>
        <w:tblLook w:val="04A0"/>
      </w:tblPr>
      <w:tblGrid>
        <w:gridCol w:w="432"/>
        <w:gridCol w:w="8208"/>
      </w:tblGrid>
      <w:tr w:rsidR="001E4F48" w:rsidRPr="00CC523A" w:rsidTr="006D391D">
        <w:trPr>
          <w:tblCellSpacing w:w="0" w:type="dxa"/>
        </w:trPr>
        <w:tc>
          <w:tcPr>
            <w:tcW w:w="0" w:type="auto"/>
            <w:gridSpan w:val="2"/>
            <w:vAlign w:val="center"/>
            <w:hideMark/>
          </w:tcPr>
          <w:p w:rsidR="001E4F48" w:rsidRPr="00CC523A" w:rsidRDefault="001E4F48" w:rsidP="00953BD9">
            <w:pPr>
              <w:rPr>
                <w:rFonts w:cs="Arial"/>
              </w:rPr>
            </w:pPr>
            <w:r w:rsidRPr="00CC523A">
              <w:rPr>
                <w:rFonts w:cs="Arial"/>
              </w:rPr>
              <w:t>/wro:RepositoryName</w:t>
            </w:r>
          </w:p>
        </w:tc>
      </w:tr>
      <w:tr w:rsidR="001E4F48" w:rsidRPr="00CC523A" w:rsidTr="006D391D">
        <w:trPr>
          <w:tblCellSpacing w:w="0" w:type="dxa"/>
        </w:trPr>
        <w:tc>
          <w:tcPr>
            <w:tcW w:w="250" w:type="pct"/>
            <w:vAlign w:val="center"/>
            <w:hideMark/>
          </w:tcPr>
          <w:p w:rsidR="001E4F48" w:rsidRPr="00CC523A" w:rsidRDefault="001E4F48" w:rsidP="006D391D">
            <w:pPr>
              <w:rPr>
                <w:rFonts w:cs="Arial"/>
              </w:rPr>
            </w:pPr>
            <w:r w:rsidRPr="00CC523A">
              <w:rPr>
                <w:rFonts w:cs="Arial"/>
              </w:rPr>
              <w:t xml:space="preserve">  </w:t>
            </w:r>
          </w:p>
        </w:tc>
        <w:tc>
          <w:tcPr>
            <w:tcW w:w="4750" w:type="pct"/>
            <w:vAlign w:val="center"/>
            <w:hideMark/>
          </w:tcPr>
          <w:p w:rsidR="001E4F48" w:rsidRPr="00CC523A" w:rsidRDefault="001E4F48" w:rsidP="006D391D">
            <w:pPr>
              <w:rPr>
                <w:rFonts w:cs="Arial"/>
              </w:rPr>
            </w:pPr>
            <w:r w:rsidRPr="00CC523A">
              <w:rPr>
                <w:rFonts w:cs="Arial"/>
              </w:rPr>
              <w:t>The name of the repository in which the RDF(S) resource represented by this data resource is originally defined.</w:t>
            </w:r>
          </w:p>
        </w:tc>
      </w:tr>
    </w:tbl>
    <w:p w:rsidR="001E4F48" w:rsidRPr="00CC523A" w:rsidRDefault="001E4F48" w:rsidP="001E4F48">
      <w:pPr>
        <w:pStyle w:val="Ttulo3"/>
      </w:pPr>
      <w:r w:rsidRPr="00CC523A">
        <w:t>ResourceURI</w:t>
      </w:r>
    </w:p>
    <w:p w:rsidR="001E4F48" w:rsidRPr="00456418" w:rsidRDefault="001E4F48" w:rsidP="00953BD9">
      <w:pPr>
        <w:pStyle w:val="HTMLconformatoprevio"/>
        <w:shd w:val="clear" w:color="auto" w:fill="E0E0E0"/>
        <w:jc w:val="left"/>
        <w:rPr>
          <w:sz w:val="16"/>
          <w:szCs w:val="18"/>
        </w:rPr>
      </w:pPr>
      <w:r w:rsidRPr="00456418">
        <w:rPr>
          <w:sz w:val="16"/>
          <w:szCs w:val="18"/>
        </w:rPr>
        <w:t>&lt;xs:element name="ResourceURI" type="xs:anyURI"/&gt;</w:t>
      </w:r>
    </w:p>
    <w:tbl>
      <w:tblPr>
        <w:tblW w:w="5000" w:type="pct"/>
        <w:tblCellSpacing w:w="0" w:type="dxa"/>
        <w:tblCellMar>
          <w:left w:w="0" w:type="dxa"/>
          <w:right w:w="0" w:type="dxa"/>
        </w:tblCellMar>
        <w:tblLook w:val="04A0"/>
      </w:tblPr>
      <w:tblGrid>
        <w:gridCol w:w="432"/>
        <w:gridCol w:w="8208"/>
      </w:tblGrid>
      <w:tr w:rsidR="001E4F48" w:rsidRPr="00CC523A" w:rsidTr="006D391D">
        <w:trPr>
          <w:tblCellSpacing w:w="0" w:type="dxa"/>
        </w:trPr>
        <w:tc>
          <w:tcPr>
            <w:tcW w:w="0" w:type="auto"/>
            <w:gridSpan w:val="2"/>
            <w:vAlign w:val="center"/>
            <w:hideMark/>
          </w:tcPr>
          <w:p w:rsidR="001E4F48" w:rsidRPr="00CC523A" w:rsidRDefault="001E4F48" w:rsidP="00953BD9">
            <w:pPr>
              <w:rPr>
                <w:rFonts w:cs="Arial"/>
              </w:rPr>
            </w:pPr>
            <w:r w:rsidRPr="00CC523A">
              <w:rPr>
                <w:rFonts w:cs="Arial"/>
              </w:rPr>
              <w:t>/wro:ResourceURI</w:t>
            </w:r>
          </w:p>
        </w:tc>
      </w:tr>
      <w:tr w:rsidR="001E4F48" w:rsidRPr="00CC523A" w:rsidTr="006D391D">
        <w:trPr>
          <w:tblCellSpacing w:w="0" w:type="dxa"/>
        </w:trPr>
        <w:tc>
          <w:tcPr>
            <w:tcW w:w="250" w:type="pct"/>
            <w:vAlign w:val="center"/>
            <w:hideMark/>
          </w:tcPr>
          <w:p w:rsidR="001E4F48" w:rsidRPr="00CC523A" w:rsidRDefault="001E4F48" w:rsidP="006D391D">
            <w:pPr>
              <w:rPr>
                <w:rFonts w:cs="Arial"/>
              </w:rPr>
            </w:pPr>
            <w:r w:rsidRPr="00CC523A">
              <w:rPr>
                <w:rFonts w:cs="Arial"/>
              </w:rPr>
              <w:t xml:space="preserve">  </w:t>
            </w:r>
          </w:p>
        </w:tc>
        <w:tc>
          <w:tcPr>
            <w:tcW w:w="4750" w:type="pct"/>
            <w:vAlign w:val="center"/>
            <w:hideMark/>
          </w:tcPr>
          <w:p w:rsidR="001E4F48" w:rsidRPr="00CC523A" w:rsidRDefault="001E4F48" w:rsidP="006D391D">
            <w:pPr>
              <w:rPr>
                <w:rFonts w:cs="Arial"/>
              </w:rPr>
            </w:pPr>
            <w:r w:rsidRPr="00CC523A">
              <w:rPr>
                <w:rFonts w:cs="Arial"/>
              </w:rPr>
              <w:t>The URI of the RDF(S) resource represented by the data resource.</w:t>
            </w:r>
          </w:p>
        </w:tc>
      </w:tr>
    </w:tbl>
    <w:p w:rsidR="001E4F48" w:rsidRPr="00CC523A" w:rsidRDefault="001E4F48" w:rsidP="001E4F48">
      <w:pPr>
        <w:pStyle w:val="Ttulo3"/>
      </w:pPr>
      <w:r w:rsidRPr="00CC523A">
        <w:t>ResourcePropertyDocument</w:t>
      </w:r>
    </w:p>
    <w:p w:rsidR="001E4F48" w:rsidRPr="00456418" w:rsidRDefault="001E4F48" w:rsidP="00953BD9">
      <w:pPr>
        <w:pStyle w:val="HTMLconformatoprevio"/>
        <w:shd w:val="clear" w:color="auto" w:fill="E0E0E0"/>
        <w:jc w:val="left"/>
        <w:rPr>
          <w:sz w:val="16"/>
          <w:szCs w:val="18"/>
        </w:rPr>
      </w:pPr>
      <w:r w:rsidRPr="00456418">
        <w:rPr>
          <w:sz w:val="16"/>
          <w:szCs w:val="18"/>
        </w:rPr>
        <w:t>&lt;xs:complexType name="ResourcePropertyDocumentType"&gt;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&lt;xs:complexContent&gt;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&lt;xs:extension base="wsdai:PropertyDocumentType"&gt;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&lt;xs:sequence&gt;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&lt;xs:element ref="wro:RepositoryName"/&gt;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&lt;xs:element ref="wro:ResourceURI"/&gt;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&lt;/xs:sequence&gt;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&lt;/xs:extension&gt;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&lt;/xs:complexContent&gt;</w:t>
      </w:r>
    </w:p>
    <w:p w:rsidR="001E4F48" w:rsidRPr="00456418" w:rsidRDefault="001E4F48" w:rsidP="00953BD9">
      <w:pPr>
        <w:pStyle w:val="HTMLconformatoprevio"/>
        <w:shd w:val="clear" w:color="auto" w:fill="E0E0E0"/>
        <w:jc w:val="left"/>
        <w:rPr>
          <w:sz w:val="16"/>
          <w:szCs w:val="18"/>
        </w:rPr>
      </w:pPr>
      <w:r w:rsidRPr="00456418">
        <w:rPr>
          <w:sz w:val="16"/>
          <w:szCs w:val="18"/>
        </w:rPr>
        <w:t>&lt;/xs:complexType&gt;</w:t>
      </w:r>
    </w:p>
    <w:p w:rsidR="001E4F48" w:rsidRPr="00456418" w:rsidRDefault="001E4F48" w:rsidP="00953BD9">
      <w:pPr>
        <w:pStyle w:val="HTMLconformatoprevio"/>
        <w:shd w:val="clear" w:color="auto" w:fill="E0E0E0"/>
        <w:jc w:val="left"/>
        <w:rPr>
          <w:sz w:val="16"/>
          <w:szCs w:val="18"/>
        </w:rPr>
      </w:pPr>
    </w:p>
    <w:p w:rsidR="001E4F48" w:rsidRPr="00456418" w:rsidRDefault="001E4F48" w:rsidP="00953BD9">
      <w:pPr>
        <w:pStyle w:val="HTMLconformatoprevio"/>
        <w:shd w:val="clear" w:color="auto" w:fill="E0E0E0"/>
        <w:jc w:val="left"/>
        <w:rPr>
          <w:sz w:val="16"/>
          <w:szCs w:val="18"/>
        </w:rPr>
      </w:pPr>
      <w:r w:rsidRPr="00456418">
        <w:rPr>
          <w:sz w:val="16"/>
          <w:szCs w:val="18"/>
        </w:rPr>
        <w:t>&lt;xs:element name="ResourcePropertyDocument" type="wro:ResourcePropertyDocumentType"/&gt;</w:t>
      </w:r>
    </w:p>
    <w:tbl>
      <w:tblPr>
        <w:tblW w:w="5000" w:type="pct"/>
        <w:tblCellSpacing w:w="0" w:type="dxa"/>
        <w:tblCellMar>
          <w:left w:w="0" w:type="dxa"/>
          <w:right w:w="0" w:type="dxa"/>
        </w:tblCellMar>
        <w:tblLook w:val="04A0"/>
      </w:tblPr>
      <w:tblGrid>
        <w:gridCol w:w="432"/>
        <w:gridCol w:w="8208"/>
      </w:tblGrid>
      <w:tr w:rsidR="001E4F48" w:rsidRPr="00CC523A" w:rsidTr="006D391D">
        <w:trPr>
          <w:tblCellSpacing w:w="0" w:type="dxa"/>
        </w:trPr>
        <w:tc>
          <w:tcPr>
            <w:tcW w:w="0" w:type="auto"/>
            <w:gridSpan w:val="2"/>
            <w:vAlign w:val="center"/>
            <w:hideMark/>
          </w:tcPr>
          <w:p w:rsidR="001E4F48" w:rsidRPr="00CC523A" w:rsidRDefault="001E4F48" w:rsidP="00953BD9">
            <w:pPr>
              <w:rPr>
                <w:rFonts w:cs="Arial"/>
              </w:rPr>
            </w:pPr>
            <w:r w:rsidRPr="00CC523A">
              <w:rPr>
                <w:rFonts w:cs="Arial"/>
              </w:rPr>
              <w:t>/wro:ResourcePropertyDocument</w:t>
            </w:r>
          </w:p>
        </w:tc>
      </w:tr>
      <w:tr w:rsidR="001E4F48" w:rsidRPr="00CC523A" w:rsidTr="006D391D">
        <w:trPr>
          <w:tblCellSpacing w:w="0" w:type="dxa"/>
        </w:trPr>
        <w:tc>
          <w:tcPr>
            <w:tcW w:w="250" w:type="pct"/>
            <w:vAlign w:val="center"/>
            <w:hideMark/>
          </w:tcPr>
          <w:p w:rsidR="001E4F48" w:rsidRPr="00CC523A" w:rsidRDefault="001E4F48" w:rsidP="006D391D">
            <w:pPr>
              <w:rPr>
                <w:rFonts w:cs="Arial"/>
              </w:rPr>
            </w:pPr>
            <w:r w:rsidRPr="00CC523A">
              <w:rPr>
                <w:rFonts w:cs="Arial"/>
              </w:rPr>
              <w:t xml:space="preserve">  </w:t>
            </w:r>
          </w:p>
        </w:tc>
        <w:tc>
          <w:tcPr>
            <w:tcW w:w="4750" w:type="pct"/>
            <w:vAlign w:val="center"/>
            <w:hideMark/>
          </w:tcPr>
          <w:p w:rsidR="001E4F48" w:rsidRPr="00CC523A" w:rsidRDefault="001E4F48" w:rsidP="006D391D">
            <w:pPr>
              <w:rPr>
                <w:rFonts w:cs="Arial"/>
              </w:rPr>
            </w:pPr>
            <w:r w:rsidRPr="00CC523A">
              <w:rPr>
                <w:rFonts w:cs="Arial"/>
              </w:rPr>
              <w:t>A structure that describes a Resource data resource, combining the properties defined in the WS-DAI core specification with those defined earlier in this section.</w:t>
            </w:r>
          </w:p>
        </w:tc>
      </w:tr>
    </w:tbl>
    <w:p w:rsidR="001E4F48" w:rsidRPr="001E4F48" w:rsidRDefault="001E4F48" w:rsidP="001E4F48">
      <w:pPr>
        <w:pStyle w:val="Ttulo2"/>
      </w:pPr>
      <w:bookmarkStart w:id="41" w:name="_Toc191461243"/>
      <w:r w:rsidRPr="001E4F48">
        <w:t>Configurable Resource Description</w:t>
      </w:r>
      <w:bookmarkEnd w:id="41"/>
    </w:p>
    <w:p w:rsidR="001E4F48" w:rsidRPr="00CC523A" w:rsidRDefault="001E4F48" w:rsidP="001E4F48">
      <w:pPr>
        <w:pStyle w:val="normal0"/>
        <w:rPr>
          <w:lang w:val="en-US"/>
        </w:rPr>
      </w:pPr>
      <w:r w:rsidRPr="00CC523A">
        <w:rPr>
          <w:lang w:val="en-US"/>
        </w:rPr>
        <w:t>No extra configurable properties are defined for Resource.</w:t>
      </w:r>
    </w:p>
    <w:p w:rsidR="001E4F48" w:rsidRPr="001E4F48" w:rsidRDefault="001E4F48" w:rsidP="001E4F48">
      <w:pPr>
        <w:pStyle w:val="Ttulo2"/>
      </w:pPr>
      <w:bookmarkStart w:id="42" w:name="_Toc191461244"/>
      <w:commentRangeStart w:id="43"/>
      <w:r w:rsidRPr="001E4F48">
        <w:t>ResourceAccess</w:t>
      </w:r>
      <w:commentRangeEnd w:id="43"/>
      <w:r w:rsidR="00F559FB">
        <w:rPr>
          <w:rStyle w:val="Refdecomentario"/>
        </w:rPr>
        <w:commentReference w:id="43"/>
      </w:r>
      <w:r w:rsidR="00212ACC">
        <w:t xml:space="preserve"> Messages</w:t>
      </w:r>
      <w:bookmarkEnd w:id="42"/>
    </w:p>
    <w:p w:rsidR="001E4F48" w:rsidRPr="00CC523A" w:rsidRDefault="001E4F48" w:rsidP="001E4F48">
      <w:pPr>
        <w:pStyle w:val="normal0"/>
        <w:rPr>
          <w:lang w:val="en-US"/>
        </w:rPr>
      </w:pPr>
      <w:r w:rsidRPr="00CC523A">
        <w:rPr>
          <w:lang w:val="en-US"/>
        </w:rPr>
        <w:t>This interface provides access methods centered in a particular RDF resource of a repository. There are two groups of methods. On the one hand there is a set of methods for managing the values associated to the main built-in properties defined for the Resource class in the RDF model (rdf:type, rdfs:label, rdfs:comment, rdfs:seeAlso, and rdfs:isDefinedBy); on the other hand, a set of general purpose methods is defined. These methods provide CRUD/BREAD functionalities for dealing with the RDF model, using the Resource class (specifically the concrete resource represented by the servi</w:t>
      </w:r>
      <w:r w:rsidR="00F559FB">
        <w:rPr>
          <w:lang w:val="en-US"/>
        </w:rPr>
        <w:t>ce) as the center of the model.</w:t>
      </w:r>
    </w:p>
    <w:p w:rsidR="001E4F48" w:rsidRPr="00CC523A" w:rsidRDefault="001E4F48" w:rsidP="001E4F48">
      <w:pPr>
        <w:pStyle w:val="Ttulo3"/>
      </w:pPr>
      <w:r w:rsidRPr="00CC523A">
        <w:lastRenderedPageBreak/>
        <w:t>ResourceAccess::GetResourcePropertyDocument</w:t>
      </w:r>
    </w:p>
    <w:p w:rsidR="001E4F48" w:rsidRPr="00CC523A" w:rsidRDefault="001E4F48" w:rsidP="001E4F48">
      <w:pPr>
        <w:pStyle w:val="normal0"/>
        <w:rPr>
          <w:lang w:val="en-US"/>
        </w:rPr>
      </w:pPr>
      <w:r w:rsidRPr="00CC523A">
        <w:rPr>
          <w:lang w:val="en-US"/>
        </w:rPr>
        <w:t>Allows a copy of the ResourcePropertyDocument document to be retrieved.</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GetResourcePropertyDocumentRequest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GetResourcePropertyDocumentResponse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GetResourcePropertyDocumentDataset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GetResourcePropertyDocumentDatasetData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ResourcePropertyDocument* – The properties described in the data description section.</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NumberOfRepositories – The number of available repositories.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name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NotAuthorizedFault - The consumer is not authorized to perform this operation at this time.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the ConcurrentAccess is false.</w:t>
      </w:r>
    </w:p>
    <w:p w:rsidR="001E4F48" w:rsidRPr="00CC523A" w:rsidRDefault="001E4F48" w:rsidP="001E4F48">
      <w:pPr>
        <w:pStyle w:val="Ttulo3"/>
        <w:rPr>
          <w:rFonts w:ascii="Arial" w:hAnsi="Arial" w:cs="Arial"/>
        </w:rPr>
      </w:pPr>
      <w:r w:rsidRPr="00CC523A">
        <w:t>ResourceAccess::GetResourceTypes</w:t>
      </w:r>
    </w:p>
    <w:p w:rsidR="001E4F48" w:rsidRPr="00CC523A" w:rsidRDefault="001E4F48" w:rsidP="001E4F48">
      <w:pPr>
        <w:pStyle w:val="normal0"/>
        <w:rPr>
          <w:lang w:val="en-US"/>
        </w:rPr>
      </w:pPr>
      <w:r w:rsidRPr="00CC523A">
        <w:rPr>
          <w:lang w:val="en-US"/>
        </w:rPr>
        <w:t>Retrieve the URIs of the RDF(S) classes that are parents of the resource, traversing the whole class hierarchy if required.</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GetResourceTypesRequest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InferParents? – This OPTIONAL parameter determines whether or not the service MUST infer the parent classes.</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GetResourceTypesResponse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GetResourceTypesDataset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lastRenderedPageBreak/>
        <w:t xml:space="preserve">GetResourceTypesDatasetData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ParentURI* – The URIs of the parent classes of the resource.</w:t>
      </w:r>
    </w:p>
    <w:p w:rsidR="001E4F48" w:rsidRPr="00CC523A" w:rsidRDefault="001E4F48" w:rsidP="002A4A18">
      <w:pPr>
        <w:numPr>
          <w:ilvl w:val="2"/>
          <w:numId w:val="15"/>
        </w:numPr>
        <w:spacing w:before="100" w:beforeAutospacing="1" w:after="100" w:afterAutospacing="1"/>
        <w:rPr>
          <w:rFonts w:cs="Arial"/>
        </w:rPr>
      </w:pPr>
      <w:r w:rsidRPr="00CC523A">
        <w:rPr>
          <w:rFonts w:cs="Arial"/>
        </w:rPr>
        <w:t>InferParents – Whether or not the service took into account inferred parent classes.</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NumberOfParents – The number of parents of the resource.</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resource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ResourceAccess::GetResourceDescription</w:t>
      </w:r>
    </w:p>
    <w:p w:rsidR="001E4F48" w:rsidRPr="00CC523A" w:rsidRDefault="001E4F48" w:rsidP="001E4F48">
      <w:pPr>
        <w:pStyle w:val="normal0"/>
        <w:rPr>
          <w:lang w:val="en-US"/>
        </w:rPr>
      </w:pPr>
      <w:r w:rsidRPr="00CC523A">
        <w:rPr>
          <w:lang w:val="en-US"/>
        </w:rPr>
        <w:t>Retrieve the basic description of the resource. The description is made up of the values of the following properties: rdfs:label, rdfs:comment, rdfs:seeAlso, and rdfs:isDefinedBy. An attempt SHOULD be made to retrieve all the specified property values even if some retrievals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GetResourceDescriptionRequest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GetResourceDescriptionResponse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GetResourceDescriptionDataset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GetResourceDescriptionDatasetData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Description – The basic description of the resource. </w:t>
      </w:r>
    </w:p>
    <w:p w:rsidR="001E4F48" w:rsidRPr="00CC523A" w:rsidRDefault="001E4F48" w:rsidP="002A4A18">
      <w:pPr>
        <w:numPr>
          <w:ilvl w:val="4"/>
          <w:numId w:val="15"/>
        </w:numPr>
        <w:spacing w:before="100" w:beforeAutospacing="1" w:after="100" w:afterAutospacing="1"/>
        <w:rPr>
          <w:rFonts w:cs="Arial"/>
        </w:rPr>
      </w:pPr>
      <w:r w:rsidRPr="00CC523A">
        <w:rPr>
          <w:rFonts w:cs="Arial"/>
        </w:rPr>
        <w:t>Label* – The labels of the resource.</w:t>
      </w:r>
    </w:p>
    <w:p w:rsidR="001E4F48" w:rsidRPr="00CC523A" w:rsidRDefault="001E4F48" w:rsidP="002A4A18">
      <w:pPr>
        <w:numPr>
          <w:ilvl w:val="4"/>
          <w:numId w:val="15"/>
        </w:numPr>
        <w:spacing w:before="100" w:beforeAutospacing="1" w:after="100" w:afterAutospacing="1"/>
        <w:rPr>
          <w:rFonts w:cs="Arial"/>
        </w:rPr>
      </w:pPr>
      <w:r w:rsidRPr="00CC523A">
        <w:rPr>
          <w:rFonts w:cs="Arial"/>
        </w:rPr>
        <w:t>Comment* – The comments of the resource.</w:t>
      </w:r>
    </w:p>
    <w:p w:rsidR="001E4F48" w:rsidRPr="00CC523A" w:rsidRDefault="001E4F48" w:rsidP="002A4A18">
      <w:pPr>
        <w:numPr>
          <w:ilvl w:val="4"/>
          <w:numId w:val="15"/>
        </w:numPr>
        <w:spacing w:before="100" w:beforeAutospacing="1" w:after="100" w:afterAutospacing="1"/>
        <w:rPr>
          <w:rFonts w:cs="Arial"/>
        </w:rPr>
      </w:pPr>
      <w:r w:rsidRPr="00CC523A">
        <w:rPr>
          <w:rFonts w:cs="Arial"/>
        </w:rPr>
        <w:t>SeeAlso* – Further resources that might provide additional information about the resource.</w:t>
      </w:r>
    </w:p>
    <w:p w:rsidR="001E4F48" w:rsidRPr="00CC523A" w:rsidRDefault="001E4F48" w:rsidP="002A4A18">
      <w:pPr>
        <w:numPr>
          <w:ilvl w:val="4"/>
          <w:numId w:val="15"/>
        </w:numPr>
        <w:spacing w:before="100" w:beforeAutospacing="1" w:after="100" w:afterAutospacing="1"/>
        <w:rPr>
          <w:rFonts w:cs="Arial"/>
        </w:rPr>
      </w:pPr>
      <w:r w:rsidRPr="00CC523A">
        <w:rPr>
          <w:rFonts w:cs="Arial"/>
        </w:rPr>
        <w:t>IsDefinedBy* – Further resources that identify RDF vocabularies in which the resource is described.</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resource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commentRangeStart w:id="44"/>
      <w:commentRangeStart w:id="45"/>
      <w:r w:rsidRPr="00CC523A">
        <w:lastRenderedPageBreak/>
        <w:t>ResourceAccess::GetPropertyValues</w:t>
      </w:r>
      <w:commentRangeEnd w:id="44"/>
      <w:r w:rsidR="00F559FB">
        <w:rPr>
          <w:rStyle w:val="Refdecomentario"/>
          <w:rFonts w:ascii="Arial" w:hAnsi="Arial"/>
        </w:rPr>
        <w:commentReference w:id="44"/>
      </w:r>
      <w:commentRangeEnd w:id="45"/>
      <w:r w:rsidR="00F559FB">
        <w:rPr>
          <w:rStyle w:val="Refdecomentario"/>
          <w:rFonts w:ascii="Arial" w:hAnsi="Arial"/>
        </w:rPr>
        <w:commentReference w:id="45"/>
      </w:r>
    </w:p>
    <w:p w:rsidR="001E4F48" w:rsidRPr="00F559FB" w:rsidRDefault="001E4F48" w:rsidP="001E4F48">
      <w:pPr>
        <w:pStyle w:val="normal0"/>
        <w:rPr>
          <w:lang w:val="en-US"/>
        </w:rPr>
      </w:pPr>
      <w:r w:rsidRPr="00CC523A">
        <w:rPr>
          <w:lang w:val="en-US"/>
        </w:rPr>
        <w:t>Retrieve the property values of the resource. If no properties are specified, the values of all the defined properties SHALL be retrieved. An attempt SHOULD be made to retrieve all the specified property value</w:t>
      </w:r>
      <w:r w:rsidR="00F559FB">
        <w:rPr>
          <w:lang w:val="en-US"/>
        </w:rPr>
        <w:t>s even if some retrievals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GetPropertyValuesRequest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PropertyURI* – An OPTIONAL set URIs of the properties that are to be retrieved.</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GetPropertyValuesResponse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GetPropertyValuesDataset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GetPropertyValuesDatasetData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PropertyResult* – For each one of the properties whose values were to be retrieved: </w:t>
      </w:r>
    </w:p>
    <w:p w:rsidR="001E4F48" w:rsidRPr="00CC523A" w:rsidRDefault="001E4F48" w:rsidP="002A4A18">
      <w:pPr>
        <w:numPr>
          <w:ilvl w:val="4"/>
          <w:numId w:val="15"/>
        </w:numPr>
        <w:spacing w:before="100" w:beforeAutospacing="1" w:after="100" w:afterAutospacing="1"/>
        <w:rPr>
          <w:rFonts w:cs="Arial"/>
        </w:rPr>
      </w:pPr>
      <w:r w:rsidRPr="00CC523A">
        <w:rPr>
          <w:rFonts w:cs="Arial"/>
        </w:rPr>
        <w:t>PropertyURI – The URI of the property.</w:t>
      </w:r>
    </w:p>
    <w:p w:rsidR="001E4F48" w:rsidRPr="00CC523A" w:rsidRDefault="001E4F48" w:rsidP="002A4A18">
      <w:pPr>
        <w:numPr>
          <w:ilvl w:val="4"/>
          <w:numId w:val="15"/>
        </w:numPr>
        <w:spacing w:before="100" w:beforeAutospacing="1" w:after="100" w:afterAutospacing="1"/>
        <w:rPr>
          <w:rFonts w:cs="Arial"/>
        </w:rPr>
      </w:pPr>
      <w:r w:rsidRPr="00CC523A">
        <w:rPr>
          <w:rFonts w:cs="Arial"/>
        </w:rPr>
        <w:t>PropertyValue+ – The concrete values defined for the property.</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NumberOfPropertyValuesRetrieved – The number of property values that have been retrieved.</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resource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commentRangeStart w:id="46"/>
      <w:r w:rsidRPr="00CC523A">
        <w:t>ResourceAccess::GetDefinedProperties</w:t>
      </w:r>
      <w:commentRangeEnd w:id="46"/>
      <w:r w:rsidR="00F559FB">
        <w:rPr>
          <w:rStyle w:val="Refdecomentario"/>
          <w:rFonts w:ascii="Arial" w:hAnsi="Arial"/>
        </w:rPr>
        <w:commentReference w:id="46"/>
      </w:r>
    </w:p>
    <w:p w:rsidR="001E4F48" w:rsidRPr="00F559FB" w:rsidRDefault="001E4F48" w:rsidP="001E4F48">
      <w:pPr>
        <w:pStyle w:val="normal0"/>
        <w:rPr>
          <w:lang w:val="en-US"/>
        </w:rPr>
      </w:pPr>
      <w:r w:rsidRPr="00CC523A">
        <w:rPr>
          <w:lang w:val="en-US"/>
        </w:rPr>
        <w:t>Retrieve the URIs of the properties which are defined for the resource, that is, those properties which are the predicate of a statement which has the res</w:t>
      </w:r>
      <w:r w:rsidR="00F559FB">
        <w:rPr>
          <w:lang w:val="en-US"/>
        </w:rPr>
        <w:t>ource as subject.</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GetDefinedPropertiesRequest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GetDefinedPropertiesResponse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GetDefinedPropertiesDataset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lastRenderedPageBreak/>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GetDefinedPropertiesDatasetData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PropertyURI* – The URIs of the specific properties defined for the resource.</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NumberOfDefinedProperties – The number of properties that are defined for the resource.</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resource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ResourceAccess::GetDefinableProperties</w:t>
      </w:r>
    </w:p>
    <w:p w:rsidR="001E4F48" w:rsidRPr="00CC523A" w:rsidRDefault="001E4F48" w:rsidP="001E4F48">
      <w:pPr>
        <w:pStyle w:val="normal0"/>
        <w:rPr>
          <w:lang w:val="en-US"/>
        </w:rPr>
      </w:pPr>
      <w:r w:rsidRPr="00CC523A">
        <w:rPr>
          <w:lang w:val="en-US"/>
        </w:rPr>
        <w:t>Retrieve the URIs of the properties that might be defined for this resource, that is, those properties which have as domain a class that is a parent of the resource. The resolution mechanism to be used for retrieving the data can be specified by identifying the reasoning capabilities that SHALL be applied by using the request's parameters provided. Both parameters rely on the predefined RDF Schema entailment rules [RDF</w:t>
      </w:r>
      <w:r w:rsidR="00C11429">
        <w:rPr>
          <w:lang w:val="en-US"/>
        </w:rPr>
        <w:t xml:space="preserve"> Semantics</w:t>
      </w:r>
      <w:r w:rsidRPr="00CC523A">
        <w:rPr>
          <w:lang w:val="en-US"/>
        </w:rPr>
        <w:t>], which allow reasoning over taxonomies of both classes and properties, thus widening or narrowing the expected result set.</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GetDefinablePropertiesRequest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InferInheritedProperties? – This OPTIONAL parameter determines whether or not the service MUST infer the properties that are inherited from parent classes of this resource. By default, this parameter is set to FALSE.</w:t>
      </w:r>
    </w:p>
    <w:p w:rsidR="001E4F48" w:rsidRPr="00CC523A" w:rsidRDefault="001E4F48" w:rsidP="002A4A18">
      <w:pPr>
        <w:numPr>
          <w:ilvl w:val="1"/>
          <w:numId w:val="15"/>
        </w:numPr>
        <w:spacing w:before="100" w:beforeAutospacing="1" w:after="100" w:afterAutospacing="1"/>
        <w:rPr>
          <w:rFonts w:cs="Arial"/>
        </w:rPr>
      </w:pPr>
      <w:r w:rsidRPr="00CC523A">
        <w:rPr>
          <w:rFonts w:cs="Arial"/>
        </w:rPr>
        <w:t>InferSubProperties? – This OPTIONAL parameter determines whether or not the service MUST infer the sub properties of the definable properties. By default, this parameter is set to FALSE.</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GetDefinablePropertiesResponse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GetDefinablePropertiesDataset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GetDefinablePropertiesDatasetData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PropertyURI* – The URIs of the specific properties that are definable for the resource.</w:t>
      </w:r>
    </w:p>
    <w:p w:rsidR="001E4F48" w:rsidRPr="00CC523A" w:rsidRDefault="001E4F48" w:rsidP="002A4A18">
      <w:pPr>
        <w:numPr>
          <w:ilvl w:val="2"/>
          <w:numId w:val="15"/>
        </w:numPr>
        <w:spacing w:before="100" w:beforeAutospacing="1" w:after="100" w:afterAutospacing="1"/>
        <w:rPr>
          <w:rFonts w:cs="Arial"/>
        </w:rPr>
      </w:pPr>
      <w:r w:rsidRPr="00CC523A">
        <w:rPr>
          <w:rFonts w:cs="Arial"/>
        </w:rPr>
        <w:t>InferInheritedProperties – Whether or not inherited properties were taken into consideration.</w:t>
      </w:r>
    </w:p>
    <w:p w:rsidR="001E4F48" w:rsidRPr="00CC523A" w:rsidRDefault="001E4F48" w:rsidP="002A4A18">
      <w:pPr>
        <w:numPr>
          <w:ilvl w:val="2"/>
          <w:numId w:val="15"/>
        </w:numPr>
        <w:spacing w:before="100" w:beforeAutospacing="1" w:after="100" w:afterAutospacing="1"/>
        <w:rPr>
          <w:rFonts w:cs="Arial"/>
        </w:rPr>
      </w:pPr>
      <w:r w:rsidRPr="00CC523A">
        <w:rPr>
          <w:rFonts w:cs="Arial"/>
        </w:rPr>
        <w:t>InferSubProperties – Whether or not sub properties were taken into consideration.</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NumberOfDefinableProperties – The number of properties that might be defined for the resource.</w:t>
      </w:r>
    </w:p>
    <w:p w:rsidR="001E4F48" w:rsidRPr="00CC523A" w:rsidRDefault="001E4F48" w:rsidP="001E4F48">
      <w:pPr>
        <w:pStyle w:val="messageitemtitle"/>
      </w:pPr>
      <w:r w:rsidRPr="00CC523A">
        <w:lastRenderedPageBreak/>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resource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ResourceAccess::AddResourceTypes</w:t>
      </w:r>
    </w:p>
    <w:p w:rsidR="001E4F48" w:rsidRPr="00CC523A" w:rsidRDefault="001E4F48" w:rsidP="001E4F48">
      <w:pPr>
        <w:pStyle w:val="normal0"/>
        <w:rPr>
          <w:lang w:val="en-US"/>
        </w:rPr>
      </w:pPr>
      <w:r w:rsidRPr="00CC523A">
        <w:rPr>
          <w:lang w:val="en-US"/>
        </w:rPr>
        <w:t>Add type values to the resource. The RDF(S) classes that represent the types to be added are identified by their URI. An attempt SHOULD be made to add all the specified types even if some additions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AddResourceTypesRequest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TypeURI+ – The URI of the types that are to be added to the resource.</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AddResourceTypesResponse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AddResourceTypesDataset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AddResourceTypesDatasetData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TypeResult+ – For each one of the types that were to be added: </w:t>
      </w:r>
    </w:p>
    <w:p w:rsidR="001E4F48" w:rsidRPr="00CC523A" w:rsidRDefault="001E4F48" w:rsidP="002A4A18">
      <w:pPr>
        <w:numPr>
          <w:ilvl w:val="4"/>
          <w:numId w:val="15"/>
        </w:numPr>
        <w:spacing w:before="100" w:beforeAutospacing="1" w:after="100" w:afterAutospacing="1"/>
        <w:rPr>
          <w:rFonts w:cs="Arial"/>
        </w:rPr>
      </w:pPr>
      <w:r w:rsidRPr="00CC523A">
        <w:rPr>
          <w:rFonts w:cs="Arial"/>
        </w:rPr>
        <w:t>TypeURI – The URI of the type.</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resource type addition operation for the specified type. Possible values for this are: success; and type not added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NumberOfTypesAdded – The number of types that were added to the resource.</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resource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commentRangeStart w:id="47"/>
      <w:r w:rsidRPr="00CC523A">
        <w:t>ResourceAccess::AddResourceDescription</w:t>
      </w:r>
      <w:commentRangeEnd w:id="47"/>
      <w:r w:rsidR="00F559FB">
        <w:rPr>
          <w:rStyle w:val="Refdecomentario"/>
          <w:rFonts w:ascii="Arial" w:hAnsi="Arial"/>
        </w:rPr>
        <w:commentReference w:id="47"/>
      </w:r>
    </w:p>
    <w:p w:rsidR="001E4F48" w:rsidRPr="00F559FB" w:rsidRDefault="001E4F48" w:rsidP="001E4F48">
      <w:pPr>
        <w:pStyle w:val="normal0"/>
        <w:rPr>
          <w:lang w:val="en-US"/>
        </w:rPr>
      </w:pPr>
      <w:r w:rsidRPr="00CC523A">
        <w:rPr>
          <w:lang w:val="en-US"/>
        </w:rPr>
        <w:t>Add a basic description to the resource. The description is made up of the values of the following properties: rdfs:label, rdfs:comment, rdfs:seeAlso, and rdfs:isDefinedBy. The consumer can decide how the addition will be made: append new values; replace previous values; and replace whole description. An attempt SHOULD be made to add all the specified property valu</w:t>
      </w:r>
      <w:r w:rsidR="00F559FB">
        <w:rPr>
          <w:lang w:val="en-US"/>
        </w:rPr>
        <w:t>es even if some additions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lastRenderedPageBreak/>
        <w:t xml:space="preserve">AddResourceDescriptionRequest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Description – The basic description of the resource. </w:t>
      </w:r>
    </w:p>
    <w:p w:rsidR="001E4F48" w:rsidRPr="00CC523A" w:rsidRDefault="001E4F48" w:rsidP="002A4A18">
      <w:pPr>
        <w:numPr>
          <w:ilvl w:val="2"/>
          <w:numId w:val="15"/>
        </w:numPr>
        <w:spacing w:before="100" w:beforeAutospacing="1" w:after="100" w:afterAutospacing="1"/>
        <w:rPr>
          <w:rFonts w:cs="Arial"/>
        </w:rPr>
      </w:pPr>
      <w:r w:rsidRPr="00CC523A">
        <w:rPr>
          <w:rFonts w:cs="Arial"/>
        </w:rPr>
        <w:t>Label* – The labels of the resource.</w:t>
      </w:r>
    </w:p>
    <w:p w:rsidR="001E4F48" w:rsidRPr="00CC523A" w:rsidRDefault="001E4F48" w:rsidP="002A4A18">
      <w:pPr>
        <w:numPr>
          <w:ilvl w:val="2"/>
          <w:numId w:val="15"/>
        </w:numPr>
        <w:spacing w:before="100" w:beforeAutospacing="1" w:after="100" w:afterAutospacing="1"/>
        <w:rPr>
          <w:rFonts w:cs="Arial"/>
        </w:rPr>
      </w:pPr>
      <w:r w:rsidRPr="00CC523A">
        <w:rPr>
          <w:rFonts w:cs="Arial"/>
        </w:rPr>
        <w:t>Comment* – The comments of the resource.</w:t>
      </w:r>
    </w:p>
    <w:p w:rsidR="001E4F48" w:rsidRPr="00CC523A" w:rsidRDefault="001E4F48" w:rsidP="002A4A18">
      <w:pPr>
        <w:numPr>
          <w:ilvl w:val="2"/>
          <w:numId w:val="15"/>
        </w:numPr>
        <w:spacing w:before="100" w:beforeAutospacing="1" w:after="100" w:afterAutospacing="1"/>
        <w:rPr>
          <w:rFonts w:cs="Arial"/>
        </w:rPr>
      </w:pPr>
      <w:r w:rsidRPr="00CC523A">
        <w:rPr>
          <w:rFonts w:cs="Arial"/>
        </w:rPr>
        <w:t>SeeAlso* – Further resources that might provide additional information about the resource.</w:t>
      </w:r>
    </w:p>
    <w:p w:rsidR="001E4F48" w:rsidRPr="00CC523A" w:rsidRDefault="001E4F48" w:rsidP="002A4A18">
      <w:pPr>
        <w:numPr>
          <w:ilvl w:val="2"/>
          <w:numId w:val="15"/>
        </w:numPr>
        <w:spacing w:before="100" w:beforeAutospacing="1" w:after="100" w:afterAutospacing="1"/>
        <w:rPr>
          <w:rFonts w:cs="Arial"/>
        </w:rPr>
      </w:pPr>
      <w:r w:rsidRPr="00CC523A">
        <w:rPr>
          <w:rFonts w:cs="Arial"/>
        </w:rPr>
        <w:t>IsDefinedBy* – Further resources that identify RDF vocabularies in which the resource is described.</w:t>
      </w:r>
    </w:p>
    <w:p w:rsidR="001E4F48" w:rsidRPr="00CC523A" w:rsidRDefault="001E4F48" w:rsidP="002A4A18">
      <w:pPr>
        <w:numPr>
          <w:ilvl w:val="1"/>
          <w:numId w:val="15"/>
        </w:numPr>
        <w:spacing w:before="100" w:beforeAutospacing="1" w:after="100" w:afterAutospacing="1"/>
        <w:rPr>
          <w:rFonts w:cs="Arial"/>
        </w:rPr>
      </w:pPr>
      <w:r w:rsidRPr="00CC523A">
        <w:rPr>
          <w:rFonts w:cs="Arial"/>
        </w:rPr>
        <w:t>SubstituteDescription? – An OPTIONAL parameter that specifies how the service has to add the description. Possible values for this are: append new values to existing ones; update existing values with new ones, that is, if new values are provided for any property, these will replace existing values of this property; replace whole description with the new one, that is, existing description values SHALL be removed, and those new specified SHALL be added. By default, the operation SHALL append values.</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AddResourceDescriptionResponse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AddResourceDescriptionDataset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AddResourceDescriptionDatasetData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Result – The result of the resource description addition operation. Possible values for this are: success; and description not added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SubstituteDescription – How the service added the resource description.</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resource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commentRangeStart w:id="48"/>
      <w:r w:rsidRPr="00CC523A">
        <w:t>ResourceAccess::AddPropertyValues</w:t>
      </w:r>
      <w:commentRangeEnd w:id="48"/>
      <w:r w:rsidR="00F559FB">
        <w:rPr>
          <w:rStyle w:val="Refdecomentario"/>
          <w:rFonts w:ascii="Arial" w:hAnsi="Arial"/>
        </w:rPr>
        <w:commentReference w:id="48"/>
      </w:r>
    </w:p>
    <w:p w:rsidR="001E4F48" w:rsidRPr="00F559FB" w:rsidRDefault="001E4F48" w:rsidP="001E4F48">
      <w:pPr>
        <w:pStyle w:val="normal0"/>
        <w:rPr>
          <w:lang w:val="en-US"/>
        </w:rPr>
      </w:pPr>
      <w:r w:rsidRPr="00CC523A">
        <w:rPr>
          <w:lang w:val="en-US"/>
        </w:rPr>
        <w:t>Add property values to the resource. An attempt SHOULD be made to add all the specified property valu</w:t>
      </w:r>
      <w:r w:rsidR="00F559FB">
        <w:rPr>
          <w:lang w:val="en-US"/>
        </w:rPr>
        <w:t>es even if some additions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AddPropertyValuesRequest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Property+ – For each one of the property whose values will be added to the resource: </w:t>
      </w:r>
    </w:p>
    <w:p w:rsidR="001E4F48" w:rsidRPr="00CC523A" w:rsidRDefault="001E4F48" w:rsidP="002A4A18">
      <w:pPr>
        <w:numPr>
          <w:ilvl w:val="2"/>
          <w:numId w:val="15"/>
        </w:numPr>
        <w:spacing w:before="100" w:beforeAutospacing="1" w:after="100" w:afterAutospacing="1"/>
        <w:rPr>
          <w:rFonts w:cs="Arial"/>
        </w:rPr>
      </w:pPr>
      <w:r w:rsidRPr="00CC523A">
        <w:rPr>
          <w:rFonts w:cs="Arial"/>
        </w:rPr>
        <w:t>PropertyURI – The property URI.</w:t>
      </w:r>
    </w:p>
    <w:p w:rsidR="001E4F48" w:rsidRPr="00CC523A" w:rsidRDefault="001E4F48" w:rsidP="002A4A18">
      <w:pPr>
        <w:numPr>
          <w:ilvl w:val="2"/>
          <w:numId w:val="15"/>
        </w:numPr>
        <w:spacing w:before="100" w:beforeAutospacing="1" w:after="100" w:afterAutospacing="1"/>
        <w:rPr>
          <w:rFonts w:cs="Arial"/>
        </w:rPr>
      </w:pPr>
      <w:r w:rsidRPr="00CC523A">
        <w:rPr>
          <w:rFonts w:cs="Arial"/>
        </w:rPr>
        <w:t>PropertyValue+ – The values of the property that will be added to the resource.</w:t>
      </w:r>
    </w:p>
    <w:p w:rsidR="001E4F48" w:rsidRPr="00CC523A" w:rsidRDefault="001E4F48" w:rsidP="001E4F48">
      <w:pPr>
        <w:pStyle w:val="messageitemtitle"/>
      </w:pPr>
      <w:r w:rsidRPr="00CC523A">
        <w:lastRenderedPageBreak/>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AddPropertyValuesResponse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AddPropertyValuesDataset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AddPropertyValuesDatasetData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PropertyResult+ – For each one of the properties whose values were to be added to the resource: </w:t>
      </w:r>
    </w:p>
    <w:p w:rsidR="001E4F48" w:rsidRPr="00CC523A" w:rsidRDefault="001E4F48" w:rsidP="002A4A18">
      <w:pPr>
        <w:numPr>
          <w:ilvl w:val="4"/>
          <w:numId w:val="15"/>
        </w:numPr>
        <w:spacing w:before="100" w:beforeAutospacing="1" w:after="100" w:afterAutospacing="1"/>
        <w:rPr>
          <w:rFonts w:cs="Arial"/>
        </w:rPr>
      </w:pPr>
      <w:r w:rsidRPr="00CC523A">
        <w:rPr>
          <w:rFonts w:cs="Arial"/>
        </w:rPr>
        <w:t>PropertyURI – The URI of the property.</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property value addition operation for the specified property. Possible values for this are: success; and property values not added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NumberOfPropertyValuesAdded – The number of property values that were added to the resource.</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resource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commentRangeStart w:id="49"/>
      <w:commentRangeStart w:id="50"/>
      <w:r w:rsidRPr="00CC523A">
        <w:t>ResourceAccess::RemoveResourceTypes</w:t>
      </w:r>
      <w:commentRangeEnd w:id="49"/>
      <w:r w:rsidR="00F559FB">
        <w:rPr>
          <w:rStyle w:val="Refdecomentario"/>
          <w:rFonts w:ascii="Arial" w:hAnsi="Arial"/>
        </w:rPr>
        <w:commentReference w:id="49"/>
      </w:r>
      <w:commentRangeEnd w:id="50"/>
      <w:r w:rsidR="00F559FB">
        <w:rPr>
          <w:rStyle w:val="Refdecomentario"/>
          <w:rFonts w:ascii="Arial" w:hAnsi="Arial"/>
        </w:rPr>
        <w:commentReference w:id="50"/>
      </w:r>
    </w:p>
    <w:p w:rsidR="001E4F48" w:rsidRPr="00F559FB" w:rsidRDefault="001E4F48" w:rsidP="001E4F48">
      <w:pPr>
        <w:pStyle w:val="normal0"/>
        <w:rPr>
          <w:lang w:val="en-US"/>
        </w:rPr>
      </w:pPr>
      <w:r w:rsidRPr="00CC523A">
        <w:rPr>
          <w:lang w:val="en-US"/>
        </w:rPr>
        <w:t>Remove resource types. If no types are specified, all the types defined for the resource SHALL be removed. Only explicit types will be removed. In no case the class resources that define the specified types are removed from the repository. An attempt SHOULD be made to remove all the specified ty</w:t>
      </w:r>
      <w:r w:rsidR="00F559FB">
        <w:rPr>
          <w:lang w:val="en-US"/>
        </w:rPr>
        <w:t>pes even if some removals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RemoveResourceTypesRequest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TypeURI* – An OPTIONAL set of URIs of the types that are to be removed from the resource.</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RemoveResourceTypesResponse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RemoveResourceTypesDataset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RemoveResourceTypesDatasetData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ParentResult* – For each one of the types that were to be removed: </w:t>
      </w:r>
    </w:p>
    <w:p w:rsidR="001E4F48" w:rsidRPr="00CC523A" w:rsidRDefault="001E4F48" w:rsidP="002A4A18">
      <w:pPr>
        <w:numPr>
          <w:ilvl w:val="4"/>
          <w:numId w:val="15"/>
        </w:numPr>
        <w:spacing w:before="100" w:beforeAutospacing="1" w:after="100" w:afterAutospacing="1"/>
        <w:rPr>
          <w:rFonts w:cs="Arial"/>
        </w:rPr>
      </w:pPr>
      <w:r w:rsidRPr="00CC523A">
        <w:rPr>
          <w:rFonts w:cs="Arial"/>
        </w:rPr>
        <w:t>TypeURI – The URI of the type.</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resource type removal operation for the specified type. Possible values for this are: success; and type not removed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lastRenderedPageBreak/>
        <w:t>NumberOfTypesRemoved – The number of types that were removed from the resource.</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resource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commentRangeStart w:id="51"/>
      <w:commentRangeStart w:id="52"/>
      <w:r w:rsidRPr="00CC523A">
        <w:t>ResourceAccess::RemovePropertyValues</w:t>
      </w:r>
      <w:commentRangeEnd w:id="51"/>
      <w:r w:rsidR="00F559FB">
        <w:rPr>
          <w:rStyle w:val="Refdecomentario"/>
          <w:rFonts w:ascii="Arial" w:hAnsi="Arial"/>
        </w:rPr>
        <w:commentReference w:id="51"/>
      </w:r>
      <w:commentRangeEnd w:id="52"/>
      <w:r w:rsidR="00F559FB">
        <w:rPr>
          <w:rStyle w:val="Refdecomentario"/>
          <w:rFonts w:ascii="Arial" w:hAnsi="Arial"/>
        </w:rPr>
        <w:commentReference w:id="52"/>
      </w:r>
    </w:p>
    <w:p w:rsidR="001E4F48" w:rsidRPr="00F559FB" w:rsidRDefault="001E4F48" w:rsidP="001E4F48">
      <w:pPr>
        <w:pStyle w:val="normal0"/>
        <w:rPr>
          <w:lang w:val="en-US"/>
        </w:rPr>
      </w:pPr>
      <w:r w:rsidRPr="00CC523A">
        <w:rPr>
          <w:lang w:val="en-US"/>
        </w:rPr>
        <w:t>Remove resource property values. If no values are specified, all the values defined for the resource and property SHALL be removed. If no property is specified, all the specified values associated to the resource regardless of the property SHALL be removed. It is important to mention that the values that are resources themselves will not be removed from the repository. Only the values that are literals will be physically removed from the repository. An attempt SHOULD be made to remove all of the specified property val</w:t>
      </w:r>
      <w:r w:rsidR="00F559FB">
        <w:rPr>
          <w:lang w:val="en-US"/>
        </w:rPr>
        <w:t>ues even if some removals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RemovePropertyValuesRequest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Property+ – The properties whose values for the specified resources will be removed. If no property is specified, all the property values of the specified resources will be removed. For each of these properties: </w:t>
      </w:r>
    </w:p>
    <w:p w:rsidR="001E4F48" w:rsidRPr="00CC523A" w:rsidRDefault="001E4F48" w:rsidP="002A4A18">
      <w:pPr>
        <w:numPr>
          <w:ilvl w:val="2"/>
          <w:numId w:val="15"/>
        </w:numPr>
        <w:spacing w:before="100" w:beforeAutospacing="1" w:after="100" w:afterAutospacing="1"/>
        <w:rPr>
          <w:rFonts w:cs="Arial"/>
        </w:rPr>
      </w:pPr>
      <w:r w:rsidRPr="00CC523A">
        <w:rPr>
          <w:rFonts w:cs="Arial"/>
        </w:rPr>
        <w:t>PropertyURI – The URI of the property.</w:t>
      </w:r>
    </w:p>
    <w:p w:rsidR="001E4F48" w:rsidRPr="00CC523A" w:rsidRDefault="001E4F48" w:rsidP="002A4A18">
      <w:pPr>
        <w:numPr>
          <w:ilvl w:val="2"/>
          <w:numId w:val="15"/>
        </w:numPr>
        <w:spacing w:before="100" w:beforeAutospacing="1" w:after="100" w:afterAutospacing="1"/>
        <w:rPr>
          <w:rFonts w:cs="Arial"/>
        </w:rPr>
      </w:pPr>
      <w:r w:rsidRPr="00CC523A">
        <w:rPr>
          <w:rFonts w:cs="Arial"/>
        </w:rPr>
        <w:t>PropertyValue* – The values that will be removed. If no values are specified, all of them will be removed.</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RemovePropertyValuesResponse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RemovePropertyValuesDataset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RemovePropertyValuesDatasetData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PropertyResult+ – For each one of the properties whose values were to be removed from the resource: </w:t>
      </w:r>
    </w:p>
    <w:p w:rsidR="001E4F48" w:rsidRPr="00CC523A" w:rsidRDefault="001E4F48" w:rsidP="002A4A18">
      <w:pPr>
        <w:numPr>
          <w:ilvl w:val="4"/>
          <w:numId w:val="15"/>
        </w:numPr>
        <w:spacing w:before="100" w:beforeAutospacing="1" w:after="100" w:afterAutospacing="1"/>
        <w:rPr>
          <w:rFonts w:cs="Arial"/>
        </w:rPr>
      </w:pPr>
      <w:r w:rsidRPr="00CC523A">
        <w:rPr>
          <w:rFonts w:cs="Arial"/>
        </w:rPr>
        <w:t>PropertyURI – The resource URI.</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resource properties removal operation. Possible values for this are: success; no matching property values found; all property values removed; and no property values removed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NumberOfValuesRemoved – The number of values removed for the property.</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resource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lastRenderedPageBreak/>
        <w:t>ServiceBusyFault - The service is already processing a request and Concurrent Access is false.</w:t>
      </w:r>
    </w:p>
    <w:p w:rsidR="001E4F48" w:rsidRPr="00CC523A" w:rsidRDefault="001E4F48" w:rsidP="001E4F48">
      <w:pPr>
        <w:pStyle w:val="Ttulo3"/>
        <w:rPr>
          <w:rFonts w:ascii="Arial" w:hAnsi="Arial" w:cs="Arial"/>
        </w:rPr>
      </w:pPr>
      <w:r w:rsidRPr="00CC523A">
        <w:t>ResourceAccess::ArePropertiesDefined</w:t>
      </w:r>
    </w:p>
    <w:p w:rsidR="001E4F48" w:rsidRPr="00CC523A" w:rsidRDefault="001E4F48" w:rsidP="001E4F48">
      <w:pPr>
        <w:pStyle w:val="normal0"/>
        <w:rPr>
          <w:lang w:val="en-US"/>
        </w:rPr>
      </w:pPr>
      <w:r w:rsidRPr="00CC523A">
        <w:rPr>
          <w:lang w:val="en-US"/>
        </w:rPr>
        <w:t>Check if the specified properties are defined for this resource, that is, there exists at least a value associated to the resource by means of the specified properties. The resolution mechanism to be used for providing the response can be specified by identifying the reasoning capabilities that SHALL be applied by using the request's parameter provided. The parameter relies in the predefined RDF Schema entailment rules [RDF</w:t>
      </w:r>
      <w:r w:rsidR="00C11429">
        <w:rPr>
          <w:lang w:val="en-US"/>
        </w:rPr>
        <w:t xml:space="preserve"> Semantics</w:t>
      </w:r>
      <w:r w:rsidRPr="00CC523A">
        <w:rPr>
          <w:lang w:val="en-US"/>
        </w:rPr>
        <w:t>], which allow reasoning over taxonomies of properties, thus widening or narrowing the expected result set. An attempt SHOULD be made to check all of the specified properties even if some checks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ArePropertiesDefinedRequest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PropertyURI+ – The URI of the specific properties that are going to be checked.</w:t>
      </w:r>
    </w:p>
    <w:p w:rsidR="001E4F48" w:rsidRPr="00CC523A" w:rsidRDefault="001E4F48" w:rsidP="002A4A18">
      <w:pPr>
        <w:numPr>
          <w:ilvl w:val="1"/>
          <w:numId w:val="15"/>
        </w:numPr>
        <w:spacing w:before="100" w:beforeAutospacing="1" w:after="100" w:afterAutospacing="1"/>
        <w:rPr>
          <w:rFonts w:cs="Arial"/>
        </w:rPr>
      </w:pPr>
      <w:r w:rsidRPr="00CC523A">
        <w:rPr>
          <w:rFonts w:cs="Arial"/>
        </w:rPr>
        <w:t>InferSuperProperties? – An OPTIONAL parameter that determines whether or not the service MUST infer the super properties of the defined properties. By default, this parameter is set to false.</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ArePropertiesDefinedResponse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ArePropertiesDefinedDataset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ArePropertiesDefinedDatasetData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PropertyResult+ – For each one of the properties that were to be checked: </w:t>
      </w:r>
    </w:p>
    <w:p w:rsidR="001E4F48" w:rsidRPr="00CC523A" w:rsidRDefault="001E4F48" w:rsidP="002A4A18">
      <w:pPr>
        <w:numPr>
          <w:ilvl w:val="4"/>
          <w:numId w:val="15"/>
        </w:numPr>
        <w:spacing w:before="100" w:beforeAutospacing="1" w:after="100" w:afterAutospacing="1"/>
        <w:rPr>
          <w:rFonts w:cs="Arial"/>
        </w:rPr>
      </w:pPr>
      <w:r w:rsidRPr="00CC523A">
        <w:rPr>
          <w:rFonts w:cs="Arial"/>
        </w:rPr>
        <w:t>PropertyURI – The URI of the property.</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resource type defined property check operation for the specified property. Possible values for this are: true, false, and property could not be checked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InferSuperProperties – Whether or not super properties were taken into consideration.</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resource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ResourceAccess::ArePropertiesDefinable</w:t>
      </w:r>
    </w:p>
    <w:p w:rsidR="001E4F48" w:rsidRPr="00CC523A" w:rsidRDefault="001E4F48" w:rsidP="001E4F48">
      <w:pPr>
        <w:pStyle w:val="normal0"/>
        <w:rPr>
          <w:lang w:val="en-US"/>
        </w:rPr>
      </w:pPr>
      <w:r w:rsidRPr="00CC523A">
        <w:rPr>
          <w:lang w:val="en-US"/>
        </w:rPr>
        <w:t>Check if the specified properties are definable for this resource, that is, if any class in the domain of the properties is parent of the resource. The resolution mechanism to be used for providing the response can be specified by identifying the reasoning capabilities that SHALL be applied by using the request's parameters provided. Both parameters rely in the predefined RDF Schema entailment rules [RDF</w:t>
      </w:r>
      <w:r w:rsidR="00C11429">
        <w:rPr>
          <w:lang w:val="en-US"/>
        </w:rPr>
        <w:t xml:space="preserve"> Semantics</w:t>
      </w:r>
      <w:r w:rsidRPr="00CC523A">
        <w:rPr>
          <w:lang w:val="en-US"/>
        </w:rPr>
        <w:t xml:space="preserve">], which allow reasoning over taxonomies of both classes and </w:t>
      </w:r>
      <w:r w:rsidRPr="00CC523A">
        <w:rPr>
          <w:lang w:val="en-US"/>
        </w:rPr>
        <w:lastRenderedPageBreak/>
        <w:t>properties, thus widening or narrowing the expected result set. An attempt SHOULD be made to check all of the specified properties even if some checks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ArePropertiesDefinableRequest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PropertyURI+ – The URI of the specific properties that are going to be checked.</w:t>
      </w:r>
    </w:p>
    <w:p w:rsidR="001E4F48" w:rsidRPr="00CC523A" w:rsidRDefault="001E4F48" w:rsidP="002A4A18">
      <w:pPr>
        <w:numPr>
          <w:ilvl w:val="1"/>
          <w:numId w:val="15"/>
        </w:numPr>
        <w:spacing w:before="100" w:beforeAutospacing="1" w:after="100" w:afterAutospacing="1"/>
        <w:rPr>
          <w:rFonts w:cs="Arial"/>
        </w:rPr>
      </w:pPr>
      <w:r w:rsidRPr="00CC523A">
        <w:rPr>
          <w:rFonts w:cs="Arial"/>
        </w:rPr>
        <w:t>InferInheritedProperties? – An OPTIONAL parameter that determines whether or not the service MUST infer the properties that are inherited from parent classes of the resource. By default this paramter is set to false.</w:t>
      </w:r>
    </w:p>
    <w:p w:rsidR="001E4F48" w:rsidRPr="00CC523A" w:rsidRDefault="001E4F48" w:rsidP="002A4A18">
      <w:pPr>
        <w:numPr>
          <w:ilvl w:val="1"/>
          <w:numId w:val="15"/>
        </w:numPr>
        <w:spacing w:before="100" w:beforeAutospacing="1" w:after="100" w:afterAutospacing="1"/>
        <w:rPr>
          <w:rFonts w:cs="Arial"/>
        </w:rPr>
      </w:pPr>
      <w:r w:rsidRPr="00CC523A">
        <w:rPr>
          <w:rFonts w:cs="Arial"/>
        </w:rPr>
        <w:t>InferSubProperties? – An OPTIONAL parameter that determines whether or not the service MUST infer the sub properties of the definable properties. By default this parameter is set to false.</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ArePropertiesDefinableResponse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ArePropertiesDefinableDataset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ArePropertiesDefinableDatasetData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PropertyResult+ – For each one of the properties that were to be checked: </w:t>
      </w:r>
    </w:p>
    <w:p w:rsidR="001E4F48" w:rsidRPr="00CC523A" w:rsidRDefault="001E4F48" w:rsidP="002A4A18">
      <w:pPr>
        <w:numPr>
          <w:ilvl w:val="4"/>
          <w:numId w:val="15"/>
        </w:numPr>
        <w:spacing w:before="100" w:beforeAutospacing="1" w:after="100" w:afterAutospacing="1"/>
        <w:rPr>
          <w:rFonts w:cs="Arial"/>
        </w:rPr>
      </w:pPr>
      <w:r w:rsidRPr="00CC523A">
        <w:rPr>
          <w:rFonts w:cs="Arial"/>
        </w:rPr>
        <w:t>PropertyURI – The URI of the property.</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resource type defined property check operation for the specified property. Possible values for this are: true, false, and property could not be checked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InferInheritedProperties – Whether or not inherited properties were taken into consideration.</w:t>
      </w:r>
    </w:p>
    <w:p w:rsidR="001E4F48" w:rsidRPr="00CC523A" w:rsidRDefault="001E4F48" w:rsidP="002A4A18">
      <w:pPr>
        <w:numPr>
          <w:ilvl w:val="2"/>
          <w:numId w:val="15"/>
        </w:numPr>
        <w:spacing w:before="100" w:beforeAutospacing="1" w:after="100" w:afterAutospacing="1"/>
        <w:rPr>
          <w:rFonts w:cs="Arial"/>
        </w:rPr>
      </w:pPr>
      <w:r w:rsidRPr="00CC523A">
        <w:rPr>
          <w:rFonts w:cs="Arial"/>
        </w:rPr>
        <w:t>InferSubProperties – Whether or not sub properties were taken into consideration.</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resource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1E4F48" w:rsidRDefault="001E4F48" w:rsidP="001E4F48">
      <w:pPr>
        <w:pStyle w:val="Ttulo1"/>
        <w:rPr>
          <w:rFonts w:cs="Arial"/>
          <w:szCs w:val="24"/>
        </w:rPr>
      </w:pPr>
      <w:bookmarkStart w:id="53" w:name="_Toc191461245"/>
      <w:r w:rsidRPr="001E4F48">
        <w:t>Class</w:t>
      </w:r>
      <w:bookmarkEnd w:id="53"/>
    </w:p>
    <w:p w:rsidR="001E4F48" w:rsidRPr="001E4F48" w:rsidRDefault="001E4F48" w:rsidP="001E4F48">
      <w:pPr>
        <w:pStyle w:val="Ttulo2"/>
      </w:pPr>
      <w:bookmarkStart w:id="54" w:name="_Toc191461246"/>
      <w:r w:rsidRPr="001E4F48">
        <w:t>Static Class Description</w:t>
      </w:r>
      <w:bookmarkEnd w:id="54"/>
    </w:p>
    <w:p w:rsidR="001E4F48" w:rsidRPr="00CC523A" w:rsidRDefault="001E4F48" w:rsidP="001E4F48">
      <w:pPr>
        <w:pStyle w:val="normal0"/>
        <w:rPr>
          <w:lang w:val="en-US"/>
        </w:rPr>
      </w:pPr>
      <w:r w:rsidRPr="00CC523A">
        <w:rPr>
          <w:lang w:val="en-US"/>
        </w:rPr>
        <w:t>The elements defined in this section live under a ClassPropertyDocument that extends the PropertyDocument defined in the WS-DAI core specification.</w:t>
      </w:r>
    </w:p>
    <w:p w:rsidR="001E4F48" w:rsidRPr="00CC523A" w:rsidRDefault="001E4F48" w:rsidP="001E4F48">
      <w:pPr>
        <w:pStyle w:val="Ttulo3"/>
      </w:pPr>
      <w:r w:rsidRPr="00CC523A">
        <w:t>RepositoryName</w:t>
      </w:r>
    </w:p>
    <w:p w:rsidR="001E4F48" w:rsidRPr="00456418" w:rsidRDefault="001E4F48" w:rsidP="00953BD9">
      <w:pPr>
        <w:pStyle w:val="HTMLconformatoprevio"/>
        <w:shd w:val="clear" w:color="auto" w:fill="E0E0E0"/>
        <w:jc w:val="left"/>
        <w:rPr>
          <w:sz w:val="16"/>
          <w:szCs w:val="18"/>
        </w:rPr>
      </w:pPr>
      <w:r w:rsidRPr="00456418">
        <w:rPr>
          <w:sz w:val="16"/>
          <w:szCs w:val="18"/>
        </w:rPr>
        <w:t>&lt;xs:element name="RepositoryName" type="xs:anyURI"/&gt;</w:t>
      </w:r>
    </w:p>
    <w:tbl>
      <w:tblPr>
        <w:tblW w:w="5000" w:type="pct"/>
        <w:tblCellSpacing w:w="0" w:type="dxa"/>
        <w:tblCellMar>
          <w:left w:w="0" w:type="dxa"/>
          <w:right w:w="0" w:type="dxa"/>
        </w:tblCellMar>
        <w:tblLook w:val="04A0"/>
      </w:tblPr>
      <w:tblGrid>
        <w:gridCol w:w="432"/>
        <w:gridCol w:w="8208"/>
      </w:tblGrid>
      <w:tr w:rsidR="001E4F48" w:rsidRPr="00CC523A" w:rsidTr="006D391D">
        <w:trPr>
          <w:tblCellSpacing w:w="0" w:type="dxa"/>
        </w:trPr>
        <w:tc>
          <w:tcPr>
            <w:tcW w:w="0" w:type="auto"/>
            <w:gridSpan w:val="2"/>
            <w:vAlign w:val="center"/>
            <w:hideMark/>
          </w:tcPr>
          <w:p w:rsidR="001E4F48" w:rsidRPr="00CC523A" w:rsidRDefault="001E4F48" w:rsidP="00953BD9">
            <w:pPr>
              <w:rPr>
                <w:rFonts w:cs="Arial"/>
              </w:rPr>
            </w:pPr>
            <w:r w:rsidRPr="00CC523A">
              <w:rPr>
                <w:rFonts w:cs="Arial"/>
              </w:rPr>
              <w:t>/wro:RepositoryName</w:t>
            </w:r>
          </w:p>
        </w:tc>
      </w:tr>
      <w:tr w:rsidR="001E4F48" w:rsidRPr="00CC523A" w:rsidTr="006D391D">
        <w:trPr>
          <w:tblCellSpacing w:w="0" w:type="dxa"/>
        </w:trPr>
        <w:tc>
          <w:tcPr>
            <w:tcW w:w="250" w:type="pct"/>
            <w:vAlign w:val="center"/>
            <w:hideMark/>
          </w:tcPr>
          <w:p w:rsidR="001E4F48" w:rsidRPr="00CC523A" w:rsidRDefault="001E4F48" w:rsidP="006D391D">
            <w:pPr>
              <w:rPr>
                <w:rFonts w:cs="Arial"/>
              </w:rPr>
            </w:pPr>
            <w:r w:rsidRPr="00CC523A">
              <w:rPr>
                <w:rFonts w:cs="Arial"/>
              </w:rPr>
              <w:t xml:space="preserve">  </w:t>
            </w:r>
          </w:p>
        </w:tc>
        <w:tc>
          <w:tcPr>
            <w:tcW w:w="4750" w:type="pct"/>
            <w:vAlign w:val="center"/>
            <w:hideMark/>
          </w:tcPr>
          <w:p w:rsidR="001E4F48" w:rsidRPr="00CC523A" w:rsidRDefault="001E4F48" w:rsidP="006D391D">
            <w:pPr>
              <w:rPr>
                <w:rFonts w:cs="Arial"/>
              </w:rPr>
            </w:pPr>
            <w:r w:rsidRPr="00CC523A">
              <w:rPr>
                <w:rFonts w:cs="Arial"/>
              </w:rPr>
              <w:t>The name of the repository in which the RDF(S) class represented by this data resource is originally defined.</w:t>
            </w:r>
          </w:p>
        </w:tc>
      </w:tr>
    </w:tbl>
    <w:p w:rsidR="001E4F48" w:rsidRPr="00CC523A" w:rsidRDefault="001E4F48" w:rsidP="001E4F48">
      <w:pPr>
        <w:pStyle w:val="Ttulo3"/>
      </w:pPr>
      <w:r w:rsidRPr="00CC523A">
        <w:lastRenderedPageBreak/>
        <w:t>ResourceURI</w:t>
      </w:r>
    </w:p>
    <w:p w:rsidR="001E4F48" w:rsidRPr="00456418" w:rsidRDefault="001E4F48" w:rsidP="00953BD9">
      <w:pPr>
        <w:pStyle w:val="HTMLconformatoprevio"/>
        <w:shd w:val="clear" w:color="auto" w:fill="E0E0E0"/>
        <w:jc w:val="left"/>
        <w:rPr>
          <w:sz w:val="16"/>
          <w:szCs w:val="18"/>
        </w:rPr>
      </w:pPr>
      <w:r w:rsidRPr="00456418">
        <w:rPr>
          <w:sz w:val="16"/>
          <w:szCs w:val="18"/>
        </w:rPr>
        <w:t>&lt;xs:element name="ResourceURI" type="xs:anyURI"/&gt;</w:t>
      </w:r>
    </w:p>
    <w:tbl>
      <w:tblPr>
        <w:tblW w:w="5000" w:type="pct"/>
        <w:tblCellSpacing w:w="0" w:type="dxa"/>
        <w:tblCellMar>
          <w:left w:w="0" w:type="dxa"/>
          <w:right w:w="0" w:type="dxa"/>
        </w:tblCellMar>
        <w:tblLook w:val="04A0"/>
      </w:tblPr>
      <w:tblGrid>
        <w:gridCol w:w="432"/>
        <w:gridCol w:w="8208"/>
      </w:tblGrid>
      <w:tr w:rsidR="001E4F48" w:rsidRPr="00CC523A" w:rsidTr="006D391D">
        <w:trPr>
          <w:tblCellSpacing w:w="0" w:type="dxa"/>
        </w:trPr>
        <w:tc>
          <w:tcPr>
            <w:tcW w:w="0" w:type="auto"/>
            <w:gridSpan w:val="2"/>
            <w:vAlign w:val="center"/>
            <w:hideMark/>
          </w:tcPr>
          <w:p w:rsidR="001E4F48" w:rsidRPr="00CC523A" w:rsidRDefault="001E4F48" w:rsidP="00953BD9">
            <w:pPr>
              <w:rPr>
                <w:rFonts w:cs="Arial"/>
              </w:rPr>
            </w:pPr>
            <w:r w:rsidRPr="00CC523A">
              <w:rPr>
                <w:rFonts w:cs="Arial"/>
              </w:rPr>
              <w:t>/wro:ResourceURI</w:t>
            </w:r>
          </w:p>
        </w:tc>
      </w:tr>
      <w:tr w:rsidR="001E4F48" w:rsidRPr="00CC523A" w:rsidTr="006D391D">
        <w:trPr>
          <w:tblCellSpacing w:w="0" w:type="dxa"/>
        </w:trPr>
        <w:tc>
          <w:tcPr>
            <w:tcW w:w="250" w:type="pct"/>
            <w:vAlign w:val="center"/>
            <w:hideMark/>
          </w:tcPr>
          <w:p w:rsidR="001E4F48" w:rsidRPr="00CC523A" w:rsidRDefault="001E4F48" w:rsidP="006D391D">
            <w:pPr>
              <w:rPr>
                <w:rFonts w:cs="Arial"/>
              </w:rPr>
            </w:pPr>
            <w:r w:rsidRPr="00CC523A">
              <w:rPr>
                <w:rFonts w:cs="Arial"/>
              </w:rPr>
              <w:t xml:space="preserve">  </w:t>
            </w:r>
          </w:p>
        </w:tc>
        <w:tc>
          <w:tcPr>
            <w:tcW w:w="4750" w:type="pct"/>
            <w:vAlign w:val="center"/>
            <w:hideMark/>
          </w:tcPr>
          <w:p w:rsidR="001E4F48" w:rsidRPr="00CC523A" w:rsidRDefault="001E4F48" w:rsidP="006D391D">
            <w:pPr>
              <w:rPr>
                <w:rFonts w:cs="Arial"/>
              </w:rPr>
            </w:pPr>
            <w:r w:rsidRPr="00CC523A">
              <w:rPr>
                <w:rFonts w:cs="Arial"/>
              </w:rPr>
              <w:t>The URI of the RDF(S) class represented by the data resource.</w:t>
            </w:r>
          </w:p>
        </w:tc>
      </w:tr>
    </w:tbl>
    <w:p w:rsidR="001E4F48" w:rsidRPr="00CC523A" w:rsidRDefault="001E4F48" w:rsidP="001E4F48">
      <w:pPr>
        <w:pStyle w:val="Ttulo3"/>
      </w:pPr>
      <w:r w:rsidRPr="00CC523A">
        <w:t>ClassPropertyDocument</w:t>
      </w:r>
    </w:p>
    <w:p w:rsidR="001E4F48" w:rsidRPr="00456418" w:rsidRDefault="001E4F48" w:rsidP="00953BD9">
      <w:pPr>
        <w:pStyle w:val="HTMLconformatoprevio"/>
        <w:shd w:val="clear" w:color="auto" w:fill="E0E0E0"/>
        <w:jc w:val="left"/>
        <w:rPr>
          <w:sz w:val="16"/>
          <w:szCs w:val="18"/>
        </w:rPr>
      </w:pPr>
      <w:r w:rsidRPr="00456418">
        <w:rPr>
          <w:sz w:val="16"/>
          <w:szCs w:val="18"/>
        </w:rPr>
        <w:t>&lt;xs:complexType name="ClassPropertyDocumentType"&gt;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&lt;xs:complexContent&gt;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&lt;xs:extension base="wsdai:PropertyDocumentType"&gt;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&lt;xs:sequence&gt;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&lt;xs:element ref="wro:RepositoryName"/&gt;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&lt;xs:element ref="wro:ResourceURI"/&gt;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&lt;/xs:sequence&gt;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&lt;/xs:extension&gt;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&lt;/xs:complexContent&gt;</w:t>
      </w:r>
    </w:p>
    <w:p w:rsidR="001E4F48" w:rsidRPr="00456418" w:rsidRDefault="001E4F48" w:rsidP="00953BD9">
      <w:pPr>
        <w:pStyle w:val="HTMLconformatoprevio"/>
        <w:shd w:val="clear" w:color="auto" w:fill="E0E0E0"/>
        <w:jc w:val="left"/>
        <w:rPr>
          <w:sz w:val="16"/>
          <w:szCs w:val="18"/>
        </w:rPr>
      </w:pPr>
      <w:r w:rsidRPr="00456418">
        <w:rPr>
          <w:sz w:val="16"/>
          <w:szCs w:val="18"/>
        </w:rPr>
        <w:t>&lt;/xs:complexType&gt;</w:t>
      </w:r>
    </w:p>
    <w:p w:rsidR="001E4F48" w:rsidRPr="00456418" w:rsidRDefault="001E4F48" w:rsidP="00953BD9">
      <w:pPr>
        <w:pStyle w:val="HTMLconformatoprevio"/>
        <w:shd w:val="clear" w:color="auto" w:fill="E0E0E0"/>
        <w:jc w:val="left"/>
        <w:rPr>
          <w:sz w:val="16"/>
          <w:szCs w:val="18"/>
        </w:rPr>
      </w:pPr>
    </w:p>
    <w:p w:rsidR="001E4F48" w:rsidRPr="00456418" w:rsidRDefault="001E4F48" w:rsidP="00953BD9">
      <w:pPr>
        <w:pStyle w:val="HTMLconformatoprevio"/>
        <w:shd w:val="clear" w:color="auto" w:fill="E0E0E0"/>
        <w:jc w:val="left"/>
        <w:rPr>
          <w:sz w:val="16"/>
          <w:szCs w:val="18"/>
        </w:rPr>
      </w:pPr>
      <w:r w:rsidRPr="00456418">
        <w:rPr>
          <w:sz w:val="16"/>
          <w:szCs w:val="18"/>
        </w:rPr>
        <w:t>&lt;xs:element name="ClassPropertyDocument" type="wro:ClassPropertyDocumentType"/&gt;</w:t>
      </w:r>
    </w:p>
    <w:tbl>
      <w:tblPr>
        <w:tblW w:w="5000" w:type="pct"/>
        <w:tblCellSpacing w:w="0" w:type="dxa"/>
        <w:tblCellMar>
          <w:left w:w="0" w:type="dxa"/>
          <w:right w:w="0" w:type="dxa"/>
        </w:tblCellMar>
        <w:tblLook w:val="04A0"/>
      </w:tblPr>
      <w:tblGrid>
        <w:gridCol w:w="432"/>
        <w:gridCol w:w="8208"/>
      </w:tblGrid>
      <w:tr w:rsidR="001E4F48" w:rsidRPr="00CC523A" w:rsidTr="006D391D">
        <w:trPr>
          <w:tblCellSpacing w:w="0" w:type="dxa"/>
        </w:trPr>
        <w:tc>
          <w:tcPr>
            <w:tcW w:w="0" w:type="auto"/>
            <w:gridSpan w:val="2"/>
            <w:vAlign w:val="center"/>
            <w:hideMark/>
          </w:tcPr>
          <w:p w:rsidR="001E4F48" w:rsidRPr="00CC523A" w:rsidRDefault="001E4F48" w:rsidP="00953BD9">
            <w:pPr>
              <w:rPr>
                <w:rFonts w:cs="Arial"/>
              </w:rPr>
            </w:pPr>
            <w:r w:rsidRPr="00CC523A">
              <w:rPr>
                <w:rFonts w:cs="Arial"/>
              </w:rPr>
              <w:t>/wro:ClassPropertyDocument</w:t>
            </w:r>
          </w:p>
        </w:tc>
      </w:tr>
      <w:tr w:rsidR="001E4F48" w:rsidRPr="00CC523A" w:rsidTr="006D391D">
        <w:trPr>
          <w:tblCellSpacing w:w="0" w:type="dxa"/>
        </w:trPr>
        <w:tc>
          <w:tcPr>
            <w:tcW w:w="250" w:type="pct"/>
            <w:vAlign w:val="center"/>
            <w:hideMark/>
          </w:tcPr>
          <w:p w:rsidR="001E4F48" w:rsidRPr="00CC523A" w:rsidRDefault="001E4F48" w:rsidP="006D391D">
            <w:pPr>
              <w:rPr>
                <w:rFonts w:cs="Arial"/>
              </w:rPr>
            </w:pPr>
            <w:r w:rsidRPr="00CC523A">
              <w:rPr>
                <w:rFonts w:cs="Arial"/>
              </w:rPr>
              <w:t xml:space="preserve">  </w:t>
            </w:r>
          </w:p>
        </w:tc>
        <w:tc>
          <w:tcPr>
            <w:tcW w:w="4750" w:type="pct"/>
            <w:vAlign w:val="center"/>
            <w:hideMark/>
          </w:tcPr>
          <w:p w:rsidR="001E4F48" w:rsidRPr="00CC523A" w:rsidRDefault="001E4F48" w:rsidP="006D391D">
            <w:pPr>
              <w:rPr>
                <w:rFonts w:cs="Arial"/>
              </w:rPr>
            </w:pPr>
            <w:r w:rsidRPr="00CC523A">
              <w:rPr>
                <w:rFonts w:cs="Arial"/>
              </w:rPr>
              <w:t>A structure that describes a Class data resource, combining the properties defined in the WS-DAI core specification with those defined earlier in this section.</w:t>
            </w:r>
          </w:p>
        </w:tc>
      </w:tr>
    </w:tbl>
    <w:p w:rsidR="001E4F48" w:rsidRPr="001E4F48" w:rsidRDefault="001E4F48" w:rsidP="001E4F48">
      <w:pPr>
        <w:pStyle w:val="Ttulo2"/>
      </w:pPr>
      <w:bookmarkStart w:id="55" w:name="_Toc191461247"/>
      <w:r w:rsidRPr="001E4F48">
        <w:t>Configurable Class Description</w:t>
      </w:r>
      <w:bookmarkEnd w:id="55"/>
    </w:p>
    <w:p w:rsidR="001E4F48" w:rsidRPr="00CC523A" w:rsidRDefault="001E4F48" w:rsidP="001E4F48">
      <w:pPr>
        <w:pStyle w:val="normal0"/>
        <w:rPr>
          <w:lang w:val="en-US"/>
        </w:rPr>
      </w:pPr>
      <w:r w:rsidRPr="00CC523A">
        <w:rPr>
          <w:lang w:val="en-US"/>
        </w:rPr>
        <w:t>No extra configurable properties are defined for Class.</w:t>
      </w:r>
    </w:p>
    <w:p w:rsidR="001E4F48" w:rsidRPr="001E4F48" w:rsidRDefault="001E4F48" w:rsidP="001E4F48">
      <w:pPr>
        <w:pStyle w:val="Ttulo2"/>
      </w:pPr>
      <w:bookmarkStart w:id="56" w:name="_Toc191461248"/>
      <w:r w:rsidRPr="001E4F48">
        <w:t>ClassAccess</w:t>
      </w:r>
      <w:r w:rsidR="00212ACC">
        <w:t xml:space="preserve"> Messages</w:t>
      </w:r>
      <w:bookmarkEnd w:id="56"/>
    </w:p>
    <w:p w:rsidR="001E4F48" w:rsidRPr="00CC523A" w:rsidRDefault="001E4F48" w:rsidP="001E4F48">
      <w:pPr>
        <w:pStyle w:val="normal0"/>
        <w:rPr>
          <w:lang w:val="en-US"/>
        </w:rPr>
      </w:pPr>
      <w:r w:rsidRPr="00CC523A">
        <w:rPr>
          <w:lang w:val="en-US"/>
        </w:rPr>
        <w:t xml:space="preserve">The operations provided by this interface are related to the different kind of things we can do with an RDF(S) model given a fixed class: browsing the class hierarchy, retrieving related properties, retrieveing instances, etc. </w:t>
      </w:r>
    </w:p>
    <w:p w:rsidR="001E4F48" w:rsidRPr="00CC523A" w:rsidRDefault="001E4F48" w:rsidP="001E4F48">
      <w:pPr>
        <w:pStyle w:val="Ttulo3"/>
      </w:pPr>
      <w:r w:rsidRPr="00CC523A">
        <w:t>ClassAccess::GetClassPropertyDocument</w:t>
      </w:r>
    </w:p>
    <w:p w:rsidR="001E4F48" w:rsidRPr="00CC523A" w:rsidRDefault="001E4F48" w:rsidP="001E4F48">
      <w:pPr>
        <w:pStyle w:val="normal0"/>
        <w:rPr>
          <w:lang w:val="en-US"/>
        </w:rPr>
      </w:pPr>
      <w:r w:rsidRPr="00CC523A">
        <w:rPr>
          <w:lang w:val="en-US"/>
        </w:rPr>
        <w:t>Allows a copy of the ClassPropertyDocument document to be retrieved.</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GetClassPropertyDocumentRequest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GetClassPropertyDocumentResponse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GetClassPropertyDocumentDataset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GetClassPropertyDocumentDatasetData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ClassPropertyDocument* – The properties described in the data description section.</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NumberOfRepositories – The number of available repositories.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lastRenderedPageBreak/>
        <w:t>InvalidResourceNameFault - The supplied repository resource name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NotAuthorizedFault - The consumer is not authorized to perform this operation at this time.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the ConcurrentAccess is false.</w:t>
      </w:r>
    </w:p>
    <w:p w:rsidR="001E4F48" w:rsidRPr="00CC523A" w:rsidRDefault="001E4F48" w:rsidP="001E4F48">
      <w:pPr>
        <w:pStyle w:val="Ttulo3"/>
        <w:rPr>
          <w:rFonts w:ascii="Arial" w:hAnsi="Arial" w:cs="Arial"/>
        </w:rPr>
      </w:pPr>
      <w:r w:rsidRPr="00CC523A">
        <w:t>ClassAccess::GetRelatedClasses</w:t>
      </w:r>
    </w:p>
    <w:p w:rsidR="001E4F48" w:rsidRPr="00CC523A" w:rsidRDefault="001E4F48" w:rsidP="001E4F48">
      <w:pPr>
        <w:pStyle w:val="normal0"/>
        <w:rPr>
          <w:lang w:val="en-US"/>
        </w:rPr>
      </w:pPr>
      <w:r w:rsidRPr="00CC523A">
        <w:rPr>
          <w:lang w:val="en-US"/>
        </w:rPr>
        <w:t>Retrieve the classes related to this class. The operation is concerned with computing the (transitive) closure of the rdfs:subClassOf built-in property for the class resource represented by the data resource, taking into account the class hierarchy if required, relying on the RDF Schema entailment rules [RDF</w:t>
      </w:r>
      <w:r w:rsidR="00C11429">
        <w:rPr>
          <w:lang w:val="en-US"/>
        </w:rPr>
        <w:t xml:space="preserve"> Semantics</w:t>
      </w:r>
      <w:r w:rsidRPr="00CC523A">
        <w:rPr>
          <w:lang w:val="en-US"/>
        </w:rPr>
        <w:t>] as necessary.</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GetRelatedClassesRequest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RelationshipType – The type of relationship that must hold between the class and the classes that are to be retrieved. Possible values for this are: Subclass, Superclass, DirectSubclass, and DirectSuperclass. </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GetRelatedClassesResponse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GetRelatedClassesDataset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GetRelatedClassesDatasetData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RelatedClassURI* – The URIs of the classes related to the class.</w:t>
      </w:r>
    </w:p>
    <w:p w:rsidR="001E4F48" w:rsidRPr="00CC523A" w:rsidRDefault="001E4F48" w:rsidP="002A4A18">
      <w:pPr>
        <w:numPr>
          <w:ilvl w:val="2"/>
          <w:numId w:val="15"/>
        </w:numPr>
        <w:spacing w:before="100" w:beforeAutospacing="1" w:after="100" w:afterAutospacing="1"/>
        <w:rPr>
          <w:rFonts w:cs="Arial"/>
        </w:rPr>
      </w:pPr>
      <w:r w:rsidRPr="00CC523A">
        <w:rPr>
          <w:rFonts w:cs="Arial"/>
        </w:rPr>
        <w:t>RelationshipType – The type of relationship that holds between this class and the classes retrieved.</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NumberOfRelatedClasses – The number of classes that are related to the class.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ClassAccess::GetRelatedProperties</w:t>
      </w:r>
    </w:p>
    <w:p w:rsidR="001E4F48" w:rsidRPr="00CC523A" w:rsidRDefault="001E4F48" w:rsidP="001E4F48">
      <w:pPr>
        <w:pStyle w:val="normal0"/>
        <w:rPr>
          <w:lang w:val="en-US"/>
        </w:rPr>
      </w:pPr>
      <w:r w:rsidRPr="00CC523A">
        <w:rPr>
          <w:lang w:val="en-US"/>
        </w:rPr>
        <w:t>Retrieve all the properties that are defined for the class, that is, those with domain the class or, if required, any of its super classes. The resolution mechanism to be used for retrieving the related properties can be specified by identifying the reasoning capabilities that SHALL be applied by using the request's parameters provided. Both parameters rely in the predefined RDF Schema entailment rules [REF-SCHEMA], which allow reasoning over taxonomies of both classes and properties, thus widening or narrowing the expected result set.</w:t>
      </w:r>
    </w:p>
    <w:p w:rsidR="001E4F48" w:rsidRPr="00CC523A" w:rsidRDefault="001E4F48" w:rsidP="001E4F48">
      <w:pPr>
        <w:pStyle w:val="messageitemtitle"/>
      </w:pPr>
      <w:r w:rsidRPr="00CC523A">
        <w:lastRenderedPageBreak/>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GetRelatedPropertiesRequest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InferInheritedProperties? – This OPTIONAL parameter determines whether or not the service MUST take into account the whole class hierarchy. By default this paramater is set to FALSE.</w:t>
      </w:r>
    </w:p>
    <w:p w:rsidR="001E4F48" w:rsidRPr="00CC523A" w:rsidRDefault="001E4F48" w:rsidP="002A4A18">
      <w:pPr>
        <w:numPr>
          <w:ilvl w:val="1"/>
          <w:numId w:val="15"/>
        </w:numPr>
        <w:spacing w:before="100" w:beforeAutospacing="1" w:after="100" w:afterAutospacing="1"/>
        <w:rPr>
          <w:rFonts w:cs="Arial"/>
        </w:rPr>
      </w:pPr>
      <w:r w:rsidRPr="00CC523A">
        <w:rPr>
          <w:rFonts w:cs="Arial"/>
        </w:rPr>
        <w:t>InferSubProperties? – This OPTIONAL parameter determines whether or not the service MUST take into account the whole property hierarchy. By default this parameter is set to FALSE.</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GetRelatedPropertiesResponse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GetRelatedPropertiesDataset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GetRelatedPropertiesDatasetData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RelatedPropertyURI* – The URIs of the related properties.</w:t>
      </w:r>
    </w:p>
    <w:p w:rsidR="001E4F48" w:rsidRPr="00CC523A" w:rsidRDefault="001E4F48" w:rsidP="002A4A18">
      <w:pPr>
        <w:numPr>
          <w:ilvl w:val="2"/>
          <w:numId w:val="15"/>
        </w:numPr>
        <w:spacing w:before="100" w:beforeAutospacing="1" w:after="100" w:afterAutospacing="1"/>
        <w:rPr>
          <w:rFonts w:cs="Arial"/>
        </w:rPr>
      </w:pPr>
      <w:r w:rsidRPr="00CC523A">
        <w:rPr>
          <w:rFonts w:cs="Arial"/>
        </w:rPr>
        <w:t>InferInheritedProperties – Whether or not the inherited properties were taken into consideration.</w:t>
      </w:r>
    </w:p>
    <w:p w:rsidR="001E4F48" w:rsidRPr="00CC523A" w:rsidRDefault="001E4F48" w:rsidP="002A4A18">
      <w:pPr>
        <w:numPr>
          <w:ilvl w:val="2"/>
          <w:numId w:val="15"/>
        </w:numPr>
        <w:spacing w:before="100" w:beforeAutospacing="1" w:after="100" w:afterAutospacing="1"/>
        <w:rPr>
          <w:rFonts w:cs="Arial"/>
        </w:rPr>
      </w:pPr>
      <w:r w:rsidRPr="00CC523A">
        <w:rPr>
          <w:rFonts w:cs="Arial"/>
        </w:rPr>
        <w:t>InferSubProperties – Whether or not the sub properties were taken into consideration.</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NumberOfRelatedProperties – The number of properties related to the class.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ClassAccess::GetInstances</w:t>
      </w:r>
    </w:p>
    <w:p w:rsidR="001E4F48" w:rsidRPr="00CC523A" w:rsidRDefault="001E4F48" w:rsidP="001E4F48">
      <w:pPr>
        <w:pStyle w:val="normal0"/>
        <w:rPr>
          <w:lang w:val="en-US"/>
        </w:rPr>
      </w:pPr>
      <w:r w:rsidRPr="00CC523A">
        <w:rPr>
          <w:lang w:val="en-US"/>
        </w:rPr>
        <w:t>Retrieve the resources that are instances of the class, taking into account the class hierarchy if required.</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GetInstancesRequest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InferInstances? – This OPTIONAL parameter determines whether or not the service has to take into account the whole class hierarchy. By default, the parameter is set to FALSE.</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GetInstancesResponse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GetInstancesDataset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lastRenderedPageBreak/>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GetInstancesDatasetData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InstanceURI* – The URIs of the resources that are instances of the class.</w:t>
      </w:r>
    </w:p>
    <w:p w:rsidR="001E4F48" w:rsidRPr="00CC523A" w:rsidRDefault="001E4F48" w:rsidP="002A4A18">
      <w:pPr>
        <w:numPr>
          <w:ilvl w:val="2"/>
          <w:numId w:val="15"/>
        </w:numPr>
        <w:spacing w:before="100" w:beforeAutospacing="1" w:after="100" w:afterAutospacing="1"/>
        <w:rPr>
          <w:rFonts w:cs="Arial"/>
        </w:rPr>
      </w:pPr>
      <w:r w:rsidRPr="00CC523A">
        <w:rPr>
          <w:rFonts w:cs="Arial"/>
        </w:rPr>
        <w:t>InferInstances – Whether or not inferred instances were taken into consideration.</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NumberOfInstances – The number of instances related to the class.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ClassAccess::AddRelatedClasses</w:t>
      </w:r>
    </w:p>
    <w:p w:rsidR="001E4F48" w:rsidRPr="00CC523A" w:rsidRDefault="001E4F48" w:rsidP="001E4F48">
      <w:pPr>
        <w:pStyle w:val="normal0"/>
        <w:rPr>
          <w:lang w:val="en-US"/>
        </w:rPr>
      </w:pPr>
      <w:r w:rsidRPr="00CC523A">
        <w:rPr>
          <w:lang w:val="en-US"/>
        </w:rPr>
        <w:t>Relate classes to the class. The consumer can specify the relationship that will hold between the class and the specified classes. An attempt SHOULD be made to relate all the specified classes even if some additions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AddRelatedClassesRequest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ClassURI+ – The URI of the classes that will be related to the class.</w:t>
      </w:r>
    </w:p>
    <w:p w:rsidR="001E4F48" w:rsidRPr="00CC523A" w:rsidRDefault="001E4F48" w:rsidP="002A4A18">
      <w:pPr>
        <w:numPr>
          <w:ilvl w:val="1"/>
          <w:numId w:val="15"/>
        </w:numPr>
        <w:spacing w:before="100" w:beforeAutospacing="1" w:after="100" w:afterAutospacing="1"/>
        <w:rPr>
          <w:rFonts w:cs="Arial"/>
        </w:rPr>
      </w:pPr>
      <w:r w:rsidRPr="00CC523A">
        <w:rPr>
          <w:rFonts w:cs="Arial"/>
        </w:rPr>
        <w:t>AddAsSubclass – An parameter that determines whether the classes are to be added as direct subclasses or direct superclasses.</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AddRelatedClassesResponse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AddRelatedClassesDataset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AddRelatedClassesDatasetData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ClassResult+ – For each one of the classes that were to be related to the class: </w:t>
      </w:r>
    </w:p>
    <w:p w:rsidR="001E4F48" w:rsidRPr="00CC523A" w:rsidRDefault="001E4F48" w:rsidP="002A4A18">
      <w:pPr>
        <w:numPr>
          <w:ilvl w:val="4"/>
          <w:numId w:val="15"/>
        </w:numPr>
        <w:spacing w:before="100" w:beforeAutospacing="1" w:after="100" w:afterAutospacing="1"/>
        <w:rPr>
          <w:rFonts w:cs="Arial"/>
        </w:rPr>
      </w:pPr>
      <w:r w:rsidRPr="00CC523A">
        <w:rPr>
          <w:rFonts w:cs="Arial"/>
        </w:rPr>
        <w:t>ClassURI – The URI of the class.</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related class addition operation for the specified class. Possible values for this are: success; and class not related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AddAsSubclass – Whether the classes were added as direct subclasses or direct superclasses.</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NumberOfRelatedClassesAdded – The number of classes that were added to the class hierachy of the class.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lastRenderedPageBreak/>
        <w:t>ClassAccess::RemoveRelatedClasses</w:t>
      </w:r>
    </w:p>
    <w:p w:rsidR="001E4F48" w:rsidRPr="00CC523A" w:rsidRDefault="001E4F48" w:rsidP="001E4F48">
      <w:pPr>
        <w:pStyle w:val="normal0"/>
        <w:rPr>
          <w:lang w:val="en-US"/>
        </w:rPr>
      </w:pPr>
      <w:r w:rsidRPr="00CC523A">
        <w:rPr>
          <w:lang w:val="en-US"/>
        </w:rPr>
        <w:t>Remove the relationship property that holds between the specified classes and this class. If no class is specified, all the classes related of the same type SHALL be removed. Otherwise, only the specified related classes SHALL be removed. An attempt SHOULD be made to remove all of the specified relationships even if some removals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RemoveRelatedClassesRequest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ClassURI* – An OPTIONAL set of URIs of the classes that will no longer be related to the class.</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RelationshipType – The type of relationship that MUST hold between this class and the specified classes. Possible values for this are: Subclass, Superclass, DirectSubclass, and DirectSuperclass. </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RemoveRelatedClassesResponse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RemoveRelatedClassesDataset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RemoveRelatedClassesDatasetData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ClassResult* – For each one of the classes that were to be unrelated from the class: </w:t>
      </w:r>
    </w:p>
    <w:p w:rsidR="001E4F48" w:rsidRPr="00CC523A" w:rsidRDefault="001E4F48" w:rsidP="002A4A18">
      <w:pPr>
        <w:numPr>
          <w:ilvl w:val="4"/>
          <w:numId w:val="15"/>
        </w:numPr>
        <w:spacing w:before="100" w:beforeAutospacing="1" w:after="100" w:afterAutospacing="1"/>
        <w:rPr>
          <w:rFonts w:cs="Arial"/>
        </w:rPr>
      </w:pPr>
      <w:r w:rsidRPr="00CC523A">
        <w:rPr>
          <w:rFonts w:cs="Arial"/>
        </w:rPr>
        <w:t>ClassURI – The URI of the class.</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related class removal operation for the specified class. Possible values for this are: success; and class not unrelated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RelationshipType – The type of relationship that existed between this class and the removed classes.</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NumberOfRelatedClassesRemoved – The number of related classes that are no longer related to the class.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ClassAccess::AreClassesRelated</w:t>
      </w:r>
    </w:p>
    <w:p w:rsidR="001E4F48" w:rsidRPr="00CC523A" w:rsidRDefault="001E4F48" w:rsidP="001E4F48">
      <w:pPr>
        <w:pStyle w:val="normal0"/>
        <w:rPr>
          <w:lang w:val="en-US"/>
        </w:rPr>
      </w:pPr>
      <w:r w:rsidRPr="00CC523A">
        <w:rPr>
          <w:lang w:val="en-US"/>
        </w:rPr>
        <w:t>Check if the specified classes are related to the class in any manner. An attempt SHOULD be made to check all of the specified classes even if some checks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lastRenderedPageBreak/>
        <w:t xml:space="preserve">AreClassesRelatedRequest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ClassURI+ – The classes that are to be checked.</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RelationshipType – The type of relationship that is to be checked between this class and the specified classes. Possible values for this are: Subclass, Superclass, DirectSubclass, and DirectSuperclass. </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AreClassesRelatedResponse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AreClassesRelatedDataset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AreClassesRelatedDatasetData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ClassResult+ – For each one of the classes that were to be checked: </w:t>
      </w:r>
    </w:p>
    <w:p w:rsidR="001E4F48" w:rsidRPr="00CC523A" w:rsidRDefault="001E4F48" w:rsidP="002A4A18">
      <w:pPr>
        <w:numPr>
          <w:ilvl w:val="4"/>
          <w:numId w:val="15"/>
        </w:numPr>
        <w:spacing w:before="100" w:beforeAutospacing="1" w:after="100" w:afterAutospacing="1"/>
        <w:rPr>
          <w:rFonts w:cs="Arial"/>
        </w:rPr>
      </w:pPr>
      <w:r w:rsidRPr="00CC523A">
        <w:rPr>
          <w:rFonts w:cs="Arial"/>
        </w:rPr>
        <w:t>ClassURI – The URI of the class.</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related class check operation for the specified class. Possible values for this are: true, false, and check not performed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RelationshipType – The type of relationship that was to be checked.</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ClassAccess::AreInstances</w:t>
      </w:r>
    </w:p>
    <w:p w:rsidR="001E4F48" w:rsidRPr="00CC523A" w:rsidRDefault="001E4F48" w:rsidP="001E4F48">
      <w:pPr>
        <w:pStyle w:val="normal0"/>
        <w:rPr>
          <w:lang w:val="en-US"/>
        </w:rPr>
      </w:pPr>
      <w:r w:rsidRPr="00CC523A">
        <w:rPr>
          <w:lang w:val="en-US"/>
        </w:rPr>
        <w:t>Check if the specified resources are instances of the class, taking into account the class hierarchy of required. An attempt SHOULD be made to check all of the specified resources even if some checks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AreInstancesRequest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ResourceURI+ – The resources that are to be checked.</w:t>
      </w:r>
    </w:p>
    <w:p w:rsidR="001E4F48" w:rsidRPr="00CC523A" w:rsidRDefault="001E4F48" w:rsidP="002A4A18">
      <w:pPr>
        <w:numPr>
          <w:ilvl w:val="1"/>
          <w:numId w:val="15"/>
        </w:numPr>
        <w:spacing w:before="100" w:beforeAutospacing="1" w:after="100" w:afterAutospacing="1"/>
        <w:rPr>
          <w:rFonts w:cs="Arial"/>
        </w:rPr>
      </w:pPr>
      <w:r w:rsidRPr="00CC523A">
        <w:rPr>
          <w:rFonts w:cs="Arial"/>
        </w:rPr>
        <w:t>InferInstances? – This OPTIONAL parameter determines whether or not the service has to take into account the whole class hierarchy. By default, the parameter is set to FALSE.</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AreInstancesResponse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AreInstancesDataset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lastRenderedPageBreak/>
        <w:t xml:space="preserve">AreInstancesDatasetData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ResourceResult+ – For each one of the resources that were to be checked: </w:t>
      </w:r>
    </w:p>
    <w:p w:rsidR="001E4F48" w:rsidRPr="00CC523A" w:rsidRDefault="001E4F48" w:rsidP="002A4A18">
      <w:pPr>
        <w:numPr>
          <w:ilvl w:val="4"/>
          <w:numId w:val="15"/>
        </w:numPr>
        <w:spacing w:before="100" w:beforeAutospacing="1" w:after="100" w:afterAutospacing="1"/>
        <w:rPr>
          <w:rFonts w:cs="Arial"/>
        </w:rPr>
      </w:pPr>
      <w:r w:rsidRPr="00CC523A">
        <w:rPr>
          <w:rFonts w:cs="Arial"/>
        </w:rPr>
        <w:t>ResourceURI – The URI of the resource.</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instance check operation for the specified class. Possible values for this are: true, false, and check not performed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InferInstances – Whether or not inferred instances were taken into account.</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1E4F48" w:rsidRDefault="001E4F48" w:rsidP="001E4F48">
      <w:pPr>
        <w:pStyle w:val="Ttulo1"/>
        <w:rPr>
          <w:rFonts w:cs="Arial"/>
          <w:szCs w:val="24"/>
        </w:rPr>
      </w:pPr>
      <w:bookmarkStart w:id="57" w:name="_Toc191461249"/>
      <w:r w:rsidRPr="001E4F48">
        <w:t>Property</w:t>
      </w:r>
      <w:bookmarkEnd w:id="57"/>
    </w:p>
    <w:p w:rsidR="001E4F48" w:rsidRPr="001E4F48" w:rsidRDefault="001E4F48" w:rsidP="001E4F48">
      <w:pPr>
        <w:pStyle w:val="Ttulo2"/>
      </w:pPr>
      <w:bookmarkStart w:id="58" w:name="_Toc191461250"/>
      <w:r w:rsidRPr="001E4F48">
        <w:t>Static Property Description</w:t>
      </w:r>
      <w:bookmarkEnd w:id="58"/>
    </w:p>
    <w:p w:rsidR="001E4F48" w:rsidRPr="00CC523A" w:rsidRDefault="001E4F48" w:rsidP="001E4F48">
      <w:pPr>
        <w:pStyle w:val="normal0"/>
        <w:rPr>
          <w:lang w:val="en-US"/>
        </w:rPr>
      </w:pPr>
      <w:r w:rsidRPr="00CC523A">
        <w:rPr>
          <w:lang w:val="en-US"/>
        </w:rPr>
        <w:t>The elements defined in this section live under a PropertyPropertyDocument that extends the PropertyDocument defined in the WS-DAI core specification.</w:t>
      </w:r>
    </w:p>
    <w:p w:rsidR="001E4F48" w:rsidRPr="00CC523A" w:rsidRDefault="001E4F48" w:rsidP="001E4F48">
      <w:pPr>
        <w:pStyle w:val="Ttulo3"/>
      </w:pPr>
      <w:r w:rsidRPr="00CC523A">
        <w:t>RepositoryName</w:t>
      </w:r>
    </w:p>
    <w:p w:rsidR="001E4F48" w:rsidRPr="00456418" w:rsidRDefault="001E4F48" w:rsidP="00953BD9">
      <w:pPr>
        <w:pStyle w:val="HTMLconformatoprevio"/>
        <w:shd w:val="clear" w:color="auto" w:fill="E0E0E0"/>
        <w:jc w:val="left"/>
        <w:rPr>
          <w:sz w:val="16"/>
          <w:szCs w:val="18"/>
        </w:rPr>
      </w:pPr>
      <w:r w:rsidRPr="00456418">
        <w:rPr>
          <w:sz w:val="16"/>
          <w:szCs w:val="18"/>
        </w:rPr>
        <w:t>&lt;xs:element name="RepositoryName" type="xs:anyURI"/&gt;</w:t>
      </w:r>
    </w:p>
    <w:tbl>
      <w:tblPr>
        <w:tblW w:w="5000" w:type="pct"/>
        <w:tblCellSpacing w:w="0" w:type="dxa"/>
        <w:tblCellMar>
          <w:left w:w="0" w:type="dxa"/>
          <w:right w:w="0" w:type="dxa"/>
        </w:tblCellMar>
        <w:tblLook w:val="04A0"/>
      </w:tblPr>
      <w:tblGrid>
        <w:gridCol w:w="432"/>
        <w:gridCol w:w="8208"/>
      </w:tblGrid>
      <w:tr w:rsidR="001E4F48" w:rsidRPr="00CC523A" w:rsidTr="006D391D">
        <w:trPr>
          <w:tblCellSpacing w:w="0" w:type="dxa"/>
        </w:trPr>
        <w:tc>
          <w:tcPr>
            <w:tcW w:w="0" w:type="auto"/>
            <w:gridSpan w:val="2"/>
            <w:vAlign w:val="center"/>
            <w:hideMark/>
          </w:tcPr>
          <w:p w:rsidR="001E4F48" w:rsidRPr="00CC523A" w:rsidRDefault="001E4F48" w:rsidP="00953BD9">
            <w:pPr>
              <w:rPr>
                <w:rFonts w:cs="Arial"/>
              </w:rPr>
            </w:pPr>
            <w:r w:rsidRPr="00CC523A">
              <w:rPr>
                <w:rFonts w:cs="Arial"/>
              </w:rPr>
              <w:t>/wro:RepositoryName</w:t>
            </w:r>
          </w:p>
        </w:tc>
      </w:tr>
      <w:tr w:rsidR="001E4F48" w:rsidRPr="00CC523A" w:rsidTr="006D391D">
        <w:trPr>
          <w:tblCellSpacing w:w="0" w:type="dxa"/>
        </w:trPr>
        <w:tc>
          <w:tcPr>
            <w:tcW w:w="250" w:type="pct"/>
            <w:vAlign w:val="center"/>
            <w:hideMark/>
          </w:tcPr>
          <w:p w:rsidR="001E4F48" w:rsidRPr="00CC523A" w:rsidRDefault="001E4F48" w:rsidP="006D391D">
            <w:pPr>
              <w:rPr>
                <w:rFonts w:cs="Arial"/>
              </w:rPr>
            </w:pPr>
            <w:r w:rsidRPr="00CC523A">
              <w:rPr>
                <w:rFonts w:cs="Arial"/>
              </w:rPr>
              <w:t xml:space="preserve">  </w:t>
            </w:r>
          </w:p>
        </w:tc>
        <w:tc>
          <w:tcPr>
            <w:tcW w:w="4750" w:type="pct"/>
            <w:vAlign w:val="center"/>
            <w:hideMark/>
          </w:tcPr>
          <w:p w:rsidR="001E4F48" w:rsidRPr="00CC523A" w:rsidRDefault="001E4F48" w:rsidP="006D391D">
            <w:pPr>
              <w:rPr>
                <w:rFonts w:cs="Arial"/>
              </w:rPr>
            </w:pPr>
            <w:r w:rsidRPr="00CC523A">
              <w:rPr>
                <w:rFonts w:cs="Arial"/>
              </w:rPr>
              <w:t>The name of the repository in which the RDF(S) property represented by this data resource is originally defined.</w:t>
            </w:r>
          </w:p>
        </w:tc>
      </w:tr>
    </w:tbl>
    <w:p w:rsidR="001E4F48" w:rsidRPr="00CC523A" w:rsidRDefault="001E4F48" w:rsidP="001E4F48">
      <w:pPr>
        <w:pStyle w:val="Ttulo3"/>
      </w:pPr>
      <w:r w:rsidRPr="00CC523A">
        <w:t>ResourceURI</w:t>
      </w:r>
    </w:p>
    <w:p w:rsidR="001E4F48" w:rsidRPr="00456418" w:rsidRDefault="001E4F48" w:rsidP="00953BD9">
      <w:pPr>
        <w:pStyle w:val="HTMLconformatoprevio"/>
        <w:shd w:val="clear" w:color="auto" w:fill="E0E0E0"/>
        <w:jc w:val="left"/>
        <w:rPr>
          <w:sz w:val="16"/>
          <w:szCs w:val="18"/>
        </w:rPr>
      </w:pPr>
      <w:r w:rsidRPr="00456418">
        <w:rPr>
          <w:sz w:val="16"/>
          <w:szCs w:val="18"/>
        </w:rPr>
        <w:t>&lt;xs:element name="ResourceURI" type="xs:anyURI"/&gt;</w:t>
      </w:r>
    </w:p>
    <w:tbl>
      <w:tblPr>
        <w:tblW w:w="5000" w:type="pct"/>
        <w:tblCellSpacing w:w="0" w:type="dxa"/>
        <w:tblCellMar>
          <w:left w:w="0" w:type="dxa"/>
          <w:right w:w="0" w:type="dxa"/>
        </w:tblCellMar>
        <w:tblLook w:val="04A0"/>
      </w:tblPr>
      <w:tblGrid>
        <w:gridCol w:w="432"/>
        <w:gridCol w:w="8208"/>
      </w:tblGrid>
      <w:tr w:rsidR="001E4F48" w:rsidRPr="00CC523A" w:rsidTr="006D391D">
        <w:trPr>
          <w:tblCellSpacing w:w="0" w:type="dxa"/>
        </w:trPr>
        <w:tc>
          <w:tcPr>
            <w:tcW w:w="0" w:type="auto"/>
            <w:gridSpan w:val="2"/>
            <w:vAlign w:val="center"/>
            <w:hideMark/>
          </w:tcPr>
          <w:p w:rsidR="001E4F48" w:rsidRPr="00CC523A" w:rsidRDefault="001E4F48" w:rsidP="00953BD9">
            <w:pPr>
              <w:rPr>
                <w:rFonts w:cs="Arial"/>
              </w:rPr>
            </w:pPr>
            <w:r w:rsidRPr="00CC523A">
              <w:rPr>
                <w:rFonts w:cs="Arial"/>
              </w:rPr>
              <w:t>/wro:ResourceURI</w:t>
            </w:r>
          </w:p>
        </w:tc>
      </w:tr>
      <w:tr w:rsidR="001E4F48" w:rsidRPr="00CC523A" w:rsidTr="006D391D">
        <w:trPr>
          <w:tblCellSpacing w:w="0" w:type="dxa"/>
        </w:trPr>
        <w:tc>
          <w:tcPr>
            <w:tcW w:w="250" w:type="pct"/>
            <w:vAlign w:val="center"/>
            <w:hideMark/>
          </w:tcPr>
          <w:p w:rsidR="001E4F48" w:rsidRPr="00CC523A" w:rsidRDefault="001E4F48" w:rsidP="006D391D">
            <w:pPr>
              <w:rPr>
                <w:rFonts w:cs="Arial"/>
              </w:rPr>
            </w:pPr>
            <w:r w:rsidRPr="00CC523A">
              <w:rPr>
                <w:rFonts w:cs="Arial"/>
              </w:rPr>
              <w:t xml:space="preserve">  </w:t>
            </w:r>
          </w:p>
        </w:tc>
        <w:tc>
          <w:tcPr>
            <w:tcW w:w="4750" w:type="pct"/>
            <w:vAlign w:val="center"/>
            <w:hideMark/>
          </w:tcPr>
          <w:p w:rsidR="001E4F48" w:rsidRPr="00CC523A" w:rsidRDefault="001E4F48" w:rsidP="006D391D">
            <w:pPr>
              <w:rPr>
                <w:rFonts w:cs="Arial"/>
              </w:rPr>
            </w:pPr>
            <w:r w:rsidRPr="00CC523A">
              <w:rPr>
                <w:rFonts w:cs="Arial"/>
              </w:rPr>
              <w:t>The URI of the RDF(S) property represented by the data resource.</w:t>
            </w:r>
          </w:p>
        </w:tc>
      </w:tr>
    </w:tbl>
    <w:p w:rsidR="001E4F48" w:rsidRPr="00CC523A" w:rsidRDefault="001E4F48" w:rsidP="001E4F48">
      <w:pPr>
        <w:pStyle w:val="Ttulo3"/>
      </w:pPr>
      <w:r w:rsidRPr="00CC523A">
        <w:t>PropertyPropertyDocument</w:t>
      </w:r>
    </w:p>
    <w:p w:rsidR="001E4F48" w:rsidRPr="00456418" w:rsidRDefault="001E4F48" w:rsidP="00953BD9">
      <w:pPr>
        <w:pStyle w:val="HTMLconformatoprevio"/>
        <w:shd w:val="clear" w:color="auto" w:fill="E0E0E0"/>
        <w:jc w:val="left"/>
        <w:rPr>
          <w:sz w:val="16"/>
          <w:szCs w:val="18"/>
        </w:rPr>
      </w:pPr>
      <w:r w:rsidRPr="00456418">
        <w:rPr>
          <w:sz w:val="16"/>
          <w:szCs w:val="18"/>
        </w:rPr>
        <w:t>&lt;xs:complexType name="PropertyPropertyDocumentType"&gt;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&lt;xs:complexContent&gt;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&lt;xs:extension base="wsdai:PropertyDocumentType"&gt;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&lt;xs:sequence&gt;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&lt;xs:element ref="wro:RepositoryName"/&gt;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&lt;xs:element ref="wro:ResourceURI"/&gt;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&lt;/xs:sequence&gt;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&lt;/xs:extension&gt;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&lt;/xs:complexContent&gt;</w:t>
      </w:r>
    </w:p>
    <w:p w:rsidR="001E4F48" w:rsidRPr="00456418" w:rsidRDefault="001E4F48" w:rsidP="00953BD9">
      <w:pPr>
        <w:pStyle w:val="HTMLconformatoprevio"/>
        <w:shd w:val="clear" w:color="auto" w:fill="E0E0E0"/>
        <w:jc w:val="left"/>
        <w:rPr>
          <w:sz w:val="16"/>
          <w:szCs w:val="18"/>
        </w:rPr>
      </w:pPr>
      <w:r w:rsidRPr="00456418">
        <w:rPr>
          <w:sz w:val="16"/>
          <w:szCs w:val="18"/>
        </w:rPr>
        <w:t>&lt;/xs:complexType&gt;</w:t>
      </w:r>
    </w:p>
    <w:p w:rsidR="001E4F48" w:rsidRPr="00456418" w:rsidRDefault="001E4F48" w:rsidP="00953BD9">
      <w:pPr>
        <w:pStyle w:val="HTMLconformatoprevio"/>
        <w:shd w:val="clear" w:color="auto" w:fill="E0E0E0"/>
        <w:jc w:val="left"/>
        <w:rPr>
          <w:sz w:val="16"/>
          <w:szCs w:val="18"/>
        </w:rPr>
      </w:pPr>
    </w:p>
    <w:p w:rsidR="001E4F48" w:rsidRPr="00456418" w:rsidRDefault="001E4F48" w:rsidP="00953BD9">
      <w:pPr>
        <w:pStyle w:val="HTMLconformatoprevio"/>
        <w:shd w:val="clear" w:color="auto" w:fill="E0E0E0"/>
        <w:jc w:val="left"/>
        <w:rPr>
          <w:sz w:val="16"/>
          <w:szCs w:val="18"/>
        </w:rPr>
      </w:pPr>
      <w:r w:rsidRPr="00456418">
        <w:rPr>
          <w:sz w:val="16"/>
          <w:szCs w:val="18"/>
        </w:rPr>
        <w:t>&lt;xs:element name="PropertyPropertyDocument" type="wro:PropertyPropertyDocumentType"/&gt;</w:t>
      </w:r>
    </w:p>
    <w:tbl>
      <w:tblPr>
        <w:tblW w:w="5000" w:type="pct"/>
        <w:tblCellSpacing w:w="0" w:type="dxa"/>
        <w:tblCellMar>
          <w:left w:w="0" w:type="dxa"/>
          <w:right w:w="0" w:type="dxa"/>
        </w:tblCellMar>
        <w:tblLook w:val="04A0"/>
      </w:tblPr>
      <w:tblGrid>
        <w:gridCol w:w="432"/>
        <w:gridCol w:w="8208"/>
      </w:tblGrid>
      <w:tr w:rsidR="001E4F48" w:rsidRPr="00CC523A" w:rsidTr="006D391D">
        <w:trPr>
          <w:tblCellSpacing w:w="0" w:type="dxa"/>
        </w:trPr>
        <w:tc>
          <w:tcPr>
            <w:tcW w:w="0" w:type="auto"/>
            <w:gridSpan w:val="2"/>
            <w:vAlign w:val="center"/>
            <w:hideMark/>
          </w:tcPr>
          <w:p w:rsidR="001E4F48" w:rsidRPr="00CC523A" w:rsidRDefault="001E4F48" w:rsidP="00953BD9">
            <w:pPr>
              <w:rPr>
                <w:rFonts w:cs="Arial"/>
              </w:rPr>
            </w:pPr>
            <w:r w:rsidRPr="00CC523A">
              <w:rPr>
                <w:rFonts w:cs="Arial"/>
              </w:rPr>
              <w:t>/wro:PropertyPropertyDocument</w:t>
            </w:r>
          </w:p>
        </w:tc>
      </w:tr>
      <w:tr w:rsidR="001E4F48" w:rsidRPr="00CC523A" w:rsidTr="006D391D">
        <w:trPr>
          <w:tblCellSpacing w:w="0" w:type="dxa"/>
        </w:trPr>
        <w:tc>
          <w:tcPr>
            <w:tcW w:w="250" w:type="pct"/>
            <w:vAlign w:val="center"/>
            <w:hideMark/>
          </w:tcPr>
          <w:p w:rsidR="001E4F48" w:rsidRPr="00CC523A" w:rsidRDefault="001E4F48" w:rsidP="006D391D">
            <w:pPr>
              <w:rPr>
                <w:rFonts w:cs="Arial"/>
              </w:rPr>
            </w:pPr>
            <w:r w:rsidRPr="00CC523A">
              <w:rPr>
                <w:rFonts w:cs="Arial"/>
              </w:rPr>
              <w:t xml:space="preserve">  </w:t>
            </w:r>
          </w:p>
        </w:tc>
        <w:tc>
          <w:tcPr>
            <w:tcW w:w="4750" w:type="pct"/>
            <w:vAlign w:val="center"/>
            <w:hideMark/>
          </w:tcPr>
          <w:p w:rsidR="001E4F48" w:rsidRPr="00CC523A" w:rsidRDefault="001E4F48" w:rsidP="006D391D">
            <w:pPr>
              <w:rPr>
                <w:rFonts w:cs="Arial"/>
              </w:rPr>
            </w:pPr>
            <w:r w:rsidRPr="00CC523A">
              <w:rPr>
                <w:rFonts w:cs="Arial"/>
              </w:rPr>
              <w:t>A structure that describes a Property data resource, combining the properties defined in the WS-DAI core specification with those defined earlier in this section.</w:t>
            </w:r>
          </w:p>
        </w:tc>
      </w:tr>
    </w:tbl>
    <w:p w:rsidR="001E4F48" w:rsidRPr="001E4F48" w:rsidRDefault="001E4F48" w:rsidP="001E4F48">
      <w:pPr>
        <w:pStyle w:val="Ttulo2"/>
      </w:pPr>
      <w:bookmarkStart w:id="59" w:name="_Toc191461251"/>
      <w:r w:rsidRPr="001E4F48">
        <w:t>Configurable Property Description</w:t>
      </w:r>
      <w:bookmarkEnd w:id="59"/>
    </w:p>
    <w:p w:rsidR="001E4F48" w:rsidRPr="00CC523A" w:rsidRDefault="001E4F48" w:rsidP="001E4F48">
      <w:pPr>
        <w:pStyle w:val="normal0"/>
        <w:rPr>
          <w:lang w:val="en-US"/>
        </w:rPr>
      </w:pPr>
      <w:r w:rsidRPr="00CC523A">
        <w:rPr>
          <w:lang w:val="en-US"/>
        </w:rPr>
        <w:t>No extra configurable properties are defined for Property.</w:t>
      </w:r>
    </w:p>
    <w:p w:rsidR="001E4F48" w:rsidRPr="001E4F48" w:rsidRDefault="001E4F48" w:rsidP="001E4F48">
      <w:pPr>
        <w:pStyle w:val="Ttulo2"/>
      </w:pPr>
      <w:bookmarkStart w:id="60" w:name="_Toc191461252"/>
      <w:r w:rsidRPr="001E4F48">
        <w:t>PropertyAccess</w:t>
      </w:r>
      <w:r w:rsidR="00212ACC">
        <w:t xml:space="preserve"> Messages</w:t>
      </w:r>
      <w:bookmarkEnd w:id="60"/>
    </w:p>
    <w:p w:rsidR="001E4F48" w:rsidRPr="00CC523A" w:rsidRDefault="001E4F48" w:rsidP="001E4F48">
      <w:pPr>
        <w:pStyle w:val="normal0"/>
        <w:rPr>
          <w:lang w:val="en-US"/>
        </w:rPr>
      </w:pPr>
      <w:r w:rsidRPr="00CC523A">
        <w:rPr>
          <w:lang w:val="en-US"/>
        </w:rPr>
        <w:t>The operations provided by this interface are related to the different kind of things we can do with an RDF(S) model given a fixed property: browsing the property hierarchy, getting the domain and range, etc.</w:t>
      </w:r>
    </w:p>
    <w:p w:rsidR="001E4F48" w:rsidRPr="00CC523A" w:rsidRDefault="001E4F48" w:rsidP="001E4F48">
      <w:pPr>
        <w:pStyle w:val="Ttulo3"/>
      </w:pPr>
      <w:r w:rsidRPr="00CC523A">
        <w:lastRenderedPageBreak/>
        <w:t>PropertyAccess::GetPropertyPropertyDocument</w:t>
      </w:r>
    </w:p>
    <w:p w:rsidR="001E4F48" w:rsidRPr="00CC523A" w:rsidRDefault="001E4F48" w:rsidP="001E4F48">
      <w:pPr>
        <w:pStyle w:val="normal0"/>
        <w:rPr>
          <w:lang w:val="en-US"/>
        </w:rPr>
      </w:pPr>
      <w:r w:rsidRPr="00CC523A">
        <w:rPr>
          <w:lang w:val="en-US"/>
        </w:rPr>
        <w:t>Allows a copy of the PropertyPropertyDocument document to be retrieved.</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GetPropertyPropertyDocumentRequest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GetPropertyPropertyDocumentResponse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GetPropertyPropertyDocumentDataset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GetPropertyPropertyDocumentDatasetData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PropertyPropertyDocument* – The properties described in the data description section.</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NumberOfRepositories – The number of available repositories.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name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NotAuthorizedFault - The consumer is not authorized to perform this operation at this time.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the ConcurrentAccess is false.</w:t>
      </w:r>
    </w:p>
    <w:p w:rsidR="001E4F48" w:rsidRPr="00CC523A" w:rsidRDefault="001E4F48" w:rsidP="001E4F48">
      <w:pPr>
        <w:pStyle w:val="Ttulo3"/>
        <w:rPr>
          <w:rFonts w:ascii="Arial" w:hAnsi="Arial" w:cs="Arial"/>
        </w:rPr>
      </w:pPr>
      <w:r w:rsidRPr="00CC523A">
        <w:t>PropertyAccess::GetRelatedProperties</w:t>
      </w:r>
    </w:p>
    <w:p w:rsidR="001E4F48" w:rsidRPr="00CC523A" w:rsidRDefault="001E4F48" w:rsidP="001E4F48">
      <w:pPr>
        <w:pStyle w:val="normal0"/>
        <w:rPr>
          <w:lang w:val="en-US"/>
        </w:rPr>
      </w:pPr>
      <w:r w:rsidRPr="00CC523A">
        <w:rPr>
          <w:lang w:val="en-US"/>
        </w:rPr>
        <w:t>Retrieve the properties that are related to the property, taking into account the property hierarchy if required.</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GetRelatedPropertiesRequest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RelationshipType – The type of relationship that MUST hold between this property and the properties that are to be retrieved. Possible values for this are: Subproperty, Superproperty, DirectSubproperty, and DirectSuperproperty. </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GetRelatedPropertiesResponse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GetRelatedPropertiesDataset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lastRenderedPageBreak/>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GetRelatedPropertiesDatasetData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RelatedPropertyURI* – The URIs of the related properties.</w:t>
      </w:r>
    </w:p>
    <w:p w:rsidR="001E4F48" w:rsidRPr="00CC523A" w:rsidRDefault="001E4F48" w:rsidP="002A4A18">
      <w:pPr>
        <w:numPr>
          <w:ilvl w:val="2"/>
          <w:numId w:val="15"/>
        </w:numPr>
        <w:spacing w:before="100" w:beforeAutospacing="1" w:after="100" w:afterAutospacing="1"/>
        <w:rPr>
          <w:rFonts w:cs="Arial"/>
        </w:rPr>
      </w:pPr>
      <w:r w:rsidRPr="00CC523A">
        <w:rPr>
          <w:rFonts w:cs="Arial"/>
        </w:rPr>
        <w:t>RelationshipType – The type of relationship that holds between this property and the related properties retrieved.</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NumberOfRelatedProperties – The number of properties that are related to the property.</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PropertyAccess::GetDomainClasses</w:t>
      </w:r>
    </w:p>
    <w:p w:rsidR="001E4F48" w:rsidRPr="00CC523A" w:rsidRDefault="001E4F48" w:rsidP="001E4F48">
      <w:pPr>
        <w:pStyle w:val="normal0"/>
        <w:rPr>
          <w:lang w:val="en-US"/>
        </w:rPr>
      </w:pPr>
      <w:r w:rsidRPr="00CC523A">
        <w:rPr>
          <w:lang w:val="en-US"/>
        </w:rPr>
        <w:t>Retrieve the classes that are defined as part of the domain of the property, taking into account the class hierarchy if required.</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GetDomainClassesRequest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RetrieveImplicitClasses? – An OPTIONAL parameter that determines whether or not to retrieve implicit classes, that is, those classes that are subclasses of any that is in the domain of the property. By default this parameter is set to FALSE.</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GetDomainClassesResponse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GetDomainClassesDataset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GetDomainClassesDatasetData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DomainClassURI* – The URIs of the domain classes.</w:t>
      </w:r>
    </w:p>
    <w:p w:rsidR="001E4F48" w:rsidRPr="00CC523A" w:rsidRDefault="001E4F48" w:rsidP="002A4A18">
      <w:pPr>
        <w:numPr>
          <w:ilvl w:val="2"/>
          <w:numId w:val="15"/>
        </w:numPr>
        <w:spacing w:before="100" w:beforeAutospacing="1" w:after="100" w:afterAutospacing="1"/>
        <w:rPr>
          <w:rFonts w:cs="Arial"/>
        </w:rPr>
      </w:pPr>
      <w:r w:rsidRPr="00CC523A">
        <w:rPr>
          <w:rFonts w:cs="Arial"/>
        </w:rPr>
        <w:t>RetrieveImplicitClasses – Whether or not implicit classes were taken into consideration.</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NumberOfDomainClasses – The number of classes that belong to the domain of the property.</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lastRenderedPageBreak/>
        <w:t>PropertyAccess::GetRangeClasses</w:t>
      </w:r>
    </w:p>
    <w:p w:rsidR="001E4F48" w:rsidRPr="00CC523A" w:rsidRDefault="001E4F48" w:rsidP="001E4F48">
      <w:pPr>
        <w:pStyle w:val="normal0"/>
        <w:rPr>
          <w:lang w:val="en-US"/>
        </w:rPr>
      </w:pPr>
      <w:r w:rsidRPr="00CC523A">
        <w:rPr>
          <w:lang w:val="en-US"/>
        </w:rPr>
        <w:t>Retrieve the classes that are defined as part of the range of the property, taking into account the class hierarchy if required.</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GetRangeClassesRequest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RetrieveImplicitClasses? – An OPTIONAL parameter that determines whether or not to retrieve implicit classes, that is, those classes that are subclasses of any that is in the range of the property. By default this parameter is set to FALSE.</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GetRangeClassesResponse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GetRangeClassesDataset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GetRangeClassesDatasetData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RangeClassURI* – The URIs of the range classes.</w:t>
      </w:r>
    </w:p>
    <w:p w:rsidR="001E4F48" w:rsidRPr="00CC523A" w:rsidRDefault="001E4F48" w:rsidP="002A4A18">
      <w:pPr>
        <w:numPr>
          <w:ilvl w:val="2"/>
          <w:numId w:val="15"/>
        </w:numPr>
        <w:spacing w:before="100" w:beforeAutospacing="1" w:after="100" w:afterAutospacing="1"/>
        <w:rPr>
          <w:rFonts w:cs="Arial"/>
        </w:rPr>
      </w:pPr>
      <w:r w:rsidRPr="00CC523A">
        <w:rPr>
          <w:rFonts w:cs="Arial"/>
        </w:rPr>
        <w:t>RetrieveImplicitClasses – Whether or not implicit classes were taken into consideration.</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NumberOfRangeClasses – The number of classes that belong to the domain of the property.</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PropertyAccess::AddRelatedProperties</w:t>
      </w:r>
    </w:p>
    <w:p w:rsidR="001E4F48" w:rsidRPr="00CC523A" w:rsidRDefault="001E4F48" w:rsidP="001E4F48">
      <w:pPr>
        <w:pStyle w:val="normal0"/>
        <w:rPr>
          <w:lang w:val="en-US"/>
        </w:rPr>
      </w:pPr>
      <w:r w:rsidRPr="00CC523A">
        <w:rPr>
          <w:lang w:val="en-US"/>
        </w:rPr>
        <w:t>Relate properties to the property. The consumer can specify the relationship that will hold between the property and the specified properties. An attempt SHOULD be made to relate all of the specified properties even if some additions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AddRelatedPropertiesRequest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PropertyURI+ – The URI of the properties that will be related to the property.</w:t>
      </w:r>
    </w:p>
    <w:p w:rsidR="001E4F48" w:rsidRPr="00CC523A" w:rsidRDefault="001E4F48" w:rsidP="002A4A18">
      <w:pPr>
        <w:numPr>
          <w:ilvl w:val="1"/>
          <w:numId w:val="15"/>
        </w:numPr>
        <w:spacing w:before="100" w:beforeAutospacing="1" w:after="100" w:afterAutospacing="1"/>
        <w:rPr>
          <w:rFonts w:cs="Arial"/>
        </w:rPr>
      </w:pPr>
      <w:r w:rsidRPr="00CC523A">
        <w:rPr>
          <w:rFonts w:cs="Arial"/>
        </w:rPr>
        <w:t>AddAsSubproperty – This parameter determines whether the properties will be added as direct subproperties or direct superproperties.</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lastRenderedPageBreak/>
        <w:t xml:space="preserve">AddRelatedPropertiesResponse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AddRelatedPropertiesDataset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AddRelatedPropertiesDatasetData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PropertyResult+ – For each one of the properties that were to be related to the property: </w:t>
      </w:r>
    </w:p>
    <w:p w:rsidR="001E4F48" w:rsidRPr="00CC523A" w:rsidRDefault="001E4F48" w:rsidP="002A4A18">
      <w:pPr>
        <w:numPr>
          <w:ilvl w:val="4"/>
          <w:numId w:val="15"/>
        </w:numPr>
        <w:spacing w:before="100" w:beforeAutospacing="1" w:after="100" w:afterAutospacing="1"/>
        <w:rPr>
          <w:rFonts w:cs="Arial"/>
        </w:rPr>
      </w:pPr>
      <w:r w:rsidRPr="00CC523A">
        <w:rPr>
          <w:rFonts w:cs="Arial"/>
        </w:rPr>
        <w:t>PropertyURI – The URI of the property.</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related property addition operation for the specified property. Possible values for this are: success; and property not related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AddAsSubproperty – Whether the properties were added as direct subproperties or direct superproperties.</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NumberOfRelatedPropertiesAdded – The number of properties that were added to the property hierarchy of the property.</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PropertyAccess::AddClassesToDomain</w:t>
      </w:r>
    </w:p>
    <w:p w:rsidR="001E4F48" w:rsidRPr="00CC523A" w:rsidRDefault="001E4F48" w:rsidP="001E4F48">
      <w:pPr>
        <w:pStyle w:val="normal0"/>
        <w:rPr>
          <w:lang w:val="en-US"/>
        </w:rPr>
      </w:pPr>
      <w:r w:rsidRPr="00CC523A">
        <w:rPr>
          <w:lang w:val="en-US"/>
        </w:rPr>
        <w:t>Add classes to the domain of the property. An attempt SHOULD be made to add all of the specified classes to the domain even if some additions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AddClassesToDomainRequest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ClassURI+ – The URI of the classes that will be added to the domain of the property.</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AddClassesToDomainResponse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AddClassesToDomainDataset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AddClassesToDomainDatasetData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ClassResult+ – For each one of the classes that were to be added to the domain of the property: </w:t>
      </w:r>
    </w:p>
    <w:p w:rsidR="001E4F48" w:rsidRPr="00CC523A" w:rsidRDefault="001E4F48" w:rsidP="002A4A18">
      <w:pPr>
        <w:numPr>
          <w:ilvl w:val="4"/>
          <w:numId w:val="15"/>
        </w:numPr>
        <w:spacing w:before="100" w:beforeAutospacing="1" w:after="100" w:afterAutospacing="1"/>
        <w:rPr>
          <w:rFonts w:cs="Arial"/>
        </w:rPr>
      </w:pPr>
      <w:r w:rsidRPr="00CC523A">
        <w:rPr>
          <w:rFonts w:cs="Arial"/>
        </w:rPr>
        <w:t>ClassURI – The URI of the class.</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domain class addition operation for the specified class. Possible values for this are: success; and class not added to domain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NumberOfDomainClassesAdded – The number of classes that were added to the domain of the property.</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lastRenderedPageBreak/>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PropertyAccess::AddClassesToRange</w:t>
      </w:r>
    </w:p>
    <w:p w:rsidR="001E4F48" w:rsidRPr="00CC523A" w:rsidRDefault="001E4F48" w:rsidP="001E4F48">
      <w:pPr>
        <w:pStyle w:val="normal0"/>
        <w:rPr>
          <w:lang w:val="en-US"/>
        </w:rPr>
      </w:pPr>
      <w:r w:rsidRPr="00CC523A">
        <w:rPr>
          <w:lang w:val="en-US"/>
        </w:rPr>
        <w:t>Add classes to the range of the property. An attempt SHOULD be made to add all of the specified classes to the range even if some additions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AddClassesToRangeRequest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ClassURI+ – The URI of the classes that will be added to the range of the property.</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AddClassesToRangeResponse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AddClassesToRangeDataset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AddClassesToRangeDatasetData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ClassResult+ – For each one of the classes that were to be added to the range of the property: </w:t>
      </w:r>
    </w:p>
    <w:p w:rsidR="001E4F48" w:rsidRPr="00CC523A" w:rsidRDefault="001E4F48" w:rsidP="002A4A18">
      <w:pPr>
        <w:numPr>
          <w:ilvl w:val="4"/>
          <w:numId w:val="15"/>
        </w:numPr>
        <w:spacing w:before="100" w:beforeAutospacing="1" w:after="100" w:afterAutospacing="1"/>
        <w:rPr>
          <w:rFonts w:cs="Arial"/>
        </w:rPr>
      </w:pPr>
      <w:r w:rsidRPr="00CC523A">
        <w:rPr>
          <w:rFonts w:cs="Arial"/>
        </w:rPr>
        <w:t>ClassURI – The URI of the class.</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range class addition operation for the specified class. Possible values for this are: success; and class not added to range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NumberOfRangeClassesAdded – The number of classes that were added to the range of the property.</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PropertyAccess::RemoveRelatedProperties</w:t>
      </w:r>
    </w:p>
    <w:p w:rsidR="001E4F48" w:rsidRPr="00CC523A" w:rsidRDefault="001E4F48" w:rsidP="001E4F48">
      <w:pPr>
        <w:pStyle w:val="normal0"/>
        <w:rPr>
          <w:lang w:val="en-US"/>
        </w:rPr>
      </w:pPr>
      <w:r w:rsidRPr="00CC523A">
        <w:rPr>
          <w:lang w:val="en-US"/>
        </w:rPr>
        <w:t>Removes relationship properties that hold between the specified properties and this property. If no property is specified, all the properties related of the same type SHALL be removed. Otherwise, only the specified related properties SHALL be removed. An attempt SHOULD be made to remove all of the specified relationships even if some removals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RemoveRelatedPropertiesRequest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lastRenderedPageBreak/>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PropertyURI* – An OPTIONAL set of URIs of the properties that will no longer be related to the property.</w:t>
      </w:r>
    </w:p>
    <w:p w:rsidR="001E4F48" w:rsidRPr="00CC523A" w:rsidRDefault="001E4F48" w:rsidP="002A4A18">
      <w:pPr>
        <w:numPr>
          <w:ilvl w:val="1"/>
          <w:numId w:val="15"/>
        </w:numPr>
        <w:spacing w:before="100" w:beforeAutospacing="1" w:after="100" w:afterAutospacing="1"/>
        <w:rPr>
          <w:rFonts w:cs="Arial"/>
        </w:rPr>
      </w:pPr>
      <w:r w:rsidRPr="00CC523A">
        <w:rPr>
          <w:rFonts w:cs="Arial"/>
        </w:rPr>
        <w:t>RelationshipType – The type of relationship that must hold between this property and the specified properties. Possible values for this are: Subproperty, Superproperty, DirectSubproperty, and DirectSuperproperty.</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RemoveRelatedPropertiesResponse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RemoveRelatedPropertiesDataset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RemoveRelatedPropertiesDatasetData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PropertyResult* – For each one of the properties that were to be unrelated to the property: </w:t>
      </w:r>
    </w:p>
    <w:p w:rsidR="001E4F48" w:rsidRPr="00CC523A" w:rsidRDefault="001E4F48" w:rsidP="002A4A18">
      <w:pPr>
        <w:numPr>
          <w:ilvl w:val="4"/>
          <w:numId w:val="15"/>
        </w:numPr>
        <w:spacing w:before="100" w:beforeAutospacing="1" w:after="100" w:afterAutospacing="1"/>
        <w:rPr>
          <w:rFonts w:cs="Arial"/>
        </w:rPr>
      </w:pPr>
      <w:r w:rsidRPr="00CC523A">
        <w:rPr>
          <w:rFonts w:cs="Arial"/>
        </w:rPr>
        <w:t>PropertyURI – The URI of the property.</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related property removal operation for the specified property. Possible values for this are: success; and property relationship not removed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RelationshipType – The type of relationship that existed between this property and the specified properties.</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NumberOfRelatedPropertiesRemoved – The number of related properties that are no longer related to the property.</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PropertyAccess::RemoveClassesFromDomain</w:t>
      </w:r>
    </w:p>
    <w:p w:rsidR="001E4F48" w:rsidRPr="00CC523A" w:rsidRDefault="001E4F48" w:rsidP="001E4F48">
      <w:pPr>
        <w:pStyle w:val="normal0"/>
        <w:rPr>
          <w:lang w:val="en-US"/>
        </w:rPr>
      </w:pPr>
      <w:r w:rsidRPr="00CC523A">
        <w:rPr>
          <w:lang w:val="en-US"/>
        </w:rPr>
        <w:t>Remove classes from the domain of the property. If no class is specified, all the classes of the domain of the property SHALL be removed. Otherwise, only the specified classes SHALL be removed from the domain. An attempt SHOULD be made to remove all of the specified classes from the domain of the property even if some removals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RemoveClassesFromDomainRequest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ClassURI* – An OPTIONAL set of URIs of classes that will be removed from the domain of the property.</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lastRenderedPageBreak/>
        <w:t xml:space="preserve">RemoveClassesFromDomainResponse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RemoveClassesFromDomainDataset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RemoveClassesFromDomainDatasetData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ClassResult* – For each one of the classes that were to be removed from the domain of the property: </w:t>
      </w:r>
    </w:p>
    <w:p w:rsidR="001E4F48" w:rsidRPr="00CC523A" w:rsidRDefault="001E4F48" w:rsidP="002A4A18">
      <w:pPr>
        <w:numPr>
          <w:ilvl w:val="4"/>
          <w:numId w:val="15"/>
        </w:numPr>
        <w:spacing w:before="100" w:beforeAutospacing="1" w:after="100" w:afterAutospacing="1"/>
        <w:rPr>
          <w:rFonts w:cs="Arial"/>
        </w:rPr>
      </w:pPr>
      <w:r w:rsidRPr="00CC523A">
        <w:rPr>
          <w:rFonts w:cs="Arial"/>
        </w:rPr>
        <w:t>ClassURI – The URI of the class.</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domain class removal operation for the specified class. Possible values for this are: success; and class not removed from domain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NumberOfDomainClassesRemoved – The number of classes that were removed from the domain of the property.</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PropertyAccess::RemoveClassesFromRange</w:t>
      </w:r>
    </w:p>
    <w:p w:rsidR="001E4F48" w:rsidRPr="00CC523A" w:rsidRDefault="001E4F48" w:rsidP="001E4F48">
      <w:pPr>
        <w:pStyle w:val="normal0"/>
        <w:rPr>
          <w:lang w:val="en-US"/>
        </w:rPr>
      </w:pPr>
      <w:r w:rsidRPr="00CC523A">
        <w:rPr>
          <w:lang w:val="en-US"/>
        </w:rPr>
        <w:t>Remove classes from the range of the property. If no class is specified, all the classes of the range of the property SHALL be removed. Otherwise, only the specified classes SHALL be removed from the range. An attempt SHOULD be made to remove all of the specified classes from the range of the property even if some removals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RemoveClassesFromRangeRequest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ClassURI* – An OPTIONAL set of URIs of classes that will be removed from the range of the property.</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RemoveClassesFromRangeResponse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RemoveClassesFromRangeDataset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RemoveClassesFromRangeDatasetData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ClassResult* – For each one of the classes that were to be removed from the range the property: </w:t>
      </w:r>
    </w:p>
    <w:p w:rsidR="001E4F48" w:rsidRPr="00CC523A" w:rsidRDefault="001E4F48" w:rsidP="002A4A18">
      <w:pPr>
        <w:numPr>
          <w:ilvl w:val="4"/>
          <w:numId w:val="15"/>
        </w:numPr>
        <w:spacing w:before="100" w:beforeAutospacing="1" w:after="100" w:afterAutospacing="1"/>
        <w:rPr>
          <w:rFonts w:cs="Arial"/>
        </w:rPr>
      </w:pPr>
      <w:r w:rsidRPr="00CC523A">
        <w:rPr>
          <w:rFonts w:cs="Arial"/>
        </w:rPr>
        <w:t>ClassURI – The URI of the class.</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range class removal operation for the specified class. Possible values for this are: success; and class not removed from range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lastRenderedPageBreak/>
        <w:t>NumberOfRangeClassesRemoved – The number of classes that were removed from the range of the property.</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PropertyAccess::ArePropertiesRelated</w:t>
      </w:r>
    </w:p>
    <w:p w:rsidR="001E4F48" w:rsidRPr="00CC523A" w:rsidRDefault="001E4F48" w:rsidP="001E4F48">
      <w:pPr>
        <w:pStyle w:val="normal0"/>
        <w:rPr>
          <w:lang w:val="en-US"/>
        </w:rPr>
      </w:pPr>
      <w:r w:rsidRPr="00CC523A">
        <w:rPr>
          <w:lang w:val="en-US"/>
        </w:rPr>
        <w:t xml:space="preserve">Check if the specified properties are related to this property in any manner. An attempt SHOULD be made to check all of the specified properties even if some checks fail. </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ArePropertiesRelatedRequest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PropertyURI+ – The URI of the properties that are to be checked.</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RelationshipType – The type of relationship that is to be checked between this property and the specified property. Possible values for this are: Subproperty, Superproperty, DirectSubproperty, and DirectSuperproperty. </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ArePropertiesRelatedResponse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ArePropertiesRelatedDataset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ArePropertiesRelatedDatasetData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PropertyResult+ – For each one of the properties that were to be checked: </w:t>
      </w:r>
    </w:p>
    <w:p w:rsidR="001E4F48" w:rsidRPr="00CC523A" w:rsidRDefault="001E4F48" w:rsidP="002A4A18">
      <w:pPr>
        <w:numPr>
          <w:ilvl w:val="4"/>
          <w:numId w:val="15"/>
        </w:numPr>
        <w:spacing w:before="100" w:beforeAutospacing="1" w:after="100" w:afterAutospacing="1"/>
        <w:rPr>
          <w:rFonts w:cs="Arial"/>
        </w:rPr>
      </w:pPr>
      <w:r w:rsidRPr="00CC523A">
        <w:rPr>
          <w:rFonts w:cs="Arial"/>
        </w:rPr>
        <w:t>PropertyURI – The URI of the property.</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related property check operation for the specified property. Possible values for this are: true, false, and property relationship could not be checked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RelationshipType – The type of relationship that existed between this property and the specified properties.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commentRangeStart w:id="61"/>
      <w:r w:rsidRPr="00CC523A">
        <w:t>PropertyAccess::AreClassesInDomain</w:t>
      </w:r>
      <w:commentRangeEnd w:id="61"/>
      <w:r w:rsidR="006D391D">
        <w:rPr>
          <w:rStyle w:val="Refdecomentario"/>
          <w:rFonts w:ascii="Arial" w:hAnsi="Arial"/>
        </w:rPr>
        <w:commentReference w:id="61"/>
      </w:r>
    </w:p>
    <w:p w:rsidR="001E4F48" w:rsidRPr="006D391D" w:rsidRDefault="001E4F48" w:rsidP="001E4F48">
      <w:pPr>
        <w:pStyle w:val="normal0"/>
        <w:rPr>
          <w:lang w:val="en-US"/>
        </w:rPr>
      </w:pPr>
      <w:r w:rsidRPr="00CC523A">
        <w:rPr>
          <w:lang w:val="en-US"/>
        </w:rPr>
        <w:t>Check if the specified classes are in the domain of the property. An attempt SHOULD be made to check all of the specified cl</w:t>
      </w:r>
      <w:r w:rsidR="006D391D">
        <w:rPr>
          <w:lang w:val="en-US"/>
        </w:rPr>
        <w:t>asses even if some checks fail.</w:t>
      </w:r>
    </w:p>
    <w:p w:rsidR="001E4F48" w:rsidRPr="00CC523A" w:rsidRDefault="001E4F48" w:rsidP="001E4F48">
      <w:pPr>
        <w:pStyle w:val="messageitemtitle"/>
      </w:pPr>
      <w:r w:rsidRPr="00CC523A">
        <w:lastRenderedPageBreak/>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AreClassesInDomainRequest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ClassURI+ – The URI of the classes that are to be checked.</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AreClassesInDomainResponse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AreClassesInDomainDataset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AreClassesInDomainDatasetData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ClassResult* – For each one of the classes that were to be checked: </w:t>
      </w:r>
    </w:p>
    <w:p w:rsidR="001E4F48" w:rsidRPr="00CC523A" w:rsidRDefault="001E4F48" w:rsidP="002A4A18">
      <w:pPr>
        <w:numPr>
          <w:ilvl w:val="4"/>
          <w:numId w:val="15"/>
        </w:numPr>
        <w:spacing w:before="100" w:beforeAutospacing="1" w:after="100" w:afterAutospacing="1"/>
        <w:rPr>
          <w:rFonts w:cs="Arial"/>
        </w:rPr>
      </w:pPr>
      <w:r w:rsidRPr="00CC523A">
        <w:rPr>
          <w:rFonts w:cs="Arial"/>
        </w:rPr>
        <w:t>ClassURI – The URI of the class.</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domain class check operation for the specified class. Possible values for this are: true, false, and domain membership could not be checked as the consumer is not authorized.</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commentRangeStart w:id="62"/>
      <w:r w:rsidRPr="00CC523A">
        <w:t>PropertyAccess::AreClassesInRange</w:t>
      </w:r>
      <w:commentRangeEnd w:id="62"/>
      <w:r w:rsidR="006D391D">
        <w:rPr>
          <w:rStyle w:val="Refdecomentario"/>
          <w:rFonts w:ascii="Arial" w:hAnsi="Arial"/>
        </w:rPr>
        <w:commentReference w:id="62"/>
      </w:r>
    </w:p>
    <w:p w:rsidR="001E4F48" w:rsidRPr="006D391D" w:rsidRDefault="001E4F48" w:rsidP="001E4F48">
      <w:pPr>
        <w:pStyle w:val="normal0"/>
        <w:rPr>
          <w:lang w:val="en-US"/>
        </w:rPr>
      </w:pPr>
      <w:r w:rsidRPr="00CC523A">
        <w:rPr>
          <w:lang w:val="en-US"/>
        </w:rPr>
        <w:t>Check if the specified classes are in the range of the property. An attempt SHOULD be made to check all of the specified cl</w:t>
      </w:r>
      <w:r w:rsidR="006D391D">
        <w:rPr>
          <w:lang w:val="en-US"/>
        </w:rPr>
        <w:t>asses even if some checks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AreClassesInRangeRequest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ClassURI+ – The URI of the classes that are to be checked.</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AreClassesInRangeResponse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AreClassesInRangeDataset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AreClassesInRangeDatasetData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ClassResult* – For each one of the classes that were to be checked: </w:t>
      </w:r>
    </w:p>
    <w:p w:rsidR="001E4F48" w:rsidRPr="00CC523A" w:rsidRDefault="001E4F48" w:rsidP="002A4A18">
      <w:pPr>
        <w:numPr>
          <w:ilvl w:val="4"/>
          <w:numId w:val="15"/>
        </w:numPr>
        <w:spacing w:before="100" w:beforeAutospacing="1" w:after="100" w:afterAutospacing="1"/>
        <w:rPr>
          <w:rFonts w:cs="Arial"/>
        </w:rPr>
      </w:pPr>
      <w:r w:rsidRPr="00CC523A">
        <w:rPr>
          <w:rFonts w:cs="Arial"/>
        </w:rPr>
        <w:t>ClassURI – The URI of the class.</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range class check operation for the specified class. Possible values for this are: true, false, and range membership could not be checked as the consumer is not authorized.</w:t>
      </w:r>
    </w:p>
    <w:p w:rsidR="001E4F48" w:rsidRPr="00CC523A" w:rsidRDefault="001E4F48" w:rsidP="001E4F48">
      <w:pPr>
        <w:pStyle w:val="messageitemtitle"/>
      </w:pPr>
      <w:r w:rsidRPr="00CC523A">
        <w:lastRenderedPageBreak/>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1E4F48" w:rsidRDefault="001E4F48" w:rsidP="001E4F48">
      <w:pPr>
        <w:pStyle w:val="Ttulo1"/>
        <w:rPr>
          <w:rFonts w:cs="Arial"/>
          <w:szCs w:val="24"/>
        </w:rPr>
      </w:pPr>
      <w:bookmarkStart w:id="63" w:name="_Toc191461253"/>
      <w:r w:rsidRPr="001E4F48">
        <w:t>Statement</w:t>
      </w:r>
      <w:bookmarkEnd w:id="63"/>
    </w:p>
    <w:p w:rsidR="001E4F48" w:rsidRPr="001E4F48" w:rsidRDefault="001E4F48" w:rsidP="001E4F48">
      <w:pPr>
        <w:pStyle w:val="Ttulo2"/>
      </w:pPr>
      <w:bookmarkStart w:id="64" w:name="_Toc191461254"/>
      <w:r w:rsidRPr="001E4F48">
        <w:t>Static Statement Description</w:t>
      </w:r>
      <w:bookmarkEnd w:id="64"/>
    </w:p>
    <w:p w:rsidR="001E4F48" w:rsidRPr="00CC523A" w:rsidRDefault="001E4F48" w:rsidP="001E4F48">
      <w:pPr>
        <w:pStyle w:val="normal0"/>
        <w:rPr>
          <w:lang w:val="en-US"/>
        </w:rPr>
      </w:pPr>
      <w:r w:rsidRPr="00CC523A">
        <w:rPr>
          <w:lang w:val="en-US"/>
        </w:rPr>
        <w:t>The elements defined in this section live under a StatementPropertyDocument that extends the PropertyDocument defined in the WS-DAI core specification.</w:t>
      </w:r>
    </w:p>
    <w:p w:rsidR="001E4F48" w:rsidRPr="00CC523A" w:rsidRDefault="001E4F48" w:rsidP="001E4F48">
      <w:pPr>
        <w:pStyle w:val="Ttulo3"/>
      </w:pPr>
      <w:r w:rsidRPr="00CC523A">
        <w:t>RepositoryName</w:t>
      </w:r>
    </w:p>
    <w:p w:rsidR="001E4F48" w:rsidRPr="00456418" w:rsidRDefault="001E4F48" w:rsidP="00953BD9">
      <w:pPr>
        <w:pStyle w:val="HTMLconformatoprevio"/>
        <w:shd w:val="clear" w:color="auto" w:fill="E0E0E0"/>
        <w:jc w:val="left"/>
        <w:rPr>
          <w:sz w:val="16"/>
          <w:szCs w:val="18"/>
        </w:rPr>
      </w:pPr>
      <w:r w:rsidRPr="00456418">
        <w:rPr>
          <w:sz w:val="16"/>
          <w:szCs w:val="18"/>
        </w:rPr>
        <w:t>&lt;xs:element name="RepositoryName" type="xs:anyURI"/&gt;</w:t>
      </w:r>
    </w:p>
    <w:tbl>
      <w:tblPr>
        <w:tblW w:w="5000" w:type="pct"/>
        <w:tblCellSpacing w:w="0" w:type="dxa"/>
        <w:tblCellMar>
          <w:left w:w="0" w:type="dxa"/>
          <w:right w:w="0" w:type="dxa"/>
        </w:tblCellMar>
        <w:tblLook w:val="04A0"/>
      </w:tblPr>
      <w:tblGrid>
        <w:gridCol w:w="432"/>
        <w:gridCol w:w="8208"/>
      </w:tblGrid>
      <w:tr w:rsidR="001E4F48" w:rsidRPr="00CC523A" w:rsidTr="006D391D">
        <w:trPr>
          <w:tblCellSpacing w:w="0" w:type="dxa"/>
        </w:trPr>
        <w:tc>
          <w:tcPr>
            <w:tcW w:w="0" w:type="auto"/>
            <w:gridSpan w:val="2"/>
            <w:vAlign w:val="center"/>
            <w:hideMark/>
          </w:tcPr>
          <w:p w:rsidR="001E4F48" w:rsidRPr="00CC523A" w:rsidRDefault="001E4F48" w:rsidP="00953BD9">
            <w:pPr>
              <w:rPr>
                <w:rFonts w:cs="Arial"/>
              </w:rPr>
            </w:pPr>
            <w:r w:rsidRPr="00CC523A">
              <w:rPr>
                <w:rFonts w:cs="Arial"/>
              </w:rPr>
              <w:t>/wro:RepositoryName</w:t>
            </w:r>
          </w:p>
        </w:tc>
      </w:tr>
      <w:tr w:rsidR="001E4F48" w:rsidRPr="00CC523A" w:rsidTr="006D391D">
        <w:trPr>
          <w:tblCellSpacing w:w="0" w:type="dxa"/>
        </w:trPr>
        <w:tc>
          <w:tcPr>
            <w:tcW w:w="250" w:type="pct"/>
            <w:vAlign w:val="center"/>
            <w:hideMark/>
          </w:tcPr>
          <w:p w:rsidR="001E4F48" w:rsidRPr="00CC523A" w:rsidRDefault="001E4F48" w:rsidP="006D391D">
            <w:pPr>
              <w:rPr>
                <w:rFonts w:cs="Arial"/>
              </w:rPr>
            </w:pPr>
            <w:r w:rsidRPr="00CC523A">
              <w:rPr>
                <w:rFonts w:cs="Arial"/>
              </w:rPr>
              <w:t xml:space="preserve">  </w:t>
            </w:r>
          </w:p>
        </w:tc>
        <w:tc>
          <w:tcPr>
            <w:tcW w:w="4750" w:type="pct"/>
            <w:vAlign w:val="center"/>
            <w:hideMark/>
          </w:tcPr>
          <w:p w:rsidR="001E4F48" w:rsidRPr="00CC523A" w:rsidRDefault="001E4F48" w:rsidP="006D391D">
            <w:pPr>
              <w:rPr>
                <w:rFonts w:cs="Arial"/>
              </w:rPr>
            </w:pPr>
            <w:r w:rsidRPr="00CC523A">
              <w:rPr>
                <w:rFonts w:cs="Arial"/>
              </w:rPr>
              <w:t>The name of the repository in which the RDF(S) statement represented by this data resource is originally defined.</w:t>
            </w:r>
          </w:p>
        </w:tc>
      </w:tr>
    </w:tbl>
    <w:p w:rsidR="001E4F48" w:rsidRPr="00CC523A" w:rsidRDefault="001E4F48" w:rsidP="001E4F48">
      <w:pPr>
        <w:pStyle w:val="Ttulo3"/>
      </w:pPr>
      <w:r w:rsidRPr="00CC523A">
        <w:t>ResourceURI</w:t>
      </w:r>
    </w:p>
    <w:p w:rsidR="001E4F48" w:rsidRPr="00456418" w:rsidRDefault="001E4F48" w:rsidP="00953BD9">
      <w:pPr>
        <w:pStyle w:val="HTMLconformatoprevio"/>
        <w:shd w:val="clear" w:color="auto" w:fill="E0E0E0"/>
        <w:jc w:val="left"/>
        <w:rPr>
          <w:sz w:val="16"/>
          <w:szCs w:val="18"/>
        </w:rPr>
      </w:pPr>
      <w:r w:rsidRPr="00456418">
        <w:rPr>
          <w:sz w:val="16"/>
          <w:szCs w:val="18"/>
        </w:rPr>
        <w:t>&lt;xs:element name="ResourceURI" type="xs:anyURI"/&gt;</w:t>
      </w:r>
    </w:p>
    <w:tbl>
      <w:tblPr>
        <w:tblW w:w="5000" w:type="pct"/>
        <w:tblCellSpacing w:w="0" w:type="dxa"/>
        <w:tblCellMar>
          <w:left w:w="0" w:type="dxa"/>
          <w:right w:w="0" w:type="dxa"/>
        </w:tblCellMar>
        <w:tblLook w:val="04A0"/>
      </w:tblPr>
      <w:tblGrid>
        <w:gridCol w:w="432"/>
        <w:gridCol w:w="8208"/>
      </w:tblGrid>
      <w:tr w:rsidR="001E4F48" w:rsidRPr="00CC523A" w:rsidTr="006D391D">
        <w:trPr>
          <w:tblCellSpacing w:w="0" w:type="dxa"/>
        </w:trPr>
        <w:tc>
          <w:tcPr>
            <w:tcW w:w="0" w:type="auto"/>
            <w:gridSpan w:val="2"/>
            <w:vAlign w:val="center"/>
            <w:hideMark/>
          </w:tcPr>
          <w:p w:rsidR="001E4F48" w:rsidRPr="00CC523A" w:rsidRDefault="001E4F48" w:rsidP="00953BD9">
            <w:pPr>
              <w:rPr>
                <w:rFonts w:cs="Arial"/>
              </w:rPr>
            </w:pPr>
            <w:r w:rsidRPr="00CC523A">
              <w:rPr>
                <w:rFonts w:cs="Arial"/>
              </w:rPr>
              <w:t>/wro:ResourceURI</w:t>
            </w:r>
          </w:p>
        </w:tc>
      </w:tr>
      <w:tr w:rsidR="001E4F48" w:rsidRPr="00CC523A" w:rsidTr="006D391D">
        <w:trPr>
          <w:tblCellSpacing w:w="0" w:type="dxa"/>
        </w:trPr>
        <w:tc>
          <w:tcPr>
            <w:tcW w:w="250" w:type="pct"/>
            <w:vAlign w:val="center"/>
            <w:hideMark/>
          </w:tcPr>
          <w:p w:rsidR="001E4F48" w:rsidRPr="00CC523A" w:rsidRDefault="001E4F48" w:rsidP="006D391D">
            <w:pPr>
              <w:rPr>
                <w:rFonts w:cs="Arial"/>
              </w:rPr>
            </w:pPr>
            <w:r w:rsidRPr="00CC523A">
              <w:rPr>
                <w:rFonts w:cs="Arial"/>
              </w:rPr>
              <w:t xml:space="preserve">  </w:t>
            </w:r>
          </w:p>
        </w:tc>
        <w:tc>
          <w:tcPr>
            <w:tcW w:w="4750" w:type="pct"/>
            <w:vAlign w:val="center"/>
            <w:hideMark/>
          </w:tcPr>
          <w:p w:rsidR="001E4F48" w:rsidRPr="00CC523A" w:rsidRDefault="001E4F48" w:rsidP="006D391D">
            <w:pPr>
              <w:rPr>
                <w:rFonts w:cs="Arial"/>
              </w:rPr>
            </w:pPr>
            <w:r w:rsidRPr="00CC523A">
              <w:rPr>
                <w:rFonts w:cs="Arial"/>
              </w:rPr>
              <w:t>The URI of the RDF(S) statement represented by the data resource.</w:t>
            </w:r>
          </w:p>
        </w:tc>
      </w:tr>
    </w:tbl>
    <w:p w:rsidR="001E4F48" w:rsidRPr="00CC523A" w:rsidRDefault="001E4F48" w:rsidP="001E4F48">
      <w:pPr>
        <w:pStyle w:val="Ttulo3"/>
      </w:pPr>
      <w:r w:rsidRPr="00CC523A">
        <w:t>StatementPropertyDocument</w:t>
      </w:r>
    </w:p>
    <w:p w:rsidR="001E4F48" w:rsidRPr="00456418" w:rsidRDefault="001E4F48" w:rsidP="00953BD9">
      <w:pPr>
        <w:pStyle w:val="HTMLconformatoprevio"/>
        <w:shd w:val="clear" w:color="auto" w:fill="E0E0E0"/>
        <w:jc w:val="left"/>
        <w:rPr>
          <w:sz w:val="16"/>
          <w:szCs w:val="18"/>
        </w:rPr>
      </w:pPr>
      <w:r w:rsidRPr="00456418">
        <w:rPr>
          <w:sz w:val="16"/>
          <w:szCs w:val="18"/>
        </w:rPr>
        <w:t>&lt;xs:complexType name="StatementPropertyDocumentType"&gt;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&lt;xs:complexContent&gt;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&lt;xs:extension base="wsdai:PropertyDocumentType"&gt;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&lt;xs:sequence&gt;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&lt;xs:element ref="wro:RepositoryName"/&gt;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&lt;xs:element ref="wro:ResourceURI"/&gt;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&lt;/xs:sequence&gt;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&lt;/xs:extension&gt;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&lt;/xs:complexContent&gt;</w:t>
      </w:r>
    </w:p>
    <w:p w:rsidR="001E4F48" w:rsidRPr="00456418" w:rsidRDefault="001E4F48" w:rsidP="00953BD9">
      <w:pPr>
        <w:pStyle w:val="HTMLconformatoprevio"/>
        <w:shd w:val="clear" w:color="auto" w:fill="E0E0E0"/>
        <w:jc w:val="left"/>
        <w:rPr>
          <w:sz w:val="16"/>
          <w:szCs w:val="18"/>
        </w:rPr>
      </w:pPr>
      <w:r w:rsidRPr="00456418">
        <w:rPr>
          <w:sz w:val="16"/>
          <w:szCs w:val="18"/>
        </w:rPr>
        <w:t>&lt;/xs:complexType&gt;</w:t>
      </w:r>
    </w:p>
    <w:p w:rsidR="001E4F48" w:rsidRPr="00456418" w:rsidRDefault="001E4F48" w:rsidP="00953BD9">
      <w:pPr>
        <w:pStyle w:val="HTMLconformatoprevio"/>
        <w:shd w:val="clear" w:color="auto" w:fill="E0E0E0"/>
        <w:jc w:val="left"/>
        <w:rPr>
          <w:sz w:val="16"/>
          <w:szCs w:val="18"/>
        </w:rPr>
      </w:pPr>
    </w:p>
    <w:p w:rsidR="001E4F48" w:rsidRPr="00456418" w:rsidRDefault="001E4F48" w:rsidP="00953BD9">
      <w:pPr>
        <w:pStyle w:val="HTMLconformatoprevio"/>
        <w:shd w:val="clear" w:color="auto" w:fill="E0E0E0"/>
        <w:jc w:val="left"/>
        <w:rPr>
          <w:sz w:val="16"/>
          <w:szCs w:val="18"/>
        </w:rPr>
      </w:pPr>
      <w:r w:rsidRPr="00456418">
        <w:rPr>
          <w:sz w:val="16"/>
          <w:szCs w:val="18"/>
        </w:rPr>
        <w:t>&lt;xs:element name="StatementPropertyDocument" type="wro:StatementPropertyDocumentType"/&gt;</w:t>
      </w:r>
    </w:p>
    <w:tbl>
      <w:tblPr>
        <w:tblW w:w="5000" w:type="pct"/>
        <w:tblCellSpacing w:w="0" w:type="dxa"/>
        <w:tblCellMar>
          <w:left w:w="0" w:type="dxa"/>
          <w:right w:w="0" w:type="dxa"/>
        </w:tblCellMar>
        <w:tblLook w:val="04A0"/>
      </w:tblPr>
      <w:tblGrid>
        <w:gridCol w:w="432"/>
        <w:gridCol w:w="8208"/>
      </w:tblGrid>
      <w:tr w:rsidR="001E4F48" w:rsidRPr="00CC523A" w:rsidTr="006D391D">
        <w:trPr>
          <w:tblCellSpacing w:w="0" w:type="dxa"/>
        </w:trPr>
        <w:tc>
          <w:tcPr>
            <w:tcW w:w="0" w:type="auto"/>
            <w:gridSpan w:val="2"/>
            <w:vAlign w:val="center"/>
            <w:hideMark/>
          </w:tcPr>
          <w:p w:rsidR="001E4F48" w:rsidRPr="00CC523A" w:rsidRDefault="001E4F48" w:rsidP="00953BD9">
            <w:pPr>
              <w:rPr>
                <w:rFonts w:cs="Arial"/>
              </w:rPr>
            </w:pPr>
            <w:r w:rsidRPr="00CC523A">
              <w:rPr>
                <w:rFonts w:cs="Arial"/>
              </w:rPr>
              <w:t>/wro:StatementPropertyDocument</w:t>
            </w:r>
          </w:p>
        </w:tc>
      </w:tr>
      <w:tr w:rsidR="001E4F48" w:rsidRPr="00CC523A" w:rsidTr="006D391D">
        <w:trPr>
          <w:tblCellSpacing w:w="0" w:type="dxa"/>
        </w:trPr>
        <w:tc>
          <w:tcPr>
            <w:tcW w:w="250" w:type="pct"/>
            <w:vAlign w:val="center"/>
            <w:hideMark/>
          </w:tcPr>
          <w:p w:rsidR="001E4F48" w:rsidRPr="00CC523A" w:rsidRDefault="001E4F48" w:rsidP="006D391D">
            <w:pPr>
              <w:rPr>
                <w:rFonts w:cs="Arial"/>
              </w:rPr>
            </w:pPr>
            <w:r w:rsidRPr="00CC523A">
              <w:rPr>
                <w:rFonts w:cs="Arial"/>
              </w:rPr>
              <w:t xml:space="preserve">  </w:t>
            </w:r>
          </w:p>
        </w:tc>
        <w:tc>
          <w:tcPr>
            <w:tcW w:w="4750" w:type="pct"/>
            <w:vAlign w:val="center"/>
            <w:hideMark/>
          </w:tcPr>
          <w:p w:rsidR="001E4F48" w:rsidRPr="00CC523A" w:rsidRDefault="001E4F48" w:rsidP="006D391D">
            <w:pPr>
              <w:rPr>
                <w:rFonts w:cs="Arial"/>
              </w:rPr>
            </w:pPr>
            <w:r w:rsidRPr="00CC523A">
              <w:rPr>
                <w:rFonts w:cs="Arial"/>
              </w:rPr>
              <w:t>A structure that describes a Statement data resource, combining the properties defined in the WS-DAI core specification with those defined earlier in this section.</w:t>
            </w:r>
          </w:p>
        </w:tc>
      </w:tr>
    </w:tbl>
    <w:p w:rsidR="001E4F48" w:rsidRPr="001E4F48" w:rsidRDefault="001E4F48" w:rsidP="001E4F48">
      <w:pPr>
        <w:pStyle w:val="Ttulo2"/>
      </w:pPr>
      <w:bookmarkStart w:id="65" w:name="_Toc191461255"/>
      <w:r w:rsidRPr="001E4F48">
        <w:t>Configurable Statement Description</w:t>
      </w:r>
      <w:bookmarkEnd w:id="65"/>
    </w:p>
    <w:p w:rsidR="001E4F48" w:rsidRPr="00CC523A" w:rsidRDefault="001E4F48" w:rsidP="001E4F48">
      <w:pPr>
        <w:pStyle w:val="normal0"/>
        <w:rPr>
          <w:lang w:val="en-US"/>
        </w:rPr>
      </w:pPr>
      <w:r w:rsidRPr="00CC523A">
        <w:rPr>
          <w:lang w:val="en-US"/>
        </w:rPr>
        <w:t>No extra configurable properties are defined for Statement.</w:t>
      </w:r>
    </w:p>
    <w:p w:rsidR="001E4F48" w:rsidRPr="001E4F48" w:rsidRDefault="001E4F48" w:rsidP="001E4F48">
      <w:pPr>
        <w:pStyle w:val="Ttulo2"/>
      </w:pPr>
      <w:bookmarkStart w:id="66" w:name="_Toc191461256"/>
      <w:r w:rsidRPr="001E4F48">
        <w:t>StatementAccess</w:t>
      </w:r>
      <w:r w:rsidR="00212ACC">
        <w:t xml:space="preserve"> Messages</w:t>
      </w:r>
      <w:bookmarkEnd w:id="66"/>
    </w:p>
    <w:p w:rsidR="001E4F48" w:rsidRPr="00CC523A" w:rsidRDefault="001E4F48" w:rsidP="001E4F48">
      <w:pPr>
        <w:pStyle w:val="normal0"/>
        <w:rPr>
          <w:lang w:val="en-US"/>
        </w:rPr>
      </w:pPr>
      <w:r w:rsidRPr="00CC523A">
        <w:rPr>
          <w:lang w:val="en-US"/>
        </w:rPr>
        <w:t>This interface provides the basic operations needed for managing an statement. Operations are provided for retrieving, adding and removing the components of an statement.</w:t>
      </w:r>
    </w:p>
    <w:p w:rsidR="001E4F48" w:rsidRPr="00CC523A" w:rsidRDefault="001E4F48" w:rsidP="001E4F48">
      <w:pPr>
        <w:pStyle w:val="Ttulo3"/>
      </w:pPr>
      <w:r w:rsidRPr="00CC523A">
        <w:t>StatementAccess::GetStatementPropertyDocument</w:t>
      </w:r>
    </w:p>
    <w:p w:rsidR="001E4F48" w:rsidRPr="00CC523A" w:rsidRDefault="001E4F48" w:rsidP="001E4F48">
      <w:pPr>
        <w:pStyle w:val="normal0"/>
        <w:rPr>
          <w:lang w:val="en-US"/>
        </w:rPr>
      </w:pPr>
      <w:r w:rsidRPr="00CC523A">
        <w:rPr>
          <w:lang w:val="en-US"/>
        </w:rPr>
        <w:t>Allows a copy of the StatementPropertyDocument document to be retrieved.</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GetStatementPropertyDocumentRequest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lastRenderedPageBreak/>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GetStatementPropertyDocumentResponse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GetStatementPropertyDocumentDataset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GetStatementPropertyDocumentDatasetData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StatementPropertyDocument* – The properties described in the data description section.</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NumberOfRepositories – The number of available repositories.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name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NotAuthorizedFault - The consumer is not authorized to perform this operation at this time.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the ConcurrentAccess is false.</w:t>
      </w:r>
    </w:p>
    <w:p w:rsidR="001E4F48" w:rsidRPr="00CC523A" w:rsidRDefault="001E4F48" w:rsidP="001E4F48">
      <w:pPr>
        <w:pStyle w:val="Ttulo3"/>
        <w:rPr>
          <w:rFonts w:ascii="Arial" w:hAnsi="Arial" w:cs="Arial"/>
        </w:rPr>
      </w:pPr>
      <w:r w:rsidRPr="00CC523A">
        <w:t>StatementAccess::GetComponents</w:t>
      </w:r>
    </w:p>
    <w:p w:rsidR="001E4F48" w:rsidRPr="00CC523A" w:rsidRDefault="001E4F48" w:rsidP="001E4F48">
      <w:pPr>
        <w:pStyle w:val="normal0"/>
        <w:rPr>
          <w:lang w:val="en-US"/>
        </w:rPr>
      </w:pPr>
      <w:r w:rsidRPr="00CC523A">
        <w:rPr>
          <w:lang w:val="en-US"/>
        </w:rPr>
        <w:t>Retrieve the components of the statement that are of a given type (subject, predicate or object).</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GetComponentsRequest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ComponentType – The type of components of the statement that are to be retrieved. Possible values for this are: Subject, Predicate and Object.</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GetComponentsResponse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GetComponentsDataset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GetComponentsDatasetData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ComponentURI* – The URIs of the specific components of the statement that have been retrieved.</w:t>
      </w:r>
    </w:p>
    <w:p w:rsidR="001E4F48" w:rsidRPr="00CC523A" w:rsidRDefault="001E4F48" w:rsidP="002A4A18">
      <w:pPr>
        <w:numPr>
          <w:ilvl w:val="2"/>
          <w:numId w:val="15"/>
        </w:numPr>
        <w:spacing w:before="100" w:beforeAutospacing="1" w:after="100" w:afterAutospacing="1"/>
        <w:rPr>
          <w:rFonts w:cs="Arial"/>
        </w:rPr>
      </w:pPr>
      <w:r w:rsidRPr="00CC523A">
        <w:rPr>
          <w:rFonts w:cs="Arial"/>
        </w:rPr>
        <w:t>ComponentType – The type of components of the statement that have been retrieved.</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NumberOfComponents – The number of components of the statement that have been retrieved.</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lastRenderedPageBreak/>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StatementAccess::AddComponents</w:t>
      </w:r>
    </w:p>
    <w:p w:rsidR="001E4F48" w:rsidRPr="00CC523A" w:rsidRDefault="001E4F48" w:rsidP="001E4F48">
      <w:pPr>
        <w:pStyle w:val="normal0"/>
        <w:rPr>
          <w:lang w:val="en-US"/>
        </w:rPr>
      </w:pPr>
      <w:r w:rsidRPr="00CC523A">
        <w:rPr>
          <w:lang w:val="en-US"/>
        </w:rPr>
        <w:t>Add components of the specified type to the statement. An attempt SHOULD be made to add all the specified components even if some additions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AddComponentsRequest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ComponentType – The type of components that are to be added to the statement. Possible values for this are: Subject, Predicate and Object.</w:t>
      </w:r>
    </w:p>
    <w:p w:rsidR="001E4F48" w:rsidRPr="00CC523A" w:rsidRDefault="001E4F48" w:rsidP="002A4A18">
      <w:pPr>
        <w:numPr>
          <w:ilvl w:val="1"/>
          <w:numId w:val="15"/>
        </w:numPr>
        <w:spacing w:before="100" w:beforeAutospacing="1" w:after="100" w:afterAutospacing="1"/>
        <w:rPr>
          <w:rFonts w:cs="Arial"/>
        </w:rPr>
      </w:pPr>
      <w:r w:rsidRPr="00CC523A">
        <w:rPr>
          <w:rFonts w:cs="Arial"/>
        </w:rPr>
        <w:t>ComponentURI+ – The URIs of the specific components that are to be added to the statement.</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AddComponentsResponse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AddComponentsDataset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AddComponentsDatasetData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ComponentResult+ – For each one of the components that were to be added: </w:t>
      </w:r>
    </w:p>
    <w:p w:rsidR="001E4F48" w:rsidRPr="00CC523A" w:rsidRDefault="001E4F48" w:rsidP="002A4A18">
      <w:pPr>
        <w:numPr>
          <w:ilvl w:val="4"/>
          <w:numId w:val="15"/>
        </w:numPr>
        <w:spacing w:before="100" w:beforeAutospacing="1" w:after="100" w:afterAutospacing="1"/>
        <w:rPr>
          <w:rFonts w:cs="Arial"/>
        </w:rPr>
      </w:pPr>
      <w:r w:rsidRPr="00CC523A">
        <w:rPr>
          <w:rFonts w:cs="Arial"/>
        </w:rPr>
        <w:t>ComponentURI – The URI of the component that was to be added to the statement.</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related component addition operation for the specified component. Possible values for this are: success; and component not added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ComponentType – The type of components that were added to the statement.</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NumberOfComponentsAdded – The number of components that were added to the statement.</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StatementAccess::RemoveComponents</w:t>
      </w:r>
    </w:p>
    <w:p w:rsidR="001E4F48" w:rsidRPr="00CC523A" w:rsidRDefault="001E4F48" w:rsidP="001E4F48">
      <w:pPr>
        <w:pStyle w:val="normal0"/>
        <w:rPr>
          <w:lang w:val="en-US"/>
        </w:rPr>
      </w:pPr>
      <w:r w:rsidRPr="00CC523A">
        <w:rPr>
          <w:lang w:val="en-US"/>
        </w:rPr>
        <w:t>Remove components of a given type from the statement. If no component type, nor specific components are specified, all the components of the statement SHALL be removed. If no components are specified, all the components of the given type SHALL be removed. If no component type is specified the matching components SHALL be removed, regardless of its type. Otherwise, only the specified components SHALL be removed. An attempt should be made to remove all the components even if some removals fail.</w:t>
      </w:r>
    </w:p>
    <w:p w:rsidR="001E4F48" w:rsidRPr="00CC523A" w:rsidRDefault="001E4F48" w:rsidP="001E4F48">
      <w:pPr>
        <w:pStyle w:val="messageitemtitle"/>
      </w:pPr>
      <w:r w:rsidRPr="00CC523A">
        <w:lastRenderedPageBreak/>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RemoveComponentsRequest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ComponentType? – An OPTIONAL parameter that determines the type of components that are to be removed from the statement. Possible values for this are: Subject, Predicate and Object.</w:t>
      </w:r>
    </w:p>
    <w:p w:rsidR="001E4F48" w:rsidRPr="00CC523A" w:rsidRDefault="001E4F48" w:rsidP="002A4A18">
      <w:pPr>
        <w:numPr>
          <w:ilvl w:val="1"/>
          <w:numId w:val="15"/>
        </w:numPr>
        <w:spacing w:before="100" w:beforeAutospacing="1" w:after="100" w:afterAutospacing="1"/>
        <w:rPr>
          <w:rFonts w:cs="Arial"/>
        </w:rPr>
      </w:pPr>
      <w:r w:rsidRPr="00CC523A">
        <w:rPr>
          <w:rFonts w:cs="Arial"/>
        </w:rPr>
        <w:t>ComponentURI* – An OPTIONAL set of URIs of the specific components that are to be removed from the statement.</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RemoveComponentsResponse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RemoveComponentsDataset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RemoveComponentsDatasetData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ComponentResult* – For each of the components that were to be removed: </w:t>
      </w:r>
    </w:p>
    <w:p w:rsidR="001E4F48" w:rsidRPr="00CC523A" w:rsidRDefault="001E4F48" w:rsidP="002A4A18">
      <w:pPr>
        <w:numPr>
          <w:ilvl w:val="4"/>
          <w:numId w:val="15"/>
        </w:numPr>
        <w:spacing w:before="100" w:beforeAutospacing="1" w:after="100" w:afterAutospacing="1"/>
        <w:rPr>
          <w:rFonts w:cs="Arial"/>
        </w:rPr>
      </w:pPr>
      <w:r w:rsidRPr="00CC523A">
        <w:rPr>
          <w:rFonts w:cs="Arial"/>
        </w:rPr>
        <w:t>ComponentURI – The URI of the component that was to be removed.</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related component removal operation for the specified component. Possible values for this are: component of the specified type successfully removed; components of different types successfully removed ;and component not removed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ComponentType? – The type of components that were removed from the statement. This element SHALL only appear if it was specified in the request.</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NumberOfComponentsRemoved – The number of components that were removed from the statement.</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StatementAccess::AreComponents</w:t>
      </w:r>
    </w:p>
    <w:p w:rsidR="001E4F48" w:rsidRPr="00CC523A" w:rsidRDefault="001E4F48" w:rsidP="001E4F48">
      <w:pPr>
        <w:pStyle w:val="normal0"/>
        <w:rPr>
          <w:lang w:val="en-US"/>
        </w:rPr>
      </w:pPr>
      <w:r w:rsidRPr="00CC523A">
        <w:rPr>
          <w:lang w:val="en-US"/>
        </w:rPr>
        <w:t>Check if the components are part of the statement. An attempt SHOULD be made to check all of the specified componente even if some checks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AreComponentsRequest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ComponentType – The type of components that are to be checked. Possible values for this are: Subject, Predicate and Object.</w:t>
      </w:r>
    </w:p>
    <w:p w:rsidR="001E4F48" w:rsidRPr="00CC523A" w:rsidRDefault="001E4F48" w:rsidP="002A4A18">
      <w:pPr>
        <w:numPr>
          <w:ilvl w:val="1"/>
          <w:numId w:val="15"/>
        </w:numPr>
        <w:spacing w:before="100" w:beforeAutospacing="1" w:after="100" w:afterAutospacing="1"/>
        <w:rPr>
          <w:rFonts w:cs="Arial"/>
        </w:rPr>
      </w:pPr>
      <w:r w:rsidRPr="00CC523A">
        <w:rPr>
          <w:rFonts w:cs="Arial"/>
        </w:rPr>
        <w:t>ComponentURI+ – The URIs of the component that are to be checked.</w:t>
      </w:r>
    </w:p>
    <w:p w:rsidR="001E4F48" w:rsidRPr="00CC523A" w:rsidRDefault="001E4F48" w:rsidP="001E4F48">
      <w:pPr>
        <w:pStyle w:val="messageitemtitle"/>
      </w:pPr>
      <w:r w:rsidRPr="00CC523A">
        <w:lastRenderedPageBreak/>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AreComponentsResponse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AreComponentsDataset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AreComponentsDatasetData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ComponentResult+ – For each one of the components that were to be checked: </w:t>
      </w:r>
    </w:p>
    <w:p w:rsidR="001E4F48" w:rsidRPr="00CC523A" w:rsidRDefault="001E4F48" w:rsidP="002A4A18">
      <w:pPr>
        <w:numPr>
          <w:ilvl w:val="4"/>
          <w:numId w:val="15"/>
        </w:numPr>
        <w:spacing w:before="100" w:beforeAutospacing="1" w:after="100" w:afterAutospacing="1"/>
        <w:rPr>
          <w:rFonts w:cs="Arial"/>
        </w:rPr>
      </w:pPr>
      <w:r w:rsidRPr="00CC523A">
        <w:rPr>
          <w:rFonts w:cs="Arial"/>
        </w:rPr>
        <w:t>ComponentURI – The URI of the component that was checked.</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Whether or not the resource is part of the statement. Possible values for this are: true, false, and checking could not be done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ComponentType – The type of the component that has been checked.</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1E4F48" w:rsidRDefault="001E4F48" w:rsidP="001E4F48">
      <w:pPr>
        <w:pStyle w:val="Ttulo1"/>
        <w:rPr>
          <w:rFonts w:cs="Arial"/>
          <w:szCs w:val="24"/>
        </w:rPr>
      </w:pPr>
      <w:bookmarkStart w:id="67" w:name="_Toc191461257"/>
      <w:r w:rsidRPr="001E4F48">
        <w:t>List</w:t>
      </w:r>
      <w:bookmarkEnd w:id="67"/>
    </w:p>
    <w:p w:rsidR="001E4F48" w:rsidRPr="001E4F48" w:rsidRDefault="001E4F48" w:rsidP="001E4F48">
      <w:pPr>
        <w:pStyle w:val="Ttulo2"/>
      </w:pPr>
      <w:bookmarkStart w:id="68" w:name="_Toc191461258"/>
      <w:r w:rsidRPr="001E4F48">
        <w:t>Static List Description</w:t>
      </w:r>
      <w:bookmarkEnd w:id="68"/>
    </w:p>
    <w:p w:rsidR="001E4F48" w:rsidRPr="00CC523A" w:rsidRDefault="001E4F48" w:rsidP="001E4F48">
      <w:pPr>
        <w:pStyle w:val="normal0"/>
        <w:rPr>
          <w:lang w:val="en-US"/>
        </w:rPr>
      </w:pPr>
      <w:r w:rsidRPr="00CC523A">
        <w:rPr>
          <w:lang w:val="en-US"/>
        </w:rPr>
        <w:t>The elements defined in this section live under a ListPropertyDocument that extends the PropertyDocument defined in the WS-DAI core specification.</w:t>
      </w:r>
    </w:p>
    <w:p w:rsidR="001E4F48" w:rsidRPr="00CC523A" w:rsidRDefault="001E4F48" w:rsidP="001E4F48">
      <w:pPr>
        <w:pStyle w:val="Ttulo3"/>
      </w:pPr>
      <w:r w:rsidRPr="00CC523A">
        <w:t>RepositoryName</w:t>
      </w:r>
    </w:p>
    <w:p w:rsidR="001E4F48" w:rsidRPr="00456418" w:rsidRDefault="001E4F48" w:rsidP="00953BD9">
      <w:pPr>
        <w:pStyle w:val="HTMLconformatoprevio"/>
        <w:shd w:val="clear" w:color="auto" w:fill="E0E0E0"/>
        <w:jc w:val="left"/>
        <w:rPr>
          <w:sz w:val="16"/>
          <w:szCs w:val="18"/>
        </w:rPr>
      </w:pPr>
      <w:r w:rsidRPr="00456418">
        <w:rPr>
          <w:sz w:val="16"/>
          <w:szCs w:val="18"/>
        </w:rPr>
        <w:t>&lt;xs:element name="RepositoryName" type="xs:anyURI"/&gt;</w:t>
      </w:r>
    </w:p>
    <w:tbl>
      <w:tblPr>
        <w:tblW w:w="5000" w:type="pct"/>
        <w:tblCellSpacing w:w="0" w:type="dxa"/>
        <w:tblCellMar>
          <w:left w:w="0" w:type="dxa"/>
          <w:right w:w="0" w:type="dxa"/>
        </w:tblCellMar>
        <w:tblLook w:val="04A0"/>
      </w:tblPr>
      <w:tblGrid>
        <w:gridCol w:w="432"/>
        <w:gridCol w:w="8208"/>
      </w:tblGrid>
      <w:tr w:rsidR="001E4F48" w:rsidRPr="00CC523A" w:rsidTr="006D391D">
        <w:trPr>
          <w:tblCellSpacing w:w="0" w:type="dxa"/>
        </w:trPr>
        <w:tc>
          <w:tcPr>
            <w:tcW w:w="0" w:type="auto"/>
            <w:gridSpan w:val="2"/>
            <w:vAlign w:val="center"/>
            <w:hideMark/>
          </w:tcPr>
          <w:p w:rsidR="001E4F48" w:rsidRPr="00CC523A" w:rsidRDefault="001E4F48" w:rsidP="00953BD9">
            <w:pPr>
              <w:rPr>
                <w:rFonts w:cs="Arial"/>
              </w:rPr>
            </w:pPr>
            <w:r w:rsidRPr="00CC523A">
              <w:rPr>
                <w:rFonts w:cs="Arial"/>
              </w:rPr>
              <w:t>/wro:RepositoryName</w:t>
            </w:r>
          </w:p>
        </w:tc>
      </w:tr>
      <w:tr w:rsidR="001E4F48" w:rsidRPr="00CC523A" w:rsidTr="006D391D">
        <w:trPr>
          <w:tblCellSpacing w:w="0" w:type="dxa"/>
        </w:trPr>
        <w:tc>
          <w:tcPr>
            <w:tcW w:w="250" w:type="pct"/>
            <w:vAlign w:val="center"/>
            <w:hideMark/>
          </w:tcPr>
          <w:p w:rsidR="001E4F48" w:rsidRPr="00CC523A" w:rsidRDefault="001E4F48" w:rsidP="006D391D">
            <w:pPr>
              <w:rPr>
                <w:rFonts w:cs="Arial"/>
              </w:rPr>
            </w:pPr>
            <w:r w:rsidRPr="00CC523A">
              <w:rPr>
                <w:rFonts w:cs="Arial"/>
              </w:rPr>
              <w:t xml:space="preserve">  </w:t>
            </w:r>
          </w:p>
        </w:tc>
        <w:tc>
          <w:tcPr>
            <w:tcW w:w="4750" w:type="pct"/>
            <w:vAlign w:val="center"/>
            <w:hideMark/>
          </w:tcPr>
          <w:p w:rsidR="001E4F48" w:rsidRPr="00CC523A" w:rsidRDefault="001E4F48" w:rsidP="006D391D">
            <w:pPr>
              <w:rPr>
                <w:rFonts w:cs="Arial"/>
              </w:rPr>
            </w:pPr>
            <w:r w:rsidRPr="00CC523A">
              <w:rPr>
                <w:rFonts w:cs="Arial"/>
              </w:rPr>
              <w:t>The name of the repository in which the RDF(S) list node represented by this data resource is originally defined.</w:t>
            </w:r>
          </w:p>
        </w:tc>
      </w:tr>
    </w:tbl>
    <w:p w:rsidR="001E4F48" w:rsidRPr="00CC523A" w:rsidRDefault="001E4F48" w:rsidP="001E4F48">
      <w:pPr>
        <w:pStyle w:val="Ttulo3"/>
      </w:pPr>
      <w:r w:rsidRPr="00CC523A">
        <w:t>ResourceURI</w:t>
      </w:r>
    </w:p>
    <w:p w:rsidR="001E4F48" w:rsidRPr="00456418" w:rsidRDefault="001E4F48" w:rsidP="00953BD9">
      <w:pPr>
        <w:pStyle w:val="HTMLconformatoprevio"/>
        <w:shd w:val="clear" w:color="auto" w:fill="E0E0E0"/>
        <w:jc w:val="left"/>
        <w:rPr>
          <w:sz w:val="16"/>
          <w:szCs w:val="18"/>
        </w:rPr>
      </w:pPr>
      <w:r w:rsidRPr="00456418">
        <w:rPr>
          <w:sz w:val="16"/>
          <w:szCs w:val="18"/>
        </w:rPr>
        <w:t>&lt;xs:element name="ResourceURI" type="xs:anyURI"/&gt;</w:t>
      </w:r>
    </w:p>
    <w:tbl>
      <w:tblPr>
        <w:tblW w:w="5000" w:type="pct"/>
        <w:tblCellSpacing w:w="0" w:type="dxa"/>
        <w:tblCellMar>
          <w:left w:w="0" w:type="dxa"/>
          <w:right w:w="0" w:type="dxa"/>
        </w:tblCellMar>
        <w:tblLook w:val="04A0"/>
      </w:tblPr>
      <w:tblGrid>
        <w:gridCol w:w="432"/>
        <w:gridCol w:w="8208"/>
      </w:tblGrid>
      <w:tr w:rsidR="001E4F48" w:rsidRPr="00CC523A" w:rsidTr="006D391D">
        <w:trPr>
          <w:tblCellSpacing w:w="0" w:type="dxa"/>
        </w:trPr>
        <w:tc>
          <w:tcPr>
            <w:tcW w:w="0" w:type="auto"/>
            <w:gridSpan w:val="2"/>
            <w:vAlign w:val="center"/>
            <w:hideMark/>
          </w:tcPr>
          <w:p w:rsidR="001E4F48" w:rsidRPr="00CC523A" w:rsidRDefault="001E4F48" w:rsidP="00953BD9">
            <w:pPr>
              <w:rPr>
                <w:rFonts w:cs="Arial"/>
              </w:rPr>
            </w:pPr>
            <w:r w:rsidRPr="00CC523A">
              <w:rPr>
                <w:rFonts w:cs="Arial"/>
              </w:rPr>
              <w:t>/wro:ResourceURI</w:t>
            </w:r>
          </w:p>
        </w:tc>
      </w:tr>
      <w:tr w:rsidR="001E4F48" w:rsidRPr="00CC523A" w:rsidTr="006D391D">
        <w:trPr>
          <w:tblCellSpacing w:w="0" w:type="dxa"/>
        </w:trPr>
        <w:tc>
          <w:tcPr>
            <w:tcW w:w="250" w:type="pct"/>
            <w:vAlign w:val="center"/>
            <w:hideMark/>
          </w:tcPr>
          <w:p w:rsidR="001E4F48" w:rsidRPr="00CC523A" w:rsidRDefault="001E4F48" w:rsidP="006D391D">
            <w:pPr>
              <w:rPr>
                <w:rFonts w:cs="Arial"/>
              </w:rPr>
            </w:pPr>
            <w:r w:rsidRPr="00CC523A">
              <w:rPr>
                <w:rFonts w:cs="Arial"/>
              </w:rPr>
              <w:t xml:space="preserve">  </w:t>
            </w:r>
          </w:p>
        </w:tc>
        <w:tc>
          <w:tcPr>
            <w:tcW w:w="4750" w:type="pct"/>
            <w:vAlign w:val="center"/>
            <w:hideMark/>
          </w:tcPr>
          <w:p w:rsidR="001E4F48" w:rsidRPr="00CC523A" w:rsidRDefault="001E4F48" w:rsidP="006D391D">
            <w:pPr>
              <w:rPr>
                <w:rFonts w:cs="Arial"/>
              </w:rPr>
            </w:pPr>
            <w:r w:rsidRPr="00CC523A">
              <w:rPr>
                <w:rFonts w:cs="Arial"/>
              </w:rPr>
              <w:t>The URI of the RDF(S) list node represented by the data resource.</w:t>
            </w:r>
          </w:p>
        </w:tc>
      </w:tr>
    </w:tbl>
    <w:p w:rsidR="001E4F48" w:rsidRPr="00CC523A" w:rsidRDefault="001E4F48" w:rsidP="001E4F48">
      <w:pPr>
        <w:pStyle w:val="Ttulo3"/>
      </w:pPr>
      <w:r w:rsidRPr="00CC523A">
        <w:t>ListPropertyDocument</w:t>
      </w:r>
    </w:p>
    <w:p w:rsidR="001E4F48" w:rsidRPr="00456418" w:rsidRDefault="001E4F48" w:rsidP="00953BD9">
      <w:pPr>
        <w:pStyle w:val="HTMLconformatoprevio"/>
        <w:shd w:val="clear" w:color="auto" w:fill="E0E0E0"/>
        <w:jc w:val="left"/>
        <w:rPr>
          <w:sz w:val="16"/>
          <w:szCs w:val="18"/>
        </w:rPr>
      </w:pPr>
      <w:r w:rsidRPr="00456418">
        <w:rPr>
          <w:sz w:val="16"/>
          <w:szCs w:val="18"/>
        </w:rPr>
        <w:t>&lt;xs:complexType name="ListPropertyDocumentType"&gt;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&lt;xs:complexContent&gt;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&lt;xs:extension base="wsdai:PropertyDocumentType"&gt;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&lt;xs:sequence&gt;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&lt;xs:element ref="wro:RepositoryName"/&gt;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&lt;xs:element ref="wro:ResourceURI"/&gt;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&lt;/xs:sequence&gt;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&lt;/xs:extension&gt;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&lt;/xs:complexContent&gt;</w:t>
      </w:r>
    </w:p>
    <w:p w:rsidR="001E4F48" w:rsidRPr="00456418" w:rsidRDefault="001E4F48" w:rsidP="00953BD9">
      <w:pPr>
        <w:pStyle w:val="HTMLconformatoprevio"/>
        <w:shd w:val="clear" w:color="auto" w:fill="E0E0E0"/>
        <w:jc w:val="left"/>
        <w:rPr>
          <w:sz w:val="16"/>
          <w:szCs w:val="18"/>
        </w:rPr>
      </w:pPr>
      <w:r w:rsidRPr="00456418">
        <w:rPr>
          <w:sz w:val="16"/>
          <w:szCs w:val="18"/>
        </w:rPr>
        <w:t>&lt;/xs:complexType&gt;</w:t>
      </w:r>
    </w:p>
    <w:p w:rsidR="001E4F48" w:rsidRPr="00456418" w:rsidRDefault="001E4F48" w:rsidP="00953BD9">
      <w:pPr>
        <w:pStyle w:val="HTMLconformatoprevio"/>
        <w:shd w:val="clear" w:color="auto" w:fill="E0E0E0"/>
        <w:jc w:val="left"/>
        <w:rPr>
          <w:sz w:val="16"/>
          <w:szCs w:val="18"/>
        </w:rPr>
      </w:pPr>
    </w:p>
    <w:p w:rsidR="001E4F48" w:rsidRPr="00456418" w:rsidRDefault="001E4F48" w:rsidP="00953BD9">
      <w:pPr>
        <w:pStyle w:val="HTMLconformatoprevio"/>
        <w:shd w:val="clear" w:color="auto" w:fill="E0E0E0"/>
        <w:jc w:val="left"/>
        <w:rPr>
          <w:sz w:val="16"/>
          <w:szCs w:val="18"/>
        </w:rPr>
      </w:pPr>
      <w:r w:rsidRPr="00456418">
        <w:rPr>
          <w:sz w:val="16"/>
          <w:szCs w:val="18"/>
        </w:rPr>
        <w:t>&lt;xs:element name="ListPropertyDocument" type="wro:ListPropertyDocumentType"/&gt;</w:t>
      </w:r>
    </w:p>
    <w:tbl>
      <w:tblPr>
        <w:tblW w:w="5000" w:type="pct"/>
        <w:tblCellSpacing w:w="0" w:type="dxa"/>
        <w:tblCellMar>
          <w:left w:w="0" w:type="dxa"/>
          <w:right w:w="0" w:type="dxa"/>
        </w:tblCellMar>
        <w:tblLook w:val="04A0"/>
      </w:tblPr>
      <w:tblGrid>
        <w:gridCol w:w="432"/>
        <w:gridCol w:w="8208"/>
      </w:tblGrid>
      <w:tr w:rsidR="001E4F48" w:rsidRPr="00CC523A" w:rsidTr="006D391D">
        <w:trPr>
          <w:tblCellSpacing w:w="0" w:type="dxa"/>
        </w:trPr>
        <w:tc>
          <w:tcPr>
            <w:tcW w:w="0" w:type="auto"/>
            <w:gridSpan w:val="2"/>
            <w:vAlign w:val="center"/>
            <w:hideMark/>
          </w:tcPr>
          <w:p w:rsidR="001E4F48" w:rsidRPr="00CC523A" w:rsidRDefault="001E4F48" w:rsidP="00953BD9">
            <w:pPr>
              <w:rPr>
                <w:rFonts w:cs="Arial"/>
              </w:rPr>
            </w:pPr>
            <w:r w:rsidRPr="00CC523A">
              <w:rPr>
                <w:rFonts w:cs="Arial"/>
              </w:rPr>
              <w:t>/wro:ListPropertyDocument</w:t>
            </w:r>
          </w:p>
        </w:tc>
      </w:tr>
      <w:tr w:rsidR="001E4F48" w:rsidRPr="00CC523A" w:rsidTr="006D391D">
        <w:trPr>
          <w:tblCellSpacing w:w="0" w:type="dxa"/>
        </w:trPr>
        <w:tc>
          <w:tcPr>
            <w:tcW w:w="250" w:type="pct"/>
            <w:vAlign w:val="center"/>
            <w:hideMark/>
          </w:tcPr>
          <w:p w:rsidR="001E4F48" w:rsidRPr="00CC523A" w:rsidRDefault="001E4F48" w:rsidP="006D391D">
            <w:pPr>
              <w:rPr>
                <w:rFonts w:cs="Arial"/>
              </w:rPr>
            </w:pPr>
            <w:r w:rsidRPr="00CC523A">
              <w:rPr>
                <w:rFonts w:cs="Arial"/>
              </w:rPr>
              <w:t xml:space="preserve">  </w:t>
            </w:r>
          </w:p>
        </w:tc>
        <w:tc>
          <w:tcPr>
            <w:tcW w:w="4750" w:type="pct"/>
            <w:vAlign w:val="center"/>
            <w:hideMark/>
          </w:tcPr>
          <w:p w:rsidR="001E4F48" w:rsidRPr="00CC523A" w:rsidRDefault="001E4F48" w:rsidP="006D391D">
            <w:pPr>
              <w:rPr>
                <w:rFonts w:cs="Arial"/>
              </w:rPr>
            </w:pPr>
            <w:r w:rsidRPr="00CC523A">
              <w:rPr>
                <w:rFonts w:cs="Arial"/>
              </w:rPr>
              <w:t>A structure that describes a List data resource, combining the properties defined in the WS-DAI core specification with those defined earlier in this section.</w:t>
            </w:r>
          </w:p>
        </w:tc>
      </w:tr>
    </w:tbl>
    <w:p w:rsidR="001E4F48" w:rsidRPr="001E4F48" w:rsidRDefault="001E4F48" w:rsidP="001E4F48">
      <w:pPr>
        <w:pStyle w:val="Ttulo2"/>
      </w:pPr>
      <w:bookmarkStart w:id="69" w:name="_Toc191461259"/>
      <w:r w:rsidRPr="001E4F48">
        <w:t>Configurable List Description</w:t>
      </w:r>
      <w:bookmarkEnd w:id="69"/>
    </w:p>
    <w:p w:rsidR="001E4F48" w:rsidRPr="00CC523A" w:rsidRDefault="001E4F48" w:rsidP="001E4F48">
      <w:pPr>
        <w:pStyle w:val="normal0"/>
        <w:rPr>
          <w:lang w:val="en-US"/>
        </w:rPr>
      </w:pPr>
      <w:r w:rsidRPr="00CC523A">
        <w:rPr>
          <w:lang w:val="en-US"/>
        </w:rPr>
        <w:t>No extra configurable properties are defined for List.</w:t>
      </w:r>
    </w:p>
    <w:p w:rsidR="001E4F48" w:rsidRPr="001E4F48" w:rsidRDefault="001E4F48" w:rsidP="001E4F48">
      <w:pPr>
        <w:pStyle w:val="Ttulo2"/>
      </w:pPr>
      <w:bookmarkStart w:id="70" w:name="_Toc191461260"/>
      <w:r w:rsidRPr="001E4F48">
        <w:lastRenderedPageBreak/>
        <w:t>ListAccess</w:t>
      </w:r>
      <w:r w:rsidR="00212ACC">
        <w:t xml:space="preserve"> Messages</w:t>
      </w:r>
      <w:bookmarkEnd w:id="70"/>
    </w:p>
    <w:p w:rsidR="001E4F48" w:rsidRPr="00CC523A" w:rsidRDefault="001E4F48" w:rsidP="001E4F48">
      <w:pPr>
        <w:pStyle w:val="normal0"/>
        <w:rPr>
          <w:lang w:val="en-US"/>
        </w:rPr>
      </w:pPr>
      <w:r w:rsidRPr="00CC523A">
        <w:rPr>
          <w:lang w:val="en-US"/>
        </w:rPr>
        <w:t>This interface provides the basic operations needed for managing generic lists. Operations are provided for dealing with a concrete node of a list.</w:t>
      </w:r>
    </w:p>
    <w:p w:rsidR="001E4F48" w:rsidRPr="00CC523A" w:rsidRDefault="001E4F48" w:rsidP="001E4F48">
      <w:pPr>
        <w:pStyle w:val="Ttulo3"/>
      </w:pPr>
      <w:r w:rsidRPr="00CC523A">
        <w:t>ListAccess::GetListPropertyDocument</w:t>
      </w:r>
    </w:p>
    <w:p w:rsidR="001E4F48" w:rsidRPr="00CC523A" w:rsidRDefault="001E4F48" w:rsidP="001E4F48">
      <w:pPr>
        <w:pStyle w:val="normal0"/>
        <w:rPr>
          <w:lang w:val="en-US"/>
        </w:rPr>
      </w:pPr>
      <w:r w:rsidRPr="00CC523A">
        <w:rPr>
          <w:lang w:val="en-US"/>
        </w:rPr>
        <w:t>Allows a copy of the ListPropertyDocument document to be retrieved.</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GetListPropertyDocumentRequest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GetListPropertyDocumentResponse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GetListPropertyDocumentDataset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GetListPropertyDocumentDatasetData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ListPropertyDocument* – The properties described in the data description section.</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NumberOfRepositories – The number of available repositories.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name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NotAuthorizedFault - The consumer is not authorized to perform this operation at this time.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the ConcurrentAccess is false.</w:t>
      </w:r>
    </w:p>
    <w:p w:rsidR="001E4F48" w:rsidRPr="00CC523A" w:rsidRDefault="001E4F48" w:rsidP="001E4F48">
      <w:pPr>
        <w:pStyle w:val="Ttulo3"/>
        <w:rPr>
          <w:rFonts w:ascii="Arial" w:hAnsi="Arial" w:cs="Arial"/>
        </w:rPr>
      </w:pPr>
      <w:r w:rsidRPr="00CC523A">
        <w:t>ListAccess::GetMembers</w:t>
      </w:r>
    </w:p>
    <w:p w:rsidR="001E4F48" w:rsidRPr="00CC523A" w:rsidRDefault="001E4F48" w:rsidP="001E4F48">
      <w:pPr>
        <w:pStyle w:val="normal0"/>
        <w:rPr>
          <w:lang w:val="en-US"/>
        </w:rPr>
      </w:pPr>
      <w:r w:rsidRPr="00CC523A">
        <w:rPr>
          <w:lang w:val="en-US"/>
        </w:rPr>
        <w:t>Retrieve the set of members defined for this list node.</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GetMembersRequest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GetMembersResponse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lastRenderedPageBreak/>
        <w:t xml:space="preserve">GetMembersDataset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GetMembersDatasetData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MemberURI* – The URIs of the members of this node of the list.</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NumberOfMembers – The number of members that were retrieved.</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ListAccess::GetNodes</w:t>
      </w:r>
    </w:p>
    <w:p w:rsidR="001E4F48" w:rsidRPr="00CC523A" w:rsidRDefault="001E4F48" w:rsidP="001E4F48">
      <w:pPr>
        <w:pStyle w:val="normal0"/>
        <w:rPr>
          <w:lang w:val="en-US"/>
        </w:rPr>
      </w:pPr>
      <w:r w:rsidRPr="00CC523A">
        <w:rPr>
          <w:lang w:val="en-US"/>
        </w:rPr>
        <w:t>Retrieve the URIs of the next nodes defined for the list node.</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GetNodesRequest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GetNodesResponse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GetNodesDataset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GetNodesDatasetData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NodeURI* – The URIs of the next nodes.</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NumberOfNodes – The number of next nodes that are defined for this node of the list.</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ListAccess::AddMembers</w:t>
      </w:r>
    </w:p>
    <w:p w:rsidR="001E4F48" w:rsidRPr="00CC523A" w:rsidRDefault="001E4F48" w:rsidP="001E4F48">
      <w:pPr>
        <w:pStyle w:val="normal0"/>
        <w:rPr>
          <w:lang w:val="en-US"/>
        </w:rPr>
      </w:pPr>
      <w:r w:rsidRPr="00CC523A">
        <w:rPr>
          <w:lang w:val="en-US"/>
        </w:rPr>
        <w:t>Add members to list node. An attempt SHOULD be made to add all of the specified members even if some additions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AddMembersRequest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lastRenderedPageBreak/>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MemberURI+ – The URIs of the members that will be added to the list node.</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AddMembersResponse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AddMembersDataset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AddMembersDatasetData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MemberResult+ – For each one of the members that were to be added: </w:t>
      </w:r>
    </w:p>
    <w:p w:rsidR="001E4F48" w:rsidRPr="00CC523A" w:rsidRDefault="001E4F48" w:rsidP="002A4A18">
      <w:pPr>
        <w:numPr>
          <w:ilvl w:val="4"/>
          <w:numId w:val="15"/>
        </w:numPr>
        <w:spacing w:before="100" w:beforeAutospacing="1" w:after="100" w:afterAutospacing="1"/>
        <w:rPr>
          <w:rFonts w:cs="Arial"/>
        </w:rPr>
      </w:pPr>
      <w:r w:rsidRPr="00CC523A">
        <w:rPr>
          <w:rFonts w:cs="Arial"/>
        </w:rPr>
        <w:t>MemberURI – The URI of the member.</w:t>
      </w:r>
    </w:p>
    <w:p w:rsidR="001E4F48" w:rsidRPr="00CC523A" w:rsidRDefault="001E4F48" w:rsidP="002A4A18">
      <w:pPr>
        <w:numPr>
          <w:ilvl w:val="4"/>
          <w:numId w:val="15"/>
        </w:numPr>
        <w:spacing w:before="100" w:beforeAutospacing="1" w:after="100" w:afterAutospacing="1"/>
        <w:rPr>
          <w:rFonts w:cs="Arial"/>
        </w:rPr>
      </w:pPr>
      <w:r w:rsidRPr="00CC523A">
        <w:rPr>
          <w:rFonts w:cs="Arial"/>
        </w:rPr>
        <w:t xml:space="preserve">Result – The result of the member addition operation for the given resource. Possible values for this are: success; member not added as it already exists; and member not added as the consumer is not authorized. </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NumberOfMembersAdded – The number of members that were added to the list node.</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ListAccess::AddNodes</w:t>
      </w:r>
    </w:p>
    <w:p w:rsidR="001E4F48" w:rsidRPr="00CC523A" w:rsidRDefault="001E4F48" w:rsidP="001E4F48">
      <w:pPr>
        <w:pStyle w:val="normal0"/>
        <w:rPr>
          <w:lang w:val="en-US"/>
        </w:rPr>
      </w:pPr>
      <w:r w:rsidRPr="00CC523A">
        <w:rPr>
          <w:lang w:val="en-US"/>
        </w:rPr>
        <w:t>Add next nodes to the list node. If no nodes are specified, the list SHOULD be finalized. An attempt SHOULD be made to add all of the specified nodes even if some additions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AddNodesRequest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NodeURI* – An OPTIONAL set of URIs of next nodes that will be added to the list node.</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AddNodesResponse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AddNodesDataset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AddNodesDatasetData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NodeResult+ – For each one of the next nodes that were to be added (rdf:nil if none was specified): </w:t>
      </w:r>
    </w:p>
    <w:p w:rsidR="001E4F48" w:rsidRPr="00CC523A" w:rsidRDefault="001E4F48" w:rsidP="002A4A18">
      <w:pPr>
        <w:numPr>
          <w:ilvl w:val="4"/>
          <w:numId w:val="15"/>
        </w:numPr>
        <w:spacing w:before="100" w:beforeAutospacing="1" w:after="100" w:afterAutospacing="1"/>
        <w:rPr>
          <w:rFonts w:cs="Arial"/>
        </w:rPr>
      </w:pPr>
      <w:r w:rsidRPr="00CC523A">
        <w:rPr>
          <w:rFonts w:cs="Arial"/>
        </w:rPr>
        <w:t>NodeURI – The URI of the node.</w:t>
      </w:r>
    </w:p>
    <w:p w:rsidR="001E4F48" w:rsidRPr="00CC523A" w:rsidRDefault="001E4F48" w:rsidP="002A4A18">
      <w:pPr>
        <w:numPr>
          <w:ilvl w:val="4"/>
          <w:numId w:val="15"/>
        </w:numPr>
        <w:spacing w:before="100" w:beforeAutospacing="1" w:after="100" w:afterAutospacing="1"/>
        <w:rPr>
          <w:rFonts w:cs="Arial"/>
        </w:rPr>
      </w:pPr>
      <w:r w:rsidRPr="00CC523A">
        <w:rPr>
          <w:rFonts w:cs="Arial"/>
        </w:rPr>
        <w:lastRenderedPageBreak/>
        <w:t xml:space="preserve">Result – The result of the node addition operation for the given resource. Possible values for this are: success; node not added as it already exists; and node not added as the consumer is not authorized. </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NumberOfNodesAdded – The number of nodes that were added to the list node.</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ListAccess::RemoveMembers</w:t>
      </w:r>
    </w:p>
    <w:p w:rsidR="001E4F48" w:rsidRPr="00CC523A" w:rsidRDefault="001E4F48" w:rsidP="001E4F48">
      <w:pPr>
        <w:pStyle w:val="normal0"/>
        <w:rPr>
          <w:lang w:val="en-US"/>
        </w:rPr>
      </w:pPr>
      <w:r w:rsidRPr="00CC523A">
        <w:rPr>
          <w:lang w:val="en-US"/>
        </w:rPr>
        <w:t>Remove members from this list node. If no members are specified, then all the members of the current node of the list SHOULD be removed. An attempt SHOULD be made to remove all the specified members even if some removals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RemoveMembersRequest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MemberURI* – An OPTIONAL set of URIs of members that will be removed from the list node.</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RemoveMembersResponse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RemoveMembersDataset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RemoveMembersDatasetData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MemberResult* – In case specific members were specified for removal, for each of them: </w:t>
      </w:r>
    </w:p>
    <w:p w:rsidR="001E4F48" w:rsidRPr="00CC523A" w:rsidRDefault="001E4F48" w:rsidP="002A4A18">
      <w:pPr>
        <w:numPr>
          <w:ilvl w:val="4"/>
          <w:numId w:val="15"/>
        </w:numPr>
        <w:spacing w:before="100" w:beforeAutospacing="1" w:after="100" w:afterAutospacing="1"/>
        <w:rPr>
          <w:rFonts w:cs="Arial"/>
        </w:rPr>
      </w:pPr>
      <w:r w:rsidRPr="00CC523A">
        <w:rPr>
          <w:rFonts w:cs="Arial"/>
        </w:rPr>
        <w:t>MemberURI – The URI of the member.</w:t>
      </w:r>
    </w:p>
    <w:p w:rsidR="001E4F48" w:rsidRPr="00CC523A" w:rsidRDefault="001E4F48" w:rsidP="002A4A18">
      <w:pPr>
        <w:numPr>
          <w:ilvl w:val="4"/>
          <w:numId w:val="15"/>
        </w:numPr>
        <w:spacing w:before="100" w:beforeAutospacing="1" w:after="100" w:afterAutospacing="1"/>
        <w:rPr>
          <w:rFonts w:cs="Arial"/>
        </w:rPr>
      </w:pPr>
      <w:r w:rsidRPr="00CC523A">
        <w:rPr>
          <w:rFonts w:cs="Arial"/>
        </w:rPr>
        <w:t xml:space="preserve">Result – The result of the member removal operation for the given resource. Possible values for this are: success; member not removed as it does not exist; and member not removed as the consumer is not authorized. </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NumberOfMembersRemoved – The number of members that were removed from the list node.</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lastRenderedPageBreak/>
        <w:t>ListAccess::RemoveNodes</w:t>
      </w:r>
    </w:p>
    <w:p w:rsidR="001E4F48" w:rsidRPr="00CC523A" w:rsidRDefault="001E4F48" w:rsidP="001E4F48">
      <w:pPr>
        <w:pStyle w:val="normal0"/>
        <w:rPr>
          <w:lang w:val="en-US"/>
        </w:rPr>
      </w:pPr>
      <w:r w:rsidRPr="00CC523A">
        <w:rPr>
          <w:lang w:val="en-US"/>
        </w:rPr>
        <w:t>Remove next nodes from this list node. If no nodes are specified, then all the nodes SHOULD be removed. An attempt SHOULD be made to remove all of the specified next nodes even if some removals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RemoveNodesRequest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NodeURI* – An OPTIONAL set of URIs of next nodes that will be removed from the list node.</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RemoveNodesResponse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RemoveNodesDataset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RemoveNodesDatasetData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NodeResult* – In case specific next nodes were specified for removal, for each of them: </w:t>
      </w:r>
    </w:p>
    <w:p w:rsidR="001E4F48" w:rsidRPr="00CC523A" w:rsidRDefault="001E4F48" w:rsidP="002A4A18">
      <w:pPr>
        <w:numPr>
          <w:ilvl w:val="4"/>
          <w:numId w:val="15"/>
        </w:numPr>
        <w:spacing w:before="100" w:beforeAutospacing="1" w:after="100" w:afterAutospacing="1"/>
        <w:rPr>
          <w:rFonts w:cs="Arial"/>
        </w:rPr>
      </w:pPr>
      <w:r w:rsidRPr="00CC523A">
        <w:rPr>
          <w:rFonts w:cs="Arial"/>
        </w:rPr>
        <w:t>NodeURI – The URI of the node.</w:t>
      </w:r>
    </w:p>
    <w:p w:rsidR="001E4F48" w:rsidRPr="00CC523A" w:rsidRDefault="001E4F48" w:rsidP="002A4A18">
      <w:pPr>
        <w:numPr>
          <w:ilvl w:val="4"/>
          <w:numId w:val="15"/>
        </w:numPr>
        <w:spacing w:before="100" w:beforeAutospacing="1" w:after="100" w:afterAutospacing="1"/>
        <w:rPr>
          <w:rFonts w:cs="Arial"/>
        </w:rPr>
      </w:pPr>
      <w:r w:rsidRPr="00CC523A">
        <w:rPr>
          <w:rFonts w:cs="Arial"/>
        </w:rPr>
        <w:t xml:space="preserve">Result – The result of the node removal operation for the given resource. Possible values for this are: success; node not removed as it already exists; and node not removed as the consumer is not authorized. </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NumberOfNodesRemoved – The number of nodes that were removed from the list node.</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ListAccess::AreMembers</w:t>
      </w:r>
    </w:p>
    <w:p w:rsidR="001E4F48" w:rsidRPr="00CC523A" w:rsidRDefault="001E4F48" w:rsidP="001E4F48">
      <w:pPr>
        <w:pStyle w:val="normal0"/>
        <w:rPr>
          <w:lang w:val="en-US"/>
        </w:rPr>
      </w:pPr>
      <w:r w:rsidRPr="00CC523A">
        <w:rPr>
          <w:lang w:val="en-US"/>
        </w:rPr>
        <w:t>Check if the specified resources are members of the list node. An attempt SHOULD be made to check all the specified resources even if some checks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AreMembersRequest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MemberURI+ – The URIs of the members that will be checked.</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lastRenderedPageBreak/>
        <w:t xml:space="preserve">AreMembersResponse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AreMembersDataset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AreMembersDatasetData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MemberResult+ – For each one of the members that were to be checked </w:t>
      </w:r>
    </w:p>
    <w:p w:rsidR="001E4F48" w:rsidRPr="00CC523A" w:rsidRDefault="001E4F48" w:rsidP="002A4A18">
      <w:pPr>
        <w:numPr>
          <w:ilvl w:val="4"/>
          <w:numId w:val="15"/>
        </w:numPr>
        <w:spacing w:before="100" w:beforeAutospacing="1" w:after="100" w:afterAutospacing="1"/>
        <w:rPr>
          <w:rFonts w:cs="Arial"/>
        </w:rPr>
      </w:pPr>
      <w:r w:rsidRPr="00CC523A">
        <w:rPr>
          <w:rFonts w:cs="Arial"/>
        </w:rPr>
        <w:t>MemberURI – The URI of the member.</w:t>
      </w:r>
    </w:p>
    <w:p w:rsidR="001E4F48" w:rsidRPr="00CC523A" w:rsidRDefault="001E4F48" w:rsidP="002A4A18">
      <w:pPr>
        <w:numPr>
          <w:ilvl w:val="4"/>
          <w:numId w:val="15"/>
        </w:numPr>
        <w:spacing w:before="100" w:beforeAutospacing="1" w:after="100" w:afterAutospacing="1"/>
        <w:rPr>
          <w:rFonts w:cs="Arial"/>
        </w:rPr>
      </w:pPr>
      <w:r w:rsidRPr="00CC523A">
        <w:rPr>
          <w:rFonts w:cs="Arial"/>
        </w:rPr>
        <w:t xml:space="preserve">Result – The result of the member check operation for the given resource. Possible values for this are: true, false and resource not checked as the consumer is not authorized. </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ListAccess::AreNodes</w:t>
      </w:r>
    </w:p>
    <w:p w:rsidR="001E4F48" w:rsidRPr="00CC523A" w:rsidRDefault="001E4F48" w:rsidP="001E4F48">
      <w:pPr>
        <w:pStyle w:val="normal0"/>
        <w:rPr>
          <w:lang w:val="en-US"/>
        </w:rPr>
      </w:pPr>
      <w:r w:rsidRPr="00CC523A">
        <w:rPr>
          <w:lang w:val="en-US"/>
        </w:rPr>
        <w:t>Check if the specified resources are next nodes of the list node. An attempt SHOULD be made to check all the specified resources even if some checks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AreNodesRequest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NodeURI+ – The URIs of next nodes that will be checked.</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AreNodesResponse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AreNodesDataset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AreNodesDatasetData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NodeResult+ – For each one of the next nodes that were to be checked: </w:t>
      </w:r>
    </w:p>
    <w:p w:rsidR="001E4F48" w:rsidRPr="00CC523A" w:rsidRDefault="001E4F48" w:rsidP="002A4A18">
      <w:pPr>
        <w:numPr>
          <w:ilvl w:val="4"/>
          <w:numId w:val="15"/>
        </w:numPr>
        <w:spacing w:before="100" w:beforeAutospacing="1" w:after="100" w:afterAutospacing="1"/>
        <w:rPr>
          <w:rFonts w:cs="Arial"/>
        </w:rPr>
      </w:pPr>
      <w:r w:rsidRPr="00CC523A">
        <w:rPr>
          <w:rFonts w:cs="Arial"/>
        </w:rPr>
        <w:t>NodeURI – The URI of the node.</w:t>
      </w:r>
    </w:p>
    <w:p w:rsidR="001E4F48" w:rsidRPr="00CC523A" w:rsidRDefault="001E4F48" w:rsidP="002A4A18">
      <w:pPr>
        <w:numPr>
          <w:ilvl w:val="4"/>
          <w:numId w:val="15"/>
        </w:numPr>
        <w:spacing w:before="100" w:beforeAutospacing="1" w:after="100" w:afterAutospacing="1"/>
        <w:rPr>
          <w:rFonts w:cs="Arial"/>
        </w:rPr>
      </w:pPr>
      <w:r w:rsidRPr="00CC523A">
        <w:rPr>
          <w:rFonts w:cs="Arial"/>
        </w:rPr>
        <w:t xml:space="preserve">Result – The result of the node check operation for the given resource. Possible values for this are: true, false, and node not checked as the consumer is not authorized. </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1E4F48" w:rsidRDefault="001E4F48" w:rsidP="001E4F48">
      <w:pPr>
        <w:pStyle w:val="Ttulo2"/>
        <w:rPr>
          <w:rFonts w:cs="Arial"/>
          <w:szCs w:val="22"/>
        </w:rPr>
      </w:pPr>
      <w:bookmarkStart w:id="71" w:name="_Toc191461261"/>
      <w:r w:rsidRPr="001E4F48">
        <w:lastRenderedPageBreak/>
        <w:t>ListFactory</w:t>
      </w:r>
      <w:r w:rsidR="00212ACC">
        <w:t xml:space="preserve"> Messages</w:t>
      </w:r>
      <w:bookmarkEnd w:id="71"/>
    </w:p>
    <w:p w:rsidR="001E4F48" w:rsidRPr="00CC523A" w:rsidRDefault="001E4F48" w:rsidP="001E4F48">
      <w:pPr>
        <w:pStyle w:val="normal0"/>
        <w:rPr>
          <w:lang w:val="en-US"/>
        </w:rPr>
      </w:pPr>
      <w:r w:rsidRPr="00CC523A">
        <w:rPr>
          <w:lang w:val="en-US"/>
        </w:rPr>
        <w:t>The interface provides operations for creating instances of data services which implement specific interfaces that provide added value ope</w:t>
      </w:r>
      <w:r w:rsidR="006D391D">
        <w:rPr>
          <w:lang w:val="en-US"/>
        </w:rPr>
        <w:t>rations for dealing with lists.</w:t>
      </w:r>
    </w:p>
    <w:p w:rsidR="001E4F48" w:rsidRPr="00CC523A" w:rsidRDefault="001E4F48" w:rsidP="001E4F48">
      <w:pPr>
        <w:pStyle w:val="Ttulo3"/>
      </w:pPr>
      <w:r w:rsidRPr="00CC523A">
        <w:t>ListFactory::GetListIteratorFactory</w:t>
      </w:r>
    </w:p>
    <w:p w:rsidR="001E4F48" w:rsidRPr="00CC523A" w:rsidRDefault="001E4F48" w:rsidP="001E4F48">
      <w:pPr>
        <w:pStyle w:val="normal0"/>
        <w:rPr>
          <w:lang w:val="en-US"/>
        </w:rPr>
      </w:pPr>
      <w:r w:rsidRPr="00CC523A">
        <w:rPr>
          <w:lang w:val="en-US"/>
        </w:rPr>
        <w:t xml:space="preserve">Returns the endpoint reference of a list data resource that represents this collection, but provides access through the LisIteratorAccess port type. </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GetListIteratorFactoryRequest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PortTypeQName? – An OPTIONAL parameter that specifies the QName of the portType through which the resulting data should be accesed. The QName value here MUST correspond to one that is specified in the ConfigurationMap property.</w:t>
      </w:r>
    </w:p>
    <w:p w:rsidR="001E4F48" w:rsidRPr="00CC523A" w:rsidRDefault="001E4F48" w:rsidP="002A4A18">
      <w:pPr>
        <w:numPr>
          <w:ilvl w:val="1"/>
          <w:numId w:val="15"/>
        </w:numPr>
        <w:spacing w:before="100" w:beforeAutospacing="1" w:after="100" w:afterAutospacing="1"/>
        <w:rPr>
          <w:rFonts w:cs="Arial"/>
        </w:rPr>
      </w:pPr>
      <w:r w:rsidRPr="00CC523A">
        <w:rPr>
          <w:rFonts w:cs="Arial"/>
        </w:rPr>
        <w:t>ConfigurationDocument? – An OPTIONAL parameter that includes a document that specifies the properties of the data resource that is to be used to access the resulting data. The properties contained in this document are those defined in the WS-DAI specification.</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PreferredTargetService? – An </w:t>
      </w:r>
      <w:r w:rsidR="00D5138D">
        <w:rPr>
          <w:rFonts w:cs="Arial"/>
        </w:rPr>
        <w:t>OPTIONAL</w:t>
      </w:r>
      <w:r w:rsidRPr="00CC523A">
        <w:rPr>
          <w:rFonts w:cs="Arial"/>
        </w:rPr>
        <w:t xml:space="preserve"> parameter that identifies a EPR of the preferred service that is to act as the host for the new data resource.</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GetListIteratorFactoryResponse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DataResourceAddress* – A list of data resource addresses.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name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InvalidPortTypeQNameFault - The PortTypeQName is not in the collection defined by the ConfigurationMap property.</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InvalidConfigurationDocumentFault - The ConfigurationDocument specified is not valid according to the ConfigurationDocumentQName when the ConfigurationMap is indexed by the specified PortTypeQName.</w:t>
      </w:r>
    </w:p>
    <w:p w:rsidR="001E4F48" w:rsidRPr="00CC523A" w:rsidRDefault="001E4F48" w:rsidP="002A4A18">
      <w:pPr>
        <w:numPr>
          <w:ilvl w:val="0"/>
          <w:numId w:val="15"/>
        </w:numPr>
        <w:spacing w:before="100" w:beforeAutospacing="1" w:after="100" w:afterAutospacing="1"/>
        <w:rPr>
          <w:rFonts w:cs="Arial"/>
        </w:rPr>
      </w:pPr>
      <w:r w:rsidRPr="00CC523A">
        <w:rPr>
          <w:rFonts w:cs="Arial"/>
        </w:rPr>
        <w:t>NotAuthorizedFault - The consumer is not authorized to perform this operation at this time.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the ConcurrentAccess is false.</w:t>
      </w:r>
    </w:p>
    <w:p w:rsidR="001E4F48" w:rsidRPr="001E4F48" w:rsidRDefault="001E4F48" w:rsidP="001E4F48">
      <w:pPr>
        <w:pStyle w:val="Ttulo2"/>
        <w:rPr>
          <w:rFonts w:cs="Arial"/>
          <w:szCs w:val="22"/>
        </w:rPr>
      </w:pPr>
      <w:bookmarkStart w:id="72" w:name="_Toc191461262"/>
      <w:commentRangeStart w:id="73"/>
      <w:r w:rsidRPr="001E4F48">
        <w:t>ListIterator</w:t>
      </w:r>
      <w:r w:rsidR="006D391D">
        <w:t>Access</w:t>
      </w:r>
      <w:commentRangeEnd w:id="73"/>
      <w:r w:rsidR="006D391D">
        <w:rPr>
          <w:rStyle w:val="Refdecomentario"/>
        </w:rPr>
        <w:commentReference w:id="73"/>
      </w:r>
      <w:r w:rsidR="00212ACC">
        <w:t xml:space="preserve"> Messages</w:t>
      </w:r>
      <w:bookmarkEnd w:id="72"/>
    </w:p>
    <w:p w:rsidR="001E4F48" w:rsidRPr="00CC523A" w:rsidRDefault="001E4F48" w:rsidP="001E4F48">
      <w:pPr>
        <w:pStyle w:val="normal0"/>
        <w:rPr>
          <w:lang w:val="en-US"/>
        </w:rPr>
      </w:pPr>
      <w:r w:rsidRPr="00CC523A">
        <w:rPr>
          <w:lang w:val="en-US"/>
        </w:rPr>
        <w:t>The interface provides operations for traversing the members of the container following the Iterator pattern. The interface provides the means for traversing the container in two directions: forwards and backwards. The consumer can also decide whether he wants to traverse the list by node or by member, that is, retrieving sets of members located in the same node or retrieving one member at a time</w:t>
      </w:r>
      <w:r w:rsidR="006D391D">
        <w:rPr>
          <w:lang w:val="en-US"/>
        </w:rPr>
        <w:t>.</w:t>
      </w:r>
    </w:p>
    <w:p w:rsidR="001E4F48" w:rsidRPr="00CC523A" w:rsidRDefault="001E4F48" w:rsidP="001E4F48">
      <w:pPr>
        <w:pStyle w:val="Ttulo3"/>
      </w:pPr>
      <w:r w:rsidRPr="00CC523A">
        <w:lastRenderedPageBreak/>
        <w:t>ListIterator</w:t>
      </w:r>
      <w:r w:rsidR="006D391D">
        <w:t>Access</w:t>
      </w:r>
      <w:r w:rsidRPr="00CC523A">
        <w:t>::GetNext</w:t>
      </w:r>
    </w:p>
    <w:p w:rsidR="001E4F48" w:rsidRPr="00CC523A" w:rsidRDefault="001E4F48" w:rsidP="001E4F48">
      <w:pPr>
        <w:pStyle w:val="normal0"/>
        <w:rPr>
          <w:lang w:val="en-US"/>
        </w:rPr>
      </w:pPr>
      <w:r w:rsidRPr="00CC523A">
        <w:rPr>
          <w:lang w:val="en-US"/>
        </w:rPr>
        <w:t>Retrieve the next set of members. The consumer MAY specify the direction in which he is traversing the list.</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GetNextRequest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Direction? – An OPTIONAL parameter that determines the direction in which the user is traversing the list. Possible values for this are: Forwards and Backwards. The default value for this parameter is Forwards.</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GetNextResponse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GetNextDataset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GetNextDatasetData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MemberURI* – The URIs of the next members of the list.</w:t>
      </w:r>
    </w:p>
    <w:p w:rsidR="001E4F48" w:rsidRPr="00CC523A" w:rsidRDefault="001E4F48" w:rsidP="002A4A18">
      <w:pPr>
        <w:numPr>
          <w:ilvl w:val="2"/>
          <w:numId w:val="15"/>
        </w:numPr>
        <w:spacing w:before="100" w:beforeAutospacing="1" w:after="100" w:afterAutospacing="1"/>
        <w:rPr>
          <w:rFonts w:cs="Arial"/>
        </w:rPr>
      </w:pPr>
      <w:r w:rsidRPr="00CC523A">
        <w:rPr>
          <w:rFonts w:cs="Arial"/>
        </w:rPr>
        <w:t>Direction – The direction in which the user is traversing the list.</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NumberOfMembers – The number of next members that were retrieved from the list.</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2A4A18">
      <w:pPr>
        <w:numPr>
          <w:ilvl w:val="0"/>
          <w:numId w:val="15"/>
        </w:numPr>
        <w:spacing w:before="100" w:beforeAutospacing="1" w:after="100" w:afterAutospacing="1"/>
        <w:rPr>
          <w:rFonts w:cs="Arial"/>
        </w:rPr>
      </w:pPr>
      <w:r w:rsidRPr="00CC523A">
        <w:rPr>
          <w:rFonts w:cs="Arial"/>
        </w:rPr>
        <w:t>MemberNotDefinedFault - No more members have been defined for the container.</w:t>
      </w:r>
    </w:p>
    <w:p w:rsidR="001E4F48" w:rsidRPr="00CC523A" w:rsidRDefault="001E4F48" w:rsidP="001E4F48">
      <w:pPr>
        <w:pStyle w:val="Ttulo3"/>
        <w:rPr>
          <w:rFonts w:ascii="Arial" w:hAnsi="Arial" w:cs="Arial"/>
        </w:rPr>
      </w:pPr>
      <w:r w:rsidRPr="00CC523A">
        <w:t>ListIterator</w:t>
      </w:r>
      <w:r w:rsidR="006D391D">
        <w:t>Access</w:t>
      </w:r>
      <w:r w:rsidRPr="00CC523A">
        <w:t>::HasNext</w:t>
      </w:r>
    </w:p>
    <w:p w:rsidR="001E4F48" w:rsidRPr="00CC523A" w:rsidRDefault="001E4F48" w:rsidP="001E4F48">
      <w:pPr>
        <w:pStyle w:val="normal0"/>
        <w:rPr>
          <w:lang w:val="en-US"/>
        </w:rPr>
      </w:pPr>
      <w:r w:rsidRPr="00CC523A">
        <w:rPr>
          <w:lang w:val="en-US"/>
        </w:rPr>
        <w:t>Check if more members are available. The consumer MAY specify the direction in which he is traversing the list.</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HasNextRequest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DirectionType? – An OPTIONAL parameter that determines the direction in which the user is traversing the list. Possible values for this are: Forwards and Backwards. The default value for this parameter is Forwards.</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lastRenderedPageBreak/>
        <w:t xml:space="preserve">HasNextResponse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HasNextDataset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HasNextDatasetData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Result – Whether or not a next member set is available. Possible values for this are: true, false and availability could not be checked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Direction – The direction in which the user is traversing the list.</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1E4F48" w:rsidRDefault="001E4F48" w:rsidP="001E4F48">
      <w:pPr>
        <w:pStyle w:val="Ttulo1"/>
        <w:rPr>
          <w:rFonts w:cs="Arial"/>
          <w:szCs w:val="24"/>
        </w:rPr>
      </w:pPr>
      <w:bookmarkStart w:id="74" w:name="_Toc191461263"/>
      <w:r w:rsidRPr="001E4F48">
        <w:t>Container</w:t>
      </w:r>
      <w:bookmarkEnd w:id="74"/>
    </w:p>
    <w:p w:rsidR="001E4F48" w:rsidRPr="001E4F48" w:rsidRDefault="001E4F48" w:rsidP="001E4F48">
      <w:pPr>
        <w:pStyle w:val="Ttulo2"/>
      </w:pPr>
      <w:bookmarkStart w:id="75" w:name="_Toc191461264"/>
      <w:r w:rsidRPr="001E4F48">
        <w:t>Static Container Description</w:t>
      </w:r>
      <w:bookmarkEnd w:id="75"/>
    </w:p>
    <w:p w:rsidR="001E4F48" w:rsidRPr="00CC523A" w:rsidRDefault="001E4F48" w:rsidP="001E4F48">
      <w:pPr>
        <w:pStyle w:val="normal0"/>
        <w:rPr>
          <w:lang w:val="en-US"/>
        </w:rPr>
      </w:pPr>
      <w:r w:rsidRPr="00CC523A">
        <w:rPr>
          <w:lang w:val="en-US"/>
        </w:rPr>
        <w:t>The elements defined in this section live under a ContainerPropertyDocument that extends the PropertyDocument defined in the WS-DAI core specification.</w:t>
      </w:r>
    </w:p>
    <w:p w:rsidR="001E4F48" w:rsidRPr="00CC523A" w:rsidRDefault="001E4F48" w:rsidP="001E4F48">
      <w:pPr>
        <w:pStyle w:val="Ttulo3"/>
      </w:pPr>
      <w:r w:rsidRPr="00CC523A">
        <w:t>RepositoryName</w:t>
      </w:r>
    </w:p>
    <w:p w:rsidR="001E4F48" w:rsidRPr="00456418" w:rsidRDefault="001E4F48" w:rsidP="00953BD9">
      <w:pPr>
        <w:pStyle w:val="HTMLconformatoprevio"/>
        <w:shd w:val="clear" w:color="auto" w:fill="E0E0E0"/>
        <w:jc w:val="left"/>
        <w:rPr>
          <w:sz w:val="16"/>
          <w:szCs w:val="18"/>
        </w:rPr>
      </w:pPr>
      <w:r w:rsidRPr="00456418">
        <w:rPr>
          <w:sz w:val="16"/>
          <w:szCs w:val="18"/>
        </w:rPr>
        <w:t>&lt;xs:element name="RepositoryName" type="xs:anyURI"/&gt;</w:t>
      </w:r>
    </w:p>
    <w:tbl>
      <w:tblPr>
        <w:tblW w:w="5000" w:type="pct"/>
        <w:tblCellSpacing w:w="0" w:type="dxa"/>
        <w:tblCellMar>
          <w:left w:w="0" w:type="dxa"/>
          <w:right w:w="0" w:type="dxa"/>
        </w:tblCellMar>
        <w:tblLook w:val="04A0"/>
      </w:tblPr>
      <w:tblGrid>
        <w:gridCol w:w="432"/>
        <w:gridCol w:w="8208"/>
      </w:tblGrid>
      <w:tr w:rsidR="001E4F48" w:rsidRPr="00CC523A" w:rsidTr="006D391D">
        <w:trPr>
          <w:tblCellSpacing w:w="0" w:type="dxa"/>
        </w:trPr>
        <w:tc>
          <w:tcPr>
            <w:tcW w:w="0" w:type="auto"/>
            <w:gridSpan w:val="2"/>
            <w:vAlign w:val="center"/>
            <w:hideMark/>
          </w:tcPr>
          <w:p w:rsidR="001E4F48" w:rsidRPr="00CC523A" w:rsidRDefault="001E4F48" w:rsidP="00953BD9">
            <w:pPr>
              <w:rPr>
                <w:rFonts w:cs="Arial"/>
              </w:rPr>
            </w:pPr>
            <w:r w:rsidRPr="00CC523A">
              <w:rPr>
                <w:rFonts w:cs="Arial"/>
              </w:rPr>
              <w:t>/wro:RepositoryName</w:t>
            </w:r>
          </w:p>
        </w:tc>
      </w:tr>
      <w:tr w:rsidR="001E4F48" w:rsidRPr="00CC523A" w:rsidTr="006D391D">
        <w:trPr>
          <w:tblCellSpacing w:w="0" w:type="dxa"/>
        </w:trPr>
        <w:tc>
          <w:tcPr>
            <w:tcW w:w="250" w:type="pct"/>
            <w:vAlign w:val="center"/>
            <w:hideMark/>
          </w:tcPr>
          <w:p w:rsidR="001E4F48" w:rsidRPr="00CC523A" w:rsidRDefault="001E4F48" w:rsidP="006D391D">
            <w:pPr>
              <w:rPr>
                <w:rFonts w:cs="Arial"/>
              </w:rPr>
            </w:pPr>
            <w:r w:rsidRPr="00CC523A">
              <w:rPr>
                <w:rFonts w:cs="Arial"/>
              </w:rPr>
              <w:t xml:space="preserve">  </w:t>
            </w:r>
          </w:p>
        </w:tc>
        <w:tc>
          <w:tcPr>
            <w:tcW w:w="4750" w:type="pct"/>
            <w:vAlign w:val="center"/>
            <w:hideMark/>
          </w:tcPr>
          <w:p w:rsidR="001E4F48" w:rsidRPr="00CC523A" w:rsidRDefault="001E4F48" w:rsidP="006D391D">
            <w:pPr>
              <w:rPr>
                <w:rFonts w:cs="Arial"/>
              </w:rPr>
            </w:pPr>
            <w:r w:rsidRPr="00CC523A">
              <w:rPr>
                <w:rFonts w:cs="Arial"/>
              </w:rPr>
              <w:t>The name of the repository in which the RDF(S) container represented by this data resource is originally defined.</w:t>
            </w:r>
          </w:p>
        </w:tc>
      </w:tr>
    </w:tbl>
    <w:p w:rsidR="001E4F48" w:rsidRPr="00CC523A" w:rsidRDefault="001E4F48" w:rsidP="001E4F48">
      <w:pPr>
        <w:pStyle w:val="Ttulo3"/>
      </w:pPr>
      <w:r w:rsidRPr="00CC523A">
        <w:t>ResourceURI</w:t>
      </w:r>
    </w:p>
    <w:p w:rsidR="001E4F48" w:rsidRPr="00456418" w:rsidRDefault="001E4F48" w:rsidP="00953BD9">
      <w:pPr>
        <w:pStyle w:val="HTMLconformatoprevio"/>
        <w:shd w:val="clear" w:color="auto" w:fill="E0E0E0"/>
        <w:jc w:val="left"/>
        <w:rPr>
          <w:sz w:val="16"/>
          <w:szCs w:val="18"/>
        </w:rPr>
      </w:pPr>
      <w:r w:rsidRPr="00456418">
        <w:rPr>
          <w:sz w:val="16"/>
          <w:szCs w:val="18"/>
        </w:rPr>
        <w:t>&lt;xs:element name="ResourceURI" type="xs:anyURI"/&gt;</w:t>
      </w:r>
    </w:p>
    <w:tbl>
      <w:tblPr>
        <w:tblW w:w="5000" w:type="pct"/>
        <w:tblCellSpacing w:w="0" w:type="dxa"/>
        <w:tblCellMar>
          <w:left w:w="0" w:type="dxa"/>
          <w:right w:w="0" w:type="dxa"/>
        </w:tblCellMar>
        <w:tblLook w:val="04A0"/>
      </w:tblPr>
      <w:tblGrid>
        <w:gridCol w:w="432"/>
        <w:gridCol w:w="8208"/>
      </w:tblGrid>
      <w:tr w:rsidR="001E4F48" w:rsidRPr="00CC523A" w:rsidTr="006D391D">
        <w:trPr>
          <w:tblCellSpacing w:w="0" w:type="dxa"/>
        </w:trPr>
        <w:tc>
          <w:tcPr>
            <w:tcW w:w="0" w:type="auto"/>
            <w:gridSpan w:val="2"/>
            <w:vAlign w:val="center"/>
            <w:hideMark/>
          </w:tcPr>
          <w:p w:rsidR="001E4F48" w:rsidRPr="00CC523A" w:rsidRDefault="001E4F48" w:rsidP="00953BD9">
            <w:pPr>
              <w:rPr>
                <w:rFonts w:cs="Arial"/>
              </w:rPr>
            </w:pPr>
            <w:r w:rsidRPr="00CC523A">
              <w:rPr>
                <w:rFonts w:cs="Arial"/>
              </w:rPr>
              <w:t>/wro:ResourceURI</w:t>
            </w:r>
          </w:p>
        </w:tc>
      </w:tr>
      <w:tr w:rsidR="001E4F48" w:rsidRPr="00CC523A" w:rsidTr="006D391D">
        <w:trPr>
          <w:tblCellSpacing w:w="0" w:type="dxa"/>
        </w:trPr>
        <w:tc>
          <w:tcPr>
            <w:tcW w:w="250" w:type="pct"/>
            <w:vAlign w:val="center"/>
            <w:hideMark/>
          </w:tcPr>
          <w:p w:rsidR="001E4F48" w:rsidRPr="00CC523A" w:rsidRDefault="001E4F48" w:rsidP="006D391D">
            <w:pPr>
              <w:rPr>
                <w:rFonts w:cs="Arial"/>
              </w:rPr>
            </w:pPr>
            <w:r w:rsidRPr="00CC523A">
              <w:rPr>
                <w:rFonts w:cs="Arial"/>
              </w:rPr>
              <w:t xml:space="preserve">  </w:t>
            </w:r>
          </w:p>
        </w:tc>
        <w:tc>
          <w:tcPr>
            <w:tcW w:w="4750" w:type="pct"/>
            <w:vAlign w:val="center"/>
            <w:hideMark/>
          </w:tcPr>
          <w:p w:rsidR="001E4F48" w:rsidRPr="00CC523A" w:rsidRDefault="001E4F48" w:rsidP="006D391D">
            <w:pPr>
              <w:rPr>
                <w:rFonts w:cs="Arial"/>
              </w:rPr>
            </w:pPr>
            <w:r w:rsidRPr="00CC523A">
              <w:rPr>
                <w:rFonts w:cs="Arial"/>
              </w:rPr>
              <w:t>The URI of the RDF(S) container represented by the data resource.</w:t>
            </w:r>
          </w:p>
        </w:tc>
      </w:tr>
    </w:tbl>
    <w:p w:rsidR="001E4F48" w:rsidRPr="00CC523A" w:rsidRDefault="001E4F48" w:rsidP="001E4F48">
      <w:pPr>
        <w:pStyle w:val="Ttulo3"/>
      </w:pPr>
      <w:r w:rsidRPr="00CC523A">
        <w:t>ContainerType</w:t>
      </w:r>
    </w:p>
    <w:p w:rsidR="001E4F48" w:rsidRPr="00456418" w:rsidRDefault="001E4F48" w:rsidP="00953BD9">
      <w:pPr>
        <w:pStyle w:val="HTMLconformatoprevio"/>
        <w:shd w:val="clear" w:color="auto" w:fill="E0E0E0"/>
        <w:jc w:val="left"/>
        <w:rPr>
          <w:sz w:val="16"/>
          <w:szCs w:val="18"/>
        </w:rPr>
      </w:pPr>
      <w:r w:rsidRPr="00456418">
        <w:rPr>
          <w:sz w:val="16"/>
          <w:szCs w:val="18"/>
        </w:rPr>
        <w:t>&lt;xs:element name="ContainerType" type="xs:anyURI"/&gt;</w:t>
      </w:r>
    </w:p>
    <w:tbl>
      <w:tblPr>
        <w:tblW w:w="5000" w:type="pct"/>
        <w:tblCellSpacing w:w="0" w:type="dxa"/>
        <w:tblCellMar>
          <w:left w:w="0" w:type="dxa"/>
          <w:right w:w="0" w:type="dxa"/>
        </w:tblCellMar>
        <w:tblLook w:val="04A0"/>
      </w:tblPr>
      <w:tblGrid>
        <w:gridCol w:w="432"/>
        <w:gridCol w:w="8208"/>
      </w:tblGrid>
      <w:tr w:rsidR="001E4F48" w:rsidRPr="00CC523A" w:rsidTr="006D391D">
        <w:trPr>
          <w:tblCellSpacing w:w="0" w:type="dxa"/>
        </w:trPr>
        <w:tc>
          <w:tcPr>
            <w:tcW w:w="0" w:type="auto"/>
            <w:gridSpan w:val="2"/>
            <w:vAlign w:val="center"/>
            <w:hideMark/>
          </w:tcPr>
          <w:p w:rsidR="001E4F48" w:rsidRPr="00CC523A" w:rsidRDefault="001E4F48" w:rsidP="00953BD9">
            <w:pPr>
              <w:rPr>
                <w:rFonts w:cs="Arial"/>
              </w:rPr>
            </w:pPr>
            <w:r w:rsidRPr="00CC523A">
              <w:rPr>
                <w:rFonts w:cs="Arial"/>
              </w:rPr>
              <w:t>/wro:ContainerType</w:t>
            </w:r>
          </w:p>
        </w:tc>
      </w:tr>
      <w:tr w:rsidR="001E4F48" w:rsidRPr="00CC523A" w:rsidTr="006D391D">
        <w:trPr>
          <w:tblCellSpacing w:w="0" w:type="dxa"/>
        </w:trPr>
        <w:tc>
          <w:tcPr>
            <w:tcW w:w="250" w:type="pct"/>
            <w:vAlign w:val="center"/>
            <w:hideMark/>
          </w:tcPr>
          <w:p w:rsidR="001E4F48" w:rsidRPr="00CC523A" w:rsidRDefault="001E4F48" w:rsidP="006D391D">
            <w:pPr>
              <w:rPr>
                <w:rFonts w:cs="Arial"/>
              </w:rPr>
            </w:pPr>
            <w:r w:rsidRPr="00CC523A">
              <w:rPr>
                <w:rFonts w:cs="Arial"/>
              </w:rPr>
              <w:t xml:space="preserve">  </w:t>
            </w:r>
          </w:p>
        </w:tc>
        <w:tc>
          <w:tcPr>
            <w:tcW w:w="4750" w:type="pct"/>
            <w:vAlign w:val="center"/>
            <w:hideMark/>
          </w:tcPr>
          <w:p w:rsidR="001E4F48" w:rsidRPr="00CC523A" w:rsidRDefault="001E4F48" w:rsidP="006D391D">
            <w:pPr>
              <w:rPr>
                <w:rFonts w:cs="Arial"/>
              </w:rPr>
            </w:pPr>
            <w:r w:rsidRPr="00CC523A">
              <w:rPr>
                <w:rFonts w:cs="Arial"/>
              </w:rPr>
              <w:t>The type of container.</w:t>
            </w:r>
          </w:p>
        </w:tc>
      </w:tr>
    </w:tbl>
    <w:p w:rsidR="001E4F48" w:rsidRPr="00CC523A" w:rsidRDefault="001E4F48" w:rsidP="001E4F48">
      <w:pPr>
        <w:pStyle w:val="Ttulo3"/>
      </w:pPr>
      <w:r w:rsidRPr="00CC523A">
        <w:t>ContainerPropertyDocument</w:t>
      </w:r>
    </w:p>
    <w:p w:rsidR="001E4F48" w:rsidRPr="00456418" w:rsidRDefault="001E4F48" w:rsidP="00953BD9">
      <w:pPr>
        <w:pStyle w:val="HTMLconformatoprevio"/>
        <w:shd w:val="clear" w:color="auto" w:fill="E0E0E0"/>
        <w:jc w:val="left"/>
        <w:rPr>
          <w:sz w:val="16"/>
          <w:szCs w:val="18"/>
        </w:rPr>
      </w:pPr>
      <w:r w:rsidRPr="00456418">
        <w:rPr>
          <w:sz w:val="16"/>
          <w:szCs w:val="18"/>
        </w:rPr>
        <w:t>&lt;xs:complexType name="ContainerPropertyDocumentType"&gt;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&lt;xs:complexContent&gt;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&lt;xs:extension base="wsdai:PropertyDocumentType"&gt;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&lt;xs:sequence&gt;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&lt;xs:element ref="wro:RepositoryName"/&gt;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&lt;xs:element ref="wro:ResourceURI"/&gt;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&lt;xs:element ref="wro:ContainerType"/&gt;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&lt;/xs:sequence&gt;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&lt;/xs:extension&gt;</w:t>
      </w:r>
    </w:p>
    <w:p w:rsidR="001E4F48" w:rsidRPr="00456418" w:rsidRDefault="001E4F48" w:rsidP="00953BD9">
      <w:pPr>
        <w:pStyle w:val="HTMLconformatoprevio"/>
        <w:shd w:val="clear" w:color="auto" w:fill="E0E0E0"/>
        <w:jc w:val="left"/>
        <w:rPr>
          <w:sz w:val="16"/>
          <w:szCs w:val="18"/>
        </w:rPr>
      </w:pPr>
      <w:r w:rsidRPr="00456418">
        <w:rPr>
          <w:sz w:val="16"/>
          <w:szCs w:val="18"/>
        </w:rPr>
        <w:t xml:space="preserve">  &lt;/xs:complexContent&gt;</w:t>
      </w:r>
    </w:p>
    <w:p w:rsidR="001E4F48" w:rsidRPr="00456418" w:rsidRDefault="001E4F48" w:rsidP="00953BD9">
      <w:pPr>
        <w:pStyle w:val="HTMLconformatoprevio"/>
        <w:shd w:val="clear" w:color="auto" w:fill="E0E0E0"/>
        <w:jc w:val="left"/>
        <w:rPr>
          <w:sz w:val="16"/>
          <w:szCs w:val="18"/>
        </w:rPr>
      </w:pPr>
      <w:r w:rsidRPr="00456418">
        <w:rPr>
          <w:sz w:val="16"/>
          <w:szCs w:val="18"/>
        </w:rPr>
        <w:t>&lt;/xs:complexType&gt;</w:t>
      </w:r>
    </w:p>
    <w:p w:rsidR="001E4F48" w:rsidRPr="00456418" w:rsidRDefault="001E4F48" w:rsidP="00953BD9">
      <w:pPr>
        <w:pStyle w:val="HTMLconformatoprevio"/>
        <w:shd w:val="clear" w:color="auto" w:fill="E0E0E0"/>
        <w:jc w:val="left"/>
        <w:rPr>
          <w:sz w:val="16"/>
          <w:szCs w:val="18"/>
        </w:rPr>
      </w:pPr>
    </w:p>
    <w:p w:rsidR="001E4F48" w:rsidRPr="00456418" w:rsidRDefault="001E4F48" w:rsidP="00953BD9">
      <w:pPr>
        <w:pStyle w:val="HTMLconformatoprevio"/>
        <w:shd w:val="clear" w:color="auto" w:fill="E0E0E0"/>
        <w:jc w:val="left"/>
        <w:rPr>
          <w:sz w:val="16"/>
          <w:szCs w:val="18"/>
        </w:rPr>
      </w:pPr>
      <w:r w:rsidRPr="00456418">
        <w:rPr>
          <w:sz w:val="16"/>
          <w:szCs w:val="18"/>
        </w:rPr>
        <w:t>&lt;xs:element name="ContainerPropertyDocument" type="wro:ContainerPropertyDocumentType"/&gt;</w:t>
      </w:r>
    </w:p>
    <w:tbl>
      <w:tblPr>
        <w:tblW w:w="5000" w:type="pct"/>
        <w:tblCellSpacing w:w="0" w:type="dxa"/>
        <w:tblCellMar>
          <w:left w:w="0" w:type="dxa"/>
          <w:right w:w="0" w:type="dxa"/>
        </w:tblCellMar>
        <w:tblLook w:val="04A0"/>
      </w:tblPr>
      <w:tblGrid>
        <w:gridCol w:w="432"/>
        <w:gridCol w:w="8208"/>
      </w:tblGrid>
      <w:tr w:rsidR="001E4F48" w:rsidRPr="00CC523A" w:rsidTr="006D391D">
        <w:trPr>
          <w:tblCellSpacing w:w="0" w:type="dxa"/>
        </w:trPr>
        <w:tc>
          <w:tcPr>
            <w:tcW w:w="0" w:type="auto"/>
            <w:gridSpan w:val="2"/>
            <w:vAlign w:val="center"/>
            <w:hideMark/>
          </w:tcPr>
          <w:p w:rsidR="001E4F48" w:rsidRPr="00CC523A" w:rsidRDefault="001E4F48" w:rsidP="00953BD9">
            <w:pPr>
              <w:rPr>
                <w:rFonts w:cs="Arial"/>
              </w:rPr>
            </w:pPr>
            <w:r w:rsidRPr="00CC523A">
              <w:rPr>
                <w:rFonts w:cs="Arial"/>
              </w:rPr>
              <w:t>/wro:ContainerPropertyDocument</w:t>
            </w:r>
          </w:p>
        </w:tc>
      </w:tr>
      <w:tr w:rsidR="001E4F48" w:rsidRPr="00CC523A" w:rsidTr="006D391D">
        <w:trPr>
          <w:tblCellSpacing w:w="0" w:type="dxa"/>
        </w:trPr>
        <w:tc>
          <w:tcPr>
            <w:tcW w:w="250" w:type="pct"/>
            <w:vAlign w:val="center"/>
            <w:hideMark/>
          </w:tcPr>
          <w:p w:rsidR="001E4F48" w:rsidRPr="00CC523A" w:rsidRDefault="001E4F48" w:rsidP="006D391D">
            <w:pPr>
              <w:rPr>
                <w:rFonts w:cs="Arial"/>
              </w:rPr>
            </w:pPr>
            <w:r w:rsidRPr="00CC523A">
              <w:rPr>
                <w:rFonts w:cs="Arial"/>
              </w:rPr>
              <w:t xml:space="preserve">  </w:t>
            </w:r>
          </w:p>
        </w:tc>
        <w:tc>
          <w:tcPr>
            <w:tcW w:w="4750" w:type="pct"/>
            <w:vAlign w:val="center"/>
            <w:hideMark/>
          </w:tcPr>
          <w:p w:rsidR="001E4F48" w:rsidRPr="00CC523A" w:rsidRDefault="001E4F48" w:rsidP="006D391D">
            <w:pPr>
              <w:rPr>
                <w:rFonts w:cs="Arial"/>
              </w:rPr>
            </w:pPr>
            <w:r w:rsidRPr="00CC523A">
              <w:rPr>
                <w:rFonts w:cs="Arial"/>
              </w:rPr>
              <w:t>A structure that describes a Container data resource, combining the properties defined in the WS-DAI core specification with those defined earlier in this section.</w:t>
            </w:r>
          </w:p>
        </w:tc>
      </w:tr>
    </w:tbl>
    <w:p w:rsidR="001E4F48" w:rsidRPr="001E4F48" w:rsidRDefault="001E4F48" w:rsidP="001E4F48">
      <w:pPr>
        <w:pStyle w:val="Ttulo2"/>
      </w:pPr>
      <w:bookmarkStart w:id="76" w:name="_Toc191461265"/>
      <w:r w:rsidRPr="001E4F48">
        <w:t>Configurable Container Description</w:t>
      </w:r>
      <w:bookmarkEnd w:id="76"/>
    </w:p>
    <w:p w:rsidR="001E4F48" w:rsidRPr="00CC523A" w:rsidRDefault="001E4F48" w:rsidP="001E4F48">
      <w:pPr>
        <w:pStyle w:val="normal0"/>
        <w:rPr>
          <w:lang w:val="en-US"/>
        </w:rPr>
      </w:pPr>
      <w:r w:rsidRPr="00CC523A">
        <w:rPr>
          <w:lang w:val="en-US"/>
        </w:rPr>
        <w:t>No extra configurable properties are defined for Container.</w:t>
      </w:r>
    </w:p>
    <w:p w:rsidR="001E4F48" w:rsidRPr="001E4F48" w:rsidRDefault="001E4F48" w:rsidP="001E4F48">
      <w:pPr>
        <w:pStyle w:val="Ttulo2"/>
      </w:pPr>
      <w:bookmarkStart w:id="77" w:name="_Toc191461266"/>
      <w:r w:rsidRPr="001E4F48">
        <w:lastRenderedPageBreak/>
        <w:t>ContainerAccess</w:t>
      </w:r>
      <w:r w:rsidR="00212ACC">
        <w:t xml:space="preserve"> Messages</w:t>
      </w:r>
      <w:bookmarkEnd w:id="77"/>
    </w:p>
    <w:p w:rsidR="001E4F48" w:rsidRPr="00CC523A" w:rsidRDefault="001E4F48" w:rsidP="001E4F48">
      <w:pPr>
        <w:pStyle w:val="normal0"/>
        <w:rPr>
          <w:lang w:val="en-US"/>
        </w:rPr>
      </w:pPr>
      <w:r w:rsidRPr="00CC523A">
        <w:rPr>
          <w:lang w:val="en-US"/>
        </w:rPr>
        <w:t>This interface provides the basic operations needed for managing generic containers. The members are linked to the container by position.</w:t>
      </w:r>
    </w:p>
    <w:p w:rsidR="001E4F48" w:rsidRPr="00CC523A" w:rsidRDefault="001E4F48" w:rsidP="001E4F48">
      <w:pPr>
        <w:pStyle w:val="Ttulo3"/>
      </w:pPr>
      <w:r w:rsidRPr="00CC523A">
        <w:t>ContainerAccess::GetContainerPropertyDocument</w:t>
      </w:r>
    </w:p>
    <w:p w:rsidR="001E4F48" w:rsidRPr="00CC523A" w:rsidRDefault="001E4F48" w:rsidP="001E4F48">
      <w:pPr>
        <w:pStyle w:val="normal0"/>
        <w:rPr>
          <w:lang w:val="en-US"/>
        </w:rPr>
      </w:pPr>
      <w:r w:rsidRPr="00CC523A">
        <w:rPr>
          <w:lang w:val="en-US"/>
        </w:rPr>
        <w:t>Allows a copy of the ContainerPropertyDocument document to be retrieved.</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GetContainerPropertyDocumentRequest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GetContainerPropertyDocumentResponse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GetContainerPropertyDocumentDataset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GetContainerPropertyDocumentDatasetData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ContainerPropertyDocument* – The properties described in the data description section.</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NumberOfRepositories – The number of available repositories.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name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NotAuthorizedFault - The consumer is not authorized to perform this operation at this time.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the ConcurrentAccess is false.</w:t>
      </w:r>
    </w:p>
    <w:p w:rsidR="001E4F48" w:rsidRPr="00CC523A" w:rsidRDefault="001E4F48" w:rsidP="001E4F48">
      <w:pPr>
        <w:pStyle w:val="Ttulo3"/>
        <w:rPr>
          <w:rFonts w:ascii="Arial" w:hAnsi="Arial" w:cs="Arial"/>
        </w:rPr>
      </w:pPr>
      <w:r w:rsidRPr="00CC523A">
        <w:t>ContainerAccess::GetMembers</w:t>
      </w:r>
    </w:p>
    <w:p w:rsidR="001E4F48" w:rsidRPr="00CC523A" w:rsidRDefault="001E4F48" w:rsidP="001E4F48">
      <w:pPr>
        <w:pStyle w:val="normal0"/>
        <w:rPr>
          <w:lang w:val="en-US"/>
        </w:rPr>
      </w:pPr>
      <w:r w:rsidRPr="00CC523A">
        <w:rPr>
          <w:lang w:val="en-US"/>
        </w:rPr>
        <w:t>Retrieve the members that are defined for the container. If position are specified, only the members located in those positions SHALL be returned, otherwise all the members of the container SHALL be returned. An attempt SHOULD be made to retrieve the members of all the specified positions even if some retrievals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GetMembersRequest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lastRenderedPageBreak/>
        <w:t>Position* – An OPTIONAL set of positions where the members to be retrieved are located.</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GetMembersResponse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GetMembersDataset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GetMembersDatasetData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PositionResult+ – The members retrieved organized according to the position where they are located. If no positions where specified in the request, an element for each one of the positions where elements exist SHALL be returned. Otherwise, only elements matching the specified positions SHALL be returned. For each position: </w:t>
      </w:r>
    </w:p>
    <w:p w:rsidR="001E4F48" w:rsidRPr="00CC523A" w:rsidRDefault="001E4F48" w:rsidP="002A4A18">
      <w:pPr>
        <w:numPr>
          <w:ilvl w:val="4"/>
          <w:numId w:val="15"/>
        </w:numPr>
        <w:spacing w:before="100" w:beforeAutospacing="1" w:after="100" w:afterAutospacing="1"/>
        <w:rPr>
          <w:rFonts w:cs="Arial"/>
        </w:rPr>
      </w:pPr>
      <w:r w:rsidRPr="00CC523A">
        <w:rPr>
          <w:rFonts w:cs="Arial"/>
        </w:rPr>
        <w:t>Position – The position in the container.</w:t>
      </w:r>
    </w:p>
    <w:p w:rsidR="001E4F48" w:rsidRPr="00CC523A" w:rsidRDefault="001E4F48" w:rsidP="002A4A18">
      <w:pPr>
        <w:numPr>
          <w:ilvl w:val="4"/>
          <w:numId w:val="15"/>
        </w:numPr>
        <w:spacing w:before="100" w:beforeAutospacing="1" w:after="100" w:afterAutospacing="1"/>
        <w:rPr>
          <w:rFonts w:cs="Arial"/>
        </w:rPr>
      </w:pPr>
      <w:r w:rsidRPr="00CC523A">
        <w:rPr>
          <w:rFonts w:cs="Arial"/>
        </w:rPr>
        <w:t>MemberURI* – The members retrieved from the container.</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member retrieval operation in the given position. Possible value for this are: success; index out of bounds, and members not retrieved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NumberOfMembers – The number of members retrieved from the container.</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ContainerAccess::GetNumberOfMembers</w:t>
      </w:r>
    </w:p>
    <w:p w:rsidR="001E4F48" w:rsidRPr="00CC523A" w:rsidRDefault="001E4F48" w:rsidP="001E4F48">
      <w:pPr>
        <w:pStyle w:val="normal0"/>
        <w:rPr>
          <w:lang w:val="en-US"/>
        </w:rPr>
      </w:pPr>
      <w:r w:rsidRPr="00CC523A">
        <w:rPr>
          <w:lang w:val="en-US"/>
        </w:rPr>
        <w:t>Retrieve the number of members that are defined for the container. If no position is specified, the total number of members of the container SHALL be retrieved. Otherwise, only the number of elements of the specified positions SHALL be retrieved. An attempt SHOULD be made to retrieve the number of elements of all the specified positions even if some retrievals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GetNumberOfMembersRequest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Position* – An OPTIONAL set of positions of the container whose number of members are to be retrieved.</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GetNumberOfMembersResponse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GetNumberOfMembersDataset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GetNumberOfMembersDatasetData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lastRenderedPageBreak/>
        <w:t xml:space="preserve">PositionResult+ – The number of members of the container organized according to the position. If no positions where specified in the request, an element for each one of the positions where elements exist SHALL be returned. Otherwise, only elements matching the specified positions SHALL be returned. For each position: </w:t>
      </w:r>
    </w:p>
    <w:p w:rsidR="001E4F48" w:rsidRPr="00CC523A" w:rsidRDefault="001E4F48" w:rsidP="002A4A18">
      <w:pPr>
        <w:numPr>
          <w:ilvl w:val="4"/>
          <w:numId w:val="15"/>
        </w:numPr>
        <w:spacing w:before="100" w:beforeAutospacing="1" w:after="100" w:afterAutospacing="1"/>
        <w:rPr>
          <w:rFonts w:cs="Arial"/>
        </w:rPr>
      </w:pPr>
      <w:r w:rsidRPr="00CC523A">
        <w:rPr>
          <w:rFonts w:cs="Arial"/>
        </w:rPr>
        <w:t>Position – The positions in the container.</w:t>
      </w:r>
    </w:p>
    <w:p w:rsidR="001E4F48" w:rsidRPr="00CC523A" w:rsidRDefault="001E4F48" w:rsidP="002A4A18">
      <w:pPr>
        <w:numPr>
          <w:ilvl w:val="4"/>
          <w:numId w:val="15"/>
        </w:numPr>
        <w:spacing w:before="100" w:beforeAutospacing="1" w:after="100" w:afterAutospacing="1"/>
        <w:rPr>
          <w:rFonts w:cs="Arial"/>
        </w:rPr>
      </w:pPr>
      <w:r w:rsidRPr="00CC523A">
        <w:rPr>
          <w:rFonts w:cs="Arial"/>
        </w:rPr>
        <w:t>NumberOfMembers – The number of members that are defined for the container.</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number of members retrieval operation in the given position. Possible value for this are: success; index out of bounds, and number of members not retrieved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NumberOfMembers – The total number of members defined in the requested positions of the container.</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commentRangeStart w:id="78"/>
      <w:r w:rsidRPr="00CC523A">
        <w:t>ContainerAccess::AddMembers</w:t>
      </w:r>
      <w:commentRangeEnd w:id="78"/>
      <w:r w:rsidR="006D391D">
        <w:rPr>
          <w:rStyle w:val="Refdecomentario"/>
          <w:rFonts w:ascii="Arial" w:hAnsi="Arial"/>
        </w:rPr>
        <w:commentReference w:id="78"/>
      </w:r>
    </w:p>
    <w:p w:rsidR="001E4F48" w:rsidRPr="006D391D" w:rsidRDefault="001E4F48" w:rsidP="001E4F48">
      <w:pPr>
        <w:pStyle w:val="normal0"/>
        <w:rPr>
          <w:lang w:val="en-US"/>
        </w:rPr>
      </w:pPr>
      <w:r w:rsidRPr="00CC523A">
        <w:rPr>
          <w:lang w:val="en-US"/>
        </w:rPr>
        <w:t>Add members to the container, provided the positions that they must occupy. An attempt SHOULD be made to add all of the specified membe</w:t>
      </w:r>
      <w:r w:rsidR="006D391D">
        <w:rPr>
          <w:lang w:val="en-US"/>
        </w:rPr>
        <w:t>rs even if some additions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AddMembersRequest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MemberSet+ – A set of members that will be added to the container. For each 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Position – The position in the container where the resources will be added.</w:t>
      </w:r>
    </w:p>
    <w:p w:rsidR="001E4F48" w:rsidRPr="00CC523A" w:rsidRDefault="001E4F48" w:rsidP="002A4A18">
      <w:pPr>
        <w:numPr>
          <w:ilvl w:val="2"/>
          <w:numId w:val="15"/>
        </w:numPr>
        <w:spacing w:before="100" w:beforeAutospacing="1" w:after="100" w:afterAutospacing="1"/>
        <w:rPr>
          <w:rFonts w:cs="Arial"/>
        </w:rPr>
      </w:pPr>
      <w:r w:rsidRPr="00CC523A">
        <w:rPr>
          <w:rFonts w:cs="Arial"/>
        </w:rPr>
        <w:t>MemberURI+ – The URIs of the members that are to be added to the container in the specified position.</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AddMembersResponse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AddMembersDataset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AddMembersDatasetData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MemberSetResult+ – For each one of the specified sets of members that were to be added: </w:t>
      </w:r>
    </w:p>
    <w:p w:rsidR="001E4F48" w:rsidRPr="00CC523A" w:rsidRDefault="001E4F48" w:rsidP="002A4A18">
      <w:pPr>
        <w:numPr>
          <w:ilvl w:val="4"/>
          <w:numId w:val="15"/>
        </w:numPr>
        <w:spacing w:before="100" w:beforeAutospacing="1" w:after="100" w:afterAutospacing="1"/>
        <w:rPr>
          <w:rFonts w:cs="Arial"/>
        </w:rPr>
      </w:pPr>
      <w:r w:rsidRPr="00CC523A">
        <w:rPr>
          <w:rFonts w:cs="Arial"/>
        </w:rPr>
        <w:t>Position – The position where the members where to be added.</w:t>
      </w:r>
    </w:p>
    <w:p w:rsidR="001E4F48" w:rsidRPr="00CC523A" w:rsidRDefault="001E4F48" w:rsidP="002A4A18">
      <w:pPr>
        <w:numPr>
          <w:ilvl w:val="4"/>
          <w:numId w:val="15"/>
        </w:numPr>
        <w:spacing w:before="100" w:beforeAutospacing="1" w:after="100" w:afterAutospacing="1"/>
        <w:rPr>
          <w:rFonts w:cs="Arial"/>
        </w:rPr>
      </w:pPr>
      <w:r w:rsidRPr="00CC523A">
        <w:rPr>
          <w:rFonts w:cs="Arial"/>
        </w:rPr>
        <w:t xml:space="preserve">Member+ – For each of the members that were to be added in the specified position: </w:t>
      </w:r>
    </w:p>
    <w:p w:rsidR="001E4F48" w:rsidRPr="00CC523A" w:rsidRDefault="001E4F48" w:rsidP="002A4A18">
      <w:pPr>
        <w:numPr>
          <w:ilvl w:val="5"/>
          <w:numId w:val="15"/>
        </w:numPr>
        <w:spacing w:before="100" w:beforeAutospacing="1" w:after="100" w:afterAutospacing="1"/>
        <w:rPr>
          <w:rFonts w:cs="Arial"/>
        </w:rPr>
      </w:pPr>
      <w:r w:rsidRPr="00CC523A">
        <w:rPr>
          <w:rFonts w:cs="Arial"/>
        </w:rPr>
        <w:t>MemberURI – The URI of the member that was to be added.</w:t>
      </w:r>
    </w:p>
    <w:p w:rsidR="001E4F48" w:rsidRPr="00CC523A" w:rsidRDefault="001E4F48" w:rsidP="002A4A18">
      <w:pPr>
        <w:numPr>
          <w:ilvl w:val="5"/>
          <w:numId w:val="15"/>
        </w:numPr>
        <w:spacing w:before="100" w:beforeAutospacing="1" w:after="100" w:afterAutospacing="1"/>
        <w:rPr>
          <w:rFonts w:cs="Arial"/>
        </w:rPr>
      </w:pPr>
      <w:r w:rsidRPr="00CC523A">
        <w:rPr>
          <w:rFonts w:cs="Arial"/>
        </w:rPr>
        <w:t xml:space="preserve">Result – The result of the member addition operation for the specified member. Possible values for this are: succes; member not added as it </w:t>
      </w:r>
      <w:r w:rsidRPr="00CC523A">
        <w:rPr>
          <w:rFonts w:cs="Arial"/>
        </w:rPr>
        <w:lastRenderedPageBreak/>
        <w:t>already existed; and member not added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NumberOfMembersAdded – The number of members that were added to container.</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commentRangeStart w:id="79"/>
      <w:commentRangeStart w:id="80"/>
      <w:r w:rsidRPr="00CC523A">
        <w:t>ContainerAccess::RemoveMembers</w:t>
      </w:r>
      <w:commentRangeEnd w:id="79"/>
      <w:r w:rsidR="006D391D">
        <w:rPr>
          <w:rStyle w:val="Refdecomentario"/>
          <w:rFonts w:ascii="Arial" w:hAnsi="Arial"/>
        </w:rPr>
        <w:commentReference w:id="79"/>
      </w:r>
      <w:commentRangeEnd w:id="80"/>
      <w:r w:rsidR="006D391D">
        <w:rPr>
          <w:rStyle w:val="Refdecomentario"/>
          <w:rFonts w:ascii="Arial" w:hAnsi="Arial"/>
        </w:rPr>
        <w:commentReference w:id="80"/>
      </w:r>
    </w:p>
    <w:p w:rsidR="001E4F48" w:rsidRPr="00CC523A" w:rsidRDefault="001E4F48" w:rsidP="001E4F48">
      <w:pPr>
        <w:pStyle w:val="normal0"/>
        <w:rPr>
          <w:lang w:val="en-US"/>
        </w:rPr>
      </w:pPr>
      <w:r w:rsidRPr="00CC523A">
        <w:rPr>
          <w:lang w:val="en-US"/>
        </w:rPr>
        <w:t>Remove the specified members from the container. If no member set is specified, all the members of the container SHALL be removed. If a member set is defined but no position is defined, all the matching members SHALL be removed regardless its position. If a member set is specified, but no members are identified, then all the members of that position SHALL be removed. Otherwise, only the matching members SHOULD be removed. An attempt SHOULD be made to remove all the specified memb</w:t>
      </w:r>
      <w:r w:rsidR="006D391D">
        <w:rPr>
          <w:lang w:val="en-US"/>
        </w:rPr>
        <w:t>ers even if some removals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RemoveMembersRequest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MemberSet* – OPTIONAL sets of members that will be removed from the container. For each 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Position? – An OPTIONAL position in the container from where the resources will be removed.</w:t>
      </w:r>
    </w:p>
    <w:p w:rsidR="001E4F48" w:rsidRPr="00CC523A" w:rsidRDefault="001E4F48" w:rsidP="002A4A18">
      <w:pPr>
        <w:numPr>
          <w:ilvl w:val="2"/>
          <w:numId w:val="15"/>
        </w:numPr>
        <w:spacing w:before="100" w:beforeAutospacing="1" w:after="100" w:afterAutospacing="1"/>
        <w:rPr>
          <w:rFonts w:cs="Arial"/>
        </w:rPr>
      </w:pPr>
      <w:r w:rsidRPr="00CC523A">
        <w:rPr>
          <w:rFonts w:cs="Arial"/>
        </w:rPr>
        <w:t>MemberURI* – An OPTIONAL set of URIs of members that are to be removed from the container.</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RemoveMembersResponse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RemoveMembersDataset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RemoveMembersDatasetData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MemberSetResult+ – For each one of the specified sets of members that were to be removed: </w:t>
      </w:r>
    </w:p>
    <w:p w:rsidR="001E4F48" w:rsidRPr="00CC523A" w:rsidRDefault="001E4F48" w:rsidP="002A4A18">
      <w:pPr>
        <w:numPr>
          <w:ilvl w:val="4"/>
          <w:numId w:val="15"/>
        </w:numPr>
        <w:spacing w:before="100" w:beforeAutospacing="1" w:after="100" w:afterAutospacing="1"/>
        <w:rPr>
          <w:rFonts w:cs="Arial"/>
        </w:rPr>
      </w:pPr>
      <w:r w:rsidRPr="00CC523A">
        <w:rPr>
          <w:rFonts w:cs="Arial"/>
        </w:rPr>
        <w:t>Position – The position from where the members where to be removed.</w:t>
      </w:r>
    </w:p>
    <w:p w:rsidR="001E4F48" w:rsidRPr="00CC523A" w:rsidRDefault="001E4F48" w:rsidP="002A4A18">
      <w:pPr>
        <w:numPr>
          <w:ilvl w:val="4"/>
          <w:numId w:val="15"/>
        </w:numPr>
        <w:spacing w:before="100" w:beforeAutospacing="1" w:after="100" w:afterAutospacing="1"/>
        <w:rPr>
          <w:rFonts w:cs="Arial"/>
        </w:rPr>
      </w:pPr>
      <w:r w:rsidRPr="00CC523A">
        <w:rPr>
          <w:rFonts w:cs="Arial"/>
        </w:rPr>
        <w:t xml:space="preserve">Member+ – For each of the members that were to be removed: </w:t>
      </w:r>
    </w:p>
    <w:p w:rsidR="001E4F48" w:rsidRPr="00CC523A" w:rsidRDefault="001E4F48" w:rsidP="002A4A18">
      <w:pPr>
        <w:numPr>
          <w:ilvl w:val="5"/>
          <w:numId w:val="15"/>
        </w:numPr>
        <w:spacing w:before="100" w:beforeAutospacing="1" w:after="100" w:afterAutospacing="1"/>
        <w:rPr>
          <w:rFonts w:cs="Arial"/>
        </w:rPr>
      </w:pPr>
      <w:r w:rsidRPr="00CC523A">
        <w:rPr>
          <w:rFonts w:cs="Arial"/>
        </w:rPr>
        <w:t>MemberURI – The URI of the member that was to be removed.</w:t>
      </w:r>
    </w:p>
    <w:p w:rsidR="001E4F48" w:rsidRPr="00CC523A" w:rsidRDefault="001E4F48" w:rsidP="002A4A18">
      <w:pPr>
        <w:numPr>
          <w:ilvl w:val="5"/>
          <w:numId w:val="15"/>
        </w:numPr>
        <w:spacing w:before="100" w:beforeAutospacing="1" w:after="100" w:afterAutospacing="1"/>
        <w:rPr>
          <w:rFonts w:cs="Arial"/>
        </w:rPr>
      </w:pPr>
      <w:r w:rsidRPr="00CC523A">
        <w:rPr>
          <w:rFonts w:cs="Arial"/>
        </w:rPr>
        <w:t>Result – The result of the member removal operation for the specified member. Possible values for this are: succes; member not removed as it did not exist; and member not removed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NumberOfMembersRemoved – The number of members that were removed from the container.</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lastRenderedPageBreak/>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commentRangeStart w:id="81"/>
      <w:r w:rsidRPr="00CC523A">
        <w:t>ContainerAccess::AreMembers</w:t>
      </w:r>
      <w:commentRangeEnd w:id="81"/>
      <w:r w:rsidR="006D391D">
        <w:rPr>
          <w:rStyle w:val="Refdecomentario"/>
          <w:rFonts w:ascii="Arial" w:hAnsi="Arial"/>
        </w:rPr>
        <w:commentReference w:id="81"/>
      </w:r>
    </w:p>
    <w:p w:rsidR="001E4F48" w:rsidRPr="006D391D" w:rsidRDefault="001E4F48" w:rsidP="001E4F48">
      <w:pPr>
        <w:pStyle w:val="normal0"/>
        <w:rPr>
          <w:lang w:val="en-US"/>
        </w:rPr>
      </w:pPr>
      <w:r w:rsidRPr="00CC523A">
        <w:rPr>
          <w:lang w:val="en-US"/>
        </w:rPr>
        <w:t>Check if the specified resources are members of the container. An attempt SHOULD be made to check all of the specified resources even if so</w:t>
      </w:r>
      <w:r w:rsidR="006D391D">
        <w:rPr>
          <w:lang w:val="en-US"/>
        </w:rPr>
        <w:t>me checkings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AreMembersRequest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MemberURI+ – The URIs of the resources that are to be checked.</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AreMembersResponse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AreMembersDataset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AreMembersDatasetData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MemberResult+ – For each one of the resources that were to be checked: </w:t>
      </w:r>
    </w:p>
    <w:p w:rsidR="001E4F48" w:rsidRPr="00CC523A" w:rsidRDefault="001E4F48" w:rsidP="002A4A18">
      <w:pPr>
        <w:numPr>
          <w:ilvl w:val="4"/>
          <w:numId w:val="15"/>
        </w:numPr>
        <w:spacing w:before="100" w:beforeAutospacing="1" w:after="100" w:afterAutospacing="1"/>
        <w:rPr>
          <w:rFonts w:cs="Arial"/>
        </w:rPr>
      </w:pPr>
      <w:r w:rsidRPr="00CC523A">
        <w:rPr>
          <w:rFonts w:cs="Arial"/>
        </w:rPr>
        <w:t>MemberURI+ – The URI of the resource.</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Whether or not the specified resource is a member of the container. Possible values for this are: true, false, and resource could not be checked as the consumer is not authorized.</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1E4F48" w:rsidRDefault="001E4F48" w:rsidP="001E4F48">
      <w:pPr>
        <w:pStyle w:val="Ttulo2"/>
        <w:rPr>
          <w:rFonts w:cs="Arial"/>
          <w:szCs w:val="22"/>
        </w:rPr>
      </w:pPr>
      <w:bookmarkStart w:id="82" w:name="_Toc191461267"/>
      <w:r w:rsidRPr="001E4F48">
        <w:t>ContainerFactory</w:t>
      </w:r>
      <w:r w:rsidR="00212ACC">
        <w:t xml:space="preserve"> Messages</w:t>
      </w:r>
      <w:bookmarkEnd w:id="82"/>
    </w:p>
    <w:p w:rsidR="001E4F48" w:rsidRPr="00CC523A" w:rsidRDefault="001E4F48" w:rsidP="001E4F48">
      <w:pPr>
        <w:pStyle w:val="normal0"/>
        <w:rPr>
          <w:lang w:val="en-US"/>
        </w:rPr>
      </w:pPr>
      <w:r w:rsidRPr="00CC523A">
        <w:rPr>
          <w:lang w:val="en-US"/>
        </w:rPr>
        <w:t>This factory interface defines the mechanisms needed for providing specialized access to containers through data services, which implement the ContainerIteratorAccess and AltAccess interfaces.</w:t>
      </w:r>
    </w:p>
    <w:p w:rsidR="001E4F48" w:rsidRPr="00CC523A" w:rsidRDefault="001E4F48" w:rsidP="001E4F48">
      <w:pPr>
        <w:pStyle w:val="Ttulo3"/>
      </w:pPr>
      <w:commentRangeStart w:id="83"/>
      <w:r w:rsidRPr="00CC523A">
        <w:t>ContainerFactory::GetContainerIteratorFactory</w:t>
      </w:r>
      <w:commentRangeEnd w:id="83"/>
      <w:r w:rsidR="006D391D">
        <w:rPr>
          <w:rStyle w:val="Refdecomentario"/>
          <w:rFonts w:ascii="Arial" w:hAnsi="Arial"/>
        </w:rPr>
        <w:commentReference w:id="83"/>
      </w:r>
    </w:p>
    <w:p w:rsidR="001E4F48" w:rsidRPr="006D391D" w:rsidRDefault="001E4F48" w:rsidP="001E4F48">
      <w:pPr>
        <w:pStyle w:val="normal0"/>
        <w:rPr>
          <w:lang w:val="en-US"/>
        </w:rPr>
      </w:pPr>
      <w:r w:rsidRPr="00CC523A">
        <w:rPr>
          <w:lang w:val="en-US"/>
        </w:rPr>
        <w:t>Returns the endpoint reference of a container data resource that represents this container, but provides access through the Con</w:t>
      </w:r>
      <w:r w:rsidR="006D391D">
        <w:rPr>
          <w:lang w:val="en-US"/>
        </w:rPr>
        <w:t>tainerIteratorAccess port type.</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lastRenderedPageBreak/>
        <w:t xml:space="preserve">GetContainerIteratorFactoryRequest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PortTypeQName? – An OPTIONAL parameter that specifies the QName of the portType through which the resulting data should be accesed. The QName value here MUST correspond to one that is specified in the ConfigurationMap property.</w:t>
      </w:r>
    </w:p>
    <w:p w:rsidR="001E4F48" w:rsidRPr="00CC523A" w:rsidRDefault="001E4F48" w:rsidP="002A4A18">
      <w:pPr>
        <w:numPr>
          <w:ilvl w:val="1"/>
          <w:numId w:val="15"/>
        </w:numPr>
        <w:spacing w:before="100" w:beforeAutospacing="1" w:after="100" w:afterAutospacing="1"/>
        <w:rPr>
          <w:rFonts w:cs="Arial"/>
        </w:rPr>
      </w:pPr>
      <w:r w:rsidRPr="00CC523A">
        <w:rPr>
          <w:rFonts w:cs="Arial"/>
        </w:rPr>
        <w:t>ConfigurationDocument? – An OPTIONAL parameter that includes a document that specifies the properties of the data resource that is to be used to access the resulting data. The properties contained in this document are those defined in the WS-DAI specification.</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PreferredTargetService? – An </w:t>
      </w:r>
      <w:r w:rsidR="00D5138D">
        <w:rPr>
          <w:rFonts w:cs="Arial"/>
        </w:rPr>
        <w:t>OPTIONAL</w:t>
      </w:r>
      <w:r w:rsidRPr="00CC523A">
        <w:rPr>
          <w:rFonts w:cs="Arial"/>
        </w:rPr>
        <w:t xml:space="preserve"> parameter that identifies a EPR of the preferred service that is to act as the host for the new data resource.</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GetContainerIteratorFactoryResponse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DataResourceAddress* – A list of data resource addresses.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name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InvalidPortTypeQNameFault - The PortTypeQName is not in the collection defined by the ConfigurationMap property.</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InvalidConfigurationDocumentFault - The ConfigurationDocument specified is not valid according to the ConfigurationDocumentQName when the ConfigurationMap is indexed by the specified PortTypeQName.</w:t>
      </w:r>
    </w:p>
    <w:p w:rsidR="001E4F48" w:rsidRPr="00CC523A" w:rsidRDefault="001E4F48" w:rsidP="002A4A18">
      <w:pPr>
        <w:numPr>
          <w:ilvl w:val="0"/>
          <w:numId w:val="15"/>
        </w:numPr>
        <w:spacing w:before="100" w:beforeAutospacing="1" w:after="100" w:afterAutospacing="1"/>
        <w:rPr>
          <w:rFonts w:cs="Arial"/>
        </w:rPr>
      </w:pPr>
      <w:r w:rsidRPr="00CC523A">
        <w:rPr>
          <w:rFonts w:cs="Arial"/>
        </w:rPr>
        <w:t>NotAuthorizedFault - The consumer is not authorized to perform this operation at this time.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the ConcurrentAccess is false.</w:t>
      </w:r>
    </w:p>
    <w:p w:rsidR="001E4F48" w:rsidRPr="00CC523A" w:rsidRDefault="001E4F48" w:rsidP="001E4F48">
      <w:pPr>
        <w:pStyle w:val="Ttulo3"/>
        <w:rPr>
          <w:rFonts w:ascii="Arial" w:hAnsi="Arial" w:cs="Arial"/>
        </w:rPr>
      </w:pPr>
      <w:r w:rsidRPr="00CC523A">
        <w:t>ContainerFactory::GetAltFactory</w:t>
      </w:r>
    </w:p>
    <w:p w:rsidR="001E4F48" w:rsidRPr="00CC523A" w:rsidRDefault="001E4F48" w:rsidP="001E4F48">
      <w:pPr>
        <w:pStyle w:val="normal0"/>
        <w:rPr>
          <w:lang w:val="en-US"/>
        </w:rPr>
      </w:pPr>
      <w:r w:rsidRPr="00CC523A">
        <w:rPr>
          <w:lang w:val="en-US"/>
        </w:rPr>
        <w:t>Returns the endpoint reference of a container data resource that represents this container, but provides access through the AltAccess port type.</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GetAltFactoryRequest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PortTypeQName? – An OPTIONAL parameter that specifies the QName of the portType through which the resulting data should be accesed. The QName value here MUST correspond to one that is specified in the ConfigurationMap property.</w:t>
      </w:r>
    </w:p>
    <w:p w:rsidR="001E4F48" w:rsidRPr="00CC523A" w:rsidRDefault="001E4F48" w:rsidP="002A4A18">
      <w:pPr>
        <w:numPr>
          <w:ilvl w:val="1"/>
          <w:numId w:val="15"/>
        </w:numPr>
        <w:spacing w:before="100" w:beforeAutospacing="1" w:after="100" w:afterAutospacing="1"/>
        <w:rPr>
          <w:rFonts w:cs="Arial"/>
        </w:rPr>
      </w:pPr>
      <w:r w:rsidRPr="00CC523A">
        <w:rPr>
          <w:rFonts w:cs="Arial"/>
        </w:rPr>
        <w:t>ConfigurationDocument? – An OPTIONAL parameter that includes a document that specifies the properties of the data resource that is to be used to access the resulting data. The properties contained in this document are those defined in the WS-DAI specification.</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PreferredTargetService? – An </w:t>
      </w:r>
      <w:r w:rsidR="00D5138D">
        <w:rPr>
          <w:rFonts w:cs="Arial"/>
        </w:rPr>
        <w:t>OPTIONAL</w:t>
      </w:r>
      <w:r w:rsidRPr="00CC523A">
        <w:rPr>
          <w:rFonts w:cs="Arial"/>
        </w:rPr>
        <w:t xml:space="preserve"> parameter that identifies a EPR of the preferred service that is to act as the host for the new data resource.</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lastRenderedPageBreak/>
        <w:t xml:space="preserve">GetAltFactoryResponse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DataResourceAddress* – A list of data resource addresses.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name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InvalidPortTypeQNameFault - The PortTypeQName is not in the collection defined by the ConfigurationMap property.</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InvalidConfigurationDocumentFault - The ConfigurationDocument specified is not valid according to the ConfigurationDocumentQName when the ConfigurationMap is indexed by the specified PortTypeQName.</w:t>
      </w:r>
    </w:p>
    <w:p w:rsidR="001E4F48" w:rsidRPr="00CC523A" w:rsidRDefault="001E4F48" w:rsidP="002A4A18">
      <w:pPr>
        <w:numPr>
          <w:ilvl w:val="0"/>
          <w:numId w:val="15"/>
        </w:numPr>
        <w:spacing w:before="100" w:beforeAutospacing="1" w:after="100" w:afterAutospacing="1"/>
        <w:rPr>
          <w:rFonts w:cs="Arial"/>
        </w:rPr>
      </w:pPr>
      <w:r w:rsidRPr="00CC523A">
        <w:rPr>
          <w:rFonts w:cs="Arial"/>
        </w:rPr>
        <w:t>NotAuthorizedFault - The consumer is not authorized to perform this operation at this time.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the ConcurrentAccess is false.</w:t>
      </w:r>
    </w:p>
    <w:p w:rsidR="001E4F48" w:rsidRPr="00CC523A" w:rsidRDefault="001E4F48" w:rsidP="002A4A18">
      <w:pPr>
        <w:numPr>
          <w:ilvl w:val="0"/>
          <w:numId w:val="15"/>
        </w:numPr>
        <w:spacing w:before="100" w:beforeAutospacing="1" w:after="100" w:afterAutospacing="1"/>
        <w:rPr>
          <w:rFonts w:cs="Arial"/>
        </w:rPr>
      </w:pPr>
      <w:r w:rsidRPr="00CC523A">
        <w:rPr>
          <w:rFonts w:cs="Arial"/>
        </w:rPr>
        <w:t>IllegalContainerCasting - The container cannot be casted to this specific class of container.</w:t>
      </w:r>
    </w:p>
    <w:p w:rsidR="001E4F48" w:rsidRPr="001E4F48" w:rsidRDefault="001E4F48" w:rsidP="001E4F48">
      <w:pPr>
        <w:pStyle w:val="Ttulo2"/>
        <w:rPr>
          <w:rFonts w:cs="Arial"/>
          <w:szCs w:val="22"/>
        </w:rPr>
      </w:pPr>
      <w:bookmarkStart w:id="84" w:name="_Toc191461268"/>
      <w:commentRangeStart w:id="85"/>
      <w:r w:rsidRPr="001E4F48">
        <w:t>ContainerIteratorAccess</w:t>
      </w:r>
      <w:commentRangeEnd w:id="85"/>
      <w:r w:rsidR="00212ACC">
        <w:t xml:space="preserve"> Messages</w:t>
      </w:r>
      <w:r w:rsidR="006D391D">
        <w:rPr>
          <w:rStyle w:val="Refdecomentario"/>
        </w:rPr>
        <w:commentReference w:id="85"/>
      </w:r>
      <w:bookmarkEnd w:id="84"/>
    </w:p>
    <w:p w:rsidR="001E4F48" w:rsidRPr="00CC523A" w:rsidRDefault="001E4F48" w:rsidP="001E4F48">
      <w:pPr>
        <w:pStyle w:val="normal0"/>
        <w:rPr>
          <w:lang w:val="en-US"/>
        </w:rPr>
      </w:pPr>
      <w:r w:rsidRPr="00CC523A">
        <w:rPr>
          <w:lang w:val="en-US"/>
        </w:rPr>
        <w:t>The interface provides operations for traversing the members of the container following the Iterator pattern. The interface provides the means for traversing the container in two directions: forwards and backwards. The consumer can also decide whether he wants to traverse the container by position or by member, that is, retrieving sets of members located in the same position or r</w:t>
      </w:r>
      <w:r w:rsidR="006D391D">
        <w:rPr>
          <w:lang w:val="en-US"/>
        </w:rPr>
        <w:t>etrieving one member at a time.</w:t>
      </w:r>
    </w:p>
    <w:p w:rsidR="001E4F48" w:rsidRPr="00CC523A" w:rsidRDefault="001E4F48" w:rsidP="001E4F48">
      <w:pPr>
        <w:pStyle w:val="Ttulo3"/>
      </w:pPr>
      <w:r w:rsidRPr="00CC523A">
        <w:t>ContainerIteratorAccess::GetContainerPropertyDocument</w:t>
      </w:r>
    </w:p>
    <w:p w:rsidR="001E4F48" w:rsidRPr="00CC523A" w:rsidRDefault="001E4F48" w:rsidP="001E4F48">
      <w:pPr>
        <w:pStyle w:val="normal0"/>
        <w:rPr>
          <w:lang w:val="en-US"/>
        </w:rPr>
      </w:pPr>
      <w:r w:rsidRPr="00CC523A">
        <w:rPr>
          <w:lang w:val="en-US"/>
        </w:rPr>
        <w:t>Allows a copy of the ContainerPropertyDocument document to be retrieved.</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GetContainerPropertyDocumentRequest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GetContainerPropertyDocumentResponse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GetContainerPropertyDocumentDataset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GetContainerPropertyDocumentDatasetData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ContainerPropertyDocument* – The properties described in the data description section.</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NumberOfRepositories – The number of available repositories.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lastRenderedPageBreak/>
        <w:t>InvalidResourceNameFault - The supplied repository resource name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NotAuthorizedFault - The consumer is not authorized to perform this operation at this time.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the ConcurrentAccess is false.</w:t>
      </w:r>
    </w:p>
    <w:p w:rsidR="001E4F48" w:rsidRPr="00CC523A" w:rsidRDefault="001E4F48" w:rsidP="001E4F48">
      <w:pPr>
        <w:pStyle w:val="Ttulo3"/>
        <w:rPr>
          <w:rFonts w:ascii="Arial" w:hAnsi="Arial" w:cs="Arial"/>
        </w:rPr>
      </w:pPr>
      <w:r w:rsidRPr="00CC523A">
        <w:t>ContainerIteratorAccess::GetNext</w:t>
      </w:r>
    </w:p>
    <w:p w:rsidR="001E4F48" w:rsidRPr="00CC523A" w:rsidRDefault="001E4F48" w:rsidP="001E4F48">
      <w:pPr>
        <w:pStyle w:val="normal0"/>
        <w:rPr>
          <w:lang w:val="en-US"/>
        </w:rPr>
      </w:pPr>
      <w:r w:rsidRPr="00CC523A">
        <w:rPr>
          <w:lang w:val="en-US"/>
        </w:rPr>
        <w:t>Retrieve the next set of members. The consumer MAY specify the direction in which he is traversing the container.</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GetNextRequest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Direction? – An OPTIONAL parameter that determines the direction in which the user is traversing the container. Possible values for this are: Forwards and Backwards. The default value for this parameter is Forwards.</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GetNextResponse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GetNextDataset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GetNextDatasetData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MemberURI* – The URIs of the next members of the container.</w:t>
      </w:r>
    </w:p>
    <w:p w:rsidR="001E4F48" w:rsidRPr="00CC523A" w:rsidRDefault="001E4F48" w:rsidP="002A4A18">
      <w:pPr>
        <w:numPr>
          <w:ilvl w:val="2"/>
          <w:numId w:val="15"/>
        </w:numPr>
        <w:spacing w:before="100" w:beforeAutospacing="1" w:after="100" w:afterAutospacing="1"/>
        <w:rPr>
          <w:rFonts w:cs="Arial"/>
        </w:rPr>
      </w:pPr>
      <w:r w:rsidRPr="00CC523A">
        <w:rPr>
          <w:rFonts w:cs="Arial"/>
        </w:rPr>
        <w:t>Direction – The direction in which the user is traversing the container.</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NumberOfMembers – The number of next members that were retrieved from the container.</w:t>
      </w:r>
    </w:p>
    <w:p w:rsidR="001E4F48" w:rsidRPr="00CC523A" w:rsidRDefault="001E4F48" w:rsidP="002A4A18">
      <w:pPr>
        <w:numPr>
          <w:ilvl w:val="2"/>
          <w:numId w:val="15"/>
        </w:numPr>
        <w:spacing w:before="100" w:beforeAutospacing="1" w:after="100" w:afterAutospacing="1"/>
        <w:rPr>
          <w:rFonts w:cs="Arial"/>
        </w:rPr>
      </w:pPr>
      <w:r w:rsidRPr="00CC523A">
        <w:rPr>
          <w:rFonts w:cs="Arial"/>
        </w:rPr>
        <w:t>Position – The position from which the next members were retrieved from the container.</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2A4A18">
      <w:pPr>
        <w:numPr>
          <w:ilvl w:val="0"/>
          <w:numId w:val="15"/>
        </w:numPr>
        <w:spacing w:before="100" w:beforeAutospacing="1" w:after="100" w:afterAutospacing="1"/>
        <w:rPr>
          <w:rFonts w:cs="Arial"/>
        </w:rPr>
      </w:pPr>
      <w:r w:rsidRPr="00CC523A">
        <w:rPr>
          <w:rFonts w:cs="Arial"/>
        </w:rPr>
        <w:t>MemberNotDefinedFault - No more members have been defined for the container.</w:t>
      </w:r>
    </w:p>
    <w:p w:rsidR="001E4F48" w:rsidRPr="00CC523A" w:rsidRDefault="001E4F48" w:rsidP="001E4F48">
      <w:pPr>
        <w:pStyle w:val="Ttulo3"/>
        <w:rPr>
          <w:rFonts w:ascii="Arial" w:hAnsi="Arial" w:cs="Arial"/>
        </w:rPr>
      </w:pPr>
      <w:r w:rsidRPr="00CC523A">
        <w:t>ContainerIteratorAccess::HasNext</w:t>
      </w:r>
    </w:p>
    <w:p w:rsidR="001E4F48" w:rsidRPr="00CC523A" w:rsidRDefault="001E4F48" w:rsidP="001E4F48">
      <w:pPr>
        <w:pStyle w:val="normal0"/>
        <w:rPr>
          <w:lang w:val="en-US"/>
        </w:rPr>
      </w:pPr>
      <w:r w:rsidRPr="00CC523A">
        <w:rPr>
          <w:lang w:val="en-US"/>
        </w:rPr>
        <w:t>Check if more members are available. The consumer MAY specify the direction in which he is traversing the container.</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HasNextRequest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lastRenderedPageBreak/>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DirectionType? – An OPTIONAL parameter that determines the direction in which the user is traversing the container. Possible values for this are: Forwards and Backwards. The default value for this parameter is Forwards.</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HasNextResponse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HasNextDataset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HasNextDatasetData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Result – Whether or not a next member set is available. Possible values for this are: true, false and availability could not be checked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Direction – The direction in which the user is traversing the container.</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1E4F48" w:rsidRDefault="001E4F48" w:rsidP="001E4F48">
      <w:pPr>
        <w:pStyle w:val="Ttulo2"/>
        <w:rPr>
          <w:rFonts w:cs="Arial"/>
          <w:szCs w:val="22"/>
        </w:rPr>
      </w:pPr>
      <w:bookmarkStart w:id="86" w:name="_Toc191461269"/>
      <w:r w:rsidRPr="001E4F48">
        <w:t>AltAccess</w:t>
      </w:r>
      <w:r w:rsidR="00212ACC">
        <w:t xml:space="preserve"> Messages</w:t>
      </w:r>
      <w:bookmarkEnd w:id="86"/>
    </w:p>
    <w:p w:rsidR="001E4F48" w:rsidRPr="00CC523A" w:rsidRDefault="001E4F48" w:rsidP="001E4F48">
      <w:pPr>
        <w:pStyle w:val="normal0"/>
        <w:rPr>
          <w:lang w:val="en-US"/>
        </w:rPr>
      </w:pPr>
      <w:r w:rsidRPr="00CC523A">
        <w:rPr>
          <w:lang w:val="en-US"/>
        </w:rPr>
        <w:t>The interface provides operations for working with this specific kind of container according to its special intended semantics. The operations provided deal with 'default' members and 'alternative' members, as specified in the RDF specification (see section 5.1.4, RDFS). The 'default' members are those members that are located at the first (rdf:_1) position of the container. The 'alternative' members are the rest of the elements of the container. Retrieval, addition, removal, and check operations are provided for managing the members associated to this container.</w:t>
      </w:r>
    </w:p>
    <w:p w:rsidR="001E4F48" w:rsidRPr="00CC523A" w:rsidRDefault="001E4F48" w:rsidP="001E4F48">
      <w:pPr>
        <w:pStyle w:val="Ttulo3"/>
      </w:pPr>
      <w:r w:rsidRPr="00CC523A">
        <w:t>AltAccess::GetContainerPropertyDocument</w:t>
      </w:r>
    </w:p>
    <w:p w:rsidR="001E4F48" w:rsidRPr="00CC523A" w:rsidRDefault="001E4F48" w:rsidP="001E4F48">
      <w:pPr>
        <w:pStyle w:val="normal0"/>
        <w:rPr>
          <w:lang w:val="en-US"/>
        </w:rPr>
      </w:pPr>
      <w:r w:rsidRPr="00CC523A">
        <w:rPr>
          <w:lang w:val="en-US"/>
        </w:rPr>
        <w:t>Allows a copy of the ContainerPropertyDocument document to be retrieved.</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GetContainerPropertyDocumentRequest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GetContainerPropertyDocumentResponse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GetContainerPropertyDocumentDataset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lastRenderedPageBreak/>
        <w:t xml:space="preserve">GetContainerPropertyDocumentDatasetData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ContainerPropertyDocument* – The properties described in the data description section.</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NumberOfRepositories – The number of available repositories.</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name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NotAuthorizedFault - The consumer is not authorized to perform this operation at this time.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the ConcurrentAccess is false.</w:t>
      </w:r>
    </w:p>
    <w:p w:rsidR="001E4F48" w:rsidRPr="00CC523A" w:rsidRDefault="001E4F48" w:rsidP="001E4F48">
      <w:pPr>
        <w:pStyle w:val="Ttulo3"/>
        <w:rPr>
          <w:rFonts w:ascii="Arial" w:hAnsi="Arial" w:cs="Arial"/>
        </w:rPr>
      </w:pPr>
      <w:r w:rsidRPr="00CC523A">
        <w:t>AltAccess::GetDefaultMembers</w:t>
      </w:r>
    </w:p>
    <w:p w:rsidR="001E4F48" w:rsidRPr="00CC523A" w:rsidRDefault="001E4F48" w:rsidP="001E4F48">
      <w:pPr>
        <w:pStyle w:val="normal0"/>
        <w:rPr>
          <w:lang w:val="en-US"/>
        </w:rPr>
      </w:pPr>
      <w:r w:rsidRPr="00CC523A">
        <w:rPr>
          <w:lang w:val="en-US"/>
        </w:rPr>
        <w:t>Retrieve the default members of the container, that is, those members that are located at the first (rdf:_1) position of the container.</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GetDefaultMembersRequest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GetDefaultMembersResponse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GetDefaultMembersDataset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GetDefaultMembersDatasetData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DefaultMemberURI* – The URIs of the default members of the container.</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NumberOfDefaultMembers – The number of default members of the container.</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AltAccess::GetAlternativeMembers</w:t>
      </w:r>
    </w:p>
    <w:p w:rsidR="001E4F48" w:rsidRPr="00CC523A" w:rsidRDefault="001E4F48" w:rsidP="001E4F48">
      <w:pPr>
        <w:pStyle w:val="normal0"/>
        <w:rPr>
          <w:lang w:val="en-US"/>
        </w:rPr>
      </w:pPr>
      <w:r w:rsidRPr="00CC523A">
        <w:rPr>
          <w:lang w:val="en-US"/>
        </w:rPr>
        <w:t>Retrieve alternative members of the container, provided their positions. No members SHALL be returned for the position '1', as the members in this position are not alternative but default members. If no position is provided, all the alternative members SHALL be retrieved. Otherwise, only the alternative members in any of the specified positions SHALL be retrieved. An attempt SHOULD be made to retrieve all the specified alternative members even if some retrievals fail.</w:t>
      </w:r>
    </w:p>
    <w:p w:rsidR="001E4F48" w:rsidRPr="00CC523A" w:rsidRDefault="001E4F48" w:rsidP="001E4F48">
      <w:pPr>
        <w:pStyle w:val="messageitemtitle"/>
      </w:pPr>
      <w:r w:rsidRPr="00CC523A">
        <w:lastRenderedPageBreak/>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GetAlternativeMembersRequest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Position* – An OPTIONAL set of positions of the alternative members that are to be retrieved.</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GetAlternativeMembersResponse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GetAlternativeMembersDataset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GetAlternativeMembersDatasetData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PositionResult+ – The alternative members retrieved organized according to the position where they are located. If no positions where specified in the request, an element for each one of the positions where alternative elements exist SHALL be returned. Otherwise, only elements matching the specified positions SHALL be returned. For each position: </w:t>
      </w:r>
    </w:p>
    <w:p w:rsidR="001E4F48" w:rsidRPr="00CC523A" w:rsidRDefault="001E4F48" w:rsidP="002A4A18">
      <w:pPr>
        <w:numPr>
          <w:ilvl w:val="4"/>
          <w:numId w:val="15"/>
        </w:numPr>
        <w:spacing w:before="100" w:beforeAutospacing="1" w:after="100" w:afterAutospacing="1"/>
        <w:rPr>
          <w:rFonts w:cs="Arial"/>
        </w:rPr>
      </w:pPr>
      <w:r w:rsidRPr="00CC523A">
        <w:rPr>
          <w:rFonts w:cs="Arial"/>
        </w:rPr>
        <w:t>Position – The position</w:t>
      </w:r>
    </w:p>
    <w:p w:rsidR="001E4F48" w:rsidRPr="00CC523A" w:rsidRDefault="001E4F48" w:rsidP="002A4A18">
      <w:pPr>
        <w:numPr>
          <w:ilvl w:val="4"/>
          <w:numId w:val="15"/>
        </w:numPr>
        <w:spacing w:before="100" w:beforeAutospacing="1" w:after="100" w:afterAutospacing="1"/>
        <w:rPr>
          <w:rFonts w:cs="Arial"/>
        </w:rPr>
      </w:pPr>
      <w:r w:rsidRPr="00CC523A">
        <w:rPr>
          <w:rFonts w:cs="Arial"/>
        </w:rPr>
        <w:t>AlternativeMemberURI* – The URIs of the alternative members retrieved from the container.</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NumberOfAlternativeMembers – The number of alternative members retrieved from the container.</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AltAccess::AddDefaultMembers</w:t>
      </w:r>
    </w:p>
    <w:p w:rsidR="001E4F48" w:rsidRPr="00CC523A" w:rsidRDefault="001E4F48" w:rsidP="001E4F48">
      <w:pPr>
        <w:pStyle w:val="normal0"/>
        <w:rPr>
          <w:lang w:val="en-US"/>
        </w:rPr>
      </w:pPr>
      <w:r w:rsidRPr="00CC523A">
        <w:rPr>
          <w:lang w:val="en-US"/>
        </w:rPr>
        <w:t>Add default members to the container. An attempt SHOULD be made to add all of the specified members even if some additions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AddDefaultMembersRequest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MemberURI+ – The URIs of the specific resources that are to be attached to the container as default members.</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AddDefaultMembersResponse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AddDefaultMembersDataset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lastRenderedPageBreak/>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AddDefaultMembersDatasetData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MemberResult+ – For each one of the members that were to be added as default members: </w:t>
      </w:r>
    </w:p>
    <w:p w:rsidR="001E4F48" w:rsidRPr="00CC523A" w:rsidRDefault="001E4F48" w:rsidP="002A4A18">
      <w:pPr>
        <w:numPr>
          <w:ilvl w:val="4"/>
          <w:numId w:val="15"/>
        </w:numPr>
        <w:spacing w:before="100" w:beforeAutospacing="1" w:after="100" w:afterAutospacing="1"/>
        <w:rPr>
          <w:rFonts w:cs="Arial"/>
        </w:rPr>
      </w:pPr>
      <w:r w:rsidRPr="00CC523A">
        <w:rPr>
          <w:rFonts w:cs="Arial"/>
        </w:rPr>
        <w:t>MemberURI – The URI of the member.</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default member addition operation for the specified member. Possible values for this are: success; member not added as it already exists; and member not added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NumberOfDefaultMembersAdded – The number of default members that were added to the container.</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commentRangeStart w:id="87"/>
      <w:r w:rsidRPr="00CC523A">
        <w:t>AltAccess::AddAlternativeMembers</w:t>
      </w:r>
      <w:commentRangeEnd w:id="87"/>
      <w:r w:rsidR="006D391D">
        <w:rPr>
          <w:rStyle w:val="Refdecomentario"/>
          <w:rFonts w:ascii="Arial" w:hAnsi="Arial"/>
        </w:rPr>
        <w:commentReference w:id="87"/>
      </w:r>
    </w:p>
    <w:p w:rsidR="001E4F48" w:rsidRPr="006D391D" w:rsidRDefault="001E4F48" w:rsidP="001E4F48">
      <w:pPr>
        <w:pStyle w:val="normal0"/>
        <w:rPr>
          <w:lang w:val="en-US"/>
        </w:rPr>
      </w:pPr>
      <w:r w:rsidRPr="00CC523A">
        <w:rPr>
          <w:lang w:val="en-US"/>
        </w:rPr>
        <w:t>Attach alternative members to the container, provided the positions that they must occupy. the membe</w:t>
      </w:r>
      <w:r w:rsidR="006D391D">
        <w:rPr>
          <w:lang w:val="en-US"/>
        </w:rPr>
        <w:t>rs even if some additions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AddAlternativeMembersRequest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MemberSet+ – A set of default members that will be added to the container as alternative members. For each 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Position – The position in the container where the resources will be added. This position must be greater than one, as that position is reserved to default members.</w:t>
      </w:r>
    </w:p>
    <w:p w:rsidR="001E4F48" w:rsidRPr="00CC523A" w:rsidRDefault="001E4F48" w:rsidP="002A4A18">
      <w:pPr>
        <w:numPr>
          <w:ilvl w:val="2"/>
          <w:numId w:val="15"/>
        </w:numPr>
        <w:spacing w:before="100" w:beforeAutospacing="1" w:after="100" w:afterAutospacing="1"/>
        <w:rPr>
          <w:rFonts w:cs="Arial"/>
        </w:rPr>
      </w:pPr>
      <w:r w:rsidRPr="00CC523A">
        <w:rPr>
          <w:rFonts w:cs="Arial"/>
        </w:rPr>
        <w:t>MemberURI+ – The URIs of the members that are to be added to the container in the specified position.</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AddAlternativeMembersResponse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AddAlternativeMembersDataset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AddAlternativeMembersDatasetData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MemberSetResult+ – For each one of the specified sets of members that were to be added as alternative members: </w:t>
      </w:r>
    </w:p>
    <w:p w:rsidR="001E4F48" w:rsidRPr="00CC523A" w:rsidRDefault="001E4F48" w:rsidP="002A4A18">
      <w:pPr>
        <w:numPr>
          <w:ilvl w:val="4"/>
          <w:numId w:val="15"/>
        </w:numPr>
        <w:spacing w:before="100" w:beforeAutospacing="1" w:after="100" w:afterAutospacing="1"/>
        <w:rPr>
          <w:rFonts w:cs="Arial"/>
        </w:rPr>
      </w:pPr>
      <w:r w:rsidRPr="00CC523A">
        <w:rPr>
          <w:rFonts w:cs="Arial"/>
        </w:rPr>
        <w:t>Position – The position where the members where to be added.</w:t>
      </w:r>
    </w:p>
    <w:p w:rsidR="001E4F48" w:rsidRPr="00CC523A" w:rsidRDefault="001E4F48" w:rsidP="002A4A18">
      <w:pPr>
        <w:numPr>
          <w:ilvl w:val="4"/>
          <w:numId w:val="15"/>
        </w:numPr>
        <w:spacing w:before="100" w:beforeAutospacing="1" w:after="100" w:afterAutospacing="1"/>
        <w:rPr>
          <w:rFonts w:cs="Arial"/>
        </w:rPr>
      </w:pPr>
      <w:r w:rsidRPr="00CC523A">
        <w:rPr>
          <w:rFonts w:cs="Arial"/>
        </w:rPr>
        <w:t xml:space="preserve">Member+ – For each of the members that were to be added in the specified position: </w:t>
      </w:r>
    </w:p>
    <w:p w:rsidR="001E4F48" w:rsidRPr="00CC523A" w:rsidRDefault="001E4F48" w:rsidP="002A4A18">
      <w:pPr>
        <w:numPr>
          <w:ilvl w:val="5"/>
          <w:numId w:val="15"/>
        </w:numPr>
        <w:spacing w:before="100" w:beforeAutospacing="1" w:after="100" w:afterAutospacing="1"/>
        <w:rPr>
          <w:rFonts w:cs="Arial"/>
        </w:rPr>
      </w:pPr>
      <w:r w:rsidRPr="00CC523A">
        <w:rPr>
          <w:rFonts w:cs="Arial"/>
        </w:rPr>
        <w:t>MemberURI – The URI of the alternative member that was to be added.</w:t>
      </w:r>
    </w:p>
    <w:p w:rsidR="001E4F48" w:rsidRPr="00CC523A" w:rsidRDefault="001E4F48" w:rsidP="002A4A18">
      <w:pPr>
        <w:numPr>
          <w:ilvl w:val="5"/>
          <w:numId w:val="15"/>
        </w:numPr>
        <w:spacing w:before="100" w:beforeAutospacing="1" w:after="100" w:afterAutospacing="1"/>
        <w:rPr>
          <w:rFonts w:cs="Arial"/>
        </w:rPr>
      </w:pPr>
      <w:r w:rsidRPr="00CC523A">
        <w:rPr>
          <w:rFonts w:cs="Arial"/>
        </w:rPr>
        <w:lastRenderedPageBreak/>
        <w:t>Result – The result of the alternative member addition operation for the specified member. Possible values for this are: succes; member not added as it already existed; invalid alternative position; and member not added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NumberOfAlternativeMembersAdded – The number of alternative members that were added to container.</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t>AltAccess::RemoveDefaultMembers</w:t>
      </w:r>
    </w:p>
    <w:p w:rsidR="001E4F48" w:rsidRPr="00CC523A" w:rsidRDefault="001E4F48" w:rsidP="001E4F48">
      <w:pPr>
        <w:pStyle w:val="normal0"/>
        <w:rPr>
          <w:lang w:val="en-US"/>
        </w:rPr>
      </w:pPr>
      <w:r w:rsidRPr="00CC523A">
        <w:rPr>
          <w:lang w:val="en-US"/>
        </w:rPr>
        <w:t>Remove default members from the container. If concrete members are specified, then only those SHALL be removed from the container. Otherwise all the default results SHALL be removed from the container. An attempt SHOULD be made to remove all the specified default members even if some removals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RemoveDefaultMembersRequest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MemberURI* – An OPTIONAL set of URIs of the specific default members that are to be removed.</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RemoveDefaultMembersResponse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RemoveDefaultMembersDataset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RemoveDefaultMembersDatasetData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MemberResult+ – For each one of the default members that were to be removed: </w:t>
      </w:r>
    </w:p>
    <w:p w:rsidR="001E4F48" w:rsidRPr="00CC523A" w:rsidRDefault="001E4F48" w:rsidP="002A4A18">
      <w:pPr>
        <w:numPr>
          <w:ilvl w:val="4"/>
          <w:numId w:val="15"/>
        </w:numPr>
        <w:spacing w:before="100" w:beforeAutospacing="1" w:after="100" w:afterAutospacing="1"/>
        <w:rPr>
          <w:rFonts w:cs="Arial"/>
        </w:rPr>
      </w:pPr>
      <w:r w:rsidRPr="00CC523A">
        <w:rPr>
          <w:rFonts w:cs="Arial"/>
        </w:rPr>
        <w:t>MemberURI – The URI of the member.</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default member removal operation for the specified member. Possible values for this are: success; member not removed as it does not exist; and member not removed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NumberOfDefaultMembersRemoved – The number of default members that were removed from the container.</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lastRenderedPageBreak/>
        <w:t>ServiceBusyFault - The service is already processing a request and Concurrent Access is false.</w:t>
      </w:r>
    </w:p>
    <w:p w:rsidR="001E4F48" w:rsidRPr="00CC523A" w:rsidRDefault="001E4F48" w:rsidP="001E4F48">
      <w:pPr>
        <w:pStyle w:val="Ttulo3"/>
        <w:rPr>
          <w:rFonts w:ascii="Arial" w:hAnsi="Arial" w:cs="Arial"/>
        </w:rPr>
      </w:pPr>
      <w:commentRangeStart w:id="88"/>
      <w:commentRangeStart w:id="89"/>
      <w:r w:rsidRPr="00CC523A">
        <w:t>AltAccess::RemoveAlternativeMembers</w:t>
      </w:r>
      <w:commentRangeEnd w:id="88"/>
      <w:r w:rsidR="006D391D">
        <w:rPr>
          <w:rStyle w:val="Refdecomentario"/>
          <w:rFonts w:ascii="Arial" w:hAnsi="Arial"/>
        </w:rPr>
        <w:commentReference w:id="88"/>
      </w:r>
      <w:commentRangeEnd w:id="89"/>
      <w:r w:rsidR="006D391D">
        <w:rPr>
          <w:rStyle w:val="Refdecomentario"/>
          <w:rFonts w:ascii="Arial" w:hAnsi="Arial"/>
        </w:rPr>
        <w:commentReference w:id="89"/>
      </w:r>
    </w:p>
    <w:p w:rsidR="001E4F48" w:rsidRPr="00CC523A" w:rsidRDefault="001E4F48" w:rsidP="001E4F48">
      <w:pPr>
        <w:pStyle w:val="normal0"/>
        <w:rPr>
          <w:lang w:val="en-US"/>
        </w:rPr>
      </w:pPr>
      <w:r w:rsidRPr="00CC523A">
        <w:rPr>
          <w:lang w:val="en-US"/>
        </w:rPr>
        <w:t>Remove the specified alternative members from the container. If no member set is specified, all the alternative members of the container SHALL be removed. If a member set is defined but no position is defined, all the matching members SHALL be removed regardless its (alternative member) position. If a member set is specified, but no members are identified, then all the members of that (alternative member) position SHALL be removed. Otherwise, only the matching members SHOULD be removed. An attempt SHOULD be made to remove all the specified memb</w:t>
      </w:r>
      <w:r w:rsidR="006D391D">
        <w:rPr>
          <w:lang w:val="en-US"/>
        </w:rPr>
        <w:t>ers even if some removals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RemoveAlternativeMembersRequest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MemberSet* – OPTIONAL sets of alternative members that will be removed from the container. For each 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Position? – An OPTIONAL position in the container from where the resources will be removed.</w:t>
      </w:r>
    </w:p>
    <w:p w:rsidR="001E4F48" w:rsidRPr="00CC523A" w:rsidRDefault="001E4F48" w:rsidP="002A4A18">
      <w:pPr>
        <w:numPr>
          <w:ilvl w:val="2"/>
          <w:numId w:val="15"/>
        </w:numPr>
        <w:spacing w:before="100" w:beforeAutospacing="1" w:after="100" w:afterAutospacing="1"/>
        <w:rPr>
          <w:rFonts w:cs="Arial"/>
        </w:rPr>
      </w:pPr>
      <w:r w:rsidRPr="00CC523A">
        <w:rPr>
          <w:rFonts w:cs="Arial"/>
        </w:rPr>
        <w:t>MemberURI* – An OPTIONAL set of URIs of the members that are to be removed from the container.</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RemoveAlternativeMembersResponse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RemoveAlternativeMembersDataset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RemoveAlternativeMembersDatasetData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MemberSetResult+ – For each one of the specified sets of members that were to be removed: </w:t>
      </w:r>
    </w:p>
    <w:p w:rsidR="001E4F48" w:rsidRPr="00CC523A" w:rsidRDefault="001E4F48" w:rsidP="002A4A18">
      <w:pPr>
        <w:numPr>
          <w:ilvl w:val="4"/>
          <w:numId w:val="15"/>
        </w:numPr>
        <w:spacing w:before="100" w:beforeAutospacing="1" w:after="100" w:afterAutospacing="1"/>
        <w:rPr>
          <w:rFonts w:cs="Arial"/>
        </w:rPr>
      </w:pPr>
      <w:r w:rsidRPr="00CC523A">
        <w:rPr>
          <w:rFonts w:cs="Arial"/>
        </w:rPr>
        <w:t>Position – The position from where the members where to be removed.</w:t>
      </w:r>
    </w:p>
    <w:p w:rsidR="001E4F48" w:rsidRPr="00CC523A" w:rsidRDefault="001E4F48" w:rsidP="002A4A18">
      <w:pPr>
        <w:numPr>
          <w:ilvl w:val="4"/>
          <w:numId w:val="15"/>
        </w:numPr>
        <w:spacing w:before="100" w:beforeAutospacing="1" w:after="100" w:afterAutospacing="1"/>
        <w:rPr>
          <w:rFonts w:cs="Arial"/>
        </w:rPr>
      </w:pPr>
      <w:r w:rsidRPr="00CC523A">
        <w:rPr>
          <w:rFonts w:cs="Arial"/>
        </w:rPr>
        <w:t xml:space="preserve">Member+ – For each of the members that were to be removed: </w:t>
      </w:r>
    </w:p>
    <w:p w:rsidR="001E4F48" w:rsidRPr="00CC523A" w:rsidRDefault="001E4F48" w:rsidP="002A4A18">
      <w:pPr>
        <w:numPr>
          <w:ilvl w:val="5"/>
          <w:numId w:val="15"/>
        </w:numPr>
        <w:spacing w:before="100" w:beforeAutospacing="1" w:after="100" w:afterAutospacing="1"/>
        <w:rPr>
          <w:rFonts w:cs="Arial"/>
        </w:rPr>
      </w:pPr>
      <w:r w:rsidRPr="00CC523A">
        <w:rPr>
          <w:rFonts w:cs="Arial"/>
        </w:rPr>
        <w:t>MemberURI – The URI of the alternative member that was to be removed.</w:t>
      </w:r>
    </w:p>
    <w:p w:rsidR="001E4F48" w:rsidRPr="00CC523A" w:rsidRDefault="001E4F48" w:rsidP="002A4A18">
      <w:pPr>
        <w:numPr>
          <w:ilvl w:val="5"/>
          <w:numId w:val="15"/>
        </w:numPr>
        <w:spacing w:before="100" w:beforeAutospacing="1" w:after="100" w:afterAutospacing="1"/>
        <w:rPr>
          <w:rFonts w:cs="Arial"/>
        </w:rPr>
      </w:pPr>
      <w:r w:rsidRPr="00CC523A">
        <w:rPr>
          <w:rFonts w:cs="Arial"/>
        </w:rPr>
        <w:t>Result – The result of the alternative member removal operation for the specified member. Possible values for this are: succes; member not removed as it did not exist; invalid alternative member position; and member not removed as the consumer is not authorized.</w:t>
      </w:r>
    </w:p>
    <w:p w:rsidR="001E4F48" w:rsidRPr="00CC523A" w:rsidRDefault="001E4F48" w:rsidP="002A4A18">
      <w:pPr>
        <w:numPr>
          <w:ilvl w:val="2"/>
          <w:numId w:val="15"/>
        </w:numPr>
        <w:spacing w:before="100" w:beforeAutospacing="1" w:after="100" w:afterAutospacing="1"/>
        <w:rPr>
          <w:rFonts w:cs="Arial"/>
        </w:rPr>
      </w:pPr>
      <w:r w:rsidRPr="00CC523A">
        <w:rPr>
          <w:rFonts w:cs="Arial"/>
        </w:rPr>
        <w:t>NumberOfAlternativeMembersRemoved – The number of alternative members that were removed from the container.</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r w:rsidRPr="00CC523A">
        <w:lastRenderedPageBreak/>
        <w:t>AltAccess::AreDefaultMembers</w:t>
      </w:r>
    </w:p>
    <w:p w:rsidR="001E4F48" w:rsidRPr="00CC523A" w:rsidRDefault="001E4F48" w:rsidP="001E4F48">
      <w:pPr>
        <w:pStyle w:val="normal0"/>
        <w:rPr>
          <w:lang w:val="en-US"/>
        </w:rPr>
      </w:pPr>
      <w:r w:rsidRPr="00CC523A">
        <w:rPr>
          <w:lang w:val="en-US"/>
        </w:rPr>
        <w:t>Check if the specified resources are default members of the container. An attempt SHOULD be made to check all of the specified resources even if some checks fail.</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AreDefaultMembersRequest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MemberURI+ – The URIs of the specific default members that are to be checked.</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AreDefaultMembersResponse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AreDefaultMembersDataset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t xml:space="preserve">AreDefaultMembersDatasetData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MemberResult+ – For each one of the members that were to be checked: </w:t>
      </w:r>
    </w:p>
    <w:p w:rsidR="001E4F48" w:rsidRPr="00CC523A" w:rsidRDefault="001E4F48" w:rsidP="002A4A18">
      <w:pPr>
        <w:numPr>
          <w:ilvl w:val="4"/>
          <w:numId w:val="15"/>
        </w:numPr>
        <w:spacing w:before="100" w:beforeAutospacing="1" w:after="100" w:afterAutospacing="1"/>
        <w:rPr>
          <w:rFonts w:cs="Arial"/>
        </w:rPr>
      </w:pPr>
      <w:r w:rsidRPr="00CC523A">
        <w:rPr>
          <w:rFonts w:cs="Arial"/>
        </w:rPr>
        <w:t>MemberURI – The URI of the member.</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default member checking operation for the specified member. Possible values for this are: true, false and resource could not be checked as the consumer is not authorized.</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Pr="00CC523A" w:rsidRDefault="001E4F48" w:rsidP="001E4F48">
      <w:pPr>
        <w:pStyle w:val="Ttulo3"/>
        <w:rPr>
          <w:rFonts w:ascii="Arial" w:hAnsi="Arial" w:cs="Arial"/>
        </w:rPr>
      </w:pPr>
      <w:commentRangeStart w:id="90"/>
      <w:r w:rsidRPr="00CC523A">
        <w:t>AltAccess::AreAlternativeMembers</w:t>
      </w:r>
      <w:commentRangeEnd w:id="90"/>
      <w:r w:rsidR="006D391D">
        <w:rPr>
          <w:rStyle w:val="Refdecomentario"/>
          <w:rFonts w:ascii="Arial" w:hAnsi="Arial"/>
        </w:rPr>
        <w:commentReference w:id="90"/>
      </w:r>
    </w:p>
    <w:p w:rsidR="001E4F48" w:rsidRPr="006D391D" w:rsidRDefault="001E4F48" w:rsidP="001E4F48">
      <w:pPr>
        <w:pStyle w:val="normal0"/>
        <w:rPr>
          <w:lang w:val="en-US"/>
        </w:rPr>
      </w:pPr>
      <w:r w:rsidRPr="00CC523A">
        <w:rPr>
          <w:lang w:val="en-US"/>
        </w:rPr>
        <w:t>Check if the specified resources are alternative members of the container. An attempt SHOULD be made to check all of the specified resources even if some checks fail</w:t>
      </w:r>
      <w:r w:rsidR="006D391D">
        <w:rPr>
          <w:lang w:val="en-US"/>
        </w:rPr>
        <w:t>.</w:t>
      </w:r>
    </w:p>
    <w:p w:rsidR="001E4F48" w:rsidRPr="00CC523A" w:rsidRDefault="001E4F48" w:rsidP="001E4F48">
      <w:pPr>
        <w:pStyle w:val="messageitemtitle"/>
      </w:pPr>
      <w:r w:rsidRPr="00CC523A">
        <w:t>Input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AreAlternativeMembersRequest </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DataResourceAbstractName – The abstract name of the resource the message is directed to.</w:t>
      </w:r>
    </w:p>
    <w:p w:rsidR="001E4F48" w:rsidRPr="00CC523A" w:rsidRDefault="001E4F48" w:rsidP="002A4A18">
      <w:pPr>
        <w:numPr>
          <w:ilvl w:val="1"/>
          <w:numId w:val="15"/>
        </w:numPr>
        <w:spacing w:before="100" w:beforeAutospacing="1" w:after="100" w:afterAutospacing="1"/>
        <w:rPr>
          <w:rFonts w:cs="Arial"/>
        </w:rPr>
      </w:pPr>
      <w:r w:rsidRPr="00CC523A">
        <w:rPr>
          <w:rFonts w:cs="Arial"/>
        </w:rPr>
        <w:t>DatasetFormatURI – The format of the response dataset data.</w:t>
      </w:r>
    </w:p>
    <w:p w:rsidR="001E4F48" w:rsidRPr="00CC523A" w:rsidRDefault="001E4F48" w:rsidP="002A4A18">
      <w:pPr>
        <w:numPr>
          <w:ilvl w:val="1"/>
          <w:numId w:val="15"/>
        </w:numPr>
        <w:spacing w:before="100" w:beforeAutospacing="1" w:after="100" w:afterAutospacing="1"/>
        <w:rPr>
          <w:rFonts w:cs="Arial"/>
        </w:rPr>
      </w:pPr>
      <w:r w:rsidRPr="00CC523A">
        <w:rPr>
          <w:rFonts w:cs="Arial"/>
        </w:rPr>
        <w:t>MemberURI+ – The URIs of the specific alternative members that are to be checked.</w:t>
      </w:r>
    </w:p>
    <w:p w:rsidR="001E4F48" w:rsidRPr="00CC523A" w:rsidRDefault="001E4F48" w:rsidP="001E4F48">
      <w:pPr>
        <w:pStyle w:val="messageitemtitle"/>
      </w:pPr>
      <w:r w:rsidRPr="00CC523A">
        <w:t>Output</w:t>
      </w:r>
    </w:p>
    <w:p w:rsidR="001E4F48" w:rsidRPr="00CC523A" w:rsidRDefault="001E4F48" w:rsidP="002A4A18">
      <w:pPr>
        <w:numPr>
          <w:ilvl w:val="0"/>
          <w:numId w:val="15"/>
        </w:numPr>
        <w:spacing w:before="100" w:beforeAutospacing="1" w:after="100" w:afterAutospacing="1"/>
        <w:rPr>
          <w:rFonts w:cs="Arial"/>
        </w:rPr>
      </w:pPr>
      <w:r w:rsidRPr="00CC523A">
        <w:rPr>
          <w:rFonts w:cs="Arial"/>
        </w:rPr>
        <w:t xml:space="preserve">AreAlternativeMembersResponse </w:t>
      </w:r>
    </w:p>
    <w:p w:rsidR="001E4F48" w:rsidRPr="00CC523A" w:rsidRDefault="001E4F48" w:rsidP="002A4A18">
      <w:pPr>
        <w:numPr>
          <w:ilvl w:val="1"/>
          <w:numId w:val="15"/>
        </w:numPr>
        <w:spacing w:before="100" w:beforeAutospacing="1" w:after="100" w:afterAutospacing="1"/>
        <w:rPr>
          <w:rFonts w:cs="Arial"/>
        </w:rPr>
      </w:pPr>
      <w:r w:rsidRPr="00CC523A">
        <w:rPr>
          <w:rFonts w:cs="Arial"/>
        </w:rPr>
        <w:t xml:space="preserve">AreAlternativeMembersDataset </w:t>
      </w:r>
    </w:p>
    <w:p w:rsidR="001E4F48" w:rsidRPr="00CC523A" w:rsidRDefault="001E4F48" w:rsidP="002A4A18">
      <w:pPr>
        <w:numPr>
          <w:ilvl w:val="2"/>
          <w:numId w:val="15"/>
        </w:numPr>
        <w:spacing w:before="100" w:beforeAutospacing="1" w:after="100" w:afterAutospacing="1"/>
        <w:rPr>
          <w:rFonts w:cs="Arial"/>
        </w:rPr>
      </w:pPr>
      <w:r w:rsidRPr="00CC523A">
        <w:rPr>
          <w:rFonts w:cs="Arial"/>
        </w:rPr>
        <w:t>DatasetFormatURI – The URI of the dataset format being returned as defined in the DatasetMap.</w:t>
      </w:r>
    </w:p>
    <w:p w:rsidR="001E4F48" w:rsidRPr="00CC523A" w:rsidRDefault="001E4F48" w:rsidP="002A4A18">
      <w:pPr>
        <w:numPr>
          <w:ilvl w:val="2"/>
          <w:numId w:val="15"/>
        </w:numPr>
        <w:spacing w:before="100" w:beforeAutospacing="1" w:after="100" w:afterAutospacing="1"/>
        <w:rPr>
          <w:rFonts w:cs="Arial"/>
        </w:rPr>
      </w:pPr>
      <w:r w:rsidRPr="00CC523A">
        <w:rPr>
          <w:rFonts w:cs="Arial"/>
        </w:rPr>
        <w:lastRenderedPageBreak/>
        <w:t xml:space="preserve">AreAlternativeMembersDatasetData – The data returned in response to the request. </w:t>
      </w:r>
    </w:p>
    <w:p w:rsidR="001E4F48" w:rsidRPr="00CC523A" w:rsidRDefault="001E4F48" w:rsidP="002A4A18">
      <w:pPr>
        <w:numPr>
          <w:ilvl w:val="3"/>
          <w:numId w:val="15"/>
        </w:numPr>
        <w:spacing w:before="100" w:beforeAutospacing="1" w:after="100" w:afterAutospacing="1"/>
        <w:rPr>
          <w:rFonts w:cs="Arial"/>
        </w:rPr>
      </w:pPr>
      <w:r w:rsidRPr="00CC523A">
        <w:rPr>
          <w:rFonts w:cs="Arial"/>
        </w:rPr>
        <w:t xml:space="preserve">MemberResult+ – For each one of the members that were to be checked: </w:t>
      </w:r>
    </w:p>
    <w:p w:rsidR="001E4F48" w:rsidRPr="00CC523A" w:rsidRDefault="001E4F48" w:rsidP="002A4A18">
      <w:pPr>
        <w:numPr>
          <w:ilvl w:val="4"/>
          <w:numId w:val="15"/>
        </w:numPr>
        <w:spacing w:before="100" w:beforeAutospacing="1" w:after="100" w:afterAutospacing="1"/>
        <w:rPr>
          <w:rFonts w:cs="Arial"/>
        </w:rPr>
      </w:pPr>
      <w:r w:rsidRPr="00CC523A">
        <w:rPr>
          <w:rFonts w:cs="Arial"/>
        </w:rPr>
        <w:t>MemberURI – The URI of the member.</w:t>
      </w:r>
    </w:p>
    <w:p w:rsidR="001E4F48" w:rsidRPr="00CC523A" w:rsidRDefault="001E4F48" w:rsidP="002A4A18">
      <w:pPr>
        <w:numPr>
          <w:ilvl w:val="4"/>
          <w:numId w:val="15"/>
        </w:numPr>
        <w:spacing w:before="100" w:beforeAutospacing="1" w:after="100" w:afterAutospacing="1"/>
        <w:rPr>
          <w:rFonts w:cs="Arial"/>
        </w:rPr>
      </w:pPr>
      <w:r w:rsidRPr="00CC523A">
        <w:rPr>
          <w:rFonts w:cs="Arial"/>
        </w:rPr>
        <w:t>Result – The result of the alternative member checking operation for the specified member. Possible values for this are: true, false and resource could not be checked as the consumer is not authorized.</w:t>
      </w:r>
    </w:p>
    <w:p w:rsidR="001E4F48" w:rsidRPr="00CC523A" w:rsidRDefault="001E4F48" w:rsidP="001E4F48">
      <w:pPr>
        <w:pStyle w:val="messageitemtitle"/>
      </w:pPr>
      <w:r w:rsidRPr="00CC523A">
        <w:t>Faults</w:t>
      </w:r>
    </w:p>
    <w:p w:rsidR="001E4F48" w:rsidRPr="00CC523A" w:rsidRDefault="001E4F48" w:rsidP="002A4A18">
      <w:pPr>
        <w:numPr>
          <w:ilvl w:val="0"/>
          <w:numId w:val="15"/>
        </w:numPr>
        <w:spacing w:before="100" w:beforeAutospacing="1" w:after="100" w:afterAutospacing="1"/>
        <w:rPr>
          <w:rFonts w:cs="Arial"/>
        </w:rPr>
      </w:pPr>
      <w:r w:rsidRPr="00CC523A">
        <w:rPr>
          <w:rFonts w:cs="Arial"/>
        </w:rPr>
        <w:t>InvalidResourceNameFault - The supplied repository resource is not known to the service.</w:t>
      </w:r>
    </w:p>
    <w:p w:rsidR="001E4F48" w:rsidRPr="00CC523A" w:rsidRDefault="001E4F48" w:rsidP="002A4A18">
      <w:pPr>
        <w:numPr>
          <w:ilvl w:val="0"/>
          <w:numId w:val="15"/>
        </w:numPr>
        <w:spacing w:before="100" w:beforeAutospacing="1" w:after="100" w:afterAutospacing="1"/>
        <w:rPr>
          <w:rFonts w:cs="Arial"/>
        </w:rPr>
      </w:pPr>
      <w:r w:rsidRPr="00CC523A">
        <w:rPr>
          <w:rFonts w:cs="Arial"/>
        </w:rPr>
        <w:t>DataResourceUnavailableFault - The specified data resource is unavailable.</w:t>
      </w:r>
    </w:p>
    <w:p w:rsidR="001E4F48" w:rsidRPr="00CC523A" w:rsidRDefault="001E4F48" w:rsidP="002A4A18">
      <w:pPr>
        <w:numPr>
          <w:ilvl w:val="0"/>
          <w:numId w:val="15"/>
        </w:numPr>
        <w:spacing w:before="100" w:beforeAutospacing="1" w:after="100" w:afterAutospacing="1"/>
        <w:rPr>
          <w:rFonts w:cs="Arial"/>
        </w:rPr>
      </w:pPr>
      <w:r w:rsidRPr="00CC523A">
        <w:rPr>
          <w:rFonts w:cs="Arial"/>
        </w:rPr>
        <w:t>ServiceBusyFault - The service is already processing a request and Concurrent Access is false.</w:t>
      </w:r>
    </w:p>
    <w:p w:rsidR="001E4F48" w:rsidRDefault="001E4F48" w:rsidP="001E4F48">
      <w:pPr>
        <w:pStyle w:val="Ttulo1"/>
        <w:numPr>
          <w:ilvl w:val="0"/>
          <w:numId w:val="0"/>
        </w:numPr>
        <w:ind w:left="360"/>
      </w:pPr>
    </w:p>
    <w:p w:rsidR="00E73D27" w:rsidRDefault="00E73D27" w:rsidP="00E73D27">
      <w:pPr>
        <w:pStyle w:val="Ttulo1"/>
      </w:pPr>
      <w:bookmarkStart w:id="91" w:name="_Toc191461270"/>
      <w:r w:rsidRPr="00E73D27">
        <w:t>Mapping to WSDL</w:t>
      </w:r>
      <w:bookmarkEnd w:id="91"/>
    </w:p>
    <w:p w:rsidR="00EC04BC" w:rsidRPr="00CA5DED" w:rsidRDefault="00EC04BC" w:rsidP="00EC04BC">
      <w:pPr>
        <w:pStyle w:val="normal0"/>
        <w:rPr>
          <w:lang w:val="en-US"/>
        </w:rPr>
      </w:pPr>
      <w:r w:rsidRPr="00CA5DED">
        <w:rPr>
          <w:lang w:val="en-US"/>
        </w:rPr>
        <w:t>For a mapping to the WSDL proposal see the following sections:</w:t>
      </w:r>
    </w:p>
    <w:p w:rsidR="00EC04BC" w:rsidRDefault="00EC04BC" w:rsidP="002A4A18">
      <w:pPr>
        <w:numPr>
          <w:ilvl w:val="0"/>
          <w:numId w:val="15"/>
        </w:numPr>
        <w:spacing w:before="100" w:beforeAutospacing="1" w:after="100" w:afterAutospacing="1"/>
        <w:rPr>
          <w:rFonts w:cs="Arial"/>
        </w:rPr>
      </w:pPr>
      <w:r>
        <w:rPr>
          <w:rFonts w:cs="Arial"/>
        </w:rPr>
        <w:t>RepositoryCollection</w:t>
      </w:r>
    </w:p>
    <w:p w:rsidR="00EC04BC" w:rsidRDefault="00EC04BC" w:rsidP="002A4A18">
      <w:pPr>
        <w:numPr>
          <w:ilvl w:val="1"/>
          <w:numId w:val="15"/>
        </w:numPr>
        <w:spacing w:before="100" w:beforeAutospacing="1" w:after="100" w:afterAutospacing="1"/>
        <w:rPr>
          <w:rFonts w:cs="Arial"/>
        </w:rPr>
      </w:pPr>
      <w:r>
        <w:rPr>
          <w:rFonts w:cs="Arial"/>
        </w:rPr>
        <w:t>XML Schema – Appendix A.1</w:t>
      </w:r>
    </w:p>
    <w:p w:rsidR="00EC04BC" w:rsidRDefault="00EC04BC" w:rsidP="002A4A18">
      <w:pPr>
        <w:numPr>
          <w:ilvl w:val="1"/>
          <w:numId w:val="15"/>
        </w:numPr>
        <w:spacing w:before="100" w:beforeAutospacing="1" w:after="100" w:afterAutospacing="1"/>
        <w:rPr>
          <w:rFonts w:cs="Arial"/>
        </w:rPr>
      </w:pPr>
      <w:r>
        <w:rPr>
          <w:rFonts w:cs="Arial"/>
        </w:rPr>
        <w:t>WSDL – Appendix A.2</w:t>
      </w:r>
    </w:p>
    <w:p w:rsidR="00EC04BC" w:rsidRDefault="00A40004" w:rsidP="002A4A18">
      <w:pPr>
        <w:numPr>
          <w:ilvl w:val="0"/>
          <w:numId w:val="15"/>
        </w:numPr>
        <w:spacing w:before="100" w:beforeAutospacing="1" w:after="100" w:afterAutospacing="1"/>
        <w:rPr>
          <w:rFonts w:cs="Arial"/>
        </w:rPr>
      </w:pPr>
      <w:r>
        <w:rPr>
          <w:rFonts w:cs="Arial"/>
        </w:rPr>
        <w:t>Repository</w:t>
      </w:r>
    </w:p>
    <w:p w:rsidR="00EC04BC" w:rsidRDefault="00EC04BC" w:rsidP="002A4A18">
      <w:pPr>
        <w:numPr>
          <w:ilvl w:val="1"/>
          <w:numId w:val="15"/>
        </w:numPr>
        <w:spacing w:before="100" w:beforeAutospacing="1" w:after="100" w:afterAutospacing="1"/>
        <w:rPr>
          <w:rFonts w:cs="Arial"/>
        </w:rPr>
      </w:pPr>
      <w:r>
        <w:rPr>
          <w:rFonts w:cs="Arial"/>
        </w:rPr>
        <w:t>XML Schema – Appendix B.1</w:t>
      </w:r>
    </w:p>
    <w:p w:rsidR="00EC04BC" w:rsidRDefault="00EC04BC" w:rsidP="002A4A18">
      <w:pPr>
        <w:numPr>
          <w:ilvl w:val="1"/>
          <w:numId w:val="15"/>
        </w:numPr>
        <w:spacing w:before="100" w:beforeAutospacing="1" w:after="100" w:afterAutospacing="1"/>
        <w:rPr>
          <w:rFonts w:cs="Arial"/>
        </w:rPr>
      </w:pPr>
      <w:r>
        <w:rPr>
          <w:rFonts w:cs="Arial"/>
        </w:rPr>
        <w:t>WSDL – Appendix B.2</w:t>
      </w:r>
    </w:p>
    <w:p w:rsidR="00EC04BC" w:rsidRDefault="00EC04BC" w:rsidP="002A4A18">
      <w:pPr>
        <w:numPr>
          <w:ilvl w:val="0"/>
          <w:numId w:val="15"/>
        </w:numPr>
        <w:spacing w:before="100" w:beforeAutospacing="1" w:after="100" w:afterAutospacing="1"/>
        <w:rPr>
          <w:rFonts w:cs="Arial"/>
        </w:rPr>
      </w:pPr>
      <w:r>
        <w:rPr>
          <w:rFonts w:cs="Arial"/>
        </w:rPr>
        <w:t>Resource</w:t>
      </w:r>
    </w:p>
    <w:p w:rsidR="00EC04BC" w:rsidRDefault="00EC04BC" w:rsidP="002A4A18">
      <w:pPr>
        <w:numPr>
          <w:ilvl w:val="1"/>
          <w:numId w:val="15"/>
        </w:numPr>
        <w:spacing w:before="100" w:beforeAutospacing="1" w:after="100" w:afterAutospacing="1"/>
        <w:rPr>
          <w:rFonts w:cs="Arial"/>
        </w:rPr>
      </w:pPr>
      <w:r>
        <w:rPr>
          <w:rFonts w:cs="Arial"/>
        </w:rPr>
        <w:t>XML Schema – Appendix C.1</w:t>
      </w:r>
    </w:p>
    <w:p w:rsidR="00EC04BC" w:rsidRDefault="00EC04BC" w:rsidP="002A4A18">
      <w:pPr>
        <w:numPr>
          <w:ilvl w:val="1"/>
          <w:numId w:val="15"/>
        </w:numPr>
        <w:spacing w:before="100" w:beforeAutospacing="1" w:after="100" w:afterAutospacing="1"/>
        <w:rPr>
          <w:rFonts w:cs="Arial"/>
        </w:rPr>
      </w:pPr>
      <w:r>
        <w:rPr>
          <w:rFonts w:cs="Arial"/>
        </w:rPr>
        <w:t>WSDL – Appendix C.2</w:t>
      </w:r>
    </w:p>
    <w:p w:rsidR="00EC04BC" w:rsidRDefault="00EC04BC" w:rsidP="002A4A18">
      <w:pPr>
        <w:numPr>
          <w:ilvl w:val="0"/>
          <w:numId w:val="15"/>
        </w:numPr>
        <w:spacing w:before="100" w:beforeAutospacing="1" w:after="100" w:afterAutospacing="1"/>
        <w:rPr>
          <w:rFonts w:cs="Arial"/>
        </w:rPr>
      </w:pPr>
      <w:r>
        <w:rPr>
          <w:rFonts w:cs="Arial"/>
        </w:rPr>
        <w:t>Class</w:t>
      </w:r>
    </w:p>
    <w:p w:rsidR="00EC04BC" w:rsidRDefault="00EC04BC" w:rsidP="002A4A18">
      <w:pPr>
        <w:numPr>
          <w:ilvl w:val="1"/>
          <w:numId w:val="15"/>
        </w:numPr>
        <w:spacing w:before="100" w:beforeAutospacing="1" w:after="100" w:afterAutospacing="1"/>
        <w:rPr>
          <w:rFonts w:cs="Arial"/>
        </w:rPr>
      </w:pPr>
      <w:r>
        <w:rPr>
          <w:rFonts w:cs="Arial"/>
        </w:rPr>
        <w:t>XML Schema – Appendix D.1</w:t>
      </w:r>
    </w:p>
    <w:p w:rsidR="00EC04BC" w:rsidRDefault="00EC04BC" w:rsidP="002A4A18">
      <w:pPr>
        <w:numPr>
          <w:ilvl w:val="1"/>
          <w:numId w:val="15"/>
        </w:numPr>
        <w:spacing w:before="100" w:beforeAutospacing="1" w:after="100" w:afterAutospacing="1"/>
        <w:rPr>
          <w:rFonts w:cs="Arial"/>
        </w:rPr>
      </w:pPr>
      <w:r>
        <w:rPr>
          <w:rFonts w:cs="Arial"/>
        </w:rPr>
        <w:t>WSDL – Appendix D.2</w:t>
      </w:r>
    </w:p>
    <w:p w:rsidR="00EC04BC" w:rsidRDefault="00EC04BC" w:rsidP="002A4A18">
      <w:pPr>
        <w:numPr>
          <w:ilvl w:val="0"/>
          <w:numId w:val="15"/>
        </w:numPr>
        <w:spacing w:before="100" w:beforeAutospacing="1" w:after="100" w:afterAutospacing="1"/>
        <w:rPr>
          <w:rFonts w:cs="Arial"/>
        </w:rPr>
      </w:pPr>
      <w:r>
        <w:rPr>
          <w:rFonts w:cs="Arial"/>
        </w:rPr>
        <w:t>Property</w:t>
      </w:r>
    </w:p>
    <w:p w:rsidR="00EC04BC" w:rsidRDefault="00EC04BC" w:rsidP="002A4A18">
      <w:pPr>
        <w:numPr>
          <w:ilvl w:val="1"/>
          <w:numId w:val="15"/>
        </w:numPr>
        <w:spacing w:before="100" w:beforeAutospacing="1" w:after="100" w:afterAutospacing="1"/>
        <w:rPr>
          <w:rFonts w:cs="Arial"/>
        </w:rPr>
      </w:pPr>
      <w:r>
        <w:rPr>
          <w:rFonts w:cs="Arial"/>
        </w:rPr>
        <w:t>XML Schema – Appendix E.1</w:t>
      </w:r>
    </w:p>
    <w:p w:rsidR="00EC04BC" w:rsidRDefault="00EC04BC" w:rsidP="002A4A18">
      <w:pPr>
        <w:numPr>
          <w:ilvl w:val="1"/>
          <w:numId w:val="15"/>
        </w:numPr>
        <w:spacing w:before="100" w:beforeAutospacing="1" w:after="100" w:afterAutospacing="1"/>
        <w:rPr>
          <w:rFonts w:cs="Arial"/>
        </w:rPr>
      </w:pPr>
      <w:r>
        <w:rPr>
          <w:rFonts w:cs="Arial"/>
        </w:rPr>
        <w:t>WSDL – Appendix E.2</w:t>
      </w:r>
    </w:p>
    <w:p w:rsidR="00EC04BC" w:rsidRDefault="00EC04BC" w:rsidP="002A4A18">
      <w:pPr>
        <w:numPr>
          <w:ilvl w:val="0"/>
          <w:numId w:val="15"/>
        </w:numPr>
        <w:spacing w:before="100" w:beforeAutospacing="1" w:after="100" w:afterAutospacing="1"/>
        <w:rPr>
          <w:rFonts w:cs="Arial"/>
        </w:rPr>
      </w:pPr>
      <w:r>
        <w:rPr>
          <w:rFonts w:cs="Arial"/>
        </w:rPr>
        <w:t>Statement</w:t>
      </w:r>
    </w:p>
    <w:p w:rsidR="00EC04BC" w:rsidRDefault="00EC04BC" w:rsidP="002A4A18">
      <w:pPr>
        <w:numPr>
          <w:ilvl w:val="1"/>
          <w:numId w:val="15"/>
        </w:numPr>
        <w:spacing w:before="100" w:beforeAutospacing="1" w:after="100" w:afterAutospacing="1"/>
        <w:rPr>
          <w:rFonts w:cs="Arial"/>
        </w:rPr>
      </w:pPr>
      <w:r>
        <w:rPr>
          <w:rFonts w:cs="Arial"/>
        </w:rPr>
        <w:t>XML Schema – Appendix F.1</w:t>
      </w:r>
    </w:p>
    <w:p w:rsidR="00EC04BC" w:rsidRDefault="00EC04BC" w:rsidP="002A4A18">
      <w:pPr>
        <w:numPr>
          <w:ilvl w:val="1"/>
          <w:numId w:val="15"/>
        </w:numPr>
        <w:spacing w:before="100" w:beforeAutospacing="1" w:after="100" w:afterAutospacing="1"/>
        <w:rPr>
          <w:rFonts w:cs="Arial"/>
        </w:rPr>
      </w:pPr>
      <w:r>
        <w:rPr>
          <w:rFonts w:cs="Arial"/>
        </w:rPr>
        <w:t>WSDL – Appendix F.2</w:t>
      </w:r>
    </w:p>
    <w:p w:rsidR="00EC04BC" w:rsidRDefault="00EC04BC" w:rsidP="002A4A18">
      <w:pPr>
        <w:numPr>
          <w:ilvl w:val="0"/>
          <w:numId w:val="15"/>
        </w:numPr>
        <w:spacing w:before="100" w:beforeAutospacing="1" w:after="100" w:afterAutospacing="1"/>
        <w:rPr>
          <w:rFonts w:cs="Arial"/>
        </w:rPr>
      </w:pPr>
      <w:r>
        <w:rPr>
          <w:rFonts w:cs="Arial"/>
        </w:rPr>
        <w:t>List</w:t>
      </w:r>
    </w:p>
    <w:p w:rsidR="00EC04BC" w:rsidRDefault="00EC04BC" w:rsidP="002A4A18">
      <w:pPr>
        <w:numPr>
          <w:ilvl w:val="1"/>
          <w:numId w:val="15"/>
        </w:numPr>
        <w:spacing w:before="100" w:beforeAutospacing="1" w:after="100" w:afterAutospacing="1"/>
        <w:rPr>
          <w:rFonts w:cs="Arial"/>
        </w:rPr>
      </w:pPr>
      <w:r>
        <w:rPr>
          <w:rFonts w:cs="Arial"/>
        </w:rPr>
        <w:t>XML Schema – Appendix G.1</w:t>
      </w:r>
    </w:p>
    <w:p w:rsidR="00EC04BC" w:rsidRDefault="00EC04BC" w:rsidP="002A4A18">
      <w:pPr>
        <w:numPr>
          <w:ilvl w:val="1"/>
          <w:numId w:val="15"/>
        </w:numPr>
        <w:spacing w:before="100" w:beforeAutospacing="1" w:after="100" w:afterAutospacing="1"/>
        <w:rPr>
          <w:rFonts w:cs="Arial"/>
        </w:rPr>
      </w:pPr>
      <w:r>
        <w:rPr>
          <w:rFonts w:cs="Arial"/>
        </w:rPr>
        <w:t>WSDL – Appendix G.2</w:t>
      </w:r>
    </w:p>
    <w:p w:rsidR="00EC04BC" w:rsidRDefault="00EC04BC" w:rsidP="002A4A18">
      <w:pPr>
        <w:numPr>
          <w:ilvl w:val="0"/>
          <w:numId w:val="15"/>
        </w:numPr>
        <w:spacing w:before="100" w:beforeAutospacing="1" w:after="100" w:afterAutospacing="1"/>
        <w:rPr>
          <w:rFonts w:cs="Arial"/>
        </w:rPr>
      </w:pPr>
      <w:r>
        <w:rPr>
          <w:rFonts w:cs="Arial"/>
        </w:rPr>
        <w:t>Container</w:t>
      </w:r>
    </w:p>
    <w:p w:rsidR="00EC04BC" w:rsidRDefault="00EC04BC" w:rsidP="002A4A18">
      <w:pPr>
        <w:numPr>
          <w:ilvl w:val="1"/>
          <w:numId w:val="15"/>
        </w:numPr>
        <w:spacing w:before="100" w:beforeAutospacing="1" w:after="100" w:afterAutospacing="1"/>
        <w:rPr>
          <w:rFonts w:cs="Arial"/>
        </w:rPr>
      </w:pPr>
      <w:r>
        <w:rPr>
          <w:rFonts w:cs="Arial"/>
        </w:rPr>
        <w:t>XML Schema – Appendix H.1</w:t>
      </w:r>
    </w:p>
    <w:p w:rsidR="00EC04BC" w:rsidRDefault="00EC04BC" w:rsidP="002A4A18">
      <w:pPr>
        <w:numPr>
          <w:ilvl w:val="1"/>
          <w:numId w:val="15"/>
        </w:numPr>
        <w:spacing w:before="100" w:beforeAutospacing="1" w:after="100" w:afterAutospacing="1"/>
        <w:rPr>
          <w:rFonts w:cs="Arial"/>
        </w:rPr>
      </w:pPr>
      <w:r>
        <w:rPr>
          <w:rFonts w:cs="Arial"/>
        </w:rPr>
        <w:t>WSDL – Appendix H.2</w:t>
      </w:r>
    </w:p>
    <w:p w:rsidR="00EC04BC" w:rsidRPr="00EC04BC" w:rsidRDefault="00EC04BC" w:rsidP="00EC04BC">
      <w:pPr>
        <w:pStyle w:val="nobreak"/>
      </w:pPr>
    </w:p>
    <w:p w:rsidR="00EC04BC" w:rsidRPr="00E73D27" w:rsidRDefault="00EC04BC" w:rsidP="00E73D27">
      <w:pPr>
        <w:pStyle w:val="Ttulo1"/>
      </w:pPr>
      <w:bookmarkStart w:id="92" w:name="_Toc191461271"/>
      <w:r w:rsidRPr="00E73D27">
        <w:t>Security Considerations</w:t>
      </w:r>
      <w:bookmarkEnd w:id="21"/>
      <w:bookmarkEnd w:id="92"/>
    </w:p>
    <w:p w:rsidR="00EC04BC" w:rsidRDefault="00EC04BC" w:rsidP="00D9276A">
      <w:pPr>
        <w:pStyle w:val="nobreak"/>
      </w:pPr>
    </w:p>
    <w:p w:rsidR="00EC04BC" w:rsidRDefault="00D9276A" w:rsidP="00D9276A">
      <w:pPr>
        <w:rPr>
          <w:b/>
        </w:rPr>
      </w:pPr>
      <w:r w:rsidRPr="00D9276A">
        <w:t>The realizations of an RDF(S) grid data access service will use standard web service security mechanisms as specified by other standards bodies. The assumption is that these standards will also indicate how to make information related to authentication, authorization security, etc., available.</w:t>
      </w:r>
    </w:p>
    <w:p w:rsidR="00D9276A" w:rsidRDefault="00D9276A" w:rsidP="00D9276A">
      <w:pPr>
        <w:pStyle w:val="nobreak"/>
      </w:pPr>
    </w:p>
    <w:p w:rsidR="00E73D27" w:rsidRDefault="00E73D27" w:rsidP="006D671F">
      <w:pPr>
        <w:pStyle w:val="Ttulo1"/>
      </w:pPr>
      <w:bookmarkStart w:id="93" w:name="_Toc191461272"/>
      <w:r>
        <w:t>Conclusion</w:t>
      </w:r>
      <w:bookmarkEnd w:id="93"/>
    </w:p>
    <w:p w:rsidR="00F07333" w:rsidRDefault="00F07333" w:rsidP="00F07333">
      <w:pPr>
        <w:pStyle w:val="nobreak"/>
      </w:pPr>
    </w:p>
    <w:p w:rsidR="00F07333" w:rsidRDefault="009B1CF0" w:rsidP="00F07333">
      <w:r>
        <w:t>This document has discussed a specialization of the interfaces defined in the Web Services Data Access and Integration document [WS-DAI] and the additional capabilities required to properly address RDF(S) data resources by means of a set of ontology handling primitives, based on the RDF(S) model defined in [RDF Concepts, RDF Schema].</w:t>
      </w:r>
    </w:p>
    <w:p w:rsidR="009B1CF0" w:rsidRDefault="009B1CF0" w:rsidP="00F07333"/>
    <w:p w:rsidR="009B1CF0" w:rsidRDefault="009B1CF0" w:rsidP="00F07333">
      <w:r>
        <w:t>To facilitate the adoption of the proposal, the realization is organized as a set of profiles, which provide different granularity degrees for accessing RDF(S) data resources, so that users and developers can decide – according to their requirements – which parts of the specification to use or implement, without compromising interoperability.</w:t>
      </w:r>
    </w:p>
    <w:p w:rsidR="00F07333" w:rsidRDefault="00F07333" w:rsidP="00F07333">
      <w:pPr>
        <w:pStyle w:val="nobreak"/>
      </w:pPr>
    </w:p>
    <w:p w:rsidR="00E73D27" w:rsidRPr="00A0089E" w:rsidRDefault="00E73D27" w:rsidP="00DD03FA">
      <w:pPr>
        <w:pStyle w:val="Ttulo1"/>
        <w:numPr>
          <w:ilvl w:val="0"/>
          <w:numId w:val="0"/>
        </w:numPr>
      </w:pPr>
      <w:bookmarkStart w:id="94" w:name="_Toc191461273"/>
      <w:r w:rsidRPr="00A0089E">
        <w:t>Editor Information</w:t>
      </w:r>
      <w:bookmarkEnd w:id="94"/>
    </w:p>
    <w:p w:rsidR="003A78F1" w:rsidRPr="00A0089E" w:rsidRDefault="003A78F1" w:rsidP="003A78F1">
      <w:pPr>
        <w:pStyle w:val="nobreak"/>
      </w:pPr>
    </w:p>
    <w:p w:rsidR="003A78F1" w:rsidRPr="00A0089E" w:rsidRDefault="003A78F1" w:rsidP="003A78F1">
      <w:r w:rsidRPr="00A0089E">
        <w:t>Miguel Esteban Gutiérrez</w:t>
      </w:r>
    </w:p>
    <w:p w:rsidR="003A78F1" w:rsidRPr="00A0089E" w:rsidRDefault="003A78F1" w:rsidP="003A78F1">
      <w:r w:rsidRPr="00A0089E">
        <w:t>Ontology Engineering Group</w:t>
      </w:r>
    </w:p>
    <w:p w:rsidR="003A78F1" w:rsidRPr="003A78F1" w:rsidRDefault="003A78F1" w:rsidP="003A78F1">
      <w:pPr>
        <w:rPr>
          <w:lang w:val="es-ES"/>
        </w:rPr>
      </w:pPr>
      <w:r w:rsidRPr="003A78F1">
        <w:rPr>
          <w:lang w:val="es-ES"/>
        </w:rPr>
        <w:t>Facultad de Informática</w:t>
      </w:r>
    </w:p>
    <w:p w:rsidR="003A78F1" w:rsidRDefault="003A78F1" w:rsidP="003A78F1">
      <w:pPr>
        <w:rPr>
          <w:lang w:val="es-ES"/>
        </w:rPr>
      </w:pPr>
      <w:r w:rsidRPr="003A78F1">
        <w:rPr>
          <w:lang w:val="es-ES"/>
        </w:rPr>
        <w:t>Universidad Politécnica de Madrid</w:t>
      </w:r>
    </w:p>
    <w:p w:rsidR="003A78F1" w:rsidRDefault="003A78F1" w:rsidP="003A78F1">
      <w:pPr>
        <w:rPr>
          <w:lang w:val="es-ES"/>
        </w:rPr>
      </w:pPr>
      <w:r>
        <w:rPr>
          <w:lang w:val="es-ES"/>
        </w:rPr>
        <w:t>Campus de Montegancedo s/n</w:t>
      </w:r>
    </w:p>
    <w:p w:rsidR="003A78F1" w:rsidRDefault="003A78F1" w:rsidP="003A78F1">
      <w:pPr>
        <w:rPr>
          <w:lang w:val="es-ES"/>
        </w:rPr>
      </w:pPr>
      <w:r>
        <w:rPr>
          <w:lang w:val="es-ES"/>
        </w:rPr>
        <w:t>28660 – Boadilla del Monte – Madrid</w:t>
      </w:r>
    </w:p>
    <w:p w:rsidR="003A78F1" w:rsidRPr="00A0089E" w:rsidRDefault="003A78F1" w:rsidP="003A78F1">
      <w:r w:rsidRPr="00A0089E">
        <w:t>Spain</w:t>
      </w:r>
    </w:p>
    <w:p w:rsidR="003A78F1" w:rsidRPr="00A0089E" w:rsidRDefault="003A78F1" w:rsidP="003A78F1"/>
    <w:p w:rsidR="003A78F1" w:rsidRPr="00A0089E" w:rsidRDefault="003A78F1" w:rsidP="003A78F1">
      <w:r w:rsidRPr="00A0089E">
        <w:t>Asunción Gómez Pérez</w:t>
      </w:r>
    </w:p>
    <w:p w:rsidR="003A78F1" w:rsidRPr="00A0089E" w:rsidRDefault="003A78F1" w:rsidP="003A78F1">
      <w:r w:rsidRPr="00A0089E">
        <w:t>Ontology Engineering Group</w:t>
      </w:r>
    </w:p>
    <w:p w:rsidR="003A78F1" w:rsidRPr="003A78F1" w:rsidRDefault="003A78F1" w:rsidP="003A78F1">
      <w:pPr>
        <w:rPr>
          <w:lang w:val="es-ES"/>
        </w:rPr>
      </w:pPr>
      <w:r w:rsidRPr="003A78F1">
        <w:rPr>
          <w:lang w:val="es-ES"/>
        </w:rPr>
        <w:t>Facultad de Informática</w:t>
      </w:r>
    </w:p>
    <w:p w:rsidR="003A78F1" w:rsidRDefault="003A78F1" w:rsidP="003A78F1">
      <w:pPr>
        <w:rPr>
          <w:lang w:val="es-ES"/>
        </w:rPr>
      </w:pPr>
      <w:r w:rsidRPr="003A78F1">
        <w:rPr>
          <w:lang w:val="es-ES"/>
        </w:rPr>
        <w:t>Universidad Politécnica de Madrid</w:t>
      </w:r>
    </w:p>
    <w:p w:rsidR="003A78F1" w:rsidRDefault="003A78F1" w:rsidP="003A78F1">
      <w:pPr>
        <w:rPr>
          <w:lang w:val="es-ES"/>
        </w:rPr>
      </w:pPr>
      <w:r>
        <w:rPr>
          <w:lang w:val="es-ES"/>
        </w:rPr>
        <w:t>Campus de Montegancedo s/n</w:t>
      </w:r>
    </w:p>
    <w:p w:rsidR="003A78F1" w:rsidRDefault="003A78F1" w:rsidP="003A78F1">
      <w:pPr>
        <w:rPr>
          <w:lang w:val="es-ES"/>
        </w:rPr>
      </w:pPr>
      <w:r>
        <w:rPr>
          <w:lang w:val="es-ES"/>
        </w:rPr>
        <w:t>28660 – Boadilla del Monte – Madrid</w:t>
      </w:r>
    </w:p>
    <w:p w:rsidR="003A78F1" w:rsidRPr="00A0089E" w:rsidRDefault="003A78F1" w:rsidP="003A78F1">
      <w:r w:rsidRPr="00A0089E">
        <w:t>Spain</w:t>
      </w:r>
    </w:p>
    <w:p w:rsidR="003A78F1" w:rsidRPr="00A0089E" w:rsidRDefault="003A78F1" w:rsidP="003A78F1">
      <w:pPr>
        <w:pStyle w:val="nobreak"/>
      </w:pPr>
    </w:p>
    <w:p w:rsidR="00EC04BC" w:rsidRPr="00A0089E" w:rsidRDefault="00EC04BC" w:rsidP="00DD03FA">
      <w:pPr>
        <w:pStyle w:val="Ttulo1"/>
        <w:numPr>
          <w:ilvl w:val="0"/>
          <w:numId w:val="0"/>
        </w:numPr>
      </w:pPr>
      <w:bookmarkStart w:id="95" w:name="_Toc191461274"/>
      <w:commentRangeStart w:id="96"/>
      <w:r w:rsidRPr="00A0089E">
        <w:t>Contributors</w:t>
      </w:r>
      <w:commentRangeEnd w:id="96"/>
      <w:r w:rsidR="00D9276A" w:rsidRPr="00E73D27">
        <w:rPr>
          <w:rStyle w:val="Refdecomentario"/>
          <w:sz w:val="20"/>
        </w:rPr>
        <w:commentReference w:id="96"/>
      </w:r>
      <w:bookmarkEnd w:id="95"/>
    </w:p>
    <w:p w:rsidR="00EC04BC" w:rsidRPr="00A0089E" w:rsidRDefault="00EC04BC" w:rsidP="006D671F">
      <w:pPr>
        <w:pStyle w:val="nobreak"/>
      </w:pPr>
    </w:p>
    <w:p w:rsidR="00EC04BC" w:rsidRPr="00A0089E" w:rsidRDefault="006D671F" w:rsidP="00EC04BC">
      <w:r w:rsidRPr="00A0089E">
        <w:t>Isao Kojima</w:t>
      </w:r>
      <w:r w:rsidR="00E92084" w:rsidRPr="00A0089E">
        <w:t>, AIST</w:t>
      </w:r>
    </w:p>
    <w:p w:rsidR="006D671F" w:rsidRPr="00A0089E" w:rsidRDefault="006D671F" w:rsidP="00EC04BC">
      <w:r w:rsidRPr="00A0089E">
        <w:t>Said Mirza</w:t>
      </w:r>
      <w:r w:rsidR="00E92084" w:rsidRPr="00A0089E">
        <w:t>, AIST</w:t>
      </w:r>
    </w:p>
    <w:p w:rsidR="006D671F" w:rsidRPr="00A0089E" w:rsidRDefault="006D671F" w:rsidP="00EC04BC">
      <w:r w:rsidRPr="00A0089E">
        <w:t>Oscar Corcho</w:t>
      </w:r>
      <w:r w:rsidR="00E92084" w:rsidRPr="00A0089E">
        <w:t>, UPM</w:t>
      </w:r>
    </w:p>
    <w:p w:rsidR="00EC04BC" w:rsidRPr="00A0089E" w:rsidRDefault="00EC04BC" w:rsidP="006D671F">
      <w:pPr>
        <w:pStyle w:val="nobreak"/>
      </w:pPr>
    </w:p>
    <w:p w:rsidR="00E73D27" w:rsidRPr="00A0089E" w:rsidRDefault="00E73D27" w:rsidP="00DD03FA">
      <w:pPr>
        <w:pStyle w:val="Ttulo1"/>
        <w:numPr>
          <w:ilvl w:val="0"/>
          <w:numId w:val="0"/>
        </w:numPr>
      </w:pPr>
      <w:bookmarkStart w:id="97" w:name="_Toc191461275"/>
      <w:commentRangeStart w:id="98"/>
      <w:r w:rsidRPr="00A0089E">
        <w:t>Acknowledgements</w:t>
      </w:r>
      <w:commentRangeEnd w:id="98"/>
      <w:r w:rsidRPr="00E73D27">
        <w:rPr>
          <w:rStyle w:val="Refdecomentario"/>
          <w:sz w:val="20"/>
        </w:rPr>
        <w:commentReference w:id="98"/>
      </w:r>
      <w:bookmarkEnd w:id="97"/>
    </w:p>
    <w:p w:rsidR="00EC04BC" w:rsidRPr="00A0089E" w:rsidRDefault="00EC04BC" w:rsidP="00EC04BC">
      <w:pPr>
        <w:pStyle w:val="nobreak"/>
      </w:pPr>
    </w:p>
    <w:p w:rsidR="00D34F19" w:rsidRDefault="00D34F19" w:rsidP="00EC04BC">
      <w:pPr>
        <w:rPr>
          <w:rFonts w:cs="Arial"/>
        </w:rPr>
      </w:pPr>
      <w:r>
        <w:rPr>
          <w:rFonts w:cs="Arial"/>
        </w:rPr>
        <w:t>This work has been funded by the OntoGrid Project (FP-511513)</w:t>
      </w:r>
      <w:r>
        <w:rPr>
          <w:rStyle w:val="Refdenotaalpie"/>
          <w:rFonts w:cs="Arial"/>
        </w:rPr>
        <w:footnoteReference w:id="3"/>
      </w:r>
      <w:r>
        <w:rPr>
          <w:rFonts w:cs="Arial"/>
        </w:rPr>
        <w:t>, and many members have collaborated during the early stages of development. Thanks go to Wei Xing, Paolo Missier</w:t>
      </w:r>
      <w:r w:rsidR="001E63BA">
        <w:rPr>
          <w:rFonts w:cs="Arial"/>
        </w:rPr>
        <w:t xml:space="preserve">, </w:t>
      </w:r>
      <w:r>
        <w:rPr>
          <w:rFonts w:cs="Arial"/>
        </w:rPr>
        <w:t>and Óscar Muñoz.</w:t>
      </w:r>
    </w:p>
    <w:p w:rsidR="00D34F19" w:rsidRDefault="00D34F19" w:rsidP="00EC04BC">
      <w:pPr>
        <w:rPr>
          <w:rFonts w:cs="Arial"/>
        </w:rPr>
      </w:pPr>
    </w:p>
    <w:p w:rsidR="00EC04BC" w:rsidRDefault="00EC04BC" w:rsidP="00EC04BC">
      <w:pPr>
        <w:rPr>
          <w:rFonts w:eastAsia="Arial Unicode MS" w:cs="Arial"/>
          <w:lang w:eastAsia="ja-JP"/>
        </w:rPr>
      </w:pPr>
      <w:r>
        <w:rPr>
          <w:rFonts w:cs="Arial"/>
        </w:rPr>
        <w:t xml:space="preserve">The Database Access and Integration Services (DAIS) Working Group of the </w:t>
      </w:r>
      <w:r>
        <w:rPr>
          <w:rFonts w:cs="Arial" w:hint="eastAsia"/>
          <w:lang w:eastAsia="ja-JP"/>
        </w:rPr>
        <w:t>Open</w:t>
      </w:r>
      <w:r>
        <w:rPr>
          <w:rFonts w:cs="Arial"/>
        </w:rPr>
        <w:t xml:space="preserve"> Grid Forum has been active over several years, and many people have contributed to discussions within the group, including but not limited t</w:t>
      </w:r>
      <w:r>
        <w:rPr>
          <w:rFonts w:cs="Arial" w:hint="eastAsia"/>
          <w:lang w:eastAsia="ja-JP"/>
        </w:rPr>
        <w:t xml:space="preserve">o: Mario Antonioletti, Amy Krause, Norman Paton, </w:t>
      </w:r>
      <w:r w:rsidR="001E63BA">
        <w:rPr>
          <w:rFonts w:cs="Arial"/>
          <w:lang w:eastAsia="ja-JP"/>
        </w:rPr>
        <w:t xml:space="preserve">and </w:t>
      </w:r>
      <w:r>
        <w:rPr>
          <w:rFonts w:cs="Arial" w:hint="eastAsia"/>
          <w:lang w:eastAsia="ja-JP"/>
        </w:rPr>
        <w:t>Dave Pearson.</w:t>
      </w:r>
    </w:p>
    <w:p w:rsidR="00EC04BC" w:rsidRPr="00EC04BC" w:rsidRDefault="00EC04BC" w:rsidP="00EC04BC">
      <w:pPr>
        <w:pStyle w:val="nobreak"/>
      </w:pPr>
    </w:p>
    <w:p w:rsidR="00EC04BC" w:rsidRPr="00E73D27" w:rsidRDefault="00EC04BC" w:rsidP="00DD03FA">
      <w:pPr>
        <w:pStyle w:val="Ttulo1"/>
        <w:numPr>
          <w:ilvl w:val="0"/>
          <w:numId w:val="0"/>
        </w:numPr>
      </w:pPr>
      <w:bookmarkStart w:id="99" w:name="_Toc191461276"/>
      <w:commentRangeStart w:id="100"/>
      <w:r w:rsidRPr="00E73D27">
        <w:t>Glossary</w:t>
      </w:r>
      <w:commentRangeEnd w:id="100"/>
      <w:r w:rsidR="00E73D27" w:rsidRPr="00E73D27">
        <w:rPr>
          <w:rStyle w:val="Refdecomentario"/>
          <w:sz w:val="20"/>
        </w:rPr>
        <w:commentReference w:id="100"/>
      </w:r>
      <w:bookmarkEnd w:id="99"/>
    </w:p>
    <w:p w:rsidR="00EC04BC" w:rsidRDefault="00EC04BC"/>
    <w:p w:rsidR="00EC04BC" w:rsidRDefault="00EC04BC">
      <w:r>
        <w:t>Recommended but not required.</w:t>
      </w:r>
    </w:p>
    <w:p w:rsidR="00EC04BC" w:rsidRDefault="00EC04BC"/>
    <w:p w:rsidR="00EC04BC" w:rsidRPr="00E73D27" w:rsidRDefault="00EC04BC" w:rsidP="00DD03FA">
      <w:pPr>
        <w:pStyle w:val="Ttulo1"/>
        <w:numPr>
          <w:ilvl w:val="0"/>
          <w:numId w:val="0"/>
        </w:numPr>
      </w:pPr>
      <w:bookmarkStart w:id="101" w:name="_Toc526008660"/>
      <w:bookmarkStart w:id="102" w:name="_Toc191461277"/>
      <w:r w:rsidRPr="00E73D27">
        <w:t>Intellectual Property Statement</w:t>
      </w:r>
      <w:bookmarkEnd w:id="101"/>
      <w:bookmarkEnd w:id="102"/>
    </w:p>
    <w:p w:rsidR="00EC04BC" w:rsidRDefault="00EC04BC"/>
    <w:p w:rsidR="00EC04BC" w:rsidRDefault="00EC04BC">
      <w:pPr>
        <w:rPr>
          <w:lang w:eastAsia="zh-CN"/>
        </w:rPr>
      </w:pPr>
      <w:r>
        <w:rPr>
          <w:lang w:eastAsia="zh-CN"/>
        </w:rPr>
        <w:lastRenderedPageBreak/>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EC04BC" w:rsidRDefault="00EC04BC">
      <w:pPr>
        <w:rPr>
          <w:lang w:eastAsia="zh-CN"/>
        </w:rPr>
      </w:pPr>
    </w:p>
    <w:p w:rsidR="00EC04BC" w:rsidRDefault="00EC04BC">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EC04BC" w:rsidRDefault="00EC04BC"/>
    <w:p w:rsidR="00EC04BC" w:rsidRPr="00E73D27" w:rsidRDefault="00EC04BC" w:rsidP="00DD03FA">
      <w:pPr>
        <w:pStyle w:val="Ttulo1"/>
        <w:numPr>
          <w:ilvl w:val="0"/>
          <w:numId w:val="0"/>
        </w:numPr>
      </w:pPr>
      <w:bookmarkStart w:id="103" w:name="_Toc191461278"/>
      <w:bookmarkStart w:id="104" w:name="_Toc526008661"/>
      <w:r w:rsidRPr="00E73D27">
        <w:t>Disclaimer</w:t>
      </w:r>
      <w:bookmarkEnd w:id="103"/>
    </w:p>
    <w:p w:rsidR="00EC04BC" w:rsidRDefault="00EC04BC" w:rsidP="00EC04BC">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EC04BC" w:rsidRPr="003633AF" w:rsidRDefault="00EC04BC" w:rsidP="00EC04BC"/>
    <w:p w:rsidR="00EC04BC" w:rsidRPr="00E73D27" w:rsidRDefault="00EC04BC" w:rsidP="00DD03FA">
      <w:pPr>
        <w:pStyle w:val="Ttulo1"/>
        <w:numPr>
          <w:ilvl w:val="0"/>
          <w:numId w:val="0"/>
        </w:numPr>
      </w:pPr>
      <w:bookmarkStart w:id="105" w:name="_Toc191461279"/>
      <w:r w:rsidRPr="00E73D27">
        <w:t>Full Copyright Notice</w:t>
      </w:r>
      <w:bookmarkEnd w:id="104"/>
      <w:bookmarkEnd w:id="105"/>
    </w:p>
    <w:p w:rsidR="00EC04BC" w:rsidRDefault="00EC04BC"/>
    <w:p w:rsidR="00EC04BC" w:rsidRDefault="00EC04BC">
      <w:r>
        <w:t>Copyright (C) Open Grid Forum (</w:t>
      </w:r>
      <w:r w:rsidR="00D9276A">
        <w:t>2008</w:t>
      </w:r>
      <w:r>
        <w:t xml:space="preserve">). All Rights Reserved. </w:t>
      </w:r>
    </w:p>
    <w:p w:rsidR="00EC04BC" w:rsidRDefault="00EC04BC"/>
    <w:p w:rsidR="00EC04BC" w:rsidRDefault="00EC04BC">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EC04BC" w:rsidRDefault="00EC04BC"/>
    <w:p w:rsidR="00EC04BC" w:rsidRDefault="00EC04BC">
      <w:r>
        <w:t>The limited permissions granted above are perpetual and will not be revoked by the OGF or its successors or assignees.</w:t>
      </w:r>
    </w:p>
    <w:p w:rsidR="00EC04BC" w:rsidRDefault="00EC04BC"/>
    <w:p w:rsidR="00EC04BC" w:rsidRPr="00E73D27" w:rsidRDefault="00EC04BC" w:rsidP="00DD03FA">
      <w:pPr>
        <w:pStyle w:val="Ttulo1"/>
        <w:numPr>
          <w:ilvl w:val="0"/>
          <w:numId w:val="0"/>
        </w:numPr>
      </w:pPr>
      <w:bookmarkStart w:id="106" w:name="_Toc191461280"/>
      <w:r w:rsidRPr="00E73D27">
        <w:t>References</w:t>
      </w:r>
      <w:bookmarkEnd w:id="106"/>
    </w:p>
    <w:p w:rsidR="00E73D27" w:rsidRDefault="00E73D27" w:rsidP="00E73D27">
      <w:r>
        <w:t>[OGSA]</w:t>
      </w:r>
    </w:p>
    <w:p w:rsidR="00E73D27" w:rsidRDefault="00D52452" w:rsidP="00E73D27">
      <w:pPr>
        <w:ind w:left="720"/>
        <w:rPr>
          <w:rStyle w:val="tbldata"/>
        </w:rPr>
      </w:pPr>
      <w:r w:rsidRPr="00D52452">
        <w:t>I. Foster, D. Berry, A. Djaoui, A. Grimshaw, B. Horn, H. Kishimoto, F. Maciel, A. Savva, F. Siebenlist, R. Subramanian, J. Treadwell, and J.J. Von Reich</w:t>
      </w:r>
      <w:r w:rsidR="00E73D27" w:rsidRPr="003F13D8">
        <w:t xml:space="preserve">. </w:t>
      </w:r>
      <w:r w:rsidR="00E73D27" w:rsidRPr="00D52452">
        <w:rPr>
          <w:i/>
        </w:rPr>
        <w:t>The Open Grid Services Architecture, Version 1.</w:t>
      </w:r>
      <w:r w:rsidRPr="00D52452">
        <w:rPr>
          <w:i/>
        </w:rPr>
        <w:t>5</w:t>
      </w:r>
      <w:r w:rsidR="00E73D27" w:rsidRPr="003F13D8">
        <w:t xml:space="preserve">. </w:t>
      </w:r>
      <w:r>
        <w:t>Open</w:t>
      </w:r>
      <w:r w:rsidR="00E73D27" w:rsidRPr="003F13D8">
        <w:t xml:space="preserve"> Grid Forum</w:t>
      </w:r>
      <w:r>
        <w:t>,</w:t>
      </w:r>
      <w:r w:rsidR="00E73D27" w:rsidRPr="003F13D8">
        <w:t xml:space="preserve"> </w:t>
      </w:r>
      <w:r>
        <w:t xml:space="preserve">OGSA Working Group. </w:t>
      </w:r>
      <w:r w:rsidR="00E73D27" w:rsidRPr="003F13D8">
        <w:t xml:space="preserve">GFD-I.030. </w:t>
      </w:r>
      <w:r>
        <w:t>24</w:t>
      </w:r>
      <w:r w:rsidR="00E73D27" w:rsidRPr="003F13D8">
        <w:t xml:space="preserve"> </w:t>
      </w:r>
      <w:r>
        <w:t>July</w:t>
      </w:r>
      <w:r w:rsidR="00E73D27" w:rsidRPr="003F13D8">
        <w:t xml:space="preserve"> 200</w:t>
      </w:r>
      <w:r>
        <w:t>6</w:t>
      </w:r>
      <w:r w:rsidR="00E73D27" w:rsidRPr="003F13D8">
        <w:t xml:space="preserve">. </w:t>
      </w:r>
      <w:r w:rsidR="00E73D27" w:rsidRPr="00D51949">
        <w:rPr>
          <w:lang w:eastAsia="ja-JP"/>
        </w:rPr>
        <w:t>http://www.</w:t>
      </w:r>
      <w:r>
        <w:rPr>
          <w:lang w:eastAsia="ja-JP"/>
        </w:rPr>
        <w:t>o</w:t>
      </w:r>
      <w:r w:rsidR="00E73D27" w:rsidRPr="00D51949">
        <w:rPr>
          <w:lang w:eastAsia="ja-JP"/>
        </w:rPr>
        <w:t>gf.org/documents/GFD.</w:t>
      </w:r>
      <w:r>
        <w:rPr>
          <w:lang w:eastAsia="ja-JP"/>
        </w:rPr>
        <w:t>8</w:t>
      </w:r>
      <w:r w:rsidR="00E73D27" w:rsidRPr="00D51949">
        <w:rPr>
          <w:lang w:eastAsia="ja-JP"/>
        </w:rPr>
        <w:t>0.pd</w:t>
      </w:r>
      <w:r w:rsidR="00E73D27">
        <w:rPr>
          <w:lang w:eastAsia="ja-JP"/>
        </w:rPr>
        <w:t>f</w:t>
      </w:r>
    </w:p>
    <w:p w:rsidR="00E73D27" w:rsidRDefault="00E73D27" w:rsidP="00E73D27"/>
    <w:p w:rsidR="005B74C7" w:rsidRPr="002D6836" w:rsidRDefault="005B74C7" w:rsidP="005B74C7">
      <w:pPr>
        <w:rPr>
          <w:lang w:eastAsia="ja-JP"/>
        </w:rPr>
      </w:pPr>
      <w:r w:rsidRPr="002D6836">
        <w:rPr>
          <w:lang w:eastAsia="ja-JP"/>
        </w:rPr>
        <w:t>[OGSA Glossary]</w:t>
      </w:r>
    </w:p>
    <w:p w:rsidR="005B74C7" w:rsidRPr="0020326B" w:rsidRDefault="005B74C7" w:rsidP="005B74C7">
      <w:pPr>
        <w:ind w:left="720"/>
        <w:rPr>
          <w:lang w:eastAsia="ja-JP"/>
        </w:rPr>
      </w:pPr>
      <w:r w:rsidRPr="002D6836">
        <w:rPr>
          <w:lang w:eastAsia="ja-JP"/>
        </w:rPr>
        <w:t>J. Treadwell</w:t>
      </w:r>
      <w:r>
        <w:rPr>
          <w:lang w:eastAsia="ja-JP"/>
        </w:rPr>
        <w:t xml:space="preserve"> (ed).</w:t>
      </w:r>
      <w:r w:rsidRPr="002D6836">
        <w:rPr>
          <w:lang w:eastAsia="ja-JP"/>
        </w:rPr>
        <w:t xml:space="preserve"> </w:t>
      </w:r>
      <w:r w:rsidRPr="002D6836">
        <w:rPr>
          <w:i/>
          <w:lang w:eastAsia="ja-JP"/>
        </w:rPr>
        <w:t>Open Grid Services Architecture Glossary of Terms</w:t>
      </w:r>
      <w:r>
        <w:rPr>
          <w:i/>
          <w:lang w:eastAsia="ja-JP"/>
        </w:rPr>
        <w:t>, Version 1.6</w:t>
      </w:r>
      <w:r>
        <w:rPr>
          <w:lang w:eastAsia="ja-JP"/>
        </w:rPr>
        <w:t>.</w:t>
      </w:r>
      <w:r w:rsidRPr="002D6836">
        <w:rPr>
          <w:lang w:eastAsia="ja-JP"/>
        </w:rPr>
        <w:t xml:space="preserve"> </w:t>
      </w:r>
      <w:r>
        <w:rPr>
          <w:lang w:eastAsia="ja-JP"/>
        </w:rPr>
        <w:t>Open Grid Forum, OGSA Working Group. GFD-I.120, 12 December 2007</w:t>
      </w:r>
      <w:r w:rsidRPr="002D6836">
        <w:rPr>
          <w:lang w:eastAsia="ja-JP"/>
        </w:rPr>
        <w:t>.</w:t>
      </w:r>
      <w:r>
        <w:rPr>
          <w:lang w:eastAsia="ja-JP"/>
        </w:rPr>
        <w:t xml:space="preserve"> </w:t>
      </w:r>
      <w:r w:rsidRPr="00D51949">
        <w:rPr>
          <w:lang w:eastAsia="ja-JP"/>
        </w:rPr>
        <w:t>http://</w:t>
      </w:r>
      <w:r>
        <w:rPr>
          <w:lang w:eastAsia="ja-JP"/>
        </w:rPr>
        <w:t>www</w:t>
      </w:r>
      <w:r w:rsidRPr="00D51949">
        <w:rPr>
          <w:lang w:eastAsia="ja-JP"/>
        </w:rPr>
        <w:t>.</w:t>
      </w:r>
      <w:r>
        <w:rPr>
          <w:lang w:eastAsia="ja-JP"/>
        </w:rPr>
        <w:t>ogf</w:t>
      </w:r>
      <w:r w:rsidRPr="00D51949">
        <w:rPr>
          <w:lang w:eastAsia="ja-JP"/>
        </w:rPr>
        <w:t>.org</w:t>
      </w:r>
      <w:r w:rsidRPr="00D51949">
        <w:t>/document</w:t>
      </w:r>
      <w:r>
        <w:t>s</w:t>
      </w:r>
      <w:r w:rsidRPr="00D51949">
        <w:t>/GFD.44</w:t>
      </w:r>
      <w:r>
        <w:rPr>
          <w:rStyle w:val="tbldata"/>
        </w:rPr>
        <w:t>.pdf</w:t>
      </w:r>
    </w:p>
    <w:p w:rsidR="005B74C7" w:rsidRDefault="005B74C7" w:rsidP="005B74C7"/>
    <w:p w:rsidR="00E73D27" w:rsidRDefault="00E73D27" w:rsidP="005B74C7">
      <w:pPr>
        <w:rPr>
          <w:rFonts w:cs="Arial"/>
        </w:rPr>
      </w:pPr>
      <w:r>
        <w:rPr>
          <w:rFonts w:cs="Arial"/>
        </w:rPr>
        <w:t>[RFC2119]</w:t>
      </w:r>
    </w:p>
    <w:p w:rsidR="00E73D27" w:rsidRDefault="00E73D27" w:rsidP="00E73D27">
      <w:pPr>
        <w:ind w:left="720"/>
        <w:rPr>
          <w:rFonts w:cs="Arial"/>
        </w:rPr>
      </w:pPr>
      <w:r>
        <w:rPr>
          <w:rFonts w:cs="Arial"/>
        </w:rPr>
        <w:t xml:space="preserve">S. Bradner, </w:t>
      </w:r>
      <w:r>
        <w:rPr>
          <w:rFonts w:cs="Arial"/>
          <w:i/>
        </w:rPr>
        <w:t>Key words for use in RFCs to Indicate Requirement Levels</w:t>
      </w:r>
      <w:r>
        <w:rPr>
          <w:rFonts w:cs="Arial"/>
        </w:rPr>
        <w:t xml:space="preserve">, Internet Engineering Task Force, RFC 2119, </w:t>
      </w:r>
      <w:r w:rsidRPr="007C6787">
        <w:rPr>
          <w:rFonts w:cs="Arial"/>
        </w:rPr>
        <w:t>http://www.ietf.org/rfc/rfc2119.txt</w:t>
      </w:r>
      <w:r>
        <w:rPr>
          <w:rFonts w:cs="Arial"/>
        </w:rPr>
        <w:t>, March 1997.</w:t>
      </w:r>
    </w:p>
    <w:p w:rsidR="00E73D27" w:rsidRDefault="00E73D27" w:rsidP="00D52452"/>
    <w:p w:rsidR="00E73D27" w:rsidRPr="00E767B5" w:rsidRDefault="00E73D27" w:rsidP="00E73D27">
      <w:pPr>
        <w:rPr>
          <w:lang w:val="it-IT"/>
        </w:rPr>
      </w:pPr>
      <w:r w:rsidRPr="00E767B5">
        <w:rPr>
          <w:lang w:val="it-IT"/>
        </w:rPr>
        <w:t xml:space="preserve">[WS-DAI] </w:t>
      </w:r>
    </w:p>
    <w:p w:rsidR="00E73D27" w:rsidRDefault="00D52452" w:rsidP="00E73D27">
      <w:pPr>
        <w:ind w:left="720"/>
      </w:pPr>
      <w:r w:rsidRPr="00D52452">
        <w:rPr>
          <w:lang w:val="it-IT"/>
        </w:rPr>
        <w:t>M. Antonioletti, M. Atkinson, A. Krause, S. Malaika, S. Laws, D. Pearson</w:t>
      </w:r>
      <w:r>
        <w:rPr>
          <w:lang w:val="it-IT"/>
        </w:rPr>
        <w:t xml:space="preserve">, N.W. Paton, and G. Riccardi, </w:t>
      </w:r>
      <w:r w:rsidRPr="00D52452">
        <w:rPr>
          <w:i/>
          <w:lang w:val="it-IT"/>
        </w:rPr>
        <w:t xml:space="preserve">Web Services Data Access and Integration - The Core (WS-DAI) </w:t>
      </w:r>
      <w:r w:rsidRPr="00D52452">
        <w:rPr>
          <w:i/>
          <w:lang w:val="it-IT"/>
        </w:rPr>
        <w:lastRenderedPageBreak/>
        <w:t>Specification, Version 1.0</w:t>
      </w:r>
      <w:r>
        <w:rPr>
          <w:lang w:val="it-IT"/>
        </w:rPr>
        <w:t xml:space="preserve">. </w:t>
      </w:r>
      <w:r w:rsidRPr="00D52452">
        <w:rPr>
          <w:lang w:val="it-IT"/>
        </w:rPr>
        <w:t>Open Grid Forum, DAIS Working Group.</w:t>
      </w:r>
      <w:r>
        <w:rPr>
          <w:lang w:val="it-IT"/>
        </w:rPr>
        <w:t xml:space="preserve"> GFD-R-P.074. 20 July 2006</w:t>
      </w:r>
    </w:p>
    <w:p w:rsidR="000033FC" w:rsidRDefault="00D52452" w:rsidP="00D52452">
      <w:pPr>
        <w:ind w:firstLine="720"/>
        <w:rPr>
          <w:rStyle w:val="tbldata"/>
        </w:rPr>
      </w:pPr>
      <w:r w:rsidRPr="00D52452">
        <w:rPr>
          <w:lang w:eastAsia="ja-JP"/>
        </w:rPr>
        <w:t>http://www.</w:t>
      </w:r>
      <w:r>
        <w:rPr>
          <w:lang w:eastAsia="ja-JP"/>
        </w:rPr>
        <w:t>o</w:t>
      </w:r>
      <w:r w:rsidRPr="00D52452">
        <w:rPr>
          <w:lang w:eastAsia="ja-JP"/>
        </w:rPr>
        <w:t>gf.org/documents/GFD.</w:t>
      </w:r>
      <w:r>
        <w:rPr>
          <w:lang w:eastAsia="ja-JP"/>
        </w:rPr>
        <w:t>74</w:t>
      </w:r>
      <w:r w:rsidRPr="00D52452">
        <w:rPr>
          <w:lang w:eastAsia="ja-JP"/>
        </w:rPr>
        <w:t>.pdf</w:t>
      </w:r>
    </w:p>
    <w:p w:rsidR="00D52452" w:rsidRDefault="00D52452" w:rsidP="00D52452"/>
    <w:p w:rsidR="000033FC" w:rsidRPr="00E767B5" w:rsidRDefault="000033FC" w:rsidP="000033FC">
      <w:pPr>
        <w:rPr>
          <w:lang w:val="it-IT"/>
        </w:rPr>
      </w:pPr>
      <w:r w:rsidRPr="00E767B5">
        <w:rPr>
          <w:lang w:val="it-IT"/>
        </w:rPr>
        <w:t>[WS-DAI</w:t>
      </w:r>
      <w:r>
        <w:rPr>
          <w:lang w:val="it-IT"/>
        </w:rPr>
        <w:t>R</w:t>
      </w:r>
      <w:r w:rsidRPr="00E767B5">
        <w:rPr>
          <w:lang w:val="it-IT"/>
        </w:rPr>
        <w:t xml:space="preserve">] </w:t>
      </w:r>
    </w:p>
    <w:p w:rsidR="00D52452" w:rsidRPr="00D52452" w:rsidRDefault="00D52452" w:rsidP="00D52452">
      <w:pPr>
        <w:ind w:left="720"/>
        <w:rPr>
          <w:lang w:val="it-IT"/>
        </w:rPr>
      </w:pPr>
      <w:r w:rsidRPr="00D52452">
        <w:rPr>
          <w:lang w:val="it-IT"/>
        </w:rPr>
        <w:t xml:space="preserve">M. Antonioletti, B. Collins, A. Krause, S. Laws, J. Magowan, S. Malaika, and N.W. Paton. </w:t>
      </w:r>
      <w:r w:rsidRPr="00D52452">
        <w:rPr>
          <w:i/>
          <w:lang w:val="it-IT"/>
        </w:rPr>
        <w:t>Web Services Data Access and Integration - The Relational Realisation (WS-DAIR) Specification, 1.0</w:t>
      </w:r>
      <w:r w:rsidRPr="00D52452">
        <w:rPr>
          <w:lang w:val="it-IT"/>
        </w:rPr>
        <w:t xml:space="preserve">. Open Grid Forum, DAIS Working Group. </w:t>
      </w:r>
      <w:r>
        <w:rPr>
          <w:lang w:val="it-IT"/>
        </w:rPr>
        <w:t>GFD-R-P.076. 20 July 2006</w:t>
      </w:r>
    </w:p>
    <w:p w:rsidR="00D52452" w:rsidRPr="00D52452" w:rsidRDefault="00D52452" w:rsidP="00D52452">
      <w:pPr>
        <w:ind w:firstLine="720"/>
        <w:rPr>
          <w:rStyle w:val="tbldata"/>
          <w:lang w:val="it-IT"/>
        </w:rPr>
      </w:pPr>
      <w:r w:rsidRPr="00D52452">
        <w:rPr>
          <w:lang w:val="it-IT" w:eastAsia="ja-JP"/>
        </w:rPr>
        <w:t>http://www.ogf.org/documents/GFD.7</w:t>
      </w:r>
      <w:r>
        <w:rPr>
          <w:lang w:val="it-IT" w:eastAsia="ja-JP"/>
        </w:rPr>
        <w:t>6</w:t>
      </w:r>
      <w:r w:rsidRPr="00D52452">
        <w:rPr>
          <w:lang w:val="it-IT" w:eastAsia="ja-JP"/>
        </w:rPr>
        <w:t>.pdf</w:t>
      </w:r>
    </w:p>
    <w:p w:rsidR="005B74C7" w:rsidRDefault="005B74C7" w:rsidP="005B74C7">
      <w:pPr>
        <w:rPr>
          <w:lang w:val="it-IT"/>
        </w:rPr>
      </w:pPr>
    </w:p>
    <w:p w:rsidR="005B74C7" w:rsidRPr="00E767B5" w:rsidRDefault="005B74C7" w:rsidP="005B74C7">
      <w:pPr>
        <w:rPr>
          <w:lang w:val="it-IT"/>
        </w:rPr>
      </w:pPr>
      <w:r w:rsidRPr="00E767B5">
        <w:rPr>
          <w:lang w:val="it-IT"/>
        </w:rPr>
        <w:t>[</w:t>
      </w:r>
      <w:r>
        <w:rPr>
          <w:lang w:val="it-IT"/>
        </w:rPr>
        <w:t>Querying</w:t>
      </w:r>
      <w:r w:rsidRPr="00E767B5">
        <w:rPr>
          <w:lang w:val="it-IT"/>
        </w:rPr>
        <w:t xml:space="preserve">] </w:t>
      </w:r>
    </w:p>
    <w:p w:rsidR="005B74C7" w:rsidRPr="00D52452" w:rsidRDefault="005B74C7" w:rsidP="005B74C7">
      <w:pPr>
        <w:ind w:left="720"/>
        <w:rPr>
          <w:lang w:val="it-IT" w:eastAsia="ja-JP"/>
        </w:rPr>
      </w:pPr>
      <w:r>
        <w:rPr>
          <w:lang w:val="it-IT" w:eastAsia="ja-JP"/>
        </w:rPr>
        <w:t>I</w:t>
      </w:r>
      <w:r w:rsidRPr="00D52452">
        <w:rPr>
          <w:lang w:val="it-IT" w:eastAsia="ja-JP"/>
        </w:rPr>
        <w:t xml:space="preserve">. </w:t>
      </w:r>
      <w:r>
        <w:rPr>
          <w:lang w:val="it-IT" w:eastAsia="ja-JP"/>
        </w:rPr>
        <w:t>Kojima</w:t>
      </w:r>
      <w:r w:rsidRPr="00D52452">
        <w:rPr>
          <w:lang w:val="it-IT" w:eastAsia="ja-JP"/>
        </w:rPr>
        <w:t xml:space="preserve">, </w:t>
      </w:r>
      <w:r>
        <w:rPr>
          <w:lang w:val="it-IT" w:eastAsia="ja-JP"/>
        </w:rPr>
        <w:t>S</w:t>
      </w:r>
      <w:r w:rsidRPr="00D52452">
        <w:rPr>
          <w:lang w:val="it-IT" w:eastAsia="ja-JP"/>
        </w:rPr>
        <w:t xml:space="preserve">. </w:t>
      </w:r>
      <w:r>
        <w:rPr>
          <w:lang w:val="it-IT" w:eastAsia="ja-JP"/>
        </w:rPr>
        <w:t>Mirza Pahlevi</w:t>
      </w:r>
      <w:r w:rsidRPr="00D52452">
        <w:rPr>
          <w:lang w:val="it-IT" w:eastAsia="ja-JP"/>
        </w:rPr>
        <w:t>.</w:t>
      </w:r>
      <w:r w:rsidRPr="005B74C7">
        <w:rPr>
          <w:lang w:val="it-IT" w:eastAsia="ja-JP"/>
        </w:rPr>
        <w:t xml:space="preserve"> </w:t>
      </w:r>
      <w:r w:rsidRPr="005B74C7">
        <w:rPr>
          <w:i/>
          <w:lang w:val="it-IT" w:eastAsia="ja-JP"/>
        </w:rPr>
        <w:t>Web Services Data Access and Integration – The RDF(S) Realization (WS-DAIRDFS) RDF(S) Querying Specification, Version 0.</w:t>
      </w:r>
      <w:r>
        <w:rPr>
          <w:i/>
          <w:lang w:val="it-IT" w:eastAsia="ja-JP"/>
        </w:rPr>
        <w:t>2</w:t>
      </w:r>
      <w:r w:rsidRPr="00D52452">
        <w:rPr>
          <w:lang w:val="it-IT" w:eastAsia="ja-JP"/>
        </w:rPr>
        <w:t xml:space="preserve">. </w:t>
      </w:r>
      <w:r>
        <w:rPr>
          <w:lang w:val="it-IT" w:eastAsia="ja-JP"/>
        </w:rPr>
        <w:t xml:space="preserve">Draft. </w:t>
      </w:r>
      <w:r w:rsidRPr="00D52452">
        <w:rPr>
          <w:lang w:val="it-IT" w:eastAsia="ja-JP"/>
        </w:rPr>
        <w:t xml:space="preserve">Open Grid Forum, DAIS Working Group. </w:t>
      </w:r>
      <w:r>
        <w:rPr>
          <w:lang w:val="it-IT" w:eastAsia="ja-JP"/>
        </w:rPr>
        <w:t>31 July 2007</w:t>
      </w:r>
    </w:p>
    <w:p w:rsidR="005B74C7" w:rsidRPr="005B74C7" w:rsidRDefault="005B74C7" w:rsidP="005B74C7">
      <w:pPr>
        <w:ind w:firstLine="720"/>
        <w:rPr>
          <w:lang w:eastAsia="ja-JP"/>
        </w:rPr>
      </w:pPr>
      <w:r w:rsidRPr="005B74C7">
        <w:rPr>
          <w:lang w:val="it-IT" w:eastAsia="ja-JP"/>
        </w:rPr>
        <w:t>https://forge.gridforum.org/sf/go/doc14074?nav=1</w:t>
      </w:r>
    </w:p>
    <w:p w:rsidR="005B74C7" w:rsidRDefault="005B74C7" w:rsidP="005B74C7">
      <w:pPr>
        <w:rPr>
          <w:lang w:val="it-IT"/>
        </w:rPr>
      </w:pPr>
    </w:p>
    <w:p w:rsidR="005B74C7" w:rsidRPr="00E767B5" w:rsidRDefault="005B74C7" w:rsidP="005B74C7">
      <w:pPr>
        <w:rPr>
          <w:lang w:val="it-IT"/>
        </w:rPr>
      </w:pPr>
      <w:r w:rsidRPr="00E767B5">
        <w:rPr>
          <w:lang w:val="it-IT"/>
        </w:rPr>
        <w:t>[</w:t>
      </w:r>
      <w:r>
        <w:rPr>
          <w:lang w:val="it-IT"/>
        </w:rPr>
        <w:t>Glossary</w:t>
      </w:r>
      <w:r w:rsidRPr="00E767B5">
        <w:rPr>
          <w:lang w:val="it-IT"/>
        </w:rPr>
        <w:t xml:space="preserve">] </w:t>
      </w:r>
    </w:p>
    <w:p w:rsidR="005B74C7" w:rsidRPr="00D52452" w:rsidRDefault="005B74C7" w:rsidP="005B74C7">
      <w:pPr>
        <w:ind w:left="720"/>
        <w:rPr>
          <w:lang w:val="it-IT"/>
        </w:rPr>
      </w:pPr>
      <w:r w:rsidRPr="00D52452">
        <w:rPr>
          <w:lang w:val="it-IT"/>
        </w:rPr>
        <w:t xml:space="preserve">M. </w:t>
      </w:r>
      <w:r>
        <w:rPr>
          <w:lang w:val="it-IT"/>
        </w:rPr>
        <w:t>Esteban Gutiérrez</w:t>
      </w:r>
      <w:r w:rsidRPr="00D52452">
        <w:rPr>
          <w:lang w:val="it-IT"/>
        </w:rPr>
        <w:t xml:space="preserve">, </w:t>
      </w:r>
      <w:r>
        <w:rPr>
          <w:lang w:val="it-IT"/>
        </w:rPr>
        <w:t>I</w:t>
      </w:r>
      <w:r w:rsidRPr="00D52452">
        <w:rPr>
          <w:lang w:val="it-IT"/>
        </w:rPr>
        <w:t xml:space="preserve">. </w:t>
      </w:r>
      <w:r>
        <w:rPr>
          <w:lang w:val="it-IT"/>
        </w:rPr>
        <w:t>Kojima</w:t>
      </w:r>
      <w:r w:rsidRPr="00D52452">
        <w:rPr>
          <w:lang w:val="it-IT"/>
        </w:rPr>
        <w:t xml:space="preserve">, </w:t>
      </w:r>
      <w:r>
        <w:rPr>
          <w:lang w:val="it-IT"/>
        </w:rPr>
        <w:t>Ó</w:t>
      </w:r>
      <w:r w:rsidRPr="00D52452">
        <w:rPr>
          <w:lang w:val="it-IT"/>
        </w:rPr>
        <w:t xml:space="preserve">. </w:t>
      </w:r>
      <w:r>
        <w:rPr>
          <w:lang w:val="it-IT"/>
        </w:rPr>
        <w:t>Muñoz García</w:t>
      </w:r>
      <w:r w:rsidRPr="00D52452">
        <w:rPr>
          <w:lang w:val="it-IT"/>
        </w:rPr>
        <w:t xml:space="preserve">, S. </w:t>
      </w:r>
      <w:r>
        <w:rPr>
          <w:lang w:val="it-IT"/>
        </w:rPr>
        <w:t>Mirza Pahlevi</w:t>
      </w:r>
      <w:r w:rsidRPr="00D52452">
        <w:rPr>
          <w:lang w:val="it-IT"/>
        </w:rPr>
        <w:t xml:space="preserve">. </w:t>
      </w:r>
      <w:r>
        <w:rPr>
          <w:i/>
          <w:lang w:val="it-IT"/>
        </w:rPr>
        <w:t>Data Access and Integration Services – RDFS Acces, Glossary of Terms, Version 0.6</w:t>
      </w:r>
      <w:r w:rsidRPr="00D52452">
        <w:rPr>
          <w:lang w:val="it-IT"/>
        </w:rPr>
        <w:t xml:space="preserve">. </w:t>
      </w:r>
      <w:r>
        <w:rPr>
          <w:lang w:val="it-IT"/>
        </w:rPr>
        <w:t xml:space="preserve">Draft. </w:t>
      </w:r>
      <w:r w:rsidRPr="00D52452">
        <w:rPr>
          <w:lang w:val="it-IT"/>
        </w:rPr>
        <w:t xml:space="preserve">Open Grid Forum, DAIS Working Group. </w:t>
      </w:r>
      <w:r>
        <w:rPr>
          <w:lang w:val="it-IT"/>
        </w:rPr>
        <w:t>24 January 2008</w:t>
      </w:r>
    </w:p>
    <w:p w:rsidR="005B74C7" w:rsidRPr="00D52452" w:rsidRDefault="005B74C7" w:rsidP="005B74C7">
      <w:pPr>
        <w:ind w:firstLine="720"/>
        <w:rPr>
          <w:rStyle w:val="tbldata"/>
          <w:lang w:val="it-IT"/>
        </w:rPr>
      </w:pPr>
      <w:r w:rsidRPr="005B74C7">
        <w:rPr>
          <w:lang w:val="it-IT" w:eastAsia="ja-JP"/>
        </w:rPr>
        <w:t>https://forge.gridforum.org/sf/go/doc14820?nav=1</w:t>
      </w:r>
    </w:p>
    <w:p w:rsidR="00E73D27" w:rsidRPr="00D52452" w:rsidRDefault="00E73D27" w:rsidP="000033FC">
      <w:pPr>
        <w:rPr>
          <w:lang w:val="it-IT"/>
        </w:rPr>
      </w:pPr>
    </w:p>
    <w:p w:rsidR="008D0E3A" w:rsidRDefault="008D0E3A" w:rsidP="008D0E3A">
      <w:r>
        <w:t>[RDF Syntax]</w:t>
      </w:r>
    </w:p>
    <w:p w:rsidR="008D0E3A" w:rsidRDefault="008D0E3A" w:rsidP="008D0E3A">
      <w:pPr>
        <w:ind w:left="720"/>
      </w:pPr>
      <w:r>
        <w:t>D. Beckett, RDF/XML Syntax Specification (Revised), W3C Recommendation, B. McBride, World Wide Web Consortium, 2004.</w:t>
      </w:r>
    </w:p>
    <w:p w:rsidR="008D0E3A" w:rsidRDefault="008D0E3A" w:rsidP="008D0E3A">
      <w:pPr>
        <w:ind w:left="720"/>
      </w:pPr>
      <w:r w:rsidRPr="008D0E3A">
        <w:t>http://www.w3.org/TR/2004/REC-rdf-syntax-grammar-20040210/</w:t>
      </w:r>
    </w:p>
    <w:p w:rsidR="008D0E3A" w:rsidRDefault="008D0E3A" w:rsidP="008D0E3A"/>
    <w:p w:rsidR="008D0E3A" w:rsidRDefault="008D0E3A" w:rsidP="008D0E3A">
      <w:r>
        <w:t>[RDF Schema]</w:t>
      </w:r>
    </w:p>
    <w:p w:rsidR="008D0E3A" w:rsidRDefault="008D0E3A" w:rsidP="008D0E3A">
      <w:pPr>
        <w:ind w:left="720"/>
      </w:pPr>
      <w:r>
        <w:t>D. Brickley and R.V. Guha, RDF Vocabulary Description Language 1.0: RDF Schema, W3C Recommendation, B. McBride, World Wide Web Consortium, 2004.</w:t>
      </w:r>
    </w:p>
    <w:p w:rsidR="008D0E3A" w:rsidRDefault="008D0E3A" w:rsidP="008D0E3A">
      <w:pPr>
        <w:ind w:left="720"/>
      </w:pPr>
      <w:r w:rsidRPr="008D0E3A">
        <w:t>http://www.w3.org/TR/2004/REC-rdf-schema-20040210/</w:t>
      </w:r>
    </w:p>
    <w:p w:rsidR="008D0E3A" w:rsidRDefault="008D0E3A" w:rsidP="008D0E3A"/>
    <w:p w:rsidR="008D0E3A" w:rsidRDefault="008D0E3A" w:rsidP="008D0E3A">
      <w:r>
        <w:t>[RDF</w:t>
      </w:r>
      <w:r w:rsidR="00557C7A">
        <w:t xml:space="preserve"> Concepts</w:t>
      </w:r>
      <w:r>
        <w:t>]</w:t>
      </w:r>
    </w:p>
    <w:p w:rsidR="008D0E3A" w:rsidRDefault="008D0E3A" w:rsidP="008D0E3A">
      <w:pPr>
        <w:ind w:left="720"/>
      </w:pPr>
      <w:r>
        <w:t>J.J. Carroll and G. Klyne, Resource Description Framework (RDF): Concepts and Abstract Syntax, W3C Recommendation, B. McBride, World Wide Web Consortium, 2004.</w:t>
      </w:r>
    </w:p>
    <w:p w:rsidR="008D0E3A" w:rsidRDefault="008D0E3A" w:rsidP="008D0E3A">
      <w:pPr>
        <w:ind w:left="720"/>
      </w:pPr>
      <w:r w:rsidRPr="008D0E3A">
        <w:t>http://www.w3.org/TR/2004/REC-rdf-concepts-20040210/</w:t>
      </w:r>
    </w:p>
    <w:p w:rsidR="008D0E3A" w:rsidRDefault="008D0E3A" w:rsidP="008D0E3A">
      <w:pPr>
        <w:ind w:left="720"/>
      </w:pPr>
    </w:p>
    <w:p w:rsidR="008D0E3A" w:rsidRDefault="008D0E3A" w:rsidP="008D0E3A">
      <w:r>
        <w:t>[RDF Tests]</w:t>
      </w:r>
    </w:p>
    <w:p w:rsidR="008D0E3A" w:rsidRDefault="008D0E3A" w:rsidP="008D0E3A">
      <w:pPr>
        <w:ind w:left="720"/>
      </w:pPr>
      <w:r>
        <w:t>J. Grant and D. Beckett, RDF Test Cases, W3C Recommendation, B. McBride, World Wide Web Consortium, 2004.</w:t>
      </w:r>
    </w:p>
    <w:p w:rsidR="008D0E3A" w:rsidRDefault="008D0E3A" w:rsidP="008D0E3A">
      <w:pPr>
        <w:ind w:left="720"/>
      </w:pPr>
      <w:r w:rsidRPr="008D0E3A">
        <w:t>http://www.w3.org/TR/2004/REC-rdf-testcases-20040210/</w:t>
      </w:r>
    </w:p>
    <w:p w:rsidR="008D0E3A" w:rsidRDefault="008D0E3A" w:rsidP="008D0E3A"/>
    <w:p w:rsidR="008D0E3A" w:rsidRDefault="008D0E3A" w:rsidP="008D0E3A">
      <w:r>
        <w:t>[RDF Semantics]</w:t>
      </w:r>
    </w:p>
    <w:p w:rsidR="008D0E3A" w:rsidRDefault="008D0E3A" w:rsidP="008D0E3A">
      <w:pPr>
        <w:ind w:left="720"/>
      </w:pPr>
      <w:r>
        <w:t>P. Hayes, RDF Semantics, W3C Recommendation, B. McBride, World Wide Web Consortium, 2004.</w:t>
      </w:r>
    </w:p>
    <w:p w:rsidR="008D0E3A" w:rsidRDefault="008D0E3A" w:rsidP="008D0E3A">
      <w:pPr>
        <w:ind w:left="720"/>
      </w:pPr>
      <w:r w:rsidRPr="008D0E3A">
        <w:t>http://www.w3.org/TR/2004/REC-rdf-mt-20040210/</w:t>
      </w:r>
    </w:p>
    <w:p w:rsidR="008D0E3A" w:rsidRDefault="008D0E3A" w:rsidP="008D0E3A"/>
    <w:p w:rsidR="008D0E3A" w:rsidRDefault="008D0E3A" w:rsidP="008D0E3A">
      <w:r>
        <w:t>[RDF Primer]</w:t>
      </w:r>
    </w:p>
    <w:p w:rsidR="008D0E3A" w:rsidRDefault="008D0E3A" w:rsidP="008D0E3A">
      <w:pPr>
        <w:ind w:left="720"/>
      </w:pPr>
      <w:r>
        <w:t>F. Manola and E. Miller, RDF Primer, W3C Recommendation, B. McBride, World Wide Web Consortium, 2004.</w:t>
      </w:r>
    </w:p>
    <w:p w:rsidR="008D0E3A" w:rsidRDefault="007C6787" w:rsidP="008D0E3A">
      <w:pPr>
        <w:ind w:left="720"/>
      </w:pPr>
      <w:r w:rsidRPr="007C6787">
        <w:t>http://www.w3.org/TR/2004/REC-rdf-primer-20040210/</w:t>
      </w:r>
    </w:p>
    <w:p w:rsidR="007C6787" w:rsidRDefault="007C6787" w:rsidP="008D0E3A">
      <w:pPr>
        <w:ind w:left="720"/>
      </w:pPr>
    </w:p>
    <w:p w:rsidR="007C6787" w:rsidRDefault="007C6787" w:rsidP="007C6787">
      <w:r>
        <w:t>[RFC3987]</w:t>
      </w:r>
    </w:p>
    <w:p w:rsidR="007C6787" w:rsidRDefault="007C6787" w:rsidP="00A111FD">
      <w:pPr>
        <w:ind w:left="720"/>
        <w:rPr>
          <w:rFonts w:cs="Arial"/>
        </w:rPr>
      </w:pPr>
      <w:r>
        <w:t xml:space="preserve">M. Duerst and M. Suignard, </w:t>
      </w:r>
      <w:r w:rsidRPr="007C6787">
        <w:rPr>
          <w:i/>
        </w:rPr>
        <w:t>Internationalized Resource Identifiers (IRIs)</w:t>
      </w:r>
      <w:r>
        <w:t xml:space="preserve">, </w:t>
      </w:r>
      <w:r>
        <w:rPr>
          <w:rFonts w:cs="Arial"/>
        </w:rPr>
        <w:t xml:space="preserve">Internet Engineering Task Force, RFC 3987, </w:t>
      </w:r>
      <w:r w:rsidRPr="007C6787">
        <w:t>http://www.ietf.org/rfc/rfc3987.txt</w:t>
      </w:r>
      <w:r>
        <w:rPr>
          <w:rFonts w:cs="Arial"/>
        </w:rPr>
        <w:t>, January 2005.</w:t>
      </w:r>
    </w:p>
    <w:p w:rsidR="00A111FD" w:rsidRDefault="00A111FD" w:rsidP="00A111FD"/>
    <w:p w:rsidR="00A111FD" w:rsidRDefault="00A111FD" w:rsidP="00A111FD">
      <w:r>
        <w:t>[Gamma et al., 1994]</w:t>
      </w:r>
    </w:p>
    <w:p w:rsidR="00A111FD" w:rsidRDefault="00A111FD" w:rsidP="00A111FD">
      <w:pPr>
        <w:ind w:left="720"/>
      </w:pPr>
      <w:r w:rsidRPr="00A111FD">
        <w:t xml:space="preserve">E. Gamma, </w:t>
      </w:r>
      <w:r>
        <w:t>R. Helm, R. Johnson, J.M. Vlissides</w:t>
      </w:r>
      <w:r w:rsidRPr="00A111FD">
        <w:t>, Design Patterns: Elements of Reusable Object-Oriented Software</w:t>
      </w:r>
      <w:r>
        <w:t>,</w:t>
      </w:r>
      <w:r w:rsidRPr="00A111FD">
        <w:t xml:space="preserve"> Addison-Wesley Professional</w:t>
      </w:r>
      <w:r>
        <w:t>,</w:t>
      </w:r>
      <w:r w:rsidRPr="00A111FD">
        <w:t xml:space="preserve"> 1994.</w:t>
      </w:r>
    </w:p>
    <w:p w:rsidR="005B74C7" w:rsidRDefault="005B74C7" w:rsidP="00A111FD">
      <w:pPr>
        <w:ind w:left="720"/>
      </w:pPr>
    </w:p>
    <w:p w:rsidR="005B74C7" w:rsidRDefault="005B74C7" w:rsidP="00A111FD">
      <w:pPr>
        <w:ind w:left="720"/>
      </w:pPr>
    </w:p>
    <w:p w:rsidR="00D649F1" w:rsidRDefault="00D649F1" w:rsidP="00A111FD">
      <w:pPr>
        <w:ind w:left="720"/>
        <w:sectPr w:rsidR="00D649F1" w:rsidSect="00FD5B02">
          <w:headerReference w:type="default" r:id="rId15"/>
          <w:footerReference w:type="default" r:id="rId16"/>
          <w:pgSz w:w="12240" w:h="15840"/>
          <w:pgMar w:top="1440" w:right="1800" w:bottom="1440" w:left="1800" w:header="720" w:footer="720" w:gutter="0"/>
          <w:cols w:space="720"/>
          <w:noEndnote/>
        </w:sectPr>
      </w:pPr>
    </w:p>
    <w:p w:rsidR="00A978C9" w:rsidRDefault="00A978C9" w:rsidP="002A4A18">
      <w:pPr>
        <w:pStyle w:val="Ttulo1"/>
        <w:numPr>
          <w:ilvl w:val="0"/>
          <w:numId w:val="18"/>
        </w:numPr>
      </w:pPr>
      <w:bookmarkStart w:id="107" w:name="_Toc191461281"/>
      <w:r>
        <w:lastRenderedPageBreak/>
        <w:t>RepositoryCollection</w:t>
      </w:r>
      <w:bookmarkEnd w:id="107"/>
    </w:p>
    <w:p w:rsidR="00D649F1" w:rsidRDefault="00D649F1" w:rsidP="002A4A18">
      <w:pPr>
        <w:pStyle w:val="Ttulo1"/>
        <w:numPr>
          <w:ilvl w:val="1"/>
          <w:numId w:val="18"/>
        </w:numPr>
      </w:pPr>
      <w:bookmarkStart w:id="108" w:name="_Toc191461282"/>
      <w:r>
        <w:t>RepositoryCollection XML Schema</w:t>
      </w:r>
      <w:bookmarkEnd w:id="108"/>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xs:schema xmlns:wro="http://www.ogf.org/dais/2008/02/ws-dai-rdfs/ontology"</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xmlns:wsdai="http://www.ggf.org/namespaces/2005/12/WS-DAI"</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elementFormDefault="qualified"</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targetNamespace="http://www.ogf.org/dais/2008/02/ws-dai-rdfs/ontology"&gt;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&lt;!--Import the base WS-DAI 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&lt;xs:import namespace="http://www.ggf.org/namespaces/2005/12/WS-DAI" schemaLocation="..\resources\spec\wsdai_core_types.xsd"/&gt;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&lt;!--Include the base WS-DAI-RDFS Core 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&lt;xs:include schemaLocation="wsdai_rdfs_types.xsd"/&gt;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The static properties that describe a RepositoryCollection data service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name="NumberOfRepositories" type="xs:unsignedLong"/&gt;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name="RepositoryCollection"&gt;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 minOccurs="0" maxOccurs="unbounded" type="wro:RepositoryDescriptorType"/&gt;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The configuration properties that describe a RepositoryCollection data service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The property document of a RepositoryCollection data service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name="RepositoryCollectionPropertyDocumentType"&gt;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base="wsdai:PropertyDocumentType"&gt;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ref="wro:NumberOfRepositories"/&gt;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ref="wro:RepositoryCollection"/&gt;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name="RepositoryCollectionPropertyDocument" type="wro:RepositoryCollectionPropertyDocumentType"/&gt;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name="RepositoryDescriptorType"&gt;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&lt;xs:attribute name="name" type="xs:anyURI" use="required"/&gt;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name="RepositoryRetrievalResultType"&gt;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value="Success"/&gt;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value="RepositoryDoesNotExist"/&gt;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value="ConsumerNotAuthorized"/&gt;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name="RepositoryAdditionResultType"&gt;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value="Success"/&gt;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value="RepositoryUpdated"/&gt;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value="RepositoryClash"/&gt;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value="ConsumerNotAuthorized"/&gt;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name="RepositoryRemovalResultType"&gt;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value="Success"/&gt;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value="RepositoryDoesNotExist"/&gt;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value="ConsumerNotAuthorized"/&gt;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&lt;/xs:schema&gt;</w:t>
      </w:r>
    </w:p>
    <w:p w:rsidR="00D649F1" w:rsidRDefault="00D649F1" w:rsidP="002A4A18">
      <w:pPr>
        <w:pStyle w:val="Ttulo1"/>
        <w:numPr>
          <w:ilvl w:val="1"/>
          <w:numId w:val="18"/>
        </w:numPr>
      </w:pPr>
      <w:bookmarkStart w:id="109" w:name="_Toc191461283"/>
      <w:r>
        <w:t>RepositoryCollection WSDL</w:t>
      </w:r>
      <w:bookmarkEnd w:id="109"/>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&lt;wsdl:definitions xmlns:wro="http://www.ogf.org/dais/2008/02/ws-dai-rdfs/ontology"</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xmlns:wsdai="http://www.ggf.org/namespaces/2005/12/WS-DAI"</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name="wsdai-rdfs-ontology"</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targetNamespace="http://www.ogf.org/dais/2008/02/ws-dai-rdfs/ontology"&gt;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WSDL IMPORTS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&lt;wsdl:import namespace="http://www.ggf.org/namespaces/2005/12/WS-DAI" location="..\resources\spec\wsdai_core_porttypes.wsdl"/&gt;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WSDL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&lt;wsdl:types&gt;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&lt;xs:schema xmlns:wro="http://www.ogf.org/dais/2008/02/ws-dai-rdfs/ontology"</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xmlns:wsdai="http://www.ggf.org/namespaces/2005/12/WS-DAI"</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elementFormDefault="qualified"</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targetNamespace="http://www.ogf.org/dais/2008/02/ws-dai-rdfs/ontology"&gt;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&lt;!--Import the base WS-DAI 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&lt;xs:import namespace="http://www.ggf.org/namespaces/2005/12/WS-DAI" schemaLocation="..\resources\spec\wsdai_core_types.xsd"/&gt;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&lt;!--Include the base WS-DAI-RDF(S) Core 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&lt;xs:include schemaLocation="wsdai_rdfs_types.xsd"/&gt;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&lt;!--Include the external WS-DAI-RDF(S) Resource 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&lt;xs:include schemaLocation="wsdai_rdfs_repositorycollection_types.xsd"/&gt;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GetRepositories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name="GetRepositoriesRequest"&gt;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name="RepositoryName" minOccurs="1"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name="GetRepositoriesDatasetData"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name="RepositoryResponse"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name="RepositoryName"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name="Result" type="wro:RepositoryRetrievalResultType"/&gt;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&lt;xs:any namespace="##any"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name="GetRepositoriesDataset"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name="NumberOfRepositoriesRetrieved" type="xs:unisgnedLong"/&gt;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name="GetRepositoriesResponse"&gt;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ref="wro:GetRepositoriesDataset"/&gt;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AddRepositories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name="AddRepositoriesRequest"&gt;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name="RepositoryName"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&lt;xs:any namespace="##any"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name="OverwriteRepositories" minOccurs="0" maxOccurs="1" type="xs:boolean"/&gt;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name="AddRepositoriesDatasetData"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name="RepositoryResponse"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name="RepositoryName"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name="Result" type="wro:RepositoryAdditionResultType"/&gt;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name="AddRepositoriesDataset"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name="OverwriteRepositories" type="xs:boolean"/&gt;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name="NumberOfRepositoriesAdded" type="xs:unsignedLong"/&gt;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name="AddRepositoriesResponse"&gt;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ref="wro:AddRepositoriesDataset"/&gt;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RemoveRepositories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name="RemoveRepositoriesRequest"&gt;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name="RepositoryName" minOccurs="1"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name="RemoveRepositoriesDatasetData"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name="RepositoryResponse"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name="RepositoryName"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name="Result" type="wro:RepositoryRemovalResultType"/&gt;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name="RemoveRepositoriesDataset"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name="NumberOfRepositoriesRemoved" type="xs:unsignedLong"/&gt;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name="RemoveRepositoriesResponse"&gt;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&lt;xs:element ref="wro:RemoveRepositoriesDataset"/&gt;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GetRepositoryFactory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name="GetRepositoryFactoryRequest"&gt;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base="wsdai:FactoryRequestType"&gt;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name="RepositoryName"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name="GetRepositoryFactoryResponse" type="wsdai:DataResourceAddressListType"/&gt;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&lt;/wsdl:types&gt;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WSDL MESSAGES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name="GetRepositoryCollectionPropertyDocumentRequest"&gt;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name="GetRepositoryCollectionPropertyDocumentRequest" element="wsdai:GetDataResourcePropertyDocumentRequest"/&gt;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name="GetRepositoryCollectionPropertyDocumentResponse"&gt;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name="GetRepositoryCollectionPropertyDocumentResponse" element="wro:RepositoryCollectionPropertyDocument"/&gt;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name="GetRepositoriesRequest"&gt;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name="GetRepositoriesRequest" element="wro:GetRepositoriesRequest"/&gt;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name="GetRepositoriesResponse"&gt;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name="GetRepositoriesResponse" element="wro:GetRepositoriesResponse"/&gt;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name="AddRepositoriesRequest"&gt;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name="AddRepositoriesRequest" element="wro:AddRepositoriesRequest"/&gt;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name="AddRepositoriesResponse"&gt;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name="AddRepositoriesResponse" element="wro:AddRepositoriesResponse"/&gt;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name="RemoveRepositoriesRequest"&gt;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name="RemoveRepositoriesRequest" element="wro:RemoveRepositoriesRequest"/&gt;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name="RemoveRepositoriesResponse"&gt;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name="RemoveRepositoriesResponse" element="wro:RemoveRepositoriesResponse"/&gt;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name="GetRepositoryFactoryRequest"&gt;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name="GetRepositoryFactoryRequest" element="wro:GetRepositoryFactoryRequest"/&gt;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&lt;wsdl:message name="GetRepositoryFactoryResponse"&gt;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name="GetRepositoryFactoryResponse" element="wro:GetRepositoryFactoryResponse"/&gt;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name="RepositoryDoesNotExistFault"&gt;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name="RepositoryDoesNotExistFault" element="wro:RepositoryDoesNotExistFault"/&gt;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name="InvalidResourceNameFault" element="wsdai:InvalidResourceNameFault"/&gt;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name="DataResourceUnavailableFault" element="wsdai:DataResourceUnavailableFault"/&gt;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name="ServiceBusyFault" element="wsdai:ServiceBusyFault"/&gt;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name="InvalidPortTypeQNameFault"&gt;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name="InvalidPortTypeQNameFault" element="wsdai:InvalidPortTypeQNameFault"/&gt;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name="InvalidConfigurationDocumentFault"&gt;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name="InvalidConfigurationDocumentFault" element="wsdai:InvalidConfigurationDocumentFault"/&gt;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name="NotAuthorizedFault"&gt;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name="NotAuthorizedFault" element="wsdai:NotAuthorizedFault"/&gt;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WSDL PORT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&lt;wsdl:portType name="RepositoryCollectionAccessPT"&gt;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name="GetRepositoryCollectionPropertyDocument"&gt;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name="GetRepositoryCollectionPropertyDocumentRequest" message="wro:GetRepositoryCollectionPropertyDocumentRequest"/&gt;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name="GetRepositoryCollectionPropertyDocumentResponse" message="wro:GetRepositoryCollectionPropertyDocumentResponse"/&gt;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name="NotAuthorizedFault" message="wsdai:NotAuthorizedFault"/&gt;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name="GetRepositories"&gt;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name="GetRepositoriesRequest" message="wro:GetRepositoriesRequest"/&gt;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name="GetRepositoriesResponse" message="wro:GetRepositoriesResponse"/&gt;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name="AddRepositories"&gt;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name="AddRepositoriesRequest" message="wro:AddRepositoriesRequest"/&gt;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name="AddRepositoriesResponse" message="wro:AddRepositoriesResponse"/&gt;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name="RemoveRepositories"&gt;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&lt;wsdl:input name="RemoveRepositoriesRequest" message="wro:RemoveRepositoriesRequest"/&gt;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name="RemoveRepositoriesResponse" message="wro:RemoveRepositoriesResponse"/&gt;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&lt;/wsdl:portType&gt;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&lt;wsdl:portType name="RepositoryCollectionFactoryPT"&gt;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name="GetRepositoryFactory"&gt;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name="GetRepositoryFactoryRequest" message="wro:GetRepositoryFactoryRequest"/&gt;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name="GetRepositoryFactoryResponse" message="wro:GetRepositoryFactoryResponse"/&gt;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name="InvalidPortTypeQNameFault" message="wsdai:InvalidPortTypeQNameFault"/&gt;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name="InvalidConfigurationDocumentFault" message="wsdai:InvalidConfigurationDocumentFault"/&gt;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name="NotAuthorizedFault" message="wsdai:NotAuthorizedFault"/&gt;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name="RepositoryDoesNotExistFault" message="wro:RepositoryDoesNotExistFault"/&gt;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&lt;/wsdl:portType&gt;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&lt;/wsdl:definitions&gt;</w:t>
      </w:r>
    </w:p>
    <w:p w:rsidR="003366DB" w:rsidRDefault="003366DB" w:rsidP="002A4A18">
      <w:pPr>
        <w:pStyle w:val="Ttulo1"/>
        <w:numPr>
          <w:ilvl w:val="0"/>
          <w:numId w:val="18"/>
        </w:numPr>
      </w:pPr>
      <w:bookmarkStart w:id="110" w:name="_Toc191461284"/>
      <w:r>
        <w:t>Repository</w:t>
      </w:r>
      <w:bookmarkEnd w:id="110"/>
    </w:p>
    <w:p w:rsidR="00D649F1" w:rsidRDefault="00D649F1" w:rsidP="002A4A18">
      <w:pPr>
        <w:pStyle w:val="Ttulo1"/>
        <w:numPr>
          <w:ilvl w:val="1"/>
          <w:numId w:val="18"/>
        </w:numPr>
      </w:pPr>
      <w:bookmarkStart w:id="111" w:name="_Toc191461285"/>
      <w:r>
        <w:t>Repository XML Schema</w:t>
      </w:r>
      <w:bookmarkEnd w:id="111"/>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&lt;xs:schema xmlns:wro="http://www.ogf.org/dais/2008/02/ws-dai-rdfs/ontology"</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xmlns:wsdai="http://www.ggf.org/namespaces/2005/12/WS-DAI"</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elementFormDefault="qualified"</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targetNamespace="http://www.ogf.org/dais/2008/02/ws-dai-rdfs/ontology"&gt;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&lt;!--Import the base WS-DAI 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&lt;xs:import namespace="http://www.ggf.org/namespaces/2005/12/WS-DAI" schemaLocation="..\resources\spec\wsdai_core_types.xsd"/&gt;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&lt;!--Include the base WS-DAI-RDFS Core 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&lt;xs:include schemaLocation="wsdai_rdfs_types.xsd"/&gt;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The static properties that describe a Repository data service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name="RepositoryName"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The configuration properties that describe a Repository data service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The property document of a Repository data service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name="RepositoryPropertyDocumentType"&gt;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base="wsdai:PropertyDocumentType"&gt;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ref="wro:RepositoryName"/&gt;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name="RepositoryPropertyDocument" type="wro:RepositoryPropertyDocumentType"/&gt;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name="ValueFilterSemanticsType"&gt;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value="OR"/&gt;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value="AND"/&gt;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&lt;xs:enumeration value="XOR"/&gt;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value="NONE"/&gt;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name="PropertyFilterSemanticsType"&gt;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value="OR"/&gt;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value="AND"/&gt;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value="XOR"/&gt;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value="NONE"/&gt;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name="ResourceRetrievalResultType"&gt;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value="Success"/&gt;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value="NoMatchingResourcesFound"/&gt;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value="ConsumerNotAuthorized"/&gt;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name="ResourcePropertiesRetrievalResultType"&gt;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value="Success"/&gt;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value="NoMatchingResourcePropertiesFound"/&gt;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value="ConsumerNotAuthorized"/&gt;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name="ResourceAdditionResultType"&gt;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value="Success"/&gt;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value="ResourceUpdated"/&gt;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value="ConsumerNotAuthorized"/&gt;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name="ResourceRemovalResultType"&gt;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value="Success"/&gt;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value="ConsumerNotAuthorized"/&gt;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name="ResourcePropertiesRemovalResultType"&gt;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value="Success"/&gt;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value="NoMatchingResourcePropertiesFound"/&gt;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value="AllPropertyValuesRemoved"/&gt;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value="ConsumerNotAuthorized"/&gt;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&lt;/xs:schema&gt;</w:t>
      </w:r>
    </w:p>
    <w:p w:rsidR="00D649F1" w:rsidRDefault="00D649F1" w:rsidP="002A4A18">
      <w:pPr>
        <w:pStyle w:val="Ttulo1"/>
        <w:numPr>
          <w:ilvl w:val="1"/>
          <w:numId w:val="18"/>
        </w:numPr>
      </w:pPr>
      <w:bookmarkStart w:id="112" w:name="_Toc191461286"/>
      <w:r>
        <w:lastRenderedPageBreak/>
        <w:t>Repository WSDL</w:t>
      </w:r>
      <w:bookmarkEnd w:id="112"/>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&lt;wsdl:definitions xmlns:wro="http://www.ogf.org/dais/2008/02/ws-dai-rdfs/ontology"</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xmlns:wsdai="http://www.ggf.org/namespaces/2005/12/WS-DAI"</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name="wsdai-rdfs-ontology"</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targetNamespace="http://www.ogf.org/dais/2008/02/ws-dai-rdfs/ontology"&gt;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WSDL IMPORTS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&lt;wsdl:import namespace="http://www.ggf.org/namespaces/2005/12/WS-DAI" location="..\resources\spec\wsdai_core_porttypes.wsdl"/&gt;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WSDL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&lt;wsdl:types&gt;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&lt;xs:schema xmlns:wro="http://www.ogf.org/dais/2008/02/ws-dai-rdfs/ontology"</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xmlns:wsdai="http://www.ggf.org/namespaces/2005/12/WS-DAI"</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elementFormDefault="qualified"</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targetNamespace="http://www.ogf.org/dais/2008/02/ws-dai-rdfs/ontology"&gt;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&lt;!--Import the base WS-DAI 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&lt;xs:import namespace="http://www.ggf.org/namespaces/2005/12/WS-DAI" schemaLocation="..\resources\spec\wsdai_core_types.xsd"/&gt;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&lt;!--Include the base WS-DAI-RDF(S) Core 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&lt;xs:include schemaLocation="wsdai_rdfs_types.xsd"/&gt;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&lt;!--Include the external WS-DAI-RDF(S) Resource 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&lt;xs:include schemaLocation="wsdai_rdfs_repository_types.xsd"/&gt;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GetResources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name="ResourceSet"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name="ResourceURI" minOccurs="0"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name="PropertyFilter" minOccurs="0"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name="PropertyValueFilter" minOccurs="0" maxOccurs="unbounded" type="wro:PropertyValueType"/&gt;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name="ValueFilterSemantics" minOccurs="0" maxOccurs="1" type="wro:ValueFilterSemanticsType"/&gt;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name="PropertyFilterSemantics" minOccurs="0" maxOccurs="1" type="wro:PropertyFilterSemanticsType"/&gt;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name="RetrieveResourceProperties" minOccurs="0" maxOccurs="1" type="xs:boolean"/&gt;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name="GetResourcesDatasetData"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name="ResourceSetResult"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name="Result" type="wro:ResourceRetrievalResultType"/&gt;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 minOccurs="0"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name="DefinedProperty" minOccurs="0"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name="PropertyValue" minOccurs="1" maxOccurs="unbounded" type="wro:PropertyValueType"/&gt;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name="GetResourcesDataset"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name="RetrieveResourceProperties" type="xs:boolean"/&gt;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ref="wro:GetResourcesDataset"/&gt;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GetResourceProperties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name="GetResourcePropertiesRequest"&gt;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name="ResourceSet"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name="ResourceURI" minOccurs="1"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minOccurs="0"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name="GetResourcePropertiesDatasetData"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name="ResourceSetResult"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name="Result" type="wro:ResourcePropertiesRetrievalResultType"/&gt;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name="DefinedProperty" minOccurs="0"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name="PropertyValue" minOccurs="1" maxOccurs="unbounded" type="wro:PropertyValueType"/&gt;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name="GetResourcePropertiesDataset"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name="GetResourcePropertiesResponse"&gt;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ref="wro:GetResourcePropertiesDataset"/&gt;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AddResources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name="AddResourcesRequest"&gt;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name="ResourceURI" minOccurs="0" maxOccurs="1"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name="PropertyValue" minOccurs="1" maxOccurs="unbounded" type="wro:PropertyValueType"/&gt;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name="AddResourcesDatasetData"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name="ResourceResult"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name="Result" type="wro:ResourceAdditionResultType"/&gt;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name="AddResourcesDataset"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name="NumberOfResourcesAdded" type="xs:unsignedLong"/&gt;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name="AddResourcesResponse"&gt;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ref="wro:AddResourcesDataset"/&gt;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RemoveResources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name="RemoveResourcesRequest"&gt;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name="ResourceSet"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name="ResourceURI" minOccurs="0"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&lt;xs:element name="PropertyFilter" minOccurs="0"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name="PropertyValueFilter" minOccurs="0" maxOccurs="unbounded" type="wro:PropertyValueType"/&gt;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name="ValueFilterSemantics" minOccurs="0" maxOccurs="1" type="wro:ValueFilterSemanticsType"/&gt;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name="PropertyFilterSemantics" minOccurs="0" maxOccurs="1" type="wro:PropertyFilterSemanticsType"/&gt;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name="RemoveResourcesDatasetData"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name="ResourceSetResult"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 minOccurs="0"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name="Result" type="wro:ResourceRemovalResultType"/&gt;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name="RemoveResourcesDataset"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name="NumberOfRemovedResources" type="xs:unsignedLong"/&gt;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name="RemoveResourcesResponse"&gt;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ref="wro:RemoveResourcesDataset"/&gt;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RemoveResourceProperties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name="RemoveResourcePropertiesRequest"&gt;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name="ResourceSet"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name="ResourceURI" minOccurs="1"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 minOccurs="0"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name="PropertyValue" minOccurs="0" maxOccurs="unbounded" type="wro:PropertyValueType"/&gt;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name="RemoveResourcePropertiesDatasetData"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name="ResourceSetResult"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name="Result" type="wro:ResourcePropertiesRemovalResultType"/&gt;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name="RemoveResourcePropertiesDataset"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name="RemoveResourcePropertiesResponse"&gt;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ref="wro:RemoveResourcePropertiesDataset"/&gt;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GetResourceFactory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base="wsdai:FactoryRequestType"&gt;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name="GetResourceFactoryResponse" type="wsdai:DataResourceAddressListType"/&gt;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GetClassFactory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name="GetClassFactoryRequest"&gt;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base="wsdai:FactoryRequestType"&gt;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name="GetClassFactoryResponse" type="wsdai:DataResourceAddressListType"/&gt;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GetPropertyFactory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name="GetPropertyFactoryRequest"&gt;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base="wsdai:FactoryRequestType"&gt;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name="GetPropertyFactoryResponse" type="wsdai:DataResourceAddressListType"/&gt;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GetStatementFactory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name="GetStatementFactoryRequest"&gt;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base="wsdai:FactoryRequestType"&gt;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name="GetStatementFactoryResponse" type="wsdai:DataResourceAddressListType"/&gt;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GetContainerFactory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name="GetContainerFactoryRequest"&gt;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base="wsdai:FactoryRequestType"&gt;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&lt;xs:element name="ResourceURI"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name="GetContainerFactoryResponse" type="wsdai:DataResourceAddressListType"/&gt;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GetListFactory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name="GetListFactoryRequest"&gt;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base="wsdai:FactoryRequestType"&gt;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name="GetListFactoryResponse" type="wsdai:DataResourceAddressListType"/&gt;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&lt;/wsdl:types&gt;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WSDL MESSAGES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name="GetRepositoryPropertyDocumentRequest"&gt;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name="GetRepositoryPropertyDocumentRequest" element="wsdai:GetDataResourcePropertyDocumentRequest"/&gt;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name="GetRepositoryPropertyDocumentResponse"&gt;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name="GetRepositoryPropertyDocumentResponse" element="wro:RepositoryPropertyDocument"/&gt;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name="GetResourcesRequest"&gt;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name="GetResourcesRequest" element="wro:GetResourcesRequest"/&gt;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name="GetResourcesResponse"&gt;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name="GetResourcesResponse" element="wro:GetResourcesResponse"/&gt;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name="GetResourcePropertiesRequest"&gt;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name="GetResourcePropertiesRequest" element="wro:GetResourcePropertiesRequest"/&gt;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name="GetResourcePropertiesResponse"&gt;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name="GetResourcePropertiesResponse" element="wro:GetResourcePropertiesResponse"/&gt;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name="AddResourcesRequest"&gt;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name="AddResourcesRequest" element="wro:AddResourcesRequest"/&gt;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name="AddResourcesResponse"&gt;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name="AddResourcesResponse" element="wro:AddResourcesResponse"/&gt;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&lt;wsdl:message name="RemoveResourcesRequest"&gt;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name="RemoveResourcesRequest" element="wro:RemoveResourcesRequest"/&gt;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name="RemoveResourcesResponse"&gt;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name="RemoveResourcesResponse" element="wro:RemoveResourcesResponse"/&gt;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name="RemoveResourcePropertiesRequest"&gt;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name="RemoveResourcePropertiesRequest" element="wro:RemoveResourcePropertiesRequest"/&gt;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name="RemoveResourcePropertiesResponse"&gt;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name="RemoveResourcePropertiesResponse" element="wro:RemoveResourcePropertiesResponse"/&gt;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name="GetResourceFactoryRequest"&gt;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name="GetResourceFactoryRequest" element="wro:GetResourceFactoryRequest"/&gt;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name="GetResourceFactoryResponse"&gt;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name="GetResourceFactoryResponse" element="wro:GetResourceFactoryResponse"/&gt;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name="GetClassFactoryRequest"&gt;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name="GetClassFactoryRequest" element="wro:GetClassFactoryRequest"/&gt;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name="GetClassFactoryResponse"&gt;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name="GetClassFactoryResponse" element="wro:GetClassFactoryResponse"/&gt;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name="GetPropertyFactoryRequest"&gt;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name="GetPropertyFactoryRequest" element="wro:GetPropertyFactoryRequest"/&gt;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name="GetPropertyFactoryResponse"&gt;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name="GetPropertyFactoryResponse" element="wro:GetPropertyFactoryResponse"/&gt;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name="GetStatementFactoryRequest"&gt;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name="GetStatementFactoryRequest" element="wro:GetStatementFactoryRequest"/&gt;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name="GetStatementFactoryResponse"&gt;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name="GetStatementFactoryResponse" element="wro:GetStatementFactoryResponse"/&gt;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name="GetContainerFactoryRequest"&gt;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name="GetContainerFactoryRequest" element="wro:GetContainerFactoryRequest"/&gt;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name="GetContainerFactoryResponse"&gt;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name="GetContainerFactoryResponse" element="wro:GetContainerFactoryResponse"/&gt;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name="GetListFactoryRequest"&gt;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name="GetListFactoryRequest" element="wro:GetListFactoryRequest"/&gt;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name="GetListFactoryResponse"&gt;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name="GetListFactoryResponse" element="wro:GetListFactoryResponse"/&gt;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name="ResourceDoesNotExistFault"&gt;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&lt;wsdl:part name="ResourceDoesNotExistFault" element="wro:ResourceDoesNotExistFault"/&gt;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name="InvalidResourceNameFault" element="wsdai:InvalidResourceNameFault"/&gt;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name="DataResourceUnavailableFault" element="wsdai:DataResourceUnavailableFault"/&gt;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name="ServiceBusyFault" element="wsdai:ServiceBusyFault"/&gt;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name="InvalidPortTypeQNameFault"&gt;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name="InvalidPortTypeQNameFault" element="wsdai:InvalidPortTypeQNameFault"/&gt;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name="InvalidConfigurationDocumentFault"&gt;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name="InvalidConfigurationDocumentFault" element="wsdai:InvalidConfigurationDocumentFault"/&gt;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name="NotAuthorizedFault"&gt;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name="NotAuthorizedFault" element="wsdai:NotAuthorizedFault"/&gt;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WSDL PORT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&lt;wsdl:portType name="RepositoryAccessPT"&gt;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name="GetRepositoryPropertyDocument"&gt;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name="GetRepositoryPropertyDocumentRequest" message="wro:GetRepositoryPropertyDocumentRequest"/&gt;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name="GetRepositoryPropertyDocumentResponse" message="wro:GetRepositoryPropertyDocumentResponse"/&gt;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name="NotAuthorizedFault" message="wsdai:NotAuthorizedFault"/&gt;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name="GetResources"&gt;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name="GetResourcesRequest" message="wro:GetResourcesRequest"/&gt;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name="GetResourcesResponse" message="wro:GetResourcesResponse"/&gt;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name="GetResourceProperties"&gt;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name="GetResourcePropertiesRequest" message="wro:GetResourcePropertiesRequest"/&gt;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name="GetResourcePropertiesResponse" message="wro:GetResourcePropertiesResponse"/&gt;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name="AddResources"&gt;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name="AddResourcesRequest" message="wro:AddResourcesRequest"/&gt;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name="AddResourcesResponse" message="wro:AddResourcesResponse"/&gt;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name="RemoveResources"&gt;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name="RemoveResourcesRequest" message="wro:RemoveResourcesRequest"/&gt;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name="RemoveResourcesResponse" message="wro:RemoveResourcesResponse"/&gt;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name="RemoveResourceProperties"&gt;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name="RemoveResourcePropertiesRequest" message="wro:RemoveResourcePropertiesRequest"/&gt;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name="RemoveResourcePropertiesResponse" message="wro:RemoveResourcePropertiesResponse"/&gt;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&lt;/wsdl:portType&gt;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&lt;wsdl:portType name="RepositoryFactoryPT"&gt;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name="GetResourceFactory"&gt;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name="GetResourceFactoryRequest" message="wro:GetResourceFactoryRequest"/&gt;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name="GetResourceFactoryResponse" message="wro:GetResourceFactoryResponse"/&gt;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name="InvalidPortTypeQNameFault" message="wsdai:InvalidPortTypeQNameFault"/&gt;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name="InvalidConfigurationDocumentFault" message="wsdai:InvalidConfigurationDocumentFault"/&gt;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name="NotAuthorizedFault" message="wsdai:NotAuthorizedFault"/&gt;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name="ResourceDoesNotExistFault" message="wro:ResourceDoesNotExistFault"/&gt;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name="GetClassFactory"&gt;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name="GetClassFactoryRequest" message="wro:GetClassFactoryRequest"/&gt;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name="GetClassFactoryResponse" message="wro:GetClassFactoryResponse"/&gt;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name="InvalidPortTypeQNameFault" message="wsdai:InvalidPortTypeQNameFault"/&gt;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name="InvalidConfigurationDocumentFault" message="wsdai:InvalidConfigurationDocumentFault"/&gt;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name="NotAuthorizedFault" message="wsdai:NotAuthorizedFault"/&gt;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name="ResourceDoesNotExistFault" message="wro:ResourceDoesNotExistFault"/&gt;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name="GetPropertyFactory"&gt;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name="GetPropertyFactoryRequest" message="wro:GetPropertyFactoryRequest"/&gt;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name="GetPropertyFactoryResponse" message="wro:GetPropertyFactoryResponse"/&gt;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name="InvalidPortTypeQNameFault" message="wsdai:InvalidPortTypeQNameFault"/&gt;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name="InvalidConfigurationDocumentFault" message="wsdai:InvalidConfigurationDocumentFault"/&gt;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name="NotAuthorizedFault" message="wsdai:NotAuthorizedFault"/&gt;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&lt;wsdl:fault name="ResourceDoesNotExistFault" message="wro:ResourceDoesNotExistFault"/&gt;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name="GetStatementFactory"&gt;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name="GetStatementFactoryRequest" message="wro:GetStatementFactoryRequest"/&gt;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name="GetStatementFactoryResponse" message="wro:GetStatementFactoryResponse"/&gt;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name="InvalidPortTypeQNameFault" message="wsdai:InvalidPortTypeQNameFault"/&gt;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name="InvalidConfigurationDocumentFault" message="wsdai:InvalidConfigurationDocumentFault"/&gt;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name="NotAuthorizedFault" message="wsdai:NotAuthorizedFault"/&gt;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name="ResourceDoesNotExistFault" message="wro:ResourceDoesNotExistFault"/&gt;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name="GetContainerFactory"&gt;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name="GetContainerFactoryRequest" message="wro:GetContainerFactoryRequest"/&gt;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name="GetContainerFactoryResponse" message="wro:GetContainerFactoryResponse"/&gt;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name="InvalidPortTypeQNameFault" message="wsdai:InvalidPortTypeQNameFault"/&gt;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name="InvalidConfigurationDocumentFault" message="wsdai:InvalidConfigurationDocumentFault"/&gt;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name="NotAuthorizedFault" message="wsdai:NotAuthorizedFault"/&gt;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name="ResourceDoesNotExistFault" message="wro:ResourceDoesNotExistFault"/&gt;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name="GetListFactory"&gt;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name="GetListFactoryRequest" message="wro:GetListFactoryRequest"/&gt;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name="GetListFactoryResponse" message="wro:GetListFactoryResponse"/&gt;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name="InvalidPortTypeQNameFault" message="wsdai:InvalidPortTypeQNameFault"/&gt;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name="InvalidConfigurationDocumentFault" message="wsdai:InvalidConfigurationDocumentFault"/&gt;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name="NotAuthorizedFault" message="wsdai:NotAuthorizedFault"/&gt;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name="ResourceDoesNotExistFault" message="wro:ResourceDoesNotExistFault"/&gt;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&lt;/wsdl:portType&gt;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&lt;/wsdl:definitions&gt;</w:t>
      </w:r>
    </w:p>
    <w:p w:rsidR="003366DB" w:rsidRDefault="003366DB" w:rsidP="002A4A18">
      <w:pPr>
        <w:pStyle w:val="Ttulo1"/>
        <w:numPr>
          <w:ilvl w:val="0"/>
          <w:numId w:val="18"/>
        </w:numPr>
      </w:pPr>
      <w:bookmarkStart w:id="113" w:name="_Toc191461287"/>
      <w:r>
        <w:t>Resource</w:t>
      </w:r>
      <w:bookmarkEnd w:id="113"/>
    </w:p>
    <w:p w:rsidR="00D649F1" w:rsidRDefault="00D649F1" w:rsidP="002A4A18">
      <w:pPr>
        <w:pStyle w:val="Ttulo1"/>
        <w:numPr>
          <w:ilvl w:val="1"/>
          <w:numId w:val="18"/>
        </w:numPr>
      </w:pPr>
      <w:bookmarkStart w:id="114" w:name="_Toc191461288"/>
      <w:r>
        <w:t>Resource XML Schema</w:t>
      </w:r>
      <w:bookmarkEnd w:id="114"/>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&lt;xs:schema xmlns:wro="http://www.ogf.org/dais/2008/02/ws-dai-rdfs/ontology"</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xmlns:wsdai="http://www.ggf.org/namespaces/2005/12/WS-DAI"</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elementFormDefault="qualified"</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targetNamespace="http://www.ogf.org/dais/2008/02/ws-dai-rdfs/ontology"&gt;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&lt;!--Import the base WS-DAI 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&lt;xs:import namespace="http://www.ggf.org/namespaces/2005/12/WS-DAI" schemaLocation="..\resources\spec\wsdai_core_types.xsd"/&gt;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&lt;!--Include the base WS-DAI-RDFS Core 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&lt;xs:include schemaLocation="wsdai_rdfs_types.xsd"/&gt;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The static properties that describe a Resource data service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name="RepositoryName"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&lt;xs:element name="ResourceURI"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The configuration properties that describe a Resource data service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The property document of a Resource data service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name="ResourcePropertyDocumentType"&gt;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base="wsdai:PropertyDocumentType"&gt;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ref="wro:RepositoryName"/&gt;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ref="wro:ResourceURI"/&gt;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name="ResourcePropertyDocument" type="wro:ResourcePropertyDocumentType"/&gt;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name="DescriptionModificationOptionsType"&gt;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value="APPEND_VALUES"/&gt;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value="UPDATE_VALUES"/&gt;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value="REPLACE_DESCRIPTION"/&gt;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name="ResourceDescriptionAdditionResultType"&gt;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value="Success"/&gt;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value="ConsumerNotAuthorized"/&gt;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name="ResourcePropertyValuesAdditionResultType"&gt;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value="Success"/&gt;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value="ConsumerNotAuthorized"/&gt;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name="ResourceDescriptionAdditionResultType"&gt;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value="Success"/&gt;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value="ConsumerNotAuthorized"/&gt;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name="ResourcePropertyValuesAdditionResultType"&gt;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value="Success"/&gt;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value="NoMatchingPropertyValuesFound"/&gt;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value="ConsumerNotAuthorized"/&gt;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name="DefinedPropertyChecklResultType"&gt;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&lt;xs:enumeration value="false"/&gt;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value="ConsumerNotAuthorized"/&gt;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 name="DefinablePropertyChecklResultType"&gt;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base="xs:string"&gt;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value="false"/&gt;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&lt;xs:enumeration value="ConsumerNotAuthorized"/&gt;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&lt;/xs:simpleType&gt;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&lt;/xs:schema&gt;</w:t>
      </w:r>
    </w:p>
    <w:p w:rsidR="00D649F1" w:rsidRDefault="00D649F1" w:rsidP="002A4A18">
      <w:pPr>
        <w:pStyle w:val="Ttulo1"/>
        <w:numPr>
          <w:ilvl w:val="1"/>
          <w:numId w:val="18"/>
        </w:numPr>
      </w:pPr>
      <w:bookmarkStart w:id="115" w:name="_Toc191461289"/>
      <w:r>
        <w:t>Resource WSDL</w:t>
      </w:r>
      <w:bookmarkEnd w:id="115"/>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&lt;wsdl:definitions xmlns:wro="http://www.ogf.org/dais/2008/02/ws-dai-rdfs/ontology"</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xmlns:wsdai="http://www.ggf.org/namespaces/2005/12/WS-DAI"</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name="wsdai-rdfs-ontology"</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targetNamespace="http://www.ogf.org/dais/2008/02/ws-dai-rdfs/ontology"&gt;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WSDL IMPORTS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&lt;wsdl:import namespace="http://www.ggf.org/namespaces/2005/12/WS-DAI" location="..\resources\spec\wsdai_core_porttypes.wsdl"/&gt;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WSDL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&lt;wsdl:types&gt;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&lt;xs:schema xmlns:wro="http://www.ogf.org/dais/2008/02/ws-dai-rdfs/ontology"</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xmlns:wsdai="http://www.ggf.org/namespaces/2005/12/WS-DAI"</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elementFormDefault="qualified"</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targetNamespace="http://www.ogf.org/dais/2008/02/ws-dai-rdfs/ontology"&gt;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&lt;!--Import the base WS-DAI 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&lt;xs:import namespace="http://www.ggf.org/namespaces/2005/12/WS-DAI" schemaLocation="..\resources\spec\wsdai_core_types.xsd"/&gt;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&lt;!--Include the base WS-DAI-RDF(S) Core 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&lt;xs:include schemaLocation="wsdai_rdfs_types.xsd"/&gt;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&lt;!--Include the external WS-DAI-RDF(S) Resource 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&lt;xs:include schemaLocation="wsdai_rdfs_resource_types.xsd"/&gt;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GetResourceTypes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name="GetResourceTypesRequest"&gt;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name="InferParents" minOccurs="0" maxOccurs="1" type="xs:boolean"/&gt;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name="GetResourceTypesDatasetData"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name="ParentURI" minOccurs="0"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name="GetResourceTypesDataset"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name="InferParents" type="xs:boolean"/&gt;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name="NumberOfParents" type="xs:unsignedLong"/&gt;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name="GetResourceTypesResponse"&gt;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ref="wro:GetResourceTypesDataset"/&gt;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GetResourceDescription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name="GetResourceDescriptionRequest"&gt;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name="GetResourceDescriptionDatasetData"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name="Description"&gt;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name="Label" minOccurs="0" maxOccurs="unbounded" type="wro:LiteralType"/&gt;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name="Comment" minOccurs="0" maxOccurs="unbounded" type="wro:LiteralType"/&gt;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name="SeeAlso" minOccurs="0"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&lt;xs:element name="IsDefinedBy" minOccurs="0"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name="GetResourceDescriptionDataset"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name="GetResourceDescriptionResponse"&gt;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ref="wro:GetResourceDescriptionDataset"/&gt;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GetPropertyValues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name="GetPropertyValuesRequest"&gt;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minOccurs="0"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name="GetPropertyValuesDatasetData"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name="PropertyResult" minOccurs="0"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name="PropertyValue" minOccurs="1" maxOccurs="unbounded" type="wro:ResourceType"/&gt;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name="GetPropertyValuesDataset"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name="NumberOfPropertyValuesRetrieved" type="xs:unsgnedLong"/&gt;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name="GetPropertyValuesResponse"&gt;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ref="wro:GetPropertyValuesDataset"/&gt;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GetDefinedProperties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name="GetDefinedPropertiesRequest"&gt;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name="GetDefinedPropertiesDatasetData"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minOccurs="0"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&lt;xs:element name="GetDefinedPropertiesDataset"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name="NumberOfDefinedProperties" type="xs:unsignedLong"/&gt;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name="GetDefinedPropertiesResponse"&gt;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ref="wro:GetDefinedPropertiesDataset"/&gt;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GetDefinableProperties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name="GetDefinablePropertiesRequest"&gt;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name="InferInheritedProperties" minOccurs="0" maxOccurs="1" type="xs:boolean"/&gt;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name="InferSubProperties" minOccurs="0" maxOccurs="1" type="xs:boolean"/&gt;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name="GetDefinablePropertiesDatasetData"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minOccurs="0"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name="GetDefinablePropertiesDataset"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&lt;xs:element name="InferInheritedProperties" type="xs:boolean"/&gt;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name="InferSubProperties" type="xs:boolean"/&gt;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name="NumberOfDefinableProperties" type="xs:unsignedLong"/&gt;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name="GetDefinablePropertiesResponse"&gt;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ref="wro:GetDefinablePropertiesDataset"/&gt;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AddResourceTypes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name="AddResourceTypesRequest"&gt;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name="TypeURI" minOccurs="1"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name="AddResourceTypesDatasetData"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name="TypeResult"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name="TypeURI"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name="Result" type="wro:ResourceTypeAdditionResultType"/&gt;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name="AddResourceTypesDataset"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name="NumberOfTypesAdded" type="xs:unsignedLong"/&gt;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name="AddResourceTypesResponse"&gt;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ref="wro:AddResourceTypesDataset"/&gt;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AddResourceDescription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name="AddResourceDescriptionRequest"&gt;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name="Description"&gt;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name="Label" minOccurs="0" maxOccurs="unbounded" type="wro:LiteralType"/&gt;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name="Comment" minOccurs="0" maxOccurs="unbounded" type="wro:LiteralType"/&gt;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name="SeeAlso" minOccurs="0"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name="IsDefinedBy" minOccurs="0"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name="SubstituteDescription" minOccurs="0" maxOccurs="1" type="wro:DescriptionModificationOptionsType"/&gt;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name="AddResourceDescriptionDatasetData"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name="Result" type="wro:ResourceDescriptionAdditionResultType"/&gt;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name="AddResourceDescriptionDataset"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name="SubstituteDescription" type="wro:DescriptionModificationOptionsType"/&gt;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name="AddResourceDescriptionResponse"&gt;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ref="wro:AddResourceDescriptionDataset"/&gt;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AddPropertyValues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name="AddPropertyValuesRequest"&gt;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name="PropertyValue" minOccurs="1" maxOccurs="unbounded" type="wro:PropertyValueType"/&gt;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name="AddPropertyValuesDatasetData"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name="PropertyResult"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&lt;xs:element name="PropertyURI"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name="Result" type="wro:ResourcePropertyValuesAdditionResultType"/&gt;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name="AddPropertyValuesDataset"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name="NumberOfPropertyValuesAdded" type="xs:unsignedLong"/&gt;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name="AddPropertyValuesResponse"&gt;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ref="wro:AddPropertyValuesDataset"/&gt;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RemoveResourceTypes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name="RemoveResourceTypesRequest"&gt;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name="TypeURI" minOccurs="0"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name="RemoveResourceTypesDatasetData"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name="ParentResult" minOccurs="0"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name="TypeURI"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name="Result" type="wro:ResourceTypeRemovalResultType"/&gt;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name="RemoveResourceTypesDataset"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name="NumberOfTypesRemoved" type="xs:unsignedLong"/&gt;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name="RemoveResourceTypesResponse"&gt;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ref="wro:RemoveResourceTypesDataset"/&gt;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RemovePropertyValues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name="RemovePropertyValuesRequest"&gt;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name="PropertyValue" minOccurs="0" maxOccurs="unbounded" type="wro:PropertyValueType"/&gt;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name="RemovePropertyValuesDatasetData"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name="PropertyResult"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name="Result" type="wro:ResourcePropertiesRemovalResultType"/&gt;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name="RemovePropertyValuesDataset"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name="NumberOfValuesRemoved" type="xs:unsignedLong"/&gt;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name="RemovePropertyValuesResponse"&gt;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ref="wro:RemovePropertyValuesDataset"/&gt;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ArePropertiesDefined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name="ArePropertiesDefinedRequest"&gt;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minOccurs="1"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name="InferSuperProperties" minOccurs="0" maxOccurs="1" type="xs:boolean"/&gt;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name="ArePropertiesDefinedDatasetData"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name="PropertyResult"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name="Result" type="wro:DefinedPropertyCheckResultType"/&gt;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name="ArePropertiesDefinedDataset"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name="InferSuperProperties" type="xs:boolean"/&gt;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name="ArePropertiesDefinedResponse"&gt;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ref="wro:ArePropertiesDefinedDataset"/&gt;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ArePropertiesDefinable Message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name="ArePropertiesDefinableRequest"&gt;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base="wsdai:RequestType"&gt;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minOccurs="1" maxOccurs="unbounded"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name="InferInheritedProperties" minOccurs="0" maxOccurs="1" type="xs:boolean"/&gt;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&lt;xs:element name="InferSubProperties" minOccurs="0" maxOccurs="1" type="xs:boolean"/&gt;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name="ArePropertiesDefinableDatasetData" substitutionGroup="wsdai:DatasetData"&gt;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 mixed="true"&gt;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 base="wsdai:DatasetDataType"&gt;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name="PropertyResult" minOccurs="1" maxOccurs="unbounded"&gt;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name="PropertyURI" type="xs:anyURI"/&gt;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name="Result" type="DefinablePropertyCheckResultType"/&gt;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&lt;/xs:restriction&gt;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name="ArePropertiesDefinableDataset" substitutionGroup="wsdai:Dataset"&gt;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 base="wsdai:DatasetType"&gt;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name="InferInheritedProperties" type="xs:boolean"/&gt;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name="InferSubProperties" type="xs:boolean"/&gt;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&lt;/xs:extension&gt;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&lt;/xs:complexContent&gt;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name="ArePropertiesDefinableResponse"&gt;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 ref="wro:ArePropertiesDefinableDataset"/&gt;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&lt;/xs:sequence&gt;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&lt;/xs:complexType&gt;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&lt;/xs:element&gt;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&lt;/xs:schema&gt;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&lt;/wsdl:types&gt;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WSDL MESSAGES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name="GetResourcePropertyDocumentRequest"&gt;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name="GetResourcePropertyDocumentRequest" element="wsdai:GetDataResourcePropertyDocumentRequest"/&gt;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&lt;wsdl:message name="GetResourcePropertyDocumentResponse"&gt;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name="GetResourcePropertyDocumentResponse" element="wro:ResourcePropertyDocument"/&gt;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name="GetResourceTypesRequest"&gt;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name="GetResourceTypesRequest" element="wro:GetResourceTypesRequest"/&gt;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name="GetResourceTypesResponse"&gt;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name="GetResourceTypesResponse" element="wro:GetResourceTypesResponse"/&gt;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name="GetResourceDescriptionRequest"&gt;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name="GetResourceDescriptionRequest" element="wro:GetResourceDescriptionRequest"/&gt;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name="GetResourceDescriptionResponse"&gt;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name="GetResourceDescriptionResponse" element="wro:GetResourceDescriptionResponse"/&gt;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name="GetPropertyValuesRequest"&gt;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name="GetPropertyValuesRequest" element="wro:GetPropertyValuesRequest"/&gt;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name="GetPropertyValuesResponse"&gt;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name="GetPropertyValuesResponse" element="wro:GetPropertyValuesResponse"/&gt;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name="GetDefinedPropertiesRequest"&gt;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name="GetDefinedPropertiesRequest" element="wro:GetDefinedPropertiesRequest"/&gt;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name="GetDefinedPropertiesResponse"&gt;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name="GetDefinedPropertiesResponse" element="wro:GetDefinedPropertiesResponse"/&gt;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name="GetDefinablePropertiesRequest"&gt;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name="GetDefinablePropertiesRequest" element="wro:GetDefinablePropertiesRequest"/&gt;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name="GetDefinablePropertiesResponse"&gt;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name="GetDefinablePropertiesResponse" element="wro:GetDefinablePropertiesResponse"/&gt;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name="AddResourceTypesRequest"&gt;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name="AddResourceTypesRequest" element="wro:AddResourceTypesRequest"/&gt;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name="AddResourceTypesResponse"&gt;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name="AddResourceTypesResponse" element="wro:AddResourceTypesResponse"/&gt;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name="AddResourceDescriptionRequest"&gt;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name="AddResourceDescriptionRequest" element="wro:AddResourceDescriptionRequest"/&gt;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name="AddResourceDescriptionResponse"&gt;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name="AddResourceDescriptionResponse" element="wro:AddResourceDescriptionResponse"/&gt;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name="AddPropertyValuesRequest"&gt;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name="AddPropertyValuesRequest" element="wro:AddPropertyValuesRequest"/&gt;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name="AddPropertyValuesResponse"&gt;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&lt;wsdl:part name="AddPropertyValuesResponse" element="wro:AddPropertyValuesResponse"/&gt;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name="RemoveResourceTypesRequest"&gt;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name="RemoveResourceTypesRequest" element="wro:RemoveResourceTypesRequest"/&gt;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name="RemoveResourceTypesResponse"&gt;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name="RemoveResourceTypesResponse" element="wro:RemoveResourceTypesResponse"/&gt;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name="RemovePropertyValuesRequest"&gt;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name="RemovePropertyValuesRequest" element="wro:RemovePropertyValuesRequest"/&gt;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name="RemovePropertyValuesResponse"&gt;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name="RemovePropertyValuesResponse" element="wro:RemovePropertyValuesResponse"/&gt;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name="ArePropertiesDefinedRequest"&gt;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name="ArePropertiesDefinedRequest" element="wro:ArePropertiesDefinedRequest"/&gt;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name="ArePropertiesDefinedResponse"&gt;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name="ArePropertiesDefinedResponse" element="wro:ArePropertiesDefinedResponse"/&gt;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name="ArePropertiesDefinableRequest"&gt;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name="ArePropertiesDefinableRequest" element="wro:ArePropertiesDefinableRequest"/&gt;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name="ArePropertiesDefinableResponse"&gt;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name="ArePropertiesDefinableResponse" element="wro:ArePropertiesDefinableResponse"/&gt;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name="InvalidResourceNameFault" element="wsdai:InvalidResourceNameFault"/&gt;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name="DataResourceUnavailableFault" element="wsdai:DataResourceUnavailableFault"/&gt;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 name="ServiceBusyFault"&gt;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&lt;wsdl:part name="ServiceBusyFault" element="wsdai:ServiceBusyFault"/&gt;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&lt;/wsdl:message&gt;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 WSDL PORT TYPES ################################################################# --&gt;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&lt;wsdl:portType name="ResourceAccessPT"&gt;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name="GetResourcePropertyDocument"&gt;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name="GetResourcePropertyDocumentRequest" message="wro:GetResourcePropertyDocumentRequest"/&gt;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name="GetResourcePropertyDocumentResponse" message="wro:GetResourcePropertyDocumentResponse"/&gt;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name="NotAuthorizedFault" message="wsdai:NotAuthorizedFault"/&gt;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name="GetResourceTypes"&gt;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name="GetResourceTypesRequest" message="wro:GetResourceTypesRequest"/&gt;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name="GetResourceTypesResponse" message="wro:GetResourceTypesResponse"/&gt;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name="GetResourceDescription"&gt;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name="GetResourceDescriptionRequest" message="wro:GetResourceDescriptionRequest"/&gt;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name="GetResourceDescriptionResponse" message="wro:GetResourceDescriptionResponse"/&gt;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name="GetPropertyValues"&gt;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name="GetPropertyValuesRequest" message="wro:GetPropertyValuesRequest"/&gt;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name="GetPropertyValuesResponse" message="wro:GetPropertyValuesResponse"/&gt;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name="GetDefinedProperties"&gt;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name="GetDefinedPropertiesRequest" message="wro:GetDefinedPropertiesRequest"/&gt;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name="GetDefinedPropertiesResponse" message="wro:GetDefinedPropertiesResponse"/&gt;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name="GetDefinableProperties"&gt;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name="GetDefinablePropertiesRequest" message="wro:GetDefinablePropertiesRequest"/&gt;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name="GetDefinablePropertiesResponse" message="wro:GetDefinablePropertiesResponse"/&gt;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name="AddResourceTypes"&gt;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name="AddResourceTypesRequest" message="wro:AddResourceTypesRequest"/&gt;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name="AddResourceTypesResponse" message="wro:AddResourceTypesResponse"/&gt;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name="AddResourceDescription"&gt;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name="AddResourceDescriptionRequest" message="wro:AddResourceDescriptionRequest"/&gt;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name="AddResourceDescriptionResponse" message="wro:AddResourceDescriptionResponse"/&gt;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name="AddPropertyValues"&gt;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name="AddPropertyValuesRequest" message="wro:AddPropertyValuesRequest"/&gt;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name="AddPropertyValuesResponse" message="wro:AddPropertyValuesResponse"/&gt;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lastRenderedPageBreak/>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name="RemoveResourceTypes"&gt;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name="RemoveResourceTypesRequest" message="wro:RemoveResourceTypesRequest"/&gt;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name="RemoveResourceTypesResponse" message="wro:RemoveResourceTypesResponse"/&gt;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name="RemovePropertyValues"&gt;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name="RemovePropertyValuesRequest" message="wro:RemovePropertyValuesRequest"/&gt;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name="RemovePropertyValuesResponse" message="wro:RemovePropertyValuesResponse"/&gt;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name="ArePropertiesDefined"&gt;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name="ArePropertiesDefinedRequest" message="wro:ArePropertiesDefinedRequest"/&gt;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name="ArePropertiesDefinedResponse" message="wro:ArePropertiesDefinedResponse"/&gt;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 name="ArePropertiesDefinable"&gt;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&lt;wsdl:input name="ArePropertiesDefinableRequest" message="wro:ArePropertiesDefinableRequest"/&gt;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&lt;wsdl:output name="ArePropertiesDefinableResponse" message="wro:ArePropertiesDefinableResponse"/&gt;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name="InvalidResourceNameFault" message="wsdai:InvalidResourceNameFault"/&gt;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name="DataResourceUnavailableFault" message="wsdai:DataResourceUnavailableFault"/&gt;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&lt;wsdl:fault name="ServiceBusyFault" message="wsdai:ServiceBusyFault"/&gt;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&lt;/wsdl:operation&gt;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 xml:space="preserve">  &lt;/wsdl:portType&gt;</w:t>
      </w:r>
    </w:p>
    <w:p w:rsidR="00B115B9" w:rsidRPr="00B115B9" w:rsidRDefault="00B115B9" w:rsidP="00B115B9">
      <w:pPr>
        <w:pStyle w:val="HTMLconformatoprevio"/>
        <w:shd w:val="clear" w:color="auto" w:fill="E0E0E0"/>
        <w:rPr>
          <w:rFonts w:cs="Courier New"/>
          <w:sz w:val="16"/>
          <w:szCs w:val="16"/>
        </w:rPr>
      </w:pPr>
      <w:r w:rsidRPr="00B115B9">
        <w:rPr>
          <w:rFonts w:cs="Courier New"/>
          <w:sz w:val="16"/>
          <w:szCs w:val="16"/>
        </w:rPr>
        <w:t>&lt;/wsdl:definitions&gt;</w:t>
      </w:r>
    </w:p>
    <w:p w:rsidR="003366DB" w:rsidRDefault="003366DB" w:rsidP="002A4A18">
      <w:pPr>
        <w:pStyle w:val="Ttulo1"/>
        <w:numPr>
          <w:ilvl w:val="0"/>
          <w:numId w:val="18"/>
        </w:numPr>
      </w:pPr>
      <w:bookmarkStart w:id="116" w:name="_Toc191461290"/>
      <w:r>
        <w:t>Class</w:t>
      </w:r>
      <w:bookmarkEnd w:id="116"/>
    </w:p>
    <w:p w:rsidR="00D649F1" w:rsidRDefault="00D649F1" w:rsidP="002A4A18">
      <w:pPr>
        <w:pStyle w:val="Ttulo1"/>
        <w:numPr>
          <w:ilvl w:val="1"/>
          <w:numId w:val="18"/>
        </w:numPr>
      </w:pPr>
      <w:bookmarkStart w:id="117" w:name="_Toc191461291"/>
      <w:r>
        <w:t>Class XML Schema</w:t>
      </w:r>
      <w:bookmarkEnd w:id="117"/>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&lt;xs:schema xmlns:wro="http://www.ogf.org/dais/2008/02/ws-dai-rdfs/ontology"</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xmlns:wsdai="http://www.ggf.org/namespaces/2005/12/WS-DAI"</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elementFormDefault="qualified"</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targetNamespace="http://www.ogf.org/dais/2008/02/ws-dai-rdfs/ontology"&gt;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&lt;!--Import the base WS-DAI Schema--&gt;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&lt;xs:import namespace="http://www.ggf.org/namespaces/2005/12/WS-DAI" schemaLocation="..\resources\spec\wsdai_core_types.xsd"/&gt;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&lt;!--Include the base WS-DAI-RDFS Core Schema--&gt;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&lt;xs:include schemaLocation="wsdai_rdfs_types.xsd"/&gt;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 The static properties that describe a Class data service --&gt;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name="RepositoryName" type="xs:anyURI"/&gt;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name="ResourceURI" type="xs:anyURI"/&gt;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 The configuration properties that describe a Class data service --&gt;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 The property document of a Class data service --&gt;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 name="ClassPropertyDocumentType"&gt;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lastRenderedPageBreak/>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&lt;xs:extension base="wsdai:PropertyDocumentType"&gt;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ref="wro:RepositoryName"/&gt;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ref="wro:ResourceURI"/&gt;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&lt;/xs:extension&gt;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name="ClassPropertyDocument" type="wro:ClassPropertyDocumentType"/&gt;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&lt;xs:simpleType name="RelatedClassAdditionResultType"&gt;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 base="xs:string"&gt;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&lt;xs:enumeration value="Success"/&gt;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&lt;xs:enumeration value="ConsumerNotAuthorized"/&gt;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&lt;/xs:simpleType&gt;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&lt;xs:simpleType name="RelatedClassRemovalResultType"&gt;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 base="xs:string"&gt;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&lt;xs:enumeration value="Success"/&gt;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&lt;xs:enumeration value="ConsumerNotAuthorized"/&gt;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&lt;/xs:simpleType&gt;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&lt;xs:simpleType name="RelatedClassCheckResultType"&gt;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 base="xs:string"&gt;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&lt;xs:enumeration value="true"/&gt;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&lt;xs:enumeration value="false"/&gt;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&lt;xs:enumeration value="ConsumerNotAuthorized"/&gt;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&lt;/xs:simpleType&gt;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&lt;xs:simpleType name="InstanceCheckResultType"&gt;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 base="xs:string"&gt;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&lt;xs:enumeration value="true"/&gt;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&lt;xs:enumeration value="false"/&gt;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&lt;xs:enumeration value="ConsumerNotAuthorized"/&gt;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&lt;/xs:simpleType&gt;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&lt;/xs:schema&gt;</w:t>
      </w:r>
    </w:p>
    <w:p w:rsidR="00D649F1" w:rsidRDefault="00D649F1" w:rsidP="002A4A18">
      <w:pPr>
        <w:pStyle w:val="Ttulo1"/>
        <w:numPr>
          <w:ilvl w:val="1"/>
          <w:numId w:val="18"/>
        </w:numPr>
      </w:pPr>
      <w:bookmarkStart w:id="118" w:name="_Toc191461292"/>
      <w:r>
        <w:t>Class WSDL</w:t>
      </w:r>
      <w:bookmarkEnd w:id="118"/>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&lt;wsdl:definitions xmlns:wro="http://www.ogf.org/dais/2008/02/ws-dai-rdfs/ontology"</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xmlns:wsdai="http://www.ggf.org/namespaces/2005/12/WS-DAI"</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name="wsdai-rdfs-ontology"</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targetNamespace="http://www.ogf.org/dais/2008/02/ws-dai-rdfs/ontology"&gt;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 WSDL IMPORTS #################################################################### --&gt;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&lt;wsdl:import namespace="http://www.ggf.org/namespaces/2005/12/WS-DAI" location="..\resources\spec\wsdai_core_porttypes.wsdl"/&gt;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 WSDL TYPES ###################################################################### --&gt;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&lt;wsdl:types&gt;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&lt;xs:schema xmlns:wro="http://www.ogf.org/dais/2008/02/ws-dai-rdfs/ontology"</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xmlns:wsdai="http://www.ggf.org/namespaces/2005/12/WS-DAI"</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elementFormDefault="qualified"</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lastRenderedPageBreak/>
        <w:t xml:space="preserve">               targetNamespace="http://www.ogf.org/dais/2008/02/ws-dai-rdfs/ontology"&gt;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&lt;!--Import the base WS-DAI Schema--&gt;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&lt;xs:import namespace="http://www.ggf.org/namespaces/2005/12/WS-DAI" schemaLocation="..\resources\spec\wsdai_core_types.xsd"/&gt;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&lt;!--Include the base WS-DAI-RDF(S) Core Schema--&gt;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&lt;xs:include schemaLocation="wsdai_rdfs_types.xsd"/&gt;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&lt;!--Include the external WS-DAI-RDF(S) Resource Schema--&gt;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&lt;xs:include schemaLocation="wsdai_rdfs_class_types.xsd"/&gt;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 ####################################### --&gt;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 ### GetRelatedClasses Message Types ### --&gt;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 ####################################### --&gt;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name="GetRelatedClassesRequest"&gt;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&lt;xs:extension base="wsdai:RequestType"&gt;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name="RelationshipType" type="wro:RDFSClassLineageRelationshipType"/&gt;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&lt;/xs:extension&gt;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name="GetRelatedClassesDatasetData" substitutionGroup="wsdai:DatasetData"&gt;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 mixed="true"&gt;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 base="wsdai:DatasetDataType"&gt;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name="RelatedClassURI" minOccurs="0" maxOccurs="unbounded" type="xs:anyURI"/&gt;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name="GetRelatedClassesDataset" substitutionGroup="wsdai:Dataset"&gt;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&lt;xs:extension base="wsdai:DatasetType"&gt;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name="RelationshipType" type="wro:RDFSClassLineageRelationshipType"/&gt;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name="NumberOfRelatedClasses" type="xs:unsignedLong"/&gt;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&lt;/xs:extension&gt;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name="GetRelatedClassesResponse"&gt;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ref="wro:GetRelatedClassesDataset"/&gt;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lastRenderedPageBreak/>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 ########################################## --&gt;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 ### GetRelatedProperties Message Types ### --&gt;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 ########################################## --&gt;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name="GetRelatedPropertiesRequest"&gt;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&lt;xs:extension base="wsdai:RequestType"&gt;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name="InferInheritedProperties" minOccurs="0" maxOccurs="1" type="xs:boolean"/&gt;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name="InferSubProperties" minOccurs="0" maxOccurs="1" type="xs:boolean"/&gt;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&lt;/xs:extension&gt;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name="GetRelatedPropertiesDatasetData" substitutionGroup="wsdai:DatasetData"&gt;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 mixed="true"&gt;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 base="wsdai:DatasetDataType"&gt;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name="RelatedPropertyURI" minOccurs="0" maxOccurs="unbounded" type="xs:anyURI"/&gt;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name="GetRelatedPropertiesDataset" substitutionGroup="wsdai:Dataset"&gt;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&lt;xs:extension base="wsdai:DatasetType"&gt;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name="InferInheritedProperties" type="xs:boolean"/&gt;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name="InferSubProperties" type="xs:boolean"/&gt;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name="NumberOfRelatedProperties" type="xs:unsignedLong"/&gt;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&lt;/xs:extension&gt;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name="GetRelatedPropertiesResponse"&gt;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ref="wro:GetRelatedPropertiesDataset"/&gt;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 ################################## --&gt;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lastRenderedPageBreak/>
        <w:t xml:space="preserve">      &lt;!-- ### GetInstances Message Types ### --&gt;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 ################################## --&gt;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name="GetInstancesRequest"&gt;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&lt;xs:extension base="wsdai:RequestType"&gt;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name="InferInstances" minOccurs="0" maxOccurs="1" type="xs:boolean"/&gt;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&lt;/xs:extension&gt;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name="GetInstancesDatasetData" substitutionGroup="wsdai:DatasetData"&gt;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 mixed="true"&gt;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 base="wsdai:DatasetDataType"&gt;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name="InstanceURI" minOccurs="0" maxOccurs="unbounded" type="xs:anyURI"/&gt;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name="GetInstancesDataset" substitutionGroup="wsdai:Dataset"&gt;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&lt;xs:extension base="wsdai:DatasetType"&gt;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name="InferInstances" type="xs:boolean"/&gt;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name="NumberOfInstances" type="xs:unsignedLong"/&gt;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&lt;/xs:extension&gt;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name="GetInstancesResponse"&gt;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ref="wro:GetInstancesDataset"/&gt;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 ####################################### --&gt;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 ### AddRelatedClasses Message Types ### --&gt;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 ####################################### --&gt;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name="AddRelatedClassesRequest"&gt;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lastRenderedPageBreak/>
        <w:t xml:space="preserve">            &lt;xs:extension base="wsdai:RequestType"&gt;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name="ClassURI" minOccurs="1" maxOccurs="unbounded" type="xs:anyURI"/&gt;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name="AddAsSubclass" type="xs:boolean"/&gt;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&lt;/xs:extension&gt;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name="AddRelatedClassesDatasetData" substitutionGroup="wsdai:DatasetData"&gt;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 mixed="true"&gt;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 base="wsdai:DatasetDataType"&gt;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name="ClassResult" minOccurs="1" maxOccurs="unbounded"&gt;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name="ClassURI" type="xs:anyURI"/&gt;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name="Result" type="wro:RelatedClassAdditionResultType"/&gt;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name="AddRelatedClassesDataset" substitutionGroup="wsdai:Dataset"&gt;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&lt;xs:extension base="wsdai:DatasetType"&gt;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name="AddAsSubclass" type="xs:boolean"/&gt;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name="NumberOfRelatedClassesAdded" type="xs:unsignedLong"/&gt;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&lt;/xs:extension&gt;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name="AddRelatedClassesResponse"&gt;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ref="wro:AddRelatedClassesDataset"/&gt;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 ########################################## --&gt;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 ### RemoveRelatedClasses Message Types ### --&gt;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 ########################################## --&gt;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lastRenderedPageBreak/>
        <w:t xml:space="preserve">      &lt;xs:element name="RemoveRelatedClassesRequest"&gt;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&lt;xs:extension base="wsdai:RequestType"&gt;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name="ClassURI" minOccurs="0" maxOccurs="unbounded" type="xs:anyURI"/&gt;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name="RelationshipType" type="wro:RDFSClassLineageRelationshipType"/&gt;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&lt;/xs:extension&gt;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name="RemoveRelatedClassesDatasetData" substitutionGroup="wsdai:DatasetData"&gt;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 mixed="true"&gt;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 base="wsdai:DatasetDataType"&gt;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name="ClassResult" minOccurs="0" maxOccurs="unbounded"&gt;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name="ClassURI" type="xs:anyURI"/&gt;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name="Result" type="wro:RelatedClassRemovalResultType"/&gt;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name="RemoveRelatedClassesDataset" substitutionGroup="wsdai:Dataset"&gt;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&lt;xs:extension base="wsdai:DatasetType"&gt;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name="RelationshipType" type="wro:RDFSClassLineageRelationshipType"/&gt;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name="NumberOfRelatedClassesRemoved" type="xs:unsignedLong"/&gt;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&lt;/xs:extension&gt;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name="RemoveRelatedClassesResponse"&gt;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ref="wro:RemoveRelatedClassesDataset"/&gt;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lastRenderedPageBreak/>
        <w:t xml:space="preserve">      &lt;!-- ####################################### --&gt;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 ### AreClassesRelated Message Types ### --&gt;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 ####################################### --&gt;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name="AreClassesRelatedRequest"&gt;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&lt;xs:extension base="wsdai:RequestType"&gt;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name="ClassURI" minOccurs="1" maxOccurs="unbounded" type="xs:anyURI"/&gt;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name="RelationshipType" type="wro:RDFSClassLineageRelationshipType"/&gt;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&lt;/xs:extension&gt;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name="AreClassesRelatedDatasetData" substitutionGroup="wsdai:DatasetData"&gt;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 mixed="true"&gt;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 base="wsdai:DatasetDataType"&gt;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name="ClassResult" minOccurs="1" maxOccurs="unbounded"&gt;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name="ClassURI" type="xs:anyURI"/&gt;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name="Result" type="wro:RelatedClassCheckResultType"/&gt;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name="AreClassesRelatedDataset" substitutionGroup="wsdai:Dataset"&gt;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&lt;xs:extension base="wsdai:DatasetType"&gt;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name="RelationshipType" type="wro:RDFSClassLineageRelationshipType"/&gt;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&lt;/xs:extension&gt;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name="AreClassesRelatedResponse"&gt;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ref="wro:AreClassesRelatedDataset"/&gt;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lastRenderedPageBreak/>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 ################################## --&gt;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 ### AreInstances Message Types ### --&gt;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 ################################## --&gt;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name="AreInstancesRequest"&gt;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&lt;xs:extension base="wsdai:RequestType"&gt;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name="ResourceURI" minOccurs="1" maxOccurs="unbounded" type="xs:anyURI"/&gt;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name="InferInstances" minOccurs="0" maxOccurs="1" type="xs:boolean"/&gt;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&lt;/xs:extension&gt;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name="AreInstancesDatasetData" substitutionGroup="wsdai:DatasetData"&gt;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 mixed="true"&gt;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 base="wsdai:DatasetDataType"&gt;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name="ResourceResult" minOccurs="1" maxOccurs="unbounded"&gt;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name="ResourceURI" type="xs:anyURI"/&gt;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name="Result" type="wro:InstanceCheckResultType"/&gt;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name="AreInstancesDataset" substitutionGroup="wsdai:Dataset"&gt;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&lt;xs:extension base="wsdai:DatasetType"&gt;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name="InferInstances" type="xs:boolean"/&gt;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&lt;/xs:extension&gt;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name="AreInstancesResponse"&gt;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lastRenderedPageBreak/>
        <w:t xml:space="preserve">            &lt;xs:element ref="wro:AreInstancesDataset"/&gt;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&lt;/xs:schema&gt;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&lt;/wsdl:types&gt;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 WSDL MESSAGES ################################################################### --&gt;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 name="GetClassPropertyDocumentRequest"&gt;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&lt;wsdl:part name="GetClassPropertyDocumentRequest" element="wsdai:GetDataResourcePropertyDocumentRequest"/&gt;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 name="GetClassPropertyDocumentResponse"&gt;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&lt;wsdl:part name="GetClassPropertyDocumentResponse" element="wro:ClassPropertyDocument"/&gt;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 name="GetRelatedClassesRequest"&gt;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&lt;wsdl:part name="GetRelatedClassesRequest" element="wro:GetRelatedClassesRequest"/&gt;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 name="GetRelatedClassesResponse"&gt;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&lt;wsdl:part name="GetRelatedClassesResponse" element="wro:GetRelatedClassesResponse"/&gt;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 name="GetRelatedPropertiesRequest"&gt;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&lt;wsdl:part name="GetRelatedPropertiesRequest" element="wro:GetRelatedPropertiesRequest"/&gt;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 name="GetRelatedPropertiesResponse"&gt;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&lt;wsdl:part name="GetRelatedPropertiesResponse" element="wro:GetRelatedPropertiesResponse"/&gt;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 name="GetInstancesRequest"&gt;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&lt;wsdl:part name="GetInstancesRequest" element="wro:GetInstancesRequest"/&gt;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 name="GetInstancesResponse"&gt;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&lt;wsdl:part name="GetInstancesResponse" element="wro:GetInstancesResponse"/&gt;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 name="AddRelatedClassesRequest"&gt;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&lt;wsdl:part name="AddRelatedClassesRequest" element="wro:AddRelatedClassesRequest"/&gt;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 name="AddRelatedClassesResponse"&gt;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&lt;wsdl:part name="AddRelatedClassesResponse" element="wro:AddRelatedClassesResponse"/&gt;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 name="RemoveRelatedClassesRequest"&gt;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&lt;wsdl:part name="RemoveRelatedClassesRequest" element="wro:RemoveRelatedClassesRequest"/&gt;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 name="RemoveRelatedClassesResponse"&gt;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&lt;wsdl:part name="RemoveRelatedClassesResponse" element="wro:RemoveRelatedClassesResponse"/&gt;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 name="AreClassesRelatedRequest"&gt;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&lt;wsdl:part name="AreClassesRelatedRequest" element="wro:AreClassesRelatedRequest"/&gt;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 name="AreClassesRelatedResponse"&gt;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&lt;wsdl:part name="AreClassesRelatedResponse" element="wro:AreClassesRelatedResponse"/&gt;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lastRenderedPageBreak/>
        <w:t xml:space="preserve">  &lt;wsdl:message name="AreInstancesRequest"&gt;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&lt;wsdl:part name="AreInstancesRequest" element="wro:AreInstancesRequest"/&gt;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 name="AreInstancesResponse"&gt;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&lt;wsdl:part name="AreInstancesResponse" element="wro:AreInstancesResponse"/&gt;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 name="InvalidResourceNameFault"&gt;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&lt;wsdl:part name="InvalidResourceNameFault" element="wsdai:InvalidResourceNameFault"/&gt;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 name="DataResourceUnavailableFault"&gt;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&lt;wsdl:part name="DataResourceUnavailableFault" element="wsdai:DataResourceUnavailableFault"/&gt;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 name="ServiceBusyFault"&gt;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&lt;wsdl:part name="ServiceBusyFault" element="wsdai:ServiceBusyFault"/&gt;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&lt;/wsdl:message&gt;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 WSDL PORT TYPES ################################################################# --&gt;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&lt;wsdl:portType name="ClassAccessPT"&gt;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&lt;wsdl:operation name="GetClassPropertyDocument"&gt;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&lt;wsdl:input name="GetClassPropertyDocumentRequest" message="wro:GetClassPropertyDocumentRequest"/&gt;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&lt;wsdl:output name="GetClassPropertyDocumentResponse" message="wro:GetClassPropertyDocumentResponse"/&gt;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&lt;wsdl:fault name="InvalidResourceNameFault" message="wsdai:InvalidResourceNameFault"/&gt;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&lt;wsdl:fault name="DataResourceUnavailableFault" message="wsdai:DataResourceUnavailableFault"/&gt;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&lt;wsdl:fault name="NotAuthorizedFault" message="wsdai:NotAuthorizedFault"/&gt;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&lt;wsdl:fault name="ServiceBusyFault" message="wsdai:ServiceBusyFault"/&gt;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&lt;/wsdl:operation&gt;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&lt;wsdl:operation name="GetRelatedClasses"&gt;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&lt;wsdl:input name="GetRelatedClassesRequest" message="wro:GetRelatedClassesRequest"/&gt;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&lt;wsdl:output name="GetRelatedClassesResponse" message="wro:GetRelatedClassesResponse"/&gt;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&lt;wsdl:fault name="InvalidResourceNameFault" message="wsdai:InvalidResourceNameFault"/&gt;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&lt;wsdl:fault name="DataResourceUnavailableFault" message="wsdai:DataResourceUnavailableFault"/&gt;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&lt;wsdl:fault name="ServiceBusyFault" message="wsdai:ServiceBusyFault"/&gt;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&lt;/wsdl:operation&gt;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&lt;wsdl:operation name="GetRelatedProperties"&gt;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&lt;wsdl:input name="GetRelatedPropertiesRequest" message="wro:GetRelatedPropertiesRequest"/&gt;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&lt;wsdl:output name="GetRelatedPropertiesResponse" message="wro:GetRelatedPropertiesResponse"/&gt;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&lt;wsdl:fault name="InvalidResourceNameFault" message="wsdai:InvalidResourceNameFault"/&gt;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&lt;wsdl:fault name="DataResourceUnavailableFault" message="wsdai:DataResourceUnavailableFault"/&gt;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&lt;wsdl:fault name="ServiceBusyFault" message="wsdai:ServiceBusyFault"/&gt;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&lt;/wsdl:operation&gt;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&lt;wsdl:operation name="GetInstances"&gt;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&lt;wsdl:input name="GetInstancesRequest" message="wro:GetInstancesRequest"/&gt;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&lt;wsdl:output name="GetInstancesResponse" message="wro:GetInstancesResponse"/&gt;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&lt;wsdl:fault name="InvalidResourceNameFault" message="wsdai:InvalidResourceNameFault"/&gt;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&lt;wsdl:fault name="DataResourceUnavailableFault" message="wsdai:DataResourceUnavailableFault"/&gt;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&lt;wsdl:fault name="ServiceBusyFault" message="wsdai:ServiceBusyFault"/&gt;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&lt;/wsdl:operation&gt;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&lt;wsdl:operation name="AddRelatedClasses"&gt;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&lt;wsdl:input name="AddRelatedClassesRequest" message="wro:AddRelatedClassesRequest"/&gt;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&lt;wsdl:output name="AddRelatedClassesResponse" message="wro:AddRelatedClassesResponse"/&gt;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lastRenderedPageBreak/>
        <w:t xml:space="preserve">      &lt;wsdl:fault name="InvalidResourceNameFault" message="wsdai:InvalidResourceNameFault"/&gt;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&lt;wsdl:fault name="DataResourceUnavailableFault" message="wsdai:DataResourceUnavailableFault"/&gt;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&lt;wsdl:fault name="ServiceBusyFault" message="wsdai:ServiceBusyFault"/&gt;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&lt;/wsdl:operation&gt;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&lt;wsdl:operation name="RemoveRelatedClasses"&gt;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&lt;wsdl:input name="RemoveRelatedClassesRequest" message="wro:RemoveRelatedClassesRequest"/&gt;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&lt;wsdl:output name="RemoveRelatedClassesResponse" message="wro:RemoveRelatedClassesResponse"/&gt;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&lt;wsdl:fault name="InvalidResourceNameFault" message="wsdai:InvalidResourceNameFault"/&gt;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&lt;wsdl:fault name="DataResourceUnavailableFault" message="wsdai:DataResourceUnavailableFault"/&gt;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&lt;wsdl:fault name="ServiceBusyFault" message="wsdai:ServiceBusyFault"/&gt;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&lt;/wsdl:operation&gt;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&lt;wsdl:operation name="AreClassesRelated"&gt;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&lt;wsdl:input name="AreClassesRelatedRequest" message="wro:AreClassesRelatedRequest"/&gt;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&lt;wsdl:output name="AreClassesRelatedResponse" message="wro:AreClassesRelatedResponse"/&gt;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&lt;wsdl:fault name="InvalidResourceNameFault" message="wsdai:InvalidResourceNameFault"/&gt;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&lt;wsdl:fault name="DataResourceUnavailableFault" message="wsdai:DataResourceUnavailableFault"/&gt;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&lt;wsdl:fault name="ServiceBusyFault" message="wsdai:ServiceBusyFault"/&gt;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&lt;/wsdl:operation&gt;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&lt;wsdl:operation name="AreInstances"&gt;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&lt;wsdl:input name="AreInstancesRequest" message="wro:AreInstancesRequest"/&gt;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&lt;wsdl:output name="AreInstancesResponse" message="wro:AreInstancesResponse"/&gt;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&lt;wsdl:fault name="InvalidResourceNameFault" message="wsdai:InvalidResourceNameFault"/&gt;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&lt;wsdl:fault name="DataResourceUnavailableFault" message="wsdai:DataResourceUnavailableFault"/&gt;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&lt;wsdl:fault name="ServiceBusyFault" message="wsdai:ServiceBusyFault"/&gt;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&lt;/wsdl:operation&gt;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&lt;/wsdl:portType&gt;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&lt;/wsdl:definitions&gt;</w:t>
      </w:r>
    </w:p>
    <w:p w:rsidR="003366DB" w:rsidRDefault="003366DB" w:rsidP="002A4A18">
      <w:pPr>
        <w:pStyle w:val="Ttulo1"/>
        <w:numPr>
          <w:ilvl w:val="0"/>
          <w:numId w:val="18"/>
        </w:numPr>
      </w:pPr>
      <w:bookmarkStart w:id="119" w:name="_Toc191461293"/>
      <w:r>
        <w:t>Property</w:t>
      </w:r>
      <w:bookmarkEnd w:id="119"/>
    </w:p>
    <w:p w:rsidR="00D649F1" w:rsidRDefault="00D649F1" w:rsidP="002A4A18">
      <w:pPr>
        <w:pStyle w:val="Ttulo1"/>
        <w:numPr>
          <w:ilvl w:val="1"/>
          <w:numId w:val="18"/>
        </w:numPr>
      </w:pPr>
      <w:bookmarkStart w:id="120" w:name="_Toc191461294"/>
      <w:r>
        <w:t>Property XML Schema</w:t>
      </w:r>
      <w:bookmarkEnd w:id="120"/>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&lt;xs:schema xmlns:wro="http://www.ogf.org/dais/2008/02/ws-dai-rdfs/ontology"</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xmlns:wsdai="http://www.ggf.org/namespaces/2005/12/WS-DAI"</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elementFormDefault="qualified"</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targetNamespace="http://www.ogf.org/dais/2008/02/ws-dai-rdfs/ontology"&gt;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&lt;!--Import the base WS-DAI Schema--&gt;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&lt;xs:import namespace="http://www.ggf.org/namespaces/2005/12/WS-DAI" schemaLocation="..\resources\spec\wsdai_core_types.xsd"/&gt;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&lt;!--Include the base WS-DAI-RDFS Core Schema--&gt;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&lt;xs:include schemaLocation="wsdai_rdfs_types.xsd"/&gt;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 The static properties that describe a Property data service --&gt;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name="RepositoryName" type="xs:anyURI"/&gt;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name="ResourceURI" type="xs:anyURI"/&gt;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 The configuration properties that describe a Property data service --&gt;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 The property document of a Property data service --&gt;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 name="PropertyPropertyDocumentType"&gt;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&lt;xs:extension base="wsdai:PropertyDocumentType"&gt;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ref="wro:RepositoryName"/&gt;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ref="wro:ResourceURI"/&gt;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&lt;/xs:sequence&gt;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lastRenderedPageBreak/>
        <w:t xml:space="preserve">      &lt;/xs:extension&gt;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&lt;/xs:complexContent&gt;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&lt;/xs:complexType&gt;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&lt;xs:element name="PropertyPropertyDocument" type="wro:PropertyPropertyDocumentType"/&gt;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&lt;xs:simpleType name="RelatedPropertyAdditionResultType"&gt;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 base="xs:string"&gt;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&lt;xs:enumeration value="Success"/&gt;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&lt;xs:enumeration value="ConsumerNotAuthorized"/&gt;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&lt;/xs:simpleType&gt;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&lt;xs:simpleType name="DomainClassAdditionResultType"&gt;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 base="xs:string"&gt;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&lt;xs:enumeration value="Success"/&gt;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&lt;xs:enumeration value="ConsumerNotAuthorized"/&gt;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&lt;/xs:simpleType&gt;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&lt;xs:simpleType name="RangeClassAdditionResultType"&gt;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 base="xs:string"&gt;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&lt;xs:enumeration value="Success"/&gt;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&lt;xs:enumeration value="ConsumerNotAuthorized"/&gt;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&lt;/xs:simpleType&gt;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&lt;xs:simpleType name="RelatedPropertyRemovalResultType"&gt;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 base="xs:string"&gt;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&lt;xs:enumeration value="Success"/&gt;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&lt;xs:enumeration value="ConsumerNotAuthorized"/&gt;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&lt;/xs:simpleType&gt;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&lt;xs:simpleType name="DomainClassRemovalResultType"&gt;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 base="xs:string"&gt;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&lt;xs:enumeration value="Success"/&gt;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&lt;xs:enumeration value="ConsumerNotAuthorized"/&gt;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&lt;/xs:simpleType&gt;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&lt;xs:simpleType name="RangeClassRemovalResultType"&gt;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 base="xs:string"&gt;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&lt;xs:enumeration value="Success"/&gt;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&lt;xs:enumeration value="ConsumerNotAuthorized"/&gt;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&lt;/xs:simpleType&gt;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&lt;xs:simpleType name="RelatedPropertyCheckResultType"&gt;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 base="xs:string"&gt;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&lt;xs:enumeration value="true"/&gt;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&lt;xs:enumeration value="false"/&gt;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&lt;xs:enumeration value="ConsumerNotAuthorized"/&gt;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&lt;/xs:simpleType&gt;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&lt;xs:simpleType name="DomainClassCheckResultType"&gt;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 base="xs:string"&gt;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lastRenderedPageBreak/>
        <w:t xml:space="preserve">      &lt;xs:enumeration value="true"/&gt;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&lt;xs:enumeration value="false"/&gt;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&lt;xs:enumeration value="ConsumerNotAuthorized"/&gt;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&lt;/xs:simpleType&gt;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&lt;xs:simpleType name="RangeClassCheckResultType"&gt;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 base="xs:string"&gt;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&lt;xs:enumeration value="true"/&gt;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&lt;xs:enumeration value="false"/&gt;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&lt;xs:enumeration value="ConsumerNotAuthorized"/&gt;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&lt;/xs:restriction&gt;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 xml:space="preserve">  &lt;/xs:simpleType&gt;</w:t>
      </w:r>
    </w:p>
    <w:p w:rsidR="00120B98" w:rsidRPr="00120B98" w:rsidRDefault="00120B98" w:rsidP="00120B98">
      <w:pPr>
        <w:pStyle w:val="HTMLconformatoprevio"/>
        <w:shd w:val="clear" w:color="auto" w:fill="E0E0E0"/>
        <w:rPr>
          <w:rFonts w:cs="Courier New"/>
          <w:sz w:val="16"/>
          <w:szCs w:val="16"/>
        </w:rPr>
      </w:pPr>
      <w:r w:rsidRPr="00120B98">
        <w:rPr>
          <w:rFonts w:cs="Courier New"/>
          <w:sz w:val="16"/>
          <w:szCs w:val="16"/>
        </w:rPr>
        <w:t>&lt;/xs:schema&gt;</w:t>
      </w:r>
    </w:p>
    <w:p w:rsidR="00D649F1" w:rsidRDefault="00D649F1" w:rsidP="002A4A18">
      <w:pPr>
        <w:pStyle w:val="Ttulo1"/>
        <w:numPr>
          <w:ilvl w:val="1"/>
          <w:numId w:val="18"/>
        </w:numPr>
      </w:pPr>
      <w:bookmarkStart w:id="121" w:name="_Toc191461295"/>
      <w:r>
        <w:t>Property WSDL</w:t>
      </w:r>
      <w:bookmarkEnd w:id="121"/>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&lt;wsdl:definitions xmlns:wro="http://www.ogf.org/dais/2008/02/ws-dai-rdfs/ontology"</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xmlns:wsdai="http://www.ggf.org/namespaces/2005/12/WS-DAI"</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name="wsdai-rdfs-ontology"</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targetNamespace="http://www.ogf.org/dais/2008/02/ws-dai-rdfs/ontology"&gt;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WSDL IMPORTS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&lt;wsdl:import namespace="http://www.ggf.org/namespaces/2005/12/WS-DAI" location="..\resources\spec\wsdai_core_porttypes.wsdl"/&gt;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WSDL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&lt;wsdl:types&gt;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&lt;xs:schema xmlns:wro="http://www.ogf.org/dais/2008/02/ws-dai-rdfs/ontology"</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xmlns:wsdai="http://www.ggf.org/namespaces/2005/12/WS-DAI"</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elementFormDefault="qualified"</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targetNamespace="http://www.ogf.org/dais/2008/02/ws-dai-rdfs/ontology"&gt;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&lt;!--Import the base WS-DAI Schema--&gt;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&lt;xs:import namespace="http://www.ggf.org/namespaces/2005/12/WS-DAI" schemaLocation="..\resources\spec\wsdai_core_types.xsd"/&gt;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&lt;!--Include the base WS-DAI-RDF(S) Core Schema--&gt;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&lt;xs:include schemaLocation="wsdai_rdfs_types.xsd"/&gt;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&lt;!--Include the external WS-DAI-RDF(S) Resource Schema--&gt;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&lt;xs:include schemaLocation="wsdai_rdfs_property_types.xsd"/&gt;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GetRelatedProperties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name="GetRelatedPropertiesRequest"&gt;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name="RelationshipType" type="wro:RDFSPropertyLineageRelationshipType"/&gt;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name="GetRelatedPropertiesDatasetData"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name="RelatedPropertyURI" minOccurs="0"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name="GetRelatedPropertiesDataset"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name="RelationshipType" type="wro:RDFSPropertyLineageRelationshipType"/&gt;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name="NumberOfRelatedProperties"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name="GetRelatedPropertiesResponse"&gt;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ref="wro:GetRelatedPropertiesDataset"/&gt;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GetDomainClasses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name="GetDomainClassesRequest"&gt;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name="RetrieveImplicitClasses" minOccurs="0" maxOccurs="1" type="xs:boolean"/&gt;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name="GetDomainClassesDatasetData"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name="DomainClassURI" minOccurs="0"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name="GetDomainClassesDataset"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name="RetrieveImplicitClasses" type="xs:boolean"/&gt;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name="NumberOfDomainClasses"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name="GetDomainClassesResponse"&gt;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ref="wro:GetDomainClassesDataset"/&gt;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GetRangeClasses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name="GetRangeClassesRequest"&gt;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name="RetrieveImplicitClasses" minOccurs="0" maxOccurs="1" type="xs:boolean"/&gt;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name="GetRangeClassesDatasetData"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name="RangeClassURI" minOccurs="0"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name="GetRangeClassesDataset"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name="RetrieveImplicitClasses" type="xs:boolean"/&gt;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name="NumberOfRangeClasses"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name="GetRangeClassesResponse"&gt;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ref="wro:GetRangeClassesDataset"/&gt;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AddRelatedProperties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name="AddRelatedPropertiesRequest"&gt;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name="PropertyURI" minOccurs="1"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name="AddAsSubproperty" type="xs:boolean"/&gt;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name="AddRelatedPropertiesDatasetData"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name="PropertyResult" minOccurs="1"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name="PropertyURI"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name="Result" type="wro:RelatedPropertyAdditionResultType"/&gt;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name="AddRelatedPropertiesDataset"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name="AddAsSubproperty" type="xs:boolean"/&gt;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name="NumberOfRelatedPropertiesAdded"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name="AddRelatedPropertiesResponse"&gt;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ref="wro:AddRelatedPropertiesDataset"/&gt;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AddClassesToDomain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name="AddClassesToDomainRequest"&gt;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name="ClassURI" minOccurs="1"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name="AddClassesToDomainDatasetData"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name="ClassResult" minOccurs="1"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name="ClassURI"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name="Result" type="wro:DomainClassAdditionResultType"/&gt;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name="AddClassesToDomainDataset"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name="NumberOfDomainClassesAdded"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name="AddClassesToDomainResponse"&gt;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ref="wro:AddClassesToDomainDataset"/&gt;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AddClassesToRange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name="AddClassesToRangeRequest"&gt;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name="ClassURI" minOccurs="1"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name="AddClassesToRangeDatasetData"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name="ClassResult" minOccurs="1"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name="ClassURI"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name="Result" type="wro:RangeClassAdditionResultType"/&gt;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name="AddClassesToRangeDataset"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name="NumberOfRangeClassesAdded"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name="AddClassesToRangeResponse"&gt;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ref="wro:AddClassesToRangeDataset"/&gt;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RemoveRelatedProperties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name="RemoveRelatedPropertiesRequest"&gt;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name="PropertyURI" minOccurs="0"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name="RelationshipType" type="wro:RDFSPropertyLineageRelationshipType"/&gt;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name="RemoveRelatedPropertiesDatasetData"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name="PropertyResult" minOccurs="0"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name="PropertyURI"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name="Result" type="wro:RelatedPropertyRemovalResultType"/&gt;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name="RemoveRelatedPropertiesDataset"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name="RelationshipType" type="wro:RDFSPropertyLineageRelationshipType"/&gt;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name="NumberOfRelatedPropertiesRemoved"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name="RemoveRelatedPropertiesResponse"&gt;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ref="wro:RemoveRelatedPropertiesDataset"/&gt;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RemoveClassesFromDomain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name="RemoveClassesFromDomainRequest"&gt;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name="ClassURI" minOccurs="0"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name="RemoveClassesFromDomainDatasetData"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name="ClassResult" minOccurs="0"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name="ClassURI"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name="Result" type="wro:DomainClassRemovalResultType"/&gt;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name="RemoveClassesFromDomainDataset"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name="NumberOfDomainClassesRemoved"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name="RemoveClassesFromDomainResponse"&gt;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ref="wro:RemoveClassesFromDomainDataset"/&gt;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RemoveClassesFromRange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name="RemoveClassesFromRangeRequest"&gt;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name="ClassURI" minOccurs="0"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name="RemoveClassesFromRangeDatasetData"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name="ClassResult" minOccurs="0"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name="ClassURI"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&lt;xs:element name="Result" type="wro:RangeClassRemovalResultType"/&gt;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name="RemoveClassesFromRangeDataset"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name="NumberOfRangeClassesRemoved"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name="RemoveClassesFromRangeResponse"&gt;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ref="wro:RemoveClassesFromRangeDataset"/&gt;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ArePropertiesRelated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name="ArePropertiesRelatedRequest"&gt;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name="PropertyURI" minOccurs="1"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name="RelationshipType" type="wro:RDFSPropertyLineageRelationshipType"/&gt;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name="ArePropertiesRelatedDatasetData"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name="PropertyResult" minOccurs="1"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name="PropertyURI"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name="Result" type="wro:RelatedPropertyCheckResultType"/&gt;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name="ArePropertiesRelatedDataset"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name="RelationshipType" type="wro:RDFSPropertyLineageRelationshipType"/&gt;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name="ArePropertiesRelatedResponse"&gt;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ref="wro:ArePropertiesRelatedDataset"/&gt;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AreClassesInDomain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name="AreClassesInDomainRequest"&gt;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name="ClassURI" minOccurs="1"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name="AreClassesInDomainDatasetData"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name="ClassResult" minOccurs="0"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name="ClassURI"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name="Result" type="wro:DomainClassCheckResultType"/&gt;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name="AreClassesInDomainDataset"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name="AreClassesInDomainResponse"&gt;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ref="wro:AreClassesInDomainDataset"/&gt;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AreClassesInRange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name="AreClassesInRangeRequest"&gt;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name="ClassURI" minOccurs="1"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name="AreClassesInRangeDatasetData"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name="ClassResult" minOccurs="0"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name="ClassURI"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name="Result" type="wro:RangeClassCheckResultType"/&gt;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name="AreClassesInRangeDataset"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name="AreClassesInRangeResponse"&gt;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ref="wro:AreClassesInRangeDataset"/&gt;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&lt;/xs:schema&gt;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&lt;/wsdl:types&gt;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WSDL MESSAGES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name="GetPropertyPropertyDocumentRequest"&gt;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name="GetPropertyPropertyDocumentRequest" element="wsdai:GetDataResourcePropertyDocumentRequest"/&gt;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name="GetPropertyPropertyDocumentResponse"&gt;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name="GetPropertyPropertyDocumentResponse" element="wro:PropertyPropertyDocument"/&gt;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name="GetRelatedPropertiesRequest"&gt;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name="GetRelatedPropertiesRequest" element="wro:GetRelatedPropertiesRequest"/&gt;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name="GetRelatedPropertiesResponse"&gt;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name="GetRelatedPropertiesResponse" element="wro:GetRelatedPropertiesResponse"/&gt;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name="GetDomainClassesRequest"&gt;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name="GetDomainClassesRequest" element="wro:GetDomainClassesRequest"/&gt;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name="GetDomainClassesResponse"&gt;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name="GetDomainClassesResponse" element="wro:GetDomainClassesResponse"/&gt;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name="GetRangeClassesRequest"&gt;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&lt;wsdl:part name="GetRangeClassesRequest" element="wro:GetRangeClassesRequest"/&gt;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name="GetRangeClassesResponse"&gt;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name="GetRangeClassesResponse" element="wro:GetRangeClassesResponse"/&gt;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name="AddRelatedPropertiesRequest"&gt;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name="AddRelatedPropertiesRequest" element="wro:AddRelatedPropertiesRequest"/&gt;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name="AddRelatedPropertiesResponse"&gt;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name="AddRelatedPropertiesResponse" element="wro:AddRelatedPropertiesResponse"/&gt;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name="AddClassesToDomainRequest"&gt;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name="AddClassesToDomainRequest" element="wro:AddClassesToDomainRequest"/&gt;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name="AddClassesToDomainResponse"&gt;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name="AddClassesToDomainResponse" element="wro:AddClassesToDomainResponse"/&gt;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name="AddClassesToRangeRequest"&gt;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name="AddClassesToRangeRequest" element="wro:AddClassesToRangeRequest"/&gt;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name="AddClassesToRangeResponse"&gt;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name="AddClassesToRangeResponse" element="wro:AddClassesToRangeResponse"/&gt;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name="RemoveRelatedPropertiesRequest"&gt;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name="RemoveRelatedPropertiesRequest" element="wro:RemoveRelatedPropertiesRequest"/&gt;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name="RemoveRelatedPropertiesResponse"&gt;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name="RemoveRelatedPropertiesResponse" element="wro:RemoveRelatedPropertiesResponse"/&gt;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name="RemoveClassesFromDomainRequest"&gt;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name="RemoveClassesFromDomainRequest" element="wro:RemoveClassesFromDomainRequest"/&gt;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name="RemoveClassesFromDomainResponse"&gt;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name="RemoveClassesFromDomainResponse" element="wro:RemoveClassesFromDomainResponse"/&gt;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name="RemoveClassesFromRangeRequest"&gt;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name="RemoveClassesFromRangeRequest" element="wro:RemoveClassesFromRangeRequest"/&gt;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name="RemoveClassesFromRangeResponse"&gt;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name="RemoveClassesFromRangeResponse" element="wro:RemoveClassesFromRangeResponse"/&gt;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name="ArePropertiesRelatedRequest"&gt;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name="ArePropertiesRelatedRequest" element="wro:ArePropertiesRelatedRequest"/&gt;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name="ArePropertiesRelatedResponse"&gt;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name="ArePropertiesRelatedResponse" element="wro:ArePropertiesRelatedResponse"/&gt;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name="AreClassesInDomainRequest"&gt;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name="AreClassesInDomainRequest" element="wro:AreClassesInDomainRequest"/&gt;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name="AreClassesInDomainResponse"&gt;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name="AreClassesInDomainResponse" element="wro:AreClassesInDomainResponse"/&gt;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name="AreClassesInRangeRequest"&gt;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name="AreClassesInRangeRequest" element="wro:AreClassesInRangeRequest"/&gt;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name="AreClassesInRangeResponse"&gt;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name="AreClassesInRangeResponse" element="wro:AreClassesInRangeResponse"/&gt;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name="InvalidResourceNameFault" element="wsdai:InvalidResourceNameFault"/&gt;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name="DataResourceUnavailableFault" element="wsdai:DataResourceUnavailableFault"/&gt;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name="ServiceBusyFault" element="wsdai:ServiceBusyFault"/&gt;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WSDL PORT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&lt;wsdl:portType name="PropertyAccessPT"&gt;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name="GetPropertyPropertyDocument"&gt;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name="GetPropertyPropertyDocumentRequest" message="wro:GetPropertyPropertyDocumentRequest"/&gt;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name="GetPropertyPropertyDocumentResponse" message="wro:GetPropertyPropertyDocumentResponse"/&gt;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name="NotAuthorizedFault" message="wsdai:NotAuthorizedFault"/&gt;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name="GetRelatedProperties"&gt;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name="GetRelatedPropertiesRequest" message="wro:GetRelatedPropertiesRequest"/&gt;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name="GetRelatedPropertiesResponse" message="wro:GetRelatedPropertiesResponse"/&gt;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name="GetDomainClasses"&gt;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name="GetDomainClassesRequest" message="wro:GetDomainClassesRequest"/&gt;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name="GetDomainClassesResponse" message="wro:GetDomainClassesResponse"/&gt;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name="GetRangeClasses"&gt;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name="GetRangeClassesRequest" message="wro:GetRangeClassesRequest"/&gt;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name="GetRangeClassesResponse" message="wro:GetRangeClassesResponse"/&gt;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name="AddRelatedProperties"&gt;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name="AddRelatedPropertiesRequest" message="wro:AddRelatedPropertiesRequest"/&gt;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name="AddRelatedPropertiesResponse" message="wro:AddRelatedPropertiesResponse"/&gt;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name="AddClassesToDomain"&gt;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name="AddClassesToDomainRequest" message="wro:AddClassesToDomainRequest"/&gt;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name="AddClassesToDomainResponse" message="wro:AddClassesToDomainResponse"/&gt;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name="AddClassesToRange"&gt;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name="AddClassesToRangeRequest" message="wro:AddClassesToRangeRequest"/&gt;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name="AddClassesToRangeResponse" message="wro:AddClassesToRangeResponse"/&gt;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name="RemoveRelatedProperties"&gt;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name="RemoveRelatedPropertiesRequest" message="wro:RemoveRelatedPropertiesRequest"/&gt;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name="RemoveRelatedPropertiesResponse" message="wro:RemoveRelatedPropertiesResponse"/&gt;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name="RemoveClassesFromDomain"&gt;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name="RemoveClassesFromDomainRequest" message="wro:RemoveClassesFromDomainRequest"/&gt;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name="RemoveClassesFromDomainResponse" message="wro:RemoveClassesFromDomainResponse"/&gt;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name="RemoveClassesFromRange"&gt;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name="RemoveClassesFromRangeRequest" message="wro:RemoveClassesFromRangeRequest"/&gt;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name="RemoveClassesFromRangeResponse" message="wro:RemoveClassesFromRangeResponse"/&gt;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name="ArePropertiesRelated"&gt;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name="ArePropertiesRelatedRequest" message="wro:ArePropertiesRelatedRequest"/&gt;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name="ArePropertiesRelatedResponse" message="wro:ArePropertiesRelatedResponse"/&gt;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name="AreClassesInDomain"&gt;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name="AreClassesInDomainRequest" message="wro:AreClassesInDomainRequest"/&gt;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name="AreClassesInDomainResponse" message="wro:AreClassesInDomainResponse"/&gt;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name="AreClassesInRange"&gt;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name="AreClassesInRangeRequest" message="wro:AreClassesInRangeRequest"/&gt;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name="AreClassesInRangeResponse" message="wro:AreClassesInRangeResponse"/&gt;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&lt;/wsdl:portType&gt;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&lt;/wsdl:definitions&gt;</w:t>
      </w:r>
    </w:p>
    <w:p w:rsidR="003366DB" w:rsidRDefault="003366DB" w:rsidP="002A4A18">
      <w:pPr>
        <w:pStyle w:val="Ttulo1"/>
        <w:numPr>
          <w:ilvl w:val="0"/>
          <w:numId w:val="18"/>
        </w:numPr>
      </w:pPr>
      <w:bookmarkStart w:id="122" w:name="_Toc191461296"/>
      <w:r>
        <w:t>Statement</w:t>
      </w:r>
      <w:bookmarkEnd w:id="122"/>
    </w:p>
    <w:p w:rsidR="00D649F1" w:rsidRDefault="00D649F1" w:rsidP="002A4A18">
      <w:pPr>
        <w:pStyle w:val="Ttulo1"/>
        <w:numPr>
          <w:ilvl w:val="1"/>
          <w:numId w:val="18"/>
        </w:numPr>
      </w:pPr>
      <w:bookmarkStart w:id="123" w:name="_Toc191461297"/>
      <w:r>
        <w:t>Statement XML Schema</w:t>
      </w:r>
      <w:bookmarkEnd w:id="123"/>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&lt;xs:schema xmlns:wro="http://www.ogf.org/dais/2008/02/ws-dai-rdfs/ontology"</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xmlns:wsdai="http://www.ggf.org/namespaces/2005/12/WS-DAI"</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elementFormDefault="qualified"</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targetNamespace="http://www.ogf.org/dais/2008/02/ws-dai-rdfs/ontology"&gt;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&lt;!--Import the base WS-DAI Schema--&gt;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&lt;xs:import namespace="http://www.ggf.org/namespaces/2005/12/WS-DAI" schemaLocation="..\resources\spec\wsdai_core_types.xsd"/&gt;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&lt;!--Include the base WS-DAI-RDFS Core Schema--&gt;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&lt;xs:include schemaLocation="wsdai_rdfs_types.xsd"/&gt;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The static properties that describe a Statement data service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name="RepositoryName"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name="ResourceURI"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The configuration properties that describe a Statement data service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The property document of a Statement data service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name="StatementPropertyDocumentType"&gt;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base="wsdai:PropertyDocumentType"&gt;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ref="wro:RepositoryName"/&gt;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ref="wro:ResourceURI"/&gt;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name="StatementPropertyDocument" type="wro:StatementPropertyDocumentType"/&gt;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 name="StatementComponentType"&gt;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base="xs:string"&gt;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value="Subject"/&gt;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value="Predicate"/&gt;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value="Object"/&gt;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&lt;/xs:simpleType&gt;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 name="ComponentAdditionResultType"&gt;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base="xs:string"&gt;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value="Success"/&gt;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value="ConsumerNotAuthorized"/&gt;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 name="ComponentRemovalResultType"&gt;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base="xs:string"&gt;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value="SingleComponentRemoved"/&gt;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value="MultipleComponentsRemoved"/&gt;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value="ConsumerNotAuthorized"/&gt;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 name="ComponentCheckingResultType"&gt;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base="xs:string"&gt;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value="False"/&gt;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value="ConsumerNotAuthorized"/&gt;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&lt;/xs:schema&gt;</w:t>
      </w:r>
    </w:p>
    <w:p w:rsidR="00D649F1" w:rsidRDefault="00D649F1" w:rsidP="002A4A18">
      <w:pPr>
        <w:pStyle w:val="Ttulo1"/>
        <w:numPr>
          <w:ilvl w:val="1"/>
          <w:numId w:val="18"/>
        </w:numPr>
      </w:pPr>
      <w:bookmarkStart w:id="124" w:name="_Toc191461298"/>
      <w:r>
        <w:t>Statement WSDL</w:t>
      </w:r>
      <w:bookmarkEnd w:id="124"/>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&lt;wsdl:definitions xmlns:wro="http://www.ogf.org/dais/2008/02/ws-dai-rdfs/ontology"</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xmlns:wsdai="http://www.ggf.org/namespaces/2005/12/WS-DAI"</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name="wsdai-rdfs-ontology"</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targetNamespace="http://www.ogf.org/dais/2008/02/ws-dai-rdfs/ontology"&gt;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WSDL IMPORTS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&lt;wsdl:import namespace="http://www.ggf.org/namespaces/2005/12/WS-DAI" location="..\resources\spec\wsdai_core_porttypes.wsdl"/&gt;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WSDL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&lt;wsdl:types&gt;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&lt;xs:schema xmlns:wro="http://www.ogf.org/dais/2008/02/ws-dai-rdfs/ontology"</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xmlns:wsdai="http://www.ggf.org/namespaces/2005/12/WS-DAI"</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elementFormDefault="qualified"</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targetNamespace="http://www.ogf.org/dais/2008/02/ws-dai-rdfs/ontology"&gt;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&lt;!--Import the base WS-DAI Schema--&gt;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&lt;xs:import namespace="http://www.ggf.org/namespaces/2005/12/WS-DAI" schemaLocation="..\resources\spec\wsdai_core_types.xsd"/&gt;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&lt;!--Include the base WS-DAI-RDF(S) Core Schema--&gt;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&lt;xs:include schemaLocation="wsdai_rdfs_types.xsd"/&gt;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&lt;!--Include the external WS-DAI-RDF(S) Resource Schema--&gt;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&lt;xs:include schemaLocation="wsdai_rdfs_statement_types.xsd"/&gt;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GetComponents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name="GetComponentsRequest"&gt;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&lt;xs:element name="ComponentType" type="wro:StatementComponentType"/&gt;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name="GetComponentsDatasetData"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name="ComponentURI" minOccurs="0"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name="GetComponentsDataset"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name="ComponentType" type="wro:StatementComponentType"/&gt;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name="NumberOfComponents"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name="GetComponentsResponse"&gt;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ref="wro:GetComponentsDataset"/&gt;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AddComponents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name="AddComponentsRequest"&gt;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name="ComponentType" type="wro:StatementComponentType"/&gt;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name="ComponentURI" minOccurs="1"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name="AddComponentsDatasetData"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name="ComponentResult" minOccurs="1"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name="ComponentURI"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name="Result" type="wro:ComponentAdditionResultType"/&gt;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name="AddComponentsDataset"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name="ComponentType" type="wro:StatementComponentType"/&gt;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name="NumberOfComponentsAdded"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name="AddComponentsResponse"&gt;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ref="wro:AddComponentsDataset"/&gt;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RemoveComponents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name="RemoveComponentsRequest"&gt;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name="ComponentType" minOccurs="0" maxOccurs="1" type="wro:StatementComponentType"/&gt;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name="ComponentURI" minOccurs="0"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name="RemoveComponentsDatasetData"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name="ComponentResult" minOccurs="0"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name="ComponentURI"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name="Result" type="wro:ComponentRemovalResultType"/&gt;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name="RemoveComponentsDataset"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name="ComponentType" minOccurs="0" maxOccurs="1" type="wro:StatementComponentType"/&gt;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name="NumberOfComponentsRemoved"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name="RemoveComponentsResponse"&gt;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ref="wro:RemoveComponentsDataset"/&gt;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AreComponents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name="AreComponentsRequest"&gt;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name="ComponentType" type="wro:StatementComponentType"/&gt;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name="ComponentURI" minOccurs="1"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name="AreComponentsDatasetData"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name="ComponentResult" minOccurs="1"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name="ComponentURI"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name="Result" type="wro:ComponentCheckingResultType"/&gt;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name="AreComponentsDataset"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name="ComponentType" type="wro:RDFSStatemenComponentsType"/&gt;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name="AreComponentsResponse"&gt;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ref="wro:AreComponentsDataset"/&gt;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&lt;/xs:schema&gt;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&lt;/wsdl:types&gt;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WSDL MESSAGES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name="GetStatementPropertyDocumentRequest"&gt;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name="GetStatementPropertyDocumentRequest" element="wsdai:GetDataResourcePropertyDocumentRequest"/&gt;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name="GetStatementPropertyDocumentResponse"&gt;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name="GetStatementPropertyDocumentResponse" element="wro:StatementPropertyDocument"/&gt;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name="GetComponentsRequest"&gt;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name="GetComponentsRequest" element="wro:GetComponentsRequest"/&gt;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name="GetComponentsResponse"&gt;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name="GetComponentsResponse" element="wro:GetComponentsResponse"/&gt;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name="AddComponentsRequest"&gt;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name="AddComponentsRequest" element="wro:AddComponentsRequest"/&gt;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name="AddComponentsResponse"&gt;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name="AddComponentsResponse" element="wro:AddComponentsResponse"/&gt;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name="RemoveComponentsRequest"&gt;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name="RemoveComponentsRequest" element="wro:RemoveComponentsRequest"/&gt;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name="RemoveComponentsResponse"&gt;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name="RemoveComponentsResponse" element="wro:RemoveComponentsResponse"/&gt;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name="AreComponentsRequest"&gt;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name="AreComponentsRequest" element="wro:AreComponentsRequest"/&gt;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name="AreComponentsResponse"&gt;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name="AreComponentsResponse" element="wro:AreComponentsResponse"/&gt;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name="InvalidResourceNameFault" element="wsdai:InvalidResourceNameFault"/&gt;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name="DataResourceUnavailableFault" element="wsdai:DataResourceUnavailableFault"/&gt;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name="ServiceBusyFault" element="wsdai:ServiceBusyFault"/&gt;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WSDL PORT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&lt;wsdl:portType name="StatementAccessPT"&gt;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name="GetStatementPropertyDocument"&gt;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name="GetStatementPropertyDocumentRequest" message="wro:GetStatementPropertyDocumentRequest"/&gt;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name="GetStatementPropertyDocumentResponse" message="wro:GetStatementPropertyDocumentResponse"/&gt;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name="NotAuthorizedFault" message="wsdai:NotAuthorizedFault"/&gt;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name="GetComponents"&gt;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name="GetComponentsRequest" message="wro:GetComponentsRequest"/&gt;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&lt;wsdl:output name="GetComponentsResponse" message="wro:GetComponentsResponse"/&gt;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name="AddComponents"&gt;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name="AddComponentsRequest" message="wro:AddComponentsRequest"/&gt;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name="AddComponentsResponse" message="wro:AddComponentsResponse"/&gt;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name="RemoveComponents"&gt;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name="RemoveComponentsRequest" message="wro:RemoveComponentsRequest"/&gt;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name="RemoveComponentsResponse" message="wro:RemoveComponentsResponse"/&gt;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name="AreComponents"&gt;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name="AreComponentsRequest" message="wro:AreComponentsRequest"/&gt;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name="AreComponentsResponse" message="wro:AreComponentsResponse"/&gt;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&lt;/wsdl:portType&gt;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&lt;/wsdl:definitions&gt;</w:t>
      </w:r>
    </w:p>
    <w:p w:rsidR="003366DB" w:rsidRDefault="003366DB" w:rsidP="002A4A18">
      <w:pPr>
        <w:pStyle w:val="Ttulo1"/>
        <w:numPr>
          <w:ilvl w:val="0"/>
          <w:numId w:val="18"/>
        </w:numPr>
      </w:pPr>
      <w:bookmarkStart w:id="125" w:name="_Toc191461299"/>
      <w:r>
        <w:t>List</w:t>
      </w:r>
      <w:bookmarkEnd w:id="125"/>
    </w:p>
    <w:p w:rsidR="00D649F1" w:rsidRDefault="00D649F1" w:rsidP="002A4A18">
      <w:pPr>
        <w:pStyle w:val="Ttulo1"/>
        <w:numPr>
          <w:ilvl w:val="1"/>
          <w:numId w:val="18"/>
        </w:numPr>
      </w:pPr>
      <w:bookmarkStart w:id="126" w:name="_Toc191461300"/>
      <w:r>
        <w:t>List XML Schema</w:t>
      </w:r>
      <w:bookmarkEnd w:id="126"/>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&lt;xs:schema xmlns:wro="http://www.ogf.org/dais/2008/02/ws-dai-rdfs/ontology"</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xmlns:wsdai="http://www.ggf.org/namespaces/2005/12/WS-DAI"</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elementFormDefault="qualified"</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targetNamespace="http://www.ogf.org/dais/2008/02/ws-dai-rdfs/ontology"&gt;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&lt;!--Import the base WS-DAI Schema--&gt;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&lt;xs:import namespace="http://www.ggf.org/namespaces/2005/12/WS-DAI" schemaLocation="..\resources\spec\wsdai_core_types.xsd"/&gt;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&lt;!--Include the base WS-DAI-RDFS Core Schema--&gt;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&lt;xs:include schemaLocation="wsdai_rdfs_types.xsd"/&gt;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The static properties that describe a List data service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name="RepositoryName"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name="ResourceURI"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The configuration properties that describe a List data service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The property document of a List data service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name="ListPropertyDocumentType"&gt;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base="wsdai:PropertyDocumentType"&gt;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ref="wro:RepositoryName"/&gt;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ref="wro:ResourceURI"/&gt;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name="ListPropertyDocument" type="wro:ListPropertyDocumentType"/&gt;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 name="MemberAdditionResultType"&gt;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base="xs:string"&gt;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value="Success"/&gt;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value="MemberAlreadyExists"/&gt;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value="ConsumerNotAuthorized"/&gt;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 name="NodeAdditionResultType"&gt;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base="xs:string"&gt;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value="Success"/&gt;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value="NodeAlreadyExists"/&gt;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value="ConsumerNotAuthorized"/&gt;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 name="MemberRemovalResultType"&gt;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base="xs:string"&gt;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value="Success"/&gt;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value="MemberDoesNotExist"/&gt;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value="ConsumerNotAuthorized"/&gt;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 name="NodeRemovalResultType"&gt;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base="xs:string"&gt;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value="Success"/&gt;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value="NodeDoesNotExist"/&gt;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value="ConsumerNotAuthorized"/&gt;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 name="MemberCheckingResultType"&gt;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base="xs:string"&gt;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value="False"/&gt;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value="ConsumerNotAuthorized"/&gt;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 name="NodeCheckingResultType"&gt;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base="xs:string"&gt;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value="False"/&gt;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value="ConsumerNotAuthorized"/&gt;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&lt;/xs:schema&gt;</w:t>
      </w:r>
    </w:p>
    <w:p w:rsidR="00D649F1" w:rsidRDefault="00D649F1" w:rsidP="002A4A18">
      <w:pPr>
        <w:pStyle w:val="Ttulo1"/>
        <w:numPr>
          <w:ilvl w:val="1"/>
          <w:numId w:val="18"/>
        </w:numPr>
      </w:pPr>
      <w:bookmarkStart w:id="127" w:name="_Toc191461301"/>
      <w:r>
        <w:lastRenderedPageBreak/>
        <w:t>List WSDL</w:t>
      </w:r>
      <w:bookmarkEnd w:id="127"/>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&lt;wsdl:definitions xmlns:wro="http://www.ogf.org/dais/2008/02/ws-dai-rdfs/ontology"</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xmlns:wsdai="http://www.ggf.org/namespaces/2005/12/WS-DAI"</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name="wsdai-rdfs-ontology"</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targetNamespace="http://www.ogf.org/dais/2008/02/ws-dai-rdfs/ontology"&gt;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WSDL IMPORTS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&lt;wsdl:import namespace="http://www.ggf.org/namespaces/2005/12/WS-DAI" location="..\resources\spec\wsdai_core_porttypes.wsdl"/&gt;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WSDL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&lt;wsdl:types&gt;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&lt;xs:schema xmlns:wro="http://www.ogf.org/dais/2008/02/ws-dai-rdfs/ontology"</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xmlns:wsdai="http://www.ggf.org/namespaces/2005/12/WS-DAI"</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elementFormDefault="qualified"</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targetNamespace="http://www.ogf.org/dais/2008/02/ws-dai-rdfs/ontology"&gt;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&lt;!--Import the base WS-DAI Schema--&gt;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&lt;xs:import namespace="http://www.ggf.org/namespaces/2005/12/WS-DAI" schemaLocation="..\resources\spec\wsdai_core_types.xsd"/&gt;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&lt;!--Include the base WS-DAI-RDF(S) Core Schema--&gt;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&lt;xs:include schemaLocation="wsdai_rdfs_types.xsd"/&gt;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&lt;!--Include the external WS-DAI-RDF(S) Resource Schema--&gt;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&lt;xs:include schemaLocation="wsdai_rdfs_list_types.xsd"/&gt;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GetMembers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name="GetMembersDatasetData"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name="MemberURI" minOccurs="0"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name="GetMembersDataset"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name="NumberOfMembers"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ref="wro:GetMembersDataset"/&gt;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GetNodes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name="GetNodesRequest"&gt;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name="GetNodesDatasetData"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name="NodeURI" minOccurs="0"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name="GetNodesDataset"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name="NumberOfNodes"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name="GetNodesResponse"&gt;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ref="wro:GetNodesDataset"/&gt;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AddMembers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name="MemberURI" minOccurs="1"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name="AddMembersDatasetData"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name="MemberResult" minOccurs="1"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name="MemberURI"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name="Result" type="wro:MemberAdditionResultType"/&gt;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name="AddMembersDataset"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name="NumberOfMembersAdded" type="xs:boolean"/&gt;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&lt;xs:element ref="wro:AddMembersDataset"/&gt;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AddNodes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name="AddNodesRequest"&gt;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name="NodeURI" minOccurs="0"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name="AddNodesDatasetData"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name="NodeResult" minOccurs="1"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name="NodeURI"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name="Result" type="wro:NodeAdditionResultType"/&gt;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name="AddNodesDataset"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name="NumberOfNodesAdded" type="xs:boolean"/&gt;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name="AddNodesResponse"&gt;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ref="wro:AddNodesDataset"/&gt;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RemoveMembers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name="MemberURI" minOccurs="0"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name="RemoveMembersDatasetData"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name="MemberResult" minOccurs="0"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name="MemberURI"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name="Result" type="wro:MemberRemovalResultType"/&gt;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name="RemoveMembersDataset"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name="NumberOfMembersRemoved" type="xs:boolean"/&gt;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ref="wro:RemoveMembersDataset"/&gt;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RemoveNodes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name="RemoveNodesRequest"&gt;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name="NodeURI" minOccurs="0"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name="RemoveNodesDatasetData"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name="NodeResult" minOccurs="0"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name="NodeURI"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name="Result" type="wro:NodeRemovalResultType"/&gt;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name="RemoveNodesDataset"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name="NumberOfNodesRemoved" type="xs:boolean"/&gt;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&lt;xs:element name="RemoveNodesResponse"&gt;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ref="wro:RemoveNodesDataset"/&gt;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AreMembers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name="MemberURI" minOccurs="1"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name="AreMembersDatasetData"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name="MemberResult" minOccurs="1"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name="MemberURI"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name="Result" type="wro:MemberCheckingResultType"/&gt;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name="AreMembersDataset"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ref="wro:AreMembersDataset"/&gt;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AreNodes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name="AreNodesRequest"&gt;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name="NodeURI" minOccurs="1"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name="AreNodesDatasetData"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name="NodeResult" minOccurs="1"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name="NodeURI"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name="Result" type="wro:NodeCheckingResultType"/&gt;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name="AreNodesDataset"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name="AreNodesResponse"&gt;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ref="wro:AreNodesDataset"/&gt;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GetListIteratorFactory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name="GetListIteratorFactoryRequest"&gt;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base="wsdai:FactoryRequestType"&gt;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name="GetListIteratorFactoryResponse" type="wsdai:DataResourceAddressListType"/&gt;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GetNext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name="GetNextRequest"&gt;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name="Direction" minOccurs="0" maxOccurs="1" type="wro:ListIterationDirectionType"/&gt;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name="GetNextDatasetData"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name="MemberURI" minOccurs="0"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name="GetNextDataset"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name="Direction" type="wro:ListIterationDirectionType"/&gt;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&lt;xs:element name="NumberOfMembers"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name="GetNextResponse"&gt;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ref="wro:GetNextDataset"/&gt;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HasNext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name="HasNextRequest"&gt;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name="DirectionType" minOccurs="0" maxOccurs="1" type="wro:ListIterationDirectionType"/&gt;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name="HasNextDatasetData"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name="Result" type="wro:MemberAvailabilityCheckResultType"/&gt;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name="HasNextDataset"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name="Direction" type="wro:ListIterationDirectionType"/&gt;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&lt;xs:element name="HasNextResponse"&gt;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ref="wro:HasNextDataset"/&gt;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&lt;/xs:schema&gt;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&lt;/wsdl:types&gt;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WSDL MESSAGES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name="GetListPropertyDocumentRequest"&gt;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name="GetListPropertyDocumentRequest" element="wsdai:GetDataResourcePropertyDocumentRequest"/&gt;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name="GetListPropertyDocumentResponse"&gt;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name="GetListPropertyDocumentResponse" element="wro:ListPropertyDocument"/&gt;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name="GetMembersRequest" element="wro:GetMembersRequest"/&gt;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name="GetMembersResponse" element="wro:GetMembersResponse"/&gt;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name="GetNodesRequest"&gt;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name="GetNodesRequest" element="wro:GetNodesRequest"/&gt;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name="GetNodesResponse"&gt;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name="GetNodesResponse" element="wro:GetNodesResponse"/&gt;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name="AddMembersRequest"&gt;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name="AddMembersRequest" element="wro:AddMembersRequest"/&gt;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name="AddMembersResponse"&gt;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name="AddMembersResponse" element="wro:AddMembersResponse"/&gt;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name="AddNodesRequest"&gt;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name="AddNodesRequest" element="wro:AddNodesRequest"/&gt;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name="AddNodesResponse"&gt;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name="AddNodesResponse" element="wro:AddNodesResponse"/&gt;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name="RemoveMembersRequest"&gt;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name="RemoveMembersRequest" element="wro:RemoveMembersRequest"/&gt;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name="RemoveMembersResponse"&gt;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name="RemoveMembersResponse" element="wro:RemoveMembersResponse"/&gt;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name="RemoveNodesRequest"&gt;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name="RemoveNodesRequest" element="wro:RemoveNodesRequest"/&gt;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&lt;wsdl:message name="RemoveNodesResponse"&gt;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name="RemoveNodesResponse" element="wro:RemoveNodesResponse"/&gt;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name="AreMembersRequest"&gt;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name="AreMembersRequest" element="wro:AreMembersRequest"/&gt;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name="AreMembersResponse"&gt;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name="AreMembersResponse" element="wro:AreMembersResponse"/&gt;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name="AreNodesRequest"&gt;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name="AreNodesRequest" element="wro:AreNodesRequest"/&gt;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name="AreNodesResponse"&gt;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name="AreNodesResponse" element="wro:AreNodesResponse"/&gt;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name="GetListIteratorFactoryRequest"&gt;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name="GetListIteratorFactoryRequest" element="wro:GetListIteratorFactoryRequest"/&gt;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name="GetListIteratorFactoryResponse"&gt;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name="GetListIteratorFactoryResponse" element="wro:GetListIteratorFactoryResponse"/&gt;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name="GetNextRequest"&gt;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name="GetNextRequest" element="wro:GetNextRequest"/&gt;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name="GetNextResponse"&gt;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name="GetNextResponse" element="wro:GetNextResponse"/&gt;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name="HasNextRequest"&gt;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name="HasNextRequest" element="wro:HasNextRequest"/&gt;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name="HasNextResponse"&gt;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name="HasNextResponse" element="wro:HasNextResponse"/&gt;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name="MemberNotDefinedFault"&gt;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name="MemberNotDefinedFault" element="wro:MemberNotDefinedFault"/&gt;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name="InvalidResourceNameFault" element="wsdai:InvalidResourceNameFault"/&gt;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name="DataResourceUnavailableFault" element="wsdai:DataResourceUnavailableFault"/&gt;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name="ServiceBusyFault" element="wsdai:ServiceBusyFault"/&gt;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name="InvalidPortTypeQNameFault"&gt;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name="InvalidPortTypeQNameFault" element="wsdai:InvalidPortTypeQNameFault"/&gt;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name="InvalidConfigurationDocumentFault"&gt;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&lt;wsdl:part name="InvalidConfigurationDocumentFault" element="wsdai:InvalidConfigurationDocumentFault"/&gt;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name="NotAuthorizedFault"&gt;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name="NotAuthorizedFault" element="wsdai:NotAuthorizedFault"/&gt;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WSDL PORT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&lt;wsdl:portType name="ListAccessPT"&gt;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name="GetListPropertyDocument"&gt;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name="GetListPropertyDocumentRequest" message="wro:GetListPropertyDocumentRequest"/&gt;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name="GetListPropertyDocumentResponse" message="wro:GetListPropertyDocumentResponse"/&gt;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name="NotAuthorizedFault" message="wsdai:NotAuthorizedFault"/&gt;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name="GetMembers"&gt;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name="GetMembersRequest" message="wro:GetMembersRequest"/&gt;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name="GetMembersResponse" message="wro:GetMembersResponse"/&gt;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name="GetNodes"&gt;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name="GetNodesRequest" message="wro:GetNodesRequest"/&gt;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name="GetNodesResponse" message="wro:GetNodesResponse"/&gt;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name="AddMembers"&gt;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name="AddMembersRequest" message="wro:AddMembersRequest"/&gt;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name="AddMembersResponse" message="wro:AddMembersResponse"/&gt;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name="AddNodes"&gt;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name="AddNodesRequest" message="wro:AddNodesRequest"/&gt;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name="AddNodesResponse" message="wro:AddNodesResponse"/&gt;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name="RemoveMembers"&gt;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name="RemoveMembersRequest" message="wro:RemoveMembersRequest"/&gt;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name="RemoveMembersResponse" message="wro:RemoveMembersResponse"/&gt;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name="RemoveNodes"&gt;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name="RemoveNodesRequest" message="wro:RemoveNodesRequest"/&gt;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name="RemoveNodesResponse" message="wro:RemoveNodesResponse"/&gt;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name="AreMembers"&gt;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name="AreMembersRequest" message="wro:AreMembersRequest"/&gt;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name="AreMembersResponse" message="wro:AreMembersResponse"/&gt;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name="AreNodes"&gt;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name="AreNodesRequest" message="wro:AreNodesRequest"/&gt;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name="AreNodesResponse" message="wro:AreNodesResponse"/&gt;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&lt;/wsdl:portType&gt;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&lt;wsdl:portType name="ListFactoryPT"&gt;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name="GetListIteratorFactory"&gt;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name="GetListIteratorFactoryRequest" message="wro:GetListIteratorFactoryRequest"/&gt;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name="GetListIteratorFactoryResponse" message="wro:GetListIteratorFactoryResponse"/&gt;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name="InvalidPortTypeQNameFault" message="wsdai:InvalidPortTypeQNameFault"/&gt;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name="InvalidConfigurationDocumentFault" message="wsdai:InvalidConfigurationDocumentFault"/&gt;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name="NotAuthorizedFault" message="wsdai:NotAuthorizedFault"/&gt;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&lt;/wsdl:portType&gt;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&lt;wsdl:portType name="ListIteratorAccessPT"&gt;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name="GetListPropertyDocument"&gt;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name="GetListPropertyDocumentRequest" message="wro:GetListPropertyDocumentRequest"/&gt;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name="GetListPropertyDocumentResponse" message="wro:GetListPropertyDocumentResponse"/&gt;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name="NotAuthorizedFault" message="wsdai:NotAuthorizedFault"/&gt;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name="GetNext"&gt;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name="GetNextRequest" message="wro:GetNextRequest"/&gt;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name="GetNextResponse" message="wro:GetNextResponse"/&gt;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name="MemberNotDefinedFault" message="wro:MemberNotDefinedFault"/&gt;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name="HasNext"&gt;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name="HasNextRequest" message="wro:HasNextRequest"/&gt;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name="HasNextResponse" message="wro:HasNextResponse"/&gt;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&lt;/wsdl:portType&gt;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&lt;/wsdl:definitions&gt;</w:t>
      </w:r>
    </w:p>
    <w:p w:rsidR="003366DB" w:rsidRDefault="003366DB" w:rsidP="002A4A18">
      <w:pPr>
        <w:pStyle w:val="Ttulo1"/>
        <w:numPr>
          <w:ilvl w:val="0"/>
          <w:numId w:val="18"/>
        </w:numPr>
      </w:pPr>
      <w:bookmarkStart w:id="128" w:name="_Toc191461302"/>
      <w:r>
        <w:t>Container</w:t>
      </w:r>
      <w:bookmarkEnd w:id="128"/>
    </w:p>
    <w:p w:rsidR="00D649F1" w:rsidRDefault="00D649F1" w:rsidP="002A4A18">
      <w:pPr>
        <w:pStyle w:val="Ttulo1"/>
        <w:numPr>
          <w:ilvl w:val="1"/>
          <w:numId w:val="18"/>
        </w:numPr>
      </w:pPr>
      <w:bookmarkStart w:id="129" w:name="_Toc191461303"/>
      <w:r>
        <w:t>Container XML Schema</w:t>
      </w:r>
      <w:bookmarkEnd w:id="129"/>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&lt;xs:schema xmlns:wro="http://www.ogf.org/dais/2008/02/ws-dai-rdfs/ontology"</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xmlns:wsdai="http://www.ggf.org/namespaces/2005/12/WS-DAI"</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elementFormDefault="qualified"</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targetNamespace="http://www.ogf.org/dais/2008/02/ws-dai-rdfs/ontology"&gt;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&lt;!--Import the base WS-DAI Schema--&gt;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&lt;xs:import namespace="http://www.ggf.org/namespaces/2005/12/WS-DAI" schemaLocation="..\resources\spec\wsdai_core_types.xsd"/&gt;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&lt;!--Include the base WS-DAI-RDFS Core Schema--&gt;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&lt;xs:include schemaLocation="wsdai_rdfs_types.xsd"/&gt;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The static properties that describe a Container data service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name="RepositoryName"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name="ResourceURI"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name="ContainerType"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The configuration properties that describe a Container data service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The property document of a Container data service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name="ContainerPropertyDocumentType"&gt;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base="wsdai:PropertyDocumentType"&gt;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ref="wro:RepositoryName"/&gt;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ref="wro:ResourceURI"/&gt;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ref="wro:ContainerType"/&gt;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name="ContainerPropertyDocument" type="wro:ContainerPropertyDocumentType"/&gt;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 name="MemberRetrievalResultType"&gt;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base="xs:string"&gt;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value="Success"/&gt;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value="IndexOutOfBounds"/&gt;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value="ConsumerNotAuthorized"/&gt;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 name="MemberAdditionResultType"&gt;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base="xs:string"&gt;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&lt;xs:enumeration value="Success"/&gt;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value="MemberAlreadyExists"/&gt;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value="ConsumerNotAuthorized"/&gt;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 name="MemberRemovalResultType"&gt;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base="xs:string"&gt;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value="Success"/&gt;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value="MemberDoesNotExist"/&gt;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value="ConsumerNotAuthorized"/&gt;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 name="MemberCheckingResultType"&gt;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base="xs:string"&gt;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value="False"/&gt;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value="ConsumerNotAuthorized"/&gt;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 name="AlternativeMemberAdditionResultType"&gt;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base="xs:string"&gt;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value="Success"/&gt;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value="MemberAlreadyExists"/&gt;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value="ConsumerNotAuthorized"/&gt;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 name="AlternativeMemberRemovalResultType"&gt;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base="xs:string"&gt;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value="Success"/&gt;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value="MemberDoesNotExist"/&gt;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value="ConsumerNotAuthorized"/&gt;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 name="DefaultMemberCheckingResultType"&gt;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base="xs:string"&gt;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value="False"/&gt;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value="ConsumerNotAuthorized"/&gt;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 name="AlternativeMemberAdditionResultType"&gt;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base="xs:string"&gt;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value="Success"/&gt;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value="MemberAlreadyExists"/&gt;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value="InvalidAlternativePosition"/&gt;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value="ConsumerNotAuthorized"/&gt;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 name="AlternativeMemberRemovalResultType"&gt;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&lt;xs:restriction base="xs:string"&gt;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value="Success"/&gt;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value="MemberDoesNotExist"/&gt;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value="InvalidAlternativePosition"/&gt;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value="ConsumerNotAuthorized"/&gt;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 name="AlternativeMemberCheckingResultType"&gt;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base="xs:string"&gt;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value="False"/&gt;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&lt;xs:enumeration value="ConsumerNotAuthorized"/&gt;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&lt;/xs:simpleType&gt;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&lt;/xs:schema&gt;</w:t>
      </w:r>
    </w:p>
    <w:p w:rsidR="00D649F1" w:rsidRDefault="00D649F1" w:rsidP="002A4A18">
      <w:pPr>
        <w:pStyle w:val="Ttulo1"/>
        <w:numPr>
          <w:ilvl w:val="1"/>
          <w:numId w:val="18"/>
        </w:numPr>
      </w:pPr>
      <w:bookmarkStart w:id="130" w:name="_Toc191461304"/>
      <w:r>
        <w:t>Container WSDL</w:t>
      </w:r>
      <w:bookmarkEnd w:id="130"/>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&lt;wsdl:definitions xmlns:wro="http://www.ogf.org/dais/2008/02/ws-dai-rdfs/ontology"</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xmlns:wsdai="http://www.ggf.org/namespaces/2005/12/WS-DAI"</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name="wsdai-rdfs-ontology"</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targetNamespace="http://www.ogf.org/dais/2008/02/ws-dai-rdfs/ontology"&gt;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WSDL IMPORTS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&lt;wsdl:import namespace="http://www.ggf.org/namespaces/2005/12/WS-DAI" location="..\resources\spec\wsdai_core_porttypes.wsdl"/&gt;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WSDL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&lt;wsdl:types&gt;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&lt;xs:schema xmlns:wro="http://www.ogf.org/dais/2008/02/ws-dai-rdfs/ontology"</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xmlns:wsdai="http://www.ggf.org/namespaces/2005/12/WS-DAI"</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elementFormDefault="qualified"</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targetNamespace="http://www.ogf.org/dais/2008/02/ws-dai-rdfs/ontology"&gt;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&lt;!--Import the base WS-DAI Schema--&gt;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&lt;xs:import namespace="http://www.ggf.org/namespaces/2005/12/WS-DAI" schemaLocation="..\resources\spec\wsdai_core_types.xsd"/&gt;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&lt;!--Include the base WS-DAI-RDF(S) Core Schema--&gt;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&lt;xs:include schemaLocation="wsdai_rdfs_types.xsd"/&gt;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&lt;!--Include the external WS-DAI-RDF(S) Resource Schema--&gt;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&lt;xs:include schemaLocation="wsdai_rdfs_container_types.xsd"/&gt;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GetMembers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name="Position" minOccurs="0" maxOccurs="unbounded" type="xs:integer"/&gt;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name="GetMembersDatasetData"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name="PositionResult" minOccurs="1" maxOccurs="unbounded" 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name="GetMembersDataset"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name="NumberOfMembers"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ref="wro:GetMembersDataset"/&gt;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GetNumberOfMembers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name="GetNumberOfMembersRequest"&gt;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name="Position" minOccurs="0" maxOccurs="unbounded"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name="GetNumberOfMembersDatasetData"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name="PositionResult" minOccurs="1"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name="Position"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name="NumberOfMembers"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name="Result" type="wro:NumberOfMembersRetrievalResultType"/&gt;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name="GetNumberOfMembersDataset"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name="NumberOfMembers"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name="GetNumberOfMembersResponse"&gt;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ref="wro:GetNumberOfMembersDataset"/&gt;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AddMembers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name="MemberSet" minOccurs="1"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name="Position"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name="MemberURI" minOccurs="1"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name="AddMembersDatasetData"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name="MemberSetResult" minOccurs="1"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name="Position"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 minOccurs="1"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name="MemberURI"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name="Result" type="wro:MemberAdditionResultType"/&gt;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name="AddMembersDataset"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name="NumberOfMembersAdded"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ref="wro:AddMembersDataset"/&gt;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RemoveMembers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name="MemberSet" minOccurs="0"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name="Position" minOccurs="0" maxOccurs="1"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name="MemberURI" minOccurs="0"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name="RemoveMembersDatasetData"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name="MemberSetResult" minOccurs="1"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name="Position"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 minOccurs="1"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name="MemberURI"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name="Result" type="wro:MemberRemovalResultType"/&gt;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name="RemoveMembersDataset"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name="NumberOfMembersRemoved"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ref="wro:RemoveMembersDataset"/&gt;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AreMembers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name="MemberURI" minOccurs="1"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name="AreMembersDatasetData"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name="MemberResult" minOccurs="1"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name="MemberURI" minOccurs="1"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name="Result" type="wro:MemberCheckingResultType"/&gt;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name="AreMembersDataset"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ref="wro:AreMembersDataset"/&gt;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GetContainerIteratorFactory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name="GetContainerIteratorFactoryRequest"&gt;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base="wsdai:FactoryRequestType"&gt;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name="GetContainerIteratorFactoryResponse" type="wsdai:DataResourceAddressListType"/&gt;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GetAltFactory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name="GetAltFactoryRequest"&gt;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base="wsdai:FactoryRequestType"&gt;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name="GetAltFactoryResponse" type="wsdai:DataResourceAddressListType"/&gt;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GetNext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name="GetNextRequest"&gt;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name="Direction" minOccurs="0" maxOccurs="1" type="wro:ContainerIterationDirectionType"/&gt;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name="GetNextDatasetData"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name="MemberURI" minOccurs="0"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name="GetNextDataset"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name="Direction" type="wro:ContainerIterationDirectionType"/&gt;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name="NumberOfMembers"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name="Position"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name="GetNextResponse"&gt;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ref="wro:GetNextDataset"/&gt;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HasNext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name="HasNextRequest"&gt;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name="DirectionType" minOccurs="0" maxOccurs="1" type="wro:ContainerIterationDirectionType"/&gt;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name="HasNextDatasetData"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name="Result" type="wro:MemberAvailabilityCheckResultType"/&gt;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name="HasNextDataset"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name="Direction" type="wro:ContainerIterationDirectionType"/&gt;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name="HasNextResponse"&gt;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ref="wro:HasNextDataset"/&gt;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GetDefaultMembers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name="GetDefaultMembersRequest"&gt;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name="GetDefaultMembersDatasetData"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name="DefaultMemberURI" minOccurs="0"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&lt;xs:element name="GetDefaultMembersDataset"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name="NumberOfDefaultMembers" type="xs:unsignedInt"/&gt;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name="GetDefaultMembersResponse"&gt;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ref="wro:GetDefaultMembersDataset"/&gt;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GetAlternativeMembers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name="GetAlternativeMembersRequest"&gt;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name="Position" minOccurs="0" maxOccurs="unbounded"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name="GetAlternativeMembersDatasetData"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name="PositionResult" minOccurs="1" maxOccurs="unbounded" 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name="GetAlternativeMembersDataset"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name="NumberOfAlternativeMembers"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name="GetAlternativeMembersResponse"&gt;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ref="wro:GetAlternativeMembersDataset"/&gt;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AddDefaultMembers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name="AddDefaultMembersRequest"&gt;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name="MemberURI" minOccurs="1"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name="AddDefaultMembersDatasetData"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name="MemberResult" minOccurs="1"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name="MemberURI"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name="Result" type="wro:DefaultMemberAdditionResultType"/&gt;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name="AddDefaultMembersDataset"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&lt;xs:element name="NumberOfDefaultMembersAdded"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name="AddDefaultMembersResponse"&gt;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ref="wro:AddDefaultMembersDataset"/&gt;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AddAlternativeMembers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name="AddAlternativeMembersRequest"&gt;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name="MemberSet" minOccurs="1"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name="Position"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name="MemberURI" minOccurs="1"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name="AddAlternativeMembersDatasetData"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name="MemberSetResult" minOccurs="1"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name="Position"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 minOccurs="1"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name="MemberURI"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name="Result" type="wro:AlternativeMemberAdditionResultType"/&gt;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name="AddAlternativeMembersDataset"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name="NumberOfAlternativeMembersAdded"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name="AddAlternativeMembersResponse"&gt;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ref="wro:AddAlternativeMembersDataset"/&gt;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RemoveDefaultMembers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name="RemoveDefaultMembersRequest"&gt;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name="MemberURI" minOccurs="0"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name="RemoveDefaultMembersDatasetData"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name="MemberResult" minOccurs="1"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name="MemberURI"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name="Result" type="wro:DefaultMemberRemovalResultType"/&gt;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name="RemoveDefaultMembersDataset"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name="NumberOfDefaultMembersRemoved"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name="RemoveDefaultMembersResponse"&gt;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ref="wro:RemoveDefaultMembersDataset"/&gt;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RemoveAlternativeMembers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name="RemoveAlternativeMembersRequest"&gt;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name="MemberSet" minOccurs="0"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name="Position" minOccurs="0" maxOccurs="1"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name="MemberURI" minOccurs="0"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name="RemoveAlternativeMembersDatasetData"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name="MemberSetResult" minOccurs="1"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name="Position"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 minOccurs="1"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name="MemberURI"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name="Result" type="wro:AlternativeMemberRemovalResultType"/&gt;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name="RemoveAlternativeMembersDataset"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name="NumberOfAlternativeMembersRemoved" type="xs:unsignedLong"/&gt;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name="RemoveAlternativeMembersResponse"&gt;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ref="wro:RemoveAlternativeMembersDataset"/&gt;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AreDefaultMembers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name="AreDefaultMembersRequest"&gt;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name="MemberURI" minOccurs="1"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name="AreDefaultMembersDatasetData"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name="MemberResult" minOccurs="1"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name="MemberURI"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name="Result" type="wro:DefaultMemberCheckingResultType"/&gt;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name="AreDefaultMembersDataset"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name="AreDefaultMembersResponse"&gt;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ref="wro:AreDefaultMembersDataset"/&gt;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AreAlternativeMembers Message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name="AreAlternativeMembersRequest"&gt;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&lt;xs:extension base="wsdai:RequestType"&gt;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name="MemberURI" minOccurs="1" maxOccurs="unbounded"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name="AreAlternativeMembersDatasetData" substitutionGroup="wsdai:DatasetData"&gt;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 mixed="true"&gt;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 base="wsdai:DatasetDataType"&gt;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name="MemberResult" minOccurs="1" maxOccurs="unbounded"&gt;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name="MemberURI" type="xs:anyURI"/&gt;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name="Result" type="wro:AlternativeMemberCheckingResultType"/&gt;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&lt;/xs:restriction&gt;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name="AreAlternativeMembersDataset" substitutionGroup="wsdai:Dataset"&gt;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 base="wsdai:DatasetType"&gt;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&lt;/xs:extension&gt;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&lt;/xs:complexContent&gt;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name="AreAlternativeMembersResponse"&gt;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 ref="wro:AreAlternativeMembersDataset"/&gt;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&lt;/xs:sequence&gt;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&lt;/xs:complexType&gt;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&lt;/xs:element&gt;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&lt;/xs:schema&gt;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&lt;/wsdl:types&gt;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WSDL MESSAGES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name="GetContainerPropertyDocumentRequest"&gt;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name="GetContainerPropertyDocumentRequest" element="wsdai:GetDataResourcePropertyDocumentRequest"/&gt;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name="GetContainerPropertyDocumentResponse"&gt;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&lt;wsdl:part name="GetContainerPropertyDocumentResponse" element="wro:ContainerPropertyDocument"/&gt;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name="GetMembersRequest" element="wro:GetMembersRequest"/&gt;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name="GetMembersResponse" element="wro:GetMembersResponse"/&gt;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name="GetNumberOfMembersRequest"&gt;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name="GetNumberOfMembersRequest" element="wro:GetNumberOfMembersRequest"/&gt;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name="GetNumberOfMembersResponse"&gt;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name="GetNumberOfMembersResponse" element="wro:GetNumberOfMembersResponse"/&gt;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name="AddMembersRequest"&gt;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name="AddMembersRequest" element="wro:AddMembersRequest"/&gt;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name="AddMembersResponse"&gt;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name="AddMembersResponse" element="wro:AddMembersResponse"/&gt;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name="RemoveMembersRequest"&gt;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name="RemoveMembersRequest" element="wro:RemoveMembersRequest"/&gt;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name="RemoveMembersResponse"&gt;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name="RemoveMembersResponse" element="wro:RemoveMembersResponse"/&gt;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name="AreMembersRequest"&gt;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name="AreMembersRequest" element="wro:AreMembersRequest"/&gt;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name="AreMembersResponse"&gt;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name="AreMembersResponse" element="wro:AreMembersResponse"/&gt;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name="GetContainerIteratorFactoryRequest"&gt;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name="GetContainerIteratorFactoryRequest" element="wro:GetContainerIteratorFactoryRequest"/&gt;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name="GetContainerIteratorFactoryResponse"&gt;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name="GetContainerIteratorFactoryResponse" element="wro:GetContainerIteratorFactoryResponse"/&gt;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name="GetAltFactoryRequest"&gt;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name="GetAltFactoryRequest" element="wro:GetAltFactoryRequest"/&gt;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name="GetAltFactoryResponse"&gt;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name="GetAltFactoryResponse" element="wro:GetAltFactoryResponse"/&gt;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name="GetNextRequest"&gt;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name="GetNextRequest" element="wro:GetNextRequest"/&gt;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name="GetNextResponse"&gt;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name="GetNextResponse" element="wro:GetNextResponse"/&gt;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name="HasNextRequest"&gt;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name="HasNextRequest" element="wro:HasNextRequest"/&gt;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name="HasNextResponse"&gt;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name="HasNextResponse" element="wro:HasNextResponse"/&gt;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name="GetDefaultMembersRequest"&gt;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name="GetDefaultMembersRequest" element="wro:GetDefaultMembersRequest"/&gt;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name="GetDefaultMembersResponse"&gt;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name="GetDefaultMembersResponse" element="wro:GetDefaultMembersResponse"/&gt;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name="GetAlternativeMembersRequest"&gt;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name="GetAlternativeMembersRequest" element="wro:GetAlternativeMembersRequest"/&gt;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name="GetAlternativeMembersResponse"&gt;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name="GetAlternativeMembersResponse" element="wro:GetAlternativeMembersResponse"/&gt;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name="AddDefaultMembersRequest"&gt;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name="AddDefaultMembersRequest" element="wro:AddDefaultMembersRequest"/&gt;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name="AddDefaultMembersResponse"&gt;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name="AddDefaultMembersResponse" element="wro:AddDefaultMembersResponse"/&gt;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name="AddAlternativeMembersRequest"&gt;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name="AddAlternativeMembersRequest" element="wro:AddAlternativeMembersRequest"/&gt;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name="AddAlternativeMembersResponse"&gt;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name="AddAlternativeMembersResponse" element="wro:AddAlternativeMembersResponse"/&gt;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name="RemoveDefaultMembersRequest"&gt;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name="RemoveDefaultMembersRequest" element="wro:RemoveDefaultMembersRequest"/&gt;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name="RemoveDefaultMembersResponse"&gt;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name="RemoveDefaultMembersResponse" element="wro:RemoveDefaultMembersResponse"/&gt;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name="RemoveAlternativeMembersRequest"&gt;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name="RemoveAlternativeMembersRequest" element="wro:RemoveAlternativeMembersRequest"/&gt;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name="RemoveAlternativeMembersResponse"&gt;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name="RemoveAlternativeMembersResponse" element="wro:RemoveAlternativeMembersResponse"/&gt;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name="AreDefaultMembersRequest"&gt;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name="AreDefaultMembersRequest" element="wro:AreDefaultMembersRequest"/&gt;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name="AreDefaultMembersResponse"&gt;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name="AreDefaultMembersResponse" element="wro:AreDefaultMembersResponse"/&gt;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&lt;wsdl:message name="AreAlternativeMembersRequest"&gt;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name="AreAlternativeMembersRequest" element="wro:AreAlternativeMembersRequest"/&gt;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name="AreAlternativeMembersResponse"&gt;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name="AreAlternativeMembersResponse" element="wro:AreAlternativeMembersResponse"/&gt;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name="IllegalContainerCasting"&gt;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name="IllegalContainerCasting" element="wro:IllegalContainerCasting"/&gt;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name="MemberNotDefinedFault"&gt;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name="MemberNotDefinedFault" element="wro:MemberNotDefinedFault"/&gt;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name="InvalidResourceNameFault" element="wsdai:InvalidResourceNameFault"/&gt;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name="DataResourceUnavailableFault" element="wsdai:DataResourceUnavailableFault"/&gt;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name="ServiceBusyFault" element="wsdai:ServiceBusyFault"/&gt;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name="InvalidPortTypeQNameFault"&gt;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name="InvalidPortTypeQNameFault" element="wsdai:InvalidPortTypeQNameFault"/&gt;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name="InvalidConfigurationDocumentFault"&gt;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name="InvalidConfigurationDocumentFault" element="wsdai:InvalidConfigurationDocumentFault"/&gt;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 name="NotAuthorizedFault"&gt;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&lt;wsdl:part name="NotAuthorizedFault" element="wsdai:NotAuthorizedFault"/&gt;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&lt;/wsdl:message&gt;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 WSDL PORT TYPES ################################################################# --&gt;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&lt;wsdl:portType name="ContainerAccessPT"&gt;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name="GetContainerPropertyDocument"&gt;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name="GetContainerPropertyDocumentRequest" message="wro:GetContainerPropertyDocumentRequest"/&gt;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name="GetContainerPropertyDocumentResponse" message="wro:GetContainerPropertyDocumentResponse"/&gt;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name="NotAuthorizedFault" message="wsdai:NotAuthorizedFault"/&gt;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name="GetMembers"&gt;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name="GetMembersRequest" message="wro:GetMembersRequest"/&gt;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name="GetMembersResponse" message="wro:GetMembersResponse"/&gt;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name="GetNumberOfMembers"&gt;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name="GetNumberOfMembersRequest" message="wro:GetNumberOfMembersRequest"/&gt;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&lt;wsdl:output name="GetNumberOfMembersResponse" message="wro:GetNumberOfMembersResponse"/&gt;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name="AddMembers"&gt;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name="AddMembersRequest" message="wro:AddMembersRequest"/&gt;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name="AddMembersResponse" message="wro:AddMembersResponse"/&gt;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name="RemoveMembers"&gt;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name="RemoveMembersRequest" message="wro:RemoveMembersRequest"/&gt;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name="RemoveMembersResponse" message="wro:RemoveMembersResponse"/&gt;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name="AreMembers"&gt;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name="AreMembersRequest" message="wro:AreMembersRequest"/&gt;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name="AreMembersResponse" message="wro:AreMembersResponse"/&gt;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&lt;/wsdl:portType&gt;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&lt;wsdl:portType name="ContainerFactoryPT"&gt;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name="GetContainerIteratorFactory"&gt;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name="GetContainerIteratorFactoryRequest" message="wro:GetContainerIteratorFactoryRequest"/&gt;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name="GetContainerIteratorFactoryResponse" message="wro:GetContainerIteratorFactoryResponse"/&gt;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name="InvalidPortTypeQNameFault" message="wsdai:InvalidPortTypeQNameFault"/&gt;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name="InvalidConfigurationDocumentFault" message="wsdai:InvalidConfigurationDocumentFault"/&gt;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name="NotAuthorizedFault" message="wsdai:NotAuthorizedFault"/&gt;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name="GetAltFactory"&gt;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name="GetAltFactoryRequest" message="wro:GetAltFactoryRequest"/&gt;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name="GetAltFactoryResponse" message="wro:GetAltFactoryResponse"/&gt;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name="InvalidPortTypeQNameFault" message="wsdai:InvalidPortTypeQNameFault"/&gt;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name="InvalidConfigurationDocumentFault" message="wsdai:InvalidConfigurationDocumentFault"/&gt;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name="NotAuthorizedFault" message="wsdai:NotAuthorizedFault"/&gt;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name="IllegalContainerCasting" message="wro:IllegalContainerCasting"/&gt;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&lt;/wsdl:portType&gt;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&lt;wsdl:portType name="ContainerIteratorAccessPT"&gt;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name="GetContainerPropertyDocument"&gt;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name="GetContainerPropertyDocumentRequest" message="wro:GetContainerPropertyDocumentRequest"/&gt;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name="GetContainerPropertyDocumentResponse" message="wro:GetContainerPropertyDocumentResponse"/&gt;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name="NotAuthorizedFault" message="wsdai:NotAuthorizedFault"/&gt;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name="GetNext"&gt;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name="GetNextRequest" message="wro:GetNextRequest"/&gt;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name="GetNextResponse" message="wro:GetNextResponse"/&gt;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name="MemberNotDefinedFault" message="wro:MemberNotDefinedFault"/&gt;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name="HasNext"&gt;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name="HasNextRequest" message="wro:HasNextRequest"/&gt;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name="HasNextResponse" message="wro:HasNextResponse"/&gt;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&lt;/wsdl:portType&gt;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&lt;wsdl:portType name="AltAccessPT"&gt;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name="GetContainerPropertyDocument"&gt;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name="GetContainerPropertyDocumentRequest" message="wro:GetContainerPropertyDocumentRequest"/&gt;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name="GetContainerPropertyDocumentResponse" message="wro:GetContainerPropertyDocumentResponse"/&gt;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name="NotAuthorizedFault" message="wsdai:NotAuthorizedFault"/&gt;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name="GetDefaultMembers"&gt;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name="GetDefaultMembersRequest" message="wro:GetDefaultMembersRequest"/&gt;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name="GetDefaultMembersResponse" message="wro:GetDefaultMembersResponse"/&gt;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name="GetAlternativeMembers"&gt;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name="GetAlternativeMembersRequest" message="wro:GetAlternativeMembersRequest"/&gt;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name="GetAlternativeMembersResponse" message="wro:GetAlternativeMembersResponse"/&gt;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lastRenderedPageBreak/>
        <w:t xml:space="preserve">    &lt;wsdl:operation name="AddDefaultMembers"&gt;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name="AddDefaultMembersRequest" message="wro:AddDefaultMembersRequest"/&gt;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name="AddDefaultMembersResponse" message="wro:AddDefaultMembersResponse"/&gt;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name="AddAlternativeMembers"&gt;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name="AddAlternativeMembersRequest" message="wro:AddAlternativeMembersRequest"/&gt;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name="AddAlternativeMembersResponse" message="wro:AddAlternativeMembersResponse"/&gt;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name="RemoveDefaultMembers"&gt;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name="RemoveDefaultMembersRequest" message="wro:RemoveDefaultMembersRequest"/&gt;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name="RemoveDefaultMembersResponse" message="wro:RemoveDefaultMembersResponse"/&gt;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name="RemoveAlternativeMembers"&gt;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name="RemoveAlternativeMembersRequest" message="wro:RemoveAlternativeMembersRequest"/&gt;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name="RemoveAlternativeMembersResponse" message="wro:RemoveAlternativeMembersResponse"/&gt;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name="AreDefaultMembers"&gt;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name="AreDefaultMembersRequest" message="wro:AreDefaultMembersRequest"/&gt;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name="AreDefaultMembersResponse" message="wro:AreDefaultMembersResponse"/&gt;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 name="AreAlternativeMembers"&gt;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&lt;wsdl:input name="AreAlternativeMembersRequest" message="wro:AreAlternativeMembersRequest"/&gt;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&lt;wsdl:output name="AreAlternativeMembersResponse" message="wro:AreAlternativeMembersResponse"/&gt;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name="InvalidResourceNameFault" message="wsdai:InvalidResourceNameFault"/&gt;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name="DataResourceUnavailableFault" message="wsdai:DataResourceUnavailableFault"/&gt;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&lt;wsdl:fault name="ServiceBusyFault" message="wsdai:ServiceBusyFault"/&gt;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&lt;/wsdl:operation&gt;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 xml:space="preserve">  &lt;/wsdl:portType&gt;</w:t>
      </w:r>
    </w:p>
    <w:p w:rsidR="00F93878" w:rsidRPr="00F93878" w:rsidRDefault="00F93878" w:rsidP="00F93878">
      <w:pPr>
        <w:pStyle w:val="HTMLconformatoprevio"/>
        <w:shd w:val="clear" w:color="auto" w:fill="E0E0E0"/>
        <w:rPr>
          <w:rFonts w:cs="Courier New"/>
          <w:sz w:val="16"/>
          <w:szCs w:val="16"/>
        </w:rPr>
      </w:pPr>
      <w:r w:rsidRPr="00F93878">
        <w:rPr>
          <w:rFonts w:cs="Courier New"/>
          <w:sz w:val="16"/>
          <w:szCs w:val="16"/>
        </w:rPr>
        <w:t>&lt;/wsdl:definitions&gt;</w:t>
      </w:r>
    </w:p>
    <w:p w:rsidR="00D649F1" w:rsidRPr="00A111FD" w:rsidRDefault="00D649F1" w:rsidP="00D649F1">
      <w:pPr>
        <w:ind w:left="720"/>
      </w:pPr>
    </w:p>
    <w:sectPr w:rsidR="00D649F1" w:rsidRPr="00A111FD" w:rsidSect="00D649F1">
      <w:pgSz w:w="16838" w:h="11906" w:orient="landscape"/>
      <w:pgMar w:top="1440" w:right="1633" w:bottom="1440" w:left="1633"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5" w:author="Miguel Esteban Gutiérrez" w:date="2008-01-30T18:39:00Z" w:initials="M.E.G.">
    <w:p w:rsidR="005B74C7" w:rsidRDefault="005B74C7">
      <w:pPr>
        <w:pStyle w:val="Textocomentario"/>
      </w:pPr>
      <w:r>
        <w:rPr>
          <w:rStyle w:val="Refdecomentario"/>
        </w:rPr>
        <w:annotationRef/>
      </w:r>
      <w:r>
        <w:t>Can we use “derived resource” here?</w:t>
      </w:r>
    </w:p>
  </w:comment>
  <w:comment w:id="25" w:author="Miguel Esteban Gutiérrez" w:date="2008-02-22T16:14:00Z" w:initials="M.E.G.">
    <w:p w:rsidR="005B74C7" w:rsidRDefault="005B74C7">
      <w:pPr>
        <w:pStyle w:val="Textocomentario"/>
      </w:pPr>
      <w:r>
        <w:rPr>
          <w:rStyle w:val="Refdecomentario"/>
        </w:rPr>
        <w:annotationRef/>
      </w:r>
      <w:r>
        <w:t>This description must be updated following the pattern defined in WS-DAIX.</w:t>
      </w:r>
    </w:p>
  </w:comment>
  <w:comment w:id="31" w:author="Miguel Esteban Gutiérrez" w:date="2008-02-22T16:16:00Z" w:initials="M.E.G.">
    <w:p w:rsidR="005B74C7" w:rsidRDefault="005B74C7">
      <w:pPr>
        <w:pStyle w:val="Textocomentario"/>
      </w:pPr>
      <w:r>
        <w:rPr>
          <w:rStyle w:val="Refdecomentario"/>
        </w:rPr>
        <w:annotationRef/>
      </w:r>
      <w:r>
        <w:t>We should include here a short description describing in more detail the intended structure of a repository, restrictions and the terminology used in the messages.</w:t>
      </w:r>
    </w:p>
  </w:comment>
  <w:comment w:id="32" w:author="Miguel Esteban Gutiérrez" w:date="2008-02-22T09:01:00Z" w:initials="M.E.G.">
    <w:p w:rsidR="005B74C7" w:rsidRDefault="005B74C7">
      <w:pPr>
        <w:pStyle w:val="Textocomentario"/>
      </w:pPr>
      <w:r>
        <w:rPr>
          <w:rStyle w:val="Refdecomentario"/>
        </w:rPr>
        <w:annotationRef/>
      </w:r>
      <w:r w:rsidRPr="00CC523A">
        <w:t>What happens with implicit property values? i.e. those values derived from the usage of the resource in the repository (i.e., typing). Further more, shall we point out also the super properties defined?</w:t>
      </w:r>
    </w:p>
  </w:comment>
  <w:comment w:id="33" w:author="Miguel Esteban Gutiérrez" w:date="2008-02-22T09:03:00Z" w:initials="M.E.G.">
    <w:p w:rsidR="005B74C7" w:rsidRDefault="005B74C7">
      <w:pPr>
        <w:pStyle w:val="Textocomentario"/>
      </w:pPr>
      <w:r>
        <w:rPr>
          <w:rStyle w:val="Refdecomentario"/>
        </w:rPr>
        <w:annotationRef/>
      </w:r>
      <w:r w:rsidRPr="00CC523A">
        <w:t>Should we have also some parameter to control the semantics of the addition operation, one like that provided in the RepositoryCollectionAccess::AddRepository operation?</w:t>
      </w:r>
    </w:p>
  </w:comment>
  <w:comment w:id="34" w:author="Miguel Esteban Gutiérrez" w:date="2008-02-22T09:03:00Z" w:initials="M.E.G.">
    <w:p w:rsidR="005B74C7" w:rsidRDefault="005B74C7">
      <w:pPr>
        <w:pStyle w:val="Textocomentario"/>
      </w:pPr>
      <w:r>
        <w:rPr>
          <w:rStyle w:val="Refdecomentario"/>
        </w:rPr>
        <w:annotationRef/>
      </w:r>
      <w:r w:rsidRPr="00CC523A">
        <w:t>We have to be clear about the removal semantics: do we mean that we remove all the triple in which they appear, or not? Regardless the decission made, we have to be also clear about the implications in the data resource organization upon resource removal.</w:t>
      </w:r>
    </w:p>
  </w:comment>
  <w:comment w:id="35" w:author="Miguel Esteban Gutiérrez" w:date="2008-02-22T09:04:00Z" w:initials="M.E.G.">
    <w:p w:rsidR="005B74C7" w:rsidRDefault="005B74C7">
      <w:pPr>
        <w:pStyle w:val="Textocomentario"/>
      </w:pPr>
      <w:r>
        <w:rPr>
          <w:rStyle w:val="Refdecomentario"/>
        </w:rPr>
        <w:annotationRef/>
      </w:r>
      <w:r w:rsidRPr="00CC523A">
        <w:t>As with any removal operation (detachment in fact), we have to be clear about what happens when resource property values are removed, and they where pointing to resources that no longer exist after the removal</w:t>
      </w:r>
    </w:p>
  </w:comment>
  <w:comment w:id="36" w:author="Miguel Esteban Gutiérrez" w:date="2008-02-22T09:04:00Z" w:initials="M.E.G.">
    <w:p w:rsidR="005B74C7" w:rsidRDefault="005B74C7">
      <w:pPr>
        <w:pStyle w:val="Textocomentario"/>
      </w:pPr>
      <w:r>
        <w:rPr>
          <w:rStyle w:val="Refdecomentario"/>
        </w:rPr>
        <w:annotationRef/>
      </w:r>
      <w:r w:rsidRPr="00CC523A">
        <w:t>There is a granularity mismatch between the details in the request and the response obtained: which property values for which resources where removed? Is it sensible to provide such granularity in the details of the response?</w:t>
      </w:r>
    </w:p>
  </w:comment>
  <w:comment w:id="38" w:author="Miguel Esteban Gutiérrez" w:date="2008-02-22T16:18:00Z" w:initials="M.E.G.">
    <w:p w:rsidR="005B74C7" w:rsidRDefault="005B74C7">
      <w:pPr>
        <w:pStyle w:val="Textocomentario"/>
      </w:pPr>
      <w:r>
        <w:rPr>
          <w:rStyle w:val="Refdecomentario"/>
        </w:rPr>
        <w:annotationRef/>
      </w:r>
      <w:r>
        <w:t>In the introduction we should also mention that the messages vary depending on the profile.</w:t>
      </w:r>
    </w:p>
  </w:comment>
  <w:comment w:id="43" w:author="Miguel Esteban Gutiérrez" w:date="2008-02-22T09:06:00Z" w:initials="M.E.G.">
    <w:p w:rsidR="005B74C7" w:rsidRDefault="005B74C7">
      <w:pPr>
        <w:pStyle w:val="Textocomentario"/>
      </w:pPr>
      <w:r>
        <w:rPr>
          <w:rStyle w:val="Refdecomentario"/>
        </w:rPr>
        <w:annotationRef/>
      </w:r>
      <w:r w:rsidRPr="00CC523A">
        <w:t>Description removal operation is missing.</w:t>
      </w:r>
    </w:p>
  </w:comment>
  <w:comment w:id="44" w:author="Miguel Esteban Gutiérrez" w:date="2008-02-22T09:06:00Z" w:initials="M.E.G.">
    <w:p w:rsidR="005B74C7" w:rsidRDefault="005B74C7">
      <w:pPr>
        <w:pStyle w:val="Textocomentario"/>
      </w:pPr>
      <w:r>
        <w:rPr>
          <w:rStyle w:val="Refdecomentario"/>
        </w:rPr>
        <w:annotationRef/>
      </w:r>
      <w:r w:rsidRPr="00CC523A">
        <w:t>It might be worthy to be able to infer also the values for the subproperties. A similar solution to that provided for the same issue above should be provided.</w:t>
      </w:r>
    </w:p>
  </w:comment>
  <w:comment w:id="45" w:author="Miguel Esteban Gutiérrez" w:date="2008-02-22T09:07:00Z" w:initials="M.E.G.">
    <w:p w:rsidR="005B74C7" w:rsidRDefault="005B74C7">
      <w:pPr>
        <w:pStyle w:val="Textocomentario"/>
      </w:pPr>
      <w:r>
        <w:rPr>
          <w:rStyle w:val="Refdecomentario"/>
        </w:rPr>
        <w:annotationRef/>
      </w:r>
      <w:r w:rsidRPr="00CC523A">
        <w:t>Can we provide a mechanism for enforcing domain and range enforcemente?</w:t>
      </w:r>
    </w:p>
  </w:comment>
  <w:comment w:id="46" w:author="Miguel Esteban Gutiérrez" w:date="2008-02-22T09:07:00Z" w:initials="M.E.G.">
    <w:p w:rsidR="005B74C7" w:rsidRDefault="005B74C7">
      <w:pPr>
        <w:pStyle w:val="Textocomentario"/>
      </w:pPr>
      <w:r>
        <w:rPr>
          <w:rStyle w:val="Refdecomentario"/>
        </w:rPr>
        <w:annotationRef/>
      </w:r>
      <w:r w:rsidRPr="00CC523A">
        <w:t>It might be worthy to be able to infer which are the superproperites defined. A similar request to that passed to the definable properties can be used.</w:t>
      </w:r>
    </w:p>
  </w:comment>
  <w:comment w:id="47" w:author="Miguel Esteban Gutiérrez" w:date="2008-02-22T09:07:00Z" w:initials="M.E.G.">
    <w:p w:rsidR="005B74C7" w:rsidRDefault="005B74C7">
      <w:pPr>
        <w:pStyle w:val="Textocomentario"/>
      </w:pPr>
      <w:r>
        <w:rPr>
          <w:rStyle w:val="Refdecomentario"/>
        </w:rPr>
        <w:annotationRef/>
      </w:r>
      <w:r w:rsidRPr="00CC523A">
        <w:t>There is a granularity mismatch between the details provided in the request and the result obtained. A similar problem has appeared before. We should apply here the some solution provided for the other case.</w:t>
      </w:r>
    </w:p>
  </w:comment>
  <w:comment w:id="48" w:author="Miguel Esteban Gutiérrez" w:date="2008-02-22T09:08:00Z" w:initials="M.E.G.">
    <w:p w:rsidR="005B74C7" w:rsidRDefault="005B74C7">
      <w:pPr>
        <w:pStyle w:val="Textocomentario"/>
      </w:pPr>
      <w:r>
        <w:rPr>
          <w:rStyle w:val="Refdecomentario"/>
        </w:rPr>
        <w:annotationRef/>
      </w:r>
      <w:r w:rsidRPr="00CC523A">
        <w:t>Can we provide a mechanism for enforcing domain and range enforcemente, as well as checking if the property is defined in the repository?</w:t>
      </w:r>
    </w:p>
  </w:comment>
  <w:comment w:id="49" w:author="Miguel Esteban Gutiérrez" w:date="2008-02-22T09:08:00Z" w:initials="M.E.G.">
    <w:p w:rsidR="005B74C7" w:rsidRDefault="005B74C7">
      <w:pPr>
        <w:pStyle w:val="Textocomentario"/>
      </w:pPr>
      <w:r>
        <w:rPr>
          <w:rStyle w:val="Refdecomentario"/>
        </w:rPr>
        <w:annotationRef/>
      </w:r>
      <w:r w:rsidRPr="00CC523A">
        <w:t>This is the very first operation where the notion of detachment operation appears. We should think about how to present this in the introductory part of the specification, and then just mention that fact here.</w:t>
      </w:r>
    </w:p>
  </w:comment>
  <w:comment w:id="50" w:author="Miguel Esteban Gutiérrez" w:date="2008-02-22T09:08:00Z" w:initials="M.E.G.">
    <w:p w:rsidR="005B74C7" w:rsidRDefault="005B74C7">
      <w:pPr>
        <w:pStyle w:val="Textocomentario"/>
      </w:pPr>
      <w:r>
        <w:rPr>
          <w:rStyle w:val="Refdecomentario"/>
        </w:rPr>
        <w:annotationRef/>
      </w:r>
      <w:r w:rsidRPr="00CC523A">
        <w:t>We shall make clear here that axiom RDF(S) triples are not removed... We shall specify this somewhere else in the introductory section of the document, as well as in any other operation where this has to be taken into account.</w:t>
      </w:r>
    </w:p>
  </w:comment>
  <w:comment w:id="51" w:author="Miguel Esteban Gutiérrez" w:date="2008-02-22T09:08:00Z" w:initials="M.E.G.">
    <w:p w:rsidR="005B74C7" w:rsidRDefault="005B74C7">
      <w:pPr>
        <w:pStyle w:val="Textocomentario"/>
      </w:pPr>
      <w:r>
        <w:rPr>
          <w:rStyle w:val="Refdecomentario"/>
        </w:rPr>
        <w:annotationRef/>
      </w:r>
      <w:r w:rsidRPr="00CC523A">
        <w:t>Can we provide a mechanism for enforcing domain and range enforcemente, as well as checking if the property is defined in the repository?</w:t>
      </w:r>
    </w:p>
  </w:comment>
  <w:comment w:id="52" w:author="Miguel Esteban Gutiérrez" w:date="2008-02-22T09:09:00Z" w:initials="M.E.G.">
    <w:p w:rsidR="005B74C7" w:rsidRDefault="005B74C7">
      <w:pPr>
        <w:pStyle w:val="Textocomentario"/>
      </w:pPr>
      <w:r>
        <w:rPr>
          <w:rStyle w:val="Refdecomentario"/>
        </w:rPr>
        <w:annotationRef/>
      </w:r>
      <w:r w:rsidRPr="00CC523A">
        <w:t>We have to be carefull about what can happen upon removal of property values. See OPEN ISSUE in Repository::RemoveResourcePropertyValues</w:t>
      </w:r>
    </w:p>
  </w:comment>
  <w:comment w:id="61" w:author="Miguel Esteban Gutiérrez" w:date="2008-02-22T09:09:00Z" w:initials="M.E.G.">
    <w:p w:rsidR="005B74C7" w:rsidRDefault="005B74C7">
      <w:pPr>
        <w:pStyle w:val="Textocomentario"/>
      </w:pPr>
      <w:r>
        <w:rPr>
          <w:rStyle w:val="Refdecomentario"/>
        </w:rPr>
        <w:annotationRef/>
      </w:r>
      <w:r w:rsidRPr="00CC523A">
        <w:t>Inferencing information is not used in this operation, and could be used as it has been in other operations.</w:t>
      </w:r>
    </w:p>
  </w:comment>
  <w:comment w:id="62" w:author="Miguel Esteban Gutiérrez" w:date="2008-02-22T09:10:00Z" w:initials="M.E.G.">
    <w:p w:rsidR="005B74C7" w:rsidRDefault="005B74C7">
      <w:pPr>
        <w:pStyle w:val="Textocomentario"/>
      </w:pPr>
      <w:r>
        <w:rPr>
          <w:rStyle w:val="Refdecomentario"/>
        </w:rPr>
        <w:annotationRef/>
      </w:r>
      <w:r w:rsidRPr="00CC523A">
        <w:t>Inferencing information is not used in this operation, and could be used as it has been in other operations.</w:t>
      </w:r>
    </w:p>
  </w:comment>
  <w:comment w:id="73" w:author="Miguel Esteban Gutiérrez" w:date="2008-02-22T09:11:00Z" w:initials="M.E.G.">
    <w:p w:rsidR="005B74C7" w:rsidRDefault="005B74C7">
      <w:pPr>
        <w:pStyle w:val="Textocomentario"/>
      </w:pPr>
      <w:r>
        <w:rPr>
          <w:rStyle w:val="Refdecomentario"/>
        </w:rPr>
        <w:annotationRef/>
      </w:r>
      <w:r w:rsidRPr="00CC523A">
        <w:t>Traversability support might be both an static and a configurable property for this interface. Nevertheless, we have to check how these can be specified in this specific case, when the data resource is not different, we are only changing the port type through which we want to access to it.</w:t>
      </w:r>
    </w:p>
  </w:comment>
  <w:comment w:id="78" w:author="Miguel Esteban Gutiérrez" w:date="2008-02-22T09:11:00Z" w:initials="M.E.G.">
    <w:p w:rsidR="005B74C7" w:rsidRDefault="005B74C7">
      <w:pPr>
        <w:pStyle w:val="Textocomentario"/>
      </w:pPr>
      <w:r>
        <w:rPr>
          <w:rStyle w:val="Refdecomentario"/>
        </w:rPr>
        <w:annotationRef/>
      </w:r>
      <w:r w:rsidRPr="00CC523A">
        <w:t>We should follow the pattern we have already used in other operations for specifiying additional semantics to this operation, i.e. allowing replacement, shift, addition, etc.</w:t>
      </w:r>
    </w:p>
  </w:comment>
  <w:comment w:id="79" w:author="Miguel Esteban Gutiérrez" w:date="2008-02-22T09:12:00Z" w:initials="M.E.G.">
    <w:p w:rsidR="005B74C7" w:rsidRDefault="005B74C7">
      <w:pPr>
        <w:pStyle w:val="Textocomentario"/>
      </w:pPr>
      <w:r>
        <w:rPr>
          <w:rStyle w:val="Refdecomentario"/>
        </w:rPr>
        <w:annotationRef/>
      </w:r>
      <w:r w:rsidRPr="00CC523A">
        <w:t>We should follow approach used for the addition operation.</w:t>
      </w:r>
    </w:p>
  </w:comment>
  <w:comment w:id="80" w:author="Miguel Esteban Gutiérrez" w:date="2008-02-22T09:12:00Z" w:initials="M.E.G.">
    <w:p w:rsidR="005B74C7" w:rsidRDefault="005B74C7">
      <w:pPr>
        <w:pStyle w:val="Textocomentario"/>
      </w:pPr>
      <w:r>
        <w:rPr>
          <w:rStyle w:val="Refdecomentario"/>
        </w:rPr>
        <w:annotationRef/>
      </w:r>
      <w:r w:rsidRPr="00CC523A">
        <w:t>We have to take care about the response. There are multiple input parameter that may lead to different expected outputs. We should try to unify these outputs to provide a normalized output. This has to be normalized accross the specification. An alternative to use is to make explicit all the elements that where targeted in the request, and then, provide the results obtained for this data set</w:t>
      </w:r>
    </w:p>
  </w:comment>
  <w:comment w:id="81" w:author="Miguel Esteban Gutiérrez" w:date="2008-02-22T09:12:00Z" w:initials="M.E.G.">
    <w:p w:rsidR="005B74C7" w:rsidRDefault="005B74C7">
      <w:pPr>
        <w:pStyle w:val="Textocomentario"/>
      </w:pPr>
      <w:r>
        <w:rPr>
          <w:rStyle w:val="Refdecomentario"/>
        </w:rPr>
        <w:annotationRef/>
      </w:r>
      <w:r w:rsidRPr="00CC523A">
        <w:t>It might be worthy to be able to check if the resource is located in an specific position... But this might be another operation.</w:t>
      </w:r>
    </w:p>
  </w:comment>
  <w:comment w:id="83" w:author="Miguel Esteban Gutiérrez" w:date="2008-02-22T09:13:00Z" w:initials="M.E.G.">
    <w:p w:rsidR="005B74C7" w:rsidRDefault="005B74C7">
      <w:pPr>
        <w:pStyle w:val="Textocomentario"/>
      </w:pPr>
      <w:r>
        <w:rPr>
          <w:rStyle w:val="Refdecomentario"/>
        </w:rPr>
        <w:annotationRef/>
      </w:r>
      <w:r w:rsidRPr="00CC523A">
        <w:t>We could parameterize the operation so that we can specify a range of membership properties to be taken into account.</w:t>
      </w:r>
    </w:p>
  </w:comment>
  <w:comment w:id="85" w:author="Miguel Esteban Gutiérrez" w:date="2008-02-22T09:13:00Z" w:initials="M.E.G.">
    <w:p w:rsidR="005B74C7" w:rsidRDefault="005B74C7">
      <w:pPr>
        <w:pStyle w:val="Textocomentario"/>
      </w:pPr>
      <w:r>
        <w:rPr>
          <w:rStyle w:val="Refdecomentario"/>
        </w:rPr>
        <w:annotationRef/>
      </w:r>
      <w:r w:rsidRPr="00CC523A">
        <w:t>Traversability support might be both an static and a configurable property for this interface. Nevertheless, we have to check how these can be specified in this specific case, when the data resource is not different, we are only changing the port type through which we want to access to it.</w:t>
      </w:r>
    </w:p>
  </w:comment>
  <w:comment w:id="87" w:author="Miguel Esteban Gutiérrez" w:date="2008-02-22T09:13:00Z" w:initials="M.E.G.">
    <w:p w:rsidR="005B74C7" w:rsidRDefault="005B74C7">
      <w:pPr>
        <w:pStyle w:val="Textocomentario"/>
      </w:pPr>
      <w:r>
        <w:rPr>
          <w:rStyle w:val="Refdecomentario"/>
        </w:rPr>
        <w:annotationRef/>
      </w:r>
      <w:r w:rsidRPr="00CC523A">
        <w:t>We should follow the pattern we have already used in other operations for specifiying additional semantics to this operation, i.e. allowing replacement, addition, etc.</w:t>
      </w:r>
    </w:p>
  </w:comment>
  <w:comment w:id="88" w:author="Miguel Esteban Gutiérrez" w:date="2008-02-22T09:14:00Z" w:initials="M.E.G.">
    <w:p w:rsidR="005B74C7" w:rsidRDefault="005B74C7">
      <w:pPr>
        <w:pStyle w:val="Textocomentario"/>
      </w:pPr>
      <w:r>
        <w:rPr>
          <w:rStyle w:val="Refdecomentario"/>
        </w:rPr>
        <w:annotationRef/>
      </w:r>
      <w:r w:rsidRPr="00CC523A">
        <w:t>We should follow approach used for the addition operation.</w:t>
      </w:r>
    </w:p>
  </w:comment>
  <w:comment w:id="89" w:author="Miguel Esteban Gutiérrez" w:date="2008-02-22T09:14:00Z" w:initials="M.E.G.">
    <w:p w:rsidR="005B74C7" w:rsidRDefault="005B74C7">
      <w:pPr>
        <w:pStyle w:val="Textocomentario"/>
      </w:pPr>
      <w:r>
        <w:rPr>
          <w:rStyle w:val="Refdecomentario"/>
        </w:rPr>
        <w:annotationRef/>
      </w:r>
      <w:r w:rsidRPr="00CC523A">
        <w:t>We have to take care about the response. There are multiple input parameter that may lead to different expected outputs. We should try to unify these outputs to provide a normalized output. This has to be normalized accross the specification. An alternative to use is to make explicit all the elements that where targeted in the request, and then, provide the results obtained for this data set</w:t>
      </w:r>
    </w:p>
  </w:comment>
  <w:comment w:id="90" w:author="Miguel Esteban Gutiérrez" w:date="2008-02-22T09:15:00Z" w:initials="M.E.G.">
    <w:p w:rsidR="005B74C7" w:rsidRDefault="005B74C7">
      <w:pPr>
        <w:pStyle w:val="Textocomentario"/>
      </w:pPr>
      <w:r>
        <w:rPr>
          <w:rStyle w:val="Refdecomentario"/>
        </w:rPr>
        <w:annotationRef/>
      </w:r>
      <w:r w:rsidRPr="00CC523A">
        <w:t>We should check the decission made for checking membership in the generic ContainerAccess interface, and follow the pattern proposed in there.</w:t>
      </w:r>
    </w:p>
  </w:comment>
  <w:comment w:id="96" w:author="Miguel Esteban Gutiérrez" w:date="2008-01-30T12:11:00Z" w:initials="M.E.G.">
    <w:p w:rsidR="005B74C7" w:rsidRDefault="005B74C7">
      <w:pPr>
        <w:pStyle w:val="Textocomentario"/>
      </w:pPr>
      <w:r>
        <w:rPr>
          <w:rStyle w:val="Refdecomentario"/>
        </w:rPr>
        <w:annotationRef/>
      </w:r>
      <w:r>
        <w:t>We still have to add the contributors. Are there any?</w:t>
      </w:r>
    </w:p>
  </w:comment>
  <w:comment w:id="98" w:author="Miguel Esteban Gutiérrez" w:date="2008-01-30T19:08:00Z" w:initials="M.E.G.">
    <w:p w:rsidR="005B74C7" w:rsidRDefault="005B74C7">
      <w:pPr>
        <w:pStyle w:val="Textocomentario"/>
      </w:pPr>
      <w:r>
        <w:rPr>
          <w:rStyle w:val="Refdecomentario"/>
        </w:rPr>
        <w:annotationRef/>
      </w:r>
      <w:r>
        <w:t>OntoGrid, DAIS-WG</w:t>
      </w:r>
    </w:p>
  </w:comment>
  <w:comment w:id="100" w:author="Miguel Esteban Gutiérrez" w:date="2008-01-30T12:13:00Z" w:initials="M.E.G.">
    <w:p w:rsidR="005B74C7" w:rsidRDefault="005B74C7">
      <w:pPr>
        <w:pStyle w:val="Textocomentario"/>
      </w:pPr>
      <w:r>
        <w:rPr>
          <w:rStyle w:val="Refdecomentario"/>
        </w:rPr>
        <w:annotationRef/>
      </w:r>
      <w:r>
        <w:t>Should we use this section?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055D" w:rsidRDefault="00AA055D">
      <w:r>
        <w:separator/>
      </w:r>
    </w:p>
  </w:endnote>
  <w:endnote w:type="continuationSeparator" w:id="1">
    <w:p w:rsidR="00AA055D" w:rsidRDefault="00AA05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30204"/>
    <w:charset w:val="00"/>
    <w:family w:val="swiss"/>
    <w:pitch w:val="variable"/>
    <w:sig w:usb0="20002A87" w:usb1="00000000" w:usb2="00000000"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4C7" w:rsidRDefault="005B74C7" w:rsidP="005E7E41">
    <w:pPr>
      <w:pStyle w:val="Piedepgina"/>
    </w:pPr>
    <w:fldSimple w:instr=" DOCPROPERTY &quot;ggf-group-mail&quot;  \* MERGEFORMAT ">
      <w:r w:rsidR="007F3F3F">
        <w:t>dais-wg@ogf.org</w:t>
      </w:r>
    </w:fldSimple>
    <w:r>
      <w:tab/>
    </w:r>
    <w:r>
      <w:tab/>
    </w:r>
    <w:r>
      <w:rPr>
        <w:rStyle w:val="Nmerodepgina"/>
      </w:rPr>
      <w:fldChar w:fldCharType="begin"/>
    </w:r>
    <w:r>
      <w:rPr>
        <w:rStyle w:val="Nmerodepgina"/>
      </w:rPr>
      <w:instrText xml:space="preserve"> PAGE </w:instrText>
    </w:r>
    <w:r>
      <w:rPr>
        <w:rStyle w:val="Nmerodepgina"/>
      </w:rPr>
      <w:fldChar w:fldCharType="separate"/>
    </w:r>
    <w:r w:rsidR="00957030">
      <w:rPr>
        <w:rStyle w:val="Nmerodepgina"/>
        <w:noProof/>
      </w:rPr>
      <w:t>2</w:t>
    </w:r>
    <w:r>
      <w:rPr>
        <w:rStyle w:val="Nmerodepgina"/>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4C7" w:rsidRDefault="005B74C7">
    <w:pPr>
      <w:pStyle w:val="Piedepgina"/>
    </w:pPr>
    <w:fldSimple w:instr=" DOCPROPERTY &quot;ggf-group-mail&quot;  \* MERGEFORMAT ">
      <w:r w:rsidR="007F3F3F">
        <w:t>dais-wg@ogf.org</w:t>
      </w:r>
    </w:fldSimple>
    <w:r>
      <w:tab/>
    </w:r>
    <w:r>
      <w:tab/>
    </w:r>
    <w:r>
      <w:rPr>
        <w:rStyle w:val="Nmerodepgina"/>
      </w:rPr>
      <w:fldChar w:fldCharType="begin"/>
    </w:r>
    <w:r>
      <w:rPr>
        <w:rStyle w:val="Nmerodepgina"/>
      </w:rPr>
      <w:instrText xml:space="preserve"> PAGE </w:instrText>
    </w:r>
    <w:r>
      <w:rPr>
        <w:rStyle w:val="Nmerodepgina"/>
      </w:rPr>
      <w:fldChar w:fldCharType="separate"/>
    </w:r>
    <w:r w:rsidR="007F3F3F">
      <w:rPr>
        <w:rStyle w:val="Nmerodepgina"/>
        <w:noProof/>
      </w:rPr>
      <w:t>204</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055D" w:rsidRDefault="00AA055D">
      <w:r>
        <w:separator/>
      </w:r>
    </w:p>
  </w:footnote>
  <w:footnote w:type="continuationSeparator" w:id="1">
    <w:p w:rsidR="00AA055D" w:rsidRDefault="00AA055D">
      <w:r>
        <w:continuationSeparator/>
      </w:r>
    </w:p>
  </w:footnote>
  <w:footnote w:id="2">
    <w:p w:rsidR="005B74C7" w:rsidRPr="00DE3788" w:rsidRDefault="005B74C7">
      <w:pPr>
        <w:pStyle w:val="Textonotapie"/>
      </w:pPr>
      <w:r>
        <w:rPr>
          <w:rStyle w:val="Refdenotaalpie"/>
        </w:rPr>
        <w:footnoteRef/>
      </w:r>
      <w:r>
        <w:t xml:space="preserve"> </w:t>
      </w:r>
      <w:r w:rsidRPr="00DE3788">
        <w:t xml:space="preserve">RDF(S) defines 3 types of predefined containers: </w:t>
      </w:r>
      <w:r w:rsidRPr="00DE3788">
        <w:rPr>
          <w:i/>
        </w:rPr>
        <w:t>seq</w:t>
      </w:r>
      <w:r w:rsidRPr="00DE3788">
        <w:t xml:space="preserve">, </w:t>
      </w:r>
      <w:r w:rsidRPr="00DE3788">
        <w:rPr>
          <w:i/>
        </w:rPr>
        <w:t>bag</w:t>
      </w:r>
      <w:r w:rsidRPr="00DE3788">
        <w:t xml:space="preserve">, and </w:t>
      </w:r>
      <w:r w:rsidRPr="00DE3788">
        <w:rPr>
          <w:i/>
        </w:rPr>
        <w:t>alt</w:t>
      </w:r>
      <w:r w:rsidRPr="00DE3788">
        <w:t>.</w:t>
      </w:r>
    </w:p>
  </w:footnote>
  <w:footnote w:id="3">
    <w:p w:rsidR="005B74C7" w:rsidRPr="00D34F19" w:rsidRDefault="005B74C7">
      <w:pPr>
        <w:pStyle w:val="Textonotapie"/>
        <w:rPr>
          <w:lang w:val="es-ES"/>
        </w:rPr>
      </w:pPr>
      <w:r>
        <w:rPr>
          <w:rStyle w:val="Refdenotaalpie"/>
        </w:rPr>
        <w:footnoteRef/>
      </w:r>
      <w:r>
        <w:t xml:space="preserve"> </w:t>
      </w:r>
      <w:r>
        <w:rPr>
          <w:lang w:val="es-ES"/>
        </w:rPr>
        <w:t>http://www.ontogrid.eu</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4C7" w:rsidRDefault="005B74C7" w:rsidP="005E7E41">
    <w:pPr>
      <w:pStyle w:val="Encabezado"/>
    </w:pPr>
    <w:fldSimple w:instr=" DOCPROPERTY &quot;ggf-gwd-type&quot;  \* MERGEFORMAT ">
      <w:r w:rsidR="007F3F3F">
        <w:t>GWD-R</w:t>
      </w:r>
    </w:fldSimple>
    <w:r>
      <w:tab/>
    </w:r>
    <w:r>
      <w:tab/>
    </w:r>
    <w:fldSimple w:instr=" DOCPROPERTY  ggf-doc-version-date  \* MERGEFORMAT ">
      <w:r w:rsidR="007F3F3F">
        <w:t>22 February 2008</w:t>
      </w:r>
    </w:fldSimple>
  </w:p>
  <w:p w:rsidR="005B74C7" w:rsidRPr="005E7E41" w:rsidRDefault="005B74C7" w:rsidP="005E7E41">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4C7" w:rsidRPr="002B0489" w:rsidRDefault="005B74C7" w:rsidP="008B7E5D">
    <w:pPr>
      <w:pStyle w:val="Encabezado"/>
      <w:tabs>
        <w:tab w:val="clear" w:pos="4320"/>
        <w:tab w:val="clear" w:pos="8640"/>
        <w:tab w:val="right" w:pos="8641"/>
      </w:tabs>
      <w:rPr>
        <w:lang w:val="es-ES"/>
      </w:rPr>
    </w:pPr>
    <w:fldSimple w:instr=" DOCPROPERTY &quot;ggf-gwd-type&quot;  \* MERGEFORMAT ">
      <w:r w:rsidR="007F3F3F">
        <w:rPr>
          <w:lang w:val="es-ES"/>
        </w:rPr>
        <w:t>GWD-R</w:t>
      </w:r>
    </w:fldSimple>
    <w:r w:rsidRPr="002B0489">
      <w:rPr>
        <w:lang w:val="es-ES"/>
      </w:rPr>
      <w:tab/>
      <w:t xml:space="preserve">Miguel Esteban Gutiérrez, </w:t>
    </w:r>
    <w:r>
      <w:rPr>
        <w:lang w:val="es-ES"/>
      </w:rPr>
      <w:t>Universidad Politécnica de Madrid</w:t>
    </w:r>
  </w:p>
  <w:p w:rsidR="005B74C7" w:rsidRPr="002B0489" w:rsidRDefault="005B74C7" w:rsidP="008B7E5D">
    <w:pPr>
      <w:pStyle w:val="Encabezado"/>
      <w:tabs>
        <w:tab w:val="clear" w:pos="4320"/>
        <w:tab w:val="clear" w:pos="8640"/>
        <w:tab w:val="right" w:pos="8641"/>
      </w:tabs>
      <w:rPr>
        <w:lang w:val="es-ES"/>
      </w:rPr>
    </w:pPr>
    <w:fldSimple w:instr=" DOCPROPERTY &quot;ggf-group-name&quot;  \* MERGEFORMAT ">
      <w:r w:rsidR="007F3F3F">
        <w:rPr>
          <w:lang w:val="es-ES"/>
        </w:rPr>
        <w:t>DAIS Working Group</w:t>
      </w:r>
    </w:fldSimple>
    <w:r w:rsidRPr="002B0489">
      <w:rPr>
        <w:lang w:val="es-ES"/>
      </w:rPr>
      <w:tab/>
      <w:t>Asunción Gómez-Pérez, Universidad Politécnica de Madrid</w:t>
    </w:r>
  </w:p>
  <w:p w:rsidR="005B74C7" w:rsidRPr="002B0489" w:rsidRDefault="005B74C7" w:rsidP="008B7E5D">
    <w:pPr>
      <w:pStyle w:val="Encabezado"/>
      <w:tabs>
        <w:tab w:val="clear" w:pos="4320"/>
        <w:tab w:val="clear" w:pos="8640"/>
        <w:tab w:val="right" w:pos="8641"/>
      </w:tabs>
      <w:rPr>
        <w:lang w:val="es-ES"/>
      </w:rPr>
    </w:pPr>
  </w:p>
  <w:p w:rsidR="005B74C7" w:rsidRDefault="005B74C7" w:rsidP="002B0489">
    <w:pPr>
      <w:pStyle w:val="Encabezado"/>
      <w:tabs>
        <w:tab w:val="clear" w:pos="4320"/>
        <w:tab w:val="clear" w:pos="8640"/>
        <w:tab w:val="right" w:pos="8641"/>
      </w:tabs>
      <w:jc w:val="right"/>
    </w:pPr>
    <w:r w:rsidRPr="002B0489">
      <w:rPr>
        <w:lang w:val="es-ES"/>
      </w:rPr>
      <w:tab/>
    </w:r>
    <w:fldSimple w:instr=" DOCPROPERTY  ggf-doc-version-date  \* MERGEFORMAT ">
      <w:r w:rsidR="007F3F3F">
        <w:t>22 February 2008</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4C7" w:rsidRDefault="005B74C7">
    <w:pPr>
      <w:pStyle w:val="Encabezado"/>
    </w:pPr>
    <w:fldSimple w:instr=" DOCPROPERTY &quot;ggf-gwd-type&quot;  \* MERGEFORMAT ">
      <w:r w:rsidR="007F3F3F">
        <w:t>GWD-R</w:t>
      </w:r>
    </w:fldSimple>
    <w:r>
      <w:tab/>
    </w:r>
    <w:r>
      <w:tab/>
    </w:r>
    <w:fldSimple w:instr=" DOCPROPERTY  ggf-doc-version-date  \* MERGEFORMAT ">
      <w:r w:rsidR="007F3F3F">
        <w:t>22 February 2008</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E863CC6"/>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626E81D4"/>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0B90EC68"/>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1AAC6D46"/>
    <w:multiLevelType w:val="multilevel"/>
    <w:tmpl w:val="08840238"/>
    <w:styleLink w:val="MyAppendix"/>
    <w:lvl w:ilvl="0">
      <w:start w:val="1"/>
      <w:numFmt w:val="upperLetter"/>
      <w:suff w:val="space"/>
      <w:lvlText w:val="Appendix %1."/>
      <w:lvlJc w:val="left"/>
      <w:pPr>
        <w:ind w:left="0" w:firstLine="0"/>
      </w:pPr>
      <w:rPr>
        <w:rFonts w:ascii="Arial" w:hAnsi="Arial" w:hint="default"/>
        <w:b/>
        <w:sz w:val="20"/>
      </w:rPr>
    </w:lvl>
    <w:lvl w:ilvl="1">
      <w:start w:val="1"/>
      <w:numFmt w:val="decimal"/>
      <w:suff w:val="space"/>
      <w:lvlText w:val="Appendix %1.%2 -"/>
      <w:lvlJc w:val="left"/>
      <w:pPr>
        <w:ind w:left="0" w:firstLine="0"/>
      </w:pPr>
      <w:rPr>
        <w:rFonts w:ascii="Arial" w:hAnsi="Arial" w:hint="default"/>
        <w:b/>
        <w:sz w:val="20"/>
      </w:rPr>
    </w:lvl>
    <w:lvl w:ilvl="2">
      <w:start w:val="1"/>
      <w:numFmt w:val="decimal"/>
      <w:lvlText w:val="%1.%2.%3"/>
      <w:lvlJc w:val="left"/>
      <w:pPr>
        <w:tabs>
          <w:tab w:val="num" w:pos="360"/>
        </w:tabs>
        <w:ind w:left="0" w:firstLine="0"/>
      </w:pPr>
      <w:rPr>
        <w:rFonts w:hint="default"/>
      </w:rPr>
    </w:lvl>
    <w:lvl w:ilvl="3">
      <w:start w:val="1"/>
      <w:numFmt w:val="decimal"/>
      <w:lvlText w:val="%1.%2.%3.%4"/>
      <w:lvlJc w:val="left"/>
      <w:pPr>
        <w:tabs>
          <w:tab w:val="num" w:pos="360"/>
        </w:tabs>
        <w:ind w:left="0" w:firstLine="0"/>
      </w:pPr>
      <w:rPr>
        <w:rFonts w:hint="default"/>
      </w:rPr>
    </w:lvl>
    <w:lvl w:ilvl="4">
      <w:start w:val="1"/>
      <w:numFmt w:val="decimal"/>
      <w:lvlText w:val="%1.%2.%3.%4.%5"/>
      <w:lvlJc w:val="left"/>
      <w:pPr>
        <w:tabs>
          <w:tab w:val="num" w:pos="360"/>
        </w:tabs>
        <w:ind w:left="0" w:firstLine="0"/>
      </w:pPr>
      <w:rPr>
        <w:rFonts w:hint="default"/>
      </w:rPr>
    </w:lvl>
    <w:lvl w:ilvl="5">
      <w:start w:val="1"/>
      <w:numFmt w:val="decimal"/>
      <w:lvlText w:val="%1.%2.%3.%4.%5.%6"/>
      <w:lvlJc w:val="left"/>
      <w:pPr>
        <w:tabs>
          <w:tab w:val="num" w:pos="360"/>
        </w:tabs>
        <w:ind w:left="0" w:firstLine="0"/>
      </w:pPr>
      <w:rPr>
        <w:rFonts w:hint="default"/>
      </w:rPr>
    </w:lvl>
    <w:lvl w:ilvl="6">
      <w:start w:val="1"/>
      <w:numFmt w:val="decimal"/>
      <w:lvlText w:val="%1.%2.%3.%4.%5.%6.%7"/>
      <w:lvlJc w:val="left"/>
      <w:pPr>
        <w:tabs>
          <w:tab w:val="num" w:pos="360"/>
        </w:tabs>
        <w:ind w:left="0" w:firstLine="0"/>
      </w:pPr>
      <w:rPr>
        <w:rFonts w:hint="default"/>
      </w:rPr>
    </w:lvl>
    <w:lvl w:ilvl="7">
      <w:start w:val="1"/>
      <w:numFmt w:val="decimal"/>
      <w:lvlText w:val="%1.%2.%3.%4.%5.%6.%7.%8"/>
      <w:lvlJc w:val="left"/>
      <w:pPr>
        <w:tabs>
          <w:tab w:val="num" w:pos="360"/>
        </w:tabs>
        <w:ind w:left="0" w:firstLine="0"/>
      </w:pPr>
      <w:rPr>
        <w:rFonts w:hint="default"/>
      </w:rPr>
    </w:lvl>
    <w:lvl w:ilvl="8">
      <w:start w:val="1"/>
      <w:numFmt w:val="decimal"/>
      <w:lvlText w:val="%1.%2.%3.%4.%5.%6.%7.%8.%9"/>
      <w:lvlJc w:val="left"/>
      <w:pPr>
        <w:tabs>
          <w:tab w:val="num" w:pos="360"/>
        </w:tabs>
        <w:ind w:left="0" w:firstLine="0"/>
      </w:pPr>
      <w:rPr>
        <w:rFonts w:hint="default"/>
      </w:rPr>
    </w:lvl>
  </w:abstractNum>
  <w:abstractNum w:abstractNumId="11">
    <w:nsid w:val="1AFB3B42"/>
    <w:multiLevelType w:val="hybridMultilevel"/>
    <w:tmpl w:val="8A823944"/>
    <w:lvl w:ilvl="0" w:tplc="0C0A0001">
      <w:start w:val="2"/>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69E3680"/>
    <w:multiLevelType w:val="multilevel"/>
    <w:tmpl w:val="46327AE8"/>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3">
    <w:nsid w:val="4870446D"/>
    <w:multiLevelType w:val="multilevel"/>
    <w:tmpl w:val="08840238"/>
    <w:numStyleLink w:val="MyAppendix"/>
  </w:abstractNum>
  <w:abstractNum w:abstractNumId="14">
    <w:nsid w:val="4FCC139A"/>
    <w:multiLevelType w:val="hybridMultilevel"/>
    <w:tmpl w:val="6910F90A"/>
    <w:lvl w:ilvl="0" w:tplc="5D723B0C">
      <w:start w:val="1"/>
      <w:numFmt w:val="upperLetter"/>
      <w:pStyle w:val="Appendix"/>
      <w:lvlText w:val="Appendix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055632A"/>
    <w:multiLevelType w:val="hybridMultilevel"/>
    <w:tmpl w:val="FD2051EE"/>
    <w:lvl w:ilvl="0" w:tplc="E2D6EE46">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7">
    <w:nsid w:val="73387E4B"/>
    <w:multiLevelType w:val="multilevel"/>
    <w:tmpl w:val="EA86C8A6"/>
    <w:lvl w:ilvl="0">
      <w:start w:val="1"/>
      <w:numFmt w:val="bullet"/>
      <w:lvlText w:val=""/>
      <w:lvlJc w:val="left"/>
      <w:pPr>
        <w:tabs>
          <w:tab w:val="num" w:pos="567"/>
        </w:tabs>
        <w:ind w:left="567" w:hanging="283"/>
      </w:pPr>
      <w:rPr>
        <w:rFonts w:ascii="Symbol" w:hAnsi="Symbol" w:hint="default"/>
        <w:sz w:val="20"/>
      </w:rPr>
    </w:lvl>
    <w:lvl w:ilvl="1">
      <w:start w:val="1"/>
      <w:numFmt w:val="bullet"/>
      <w:lvlText w:val="o"/>
      <w:lvlJc w:val="left"/>
      <w:pPr>
        <w:tabs>
          <w:tab w:val="num" w:pos="907"/>
        </w:tabs>
        <w:ind w:left="907" w:hanging="283"/>
      </w:pPr>
      <w:rPr>
        <w:rFonts w:ascii="Courier New" w:hAnsi="Courier New" w:hint="default"/>
        <w:sz w:val="20"/>
      </w:rPr>
    </w:lvl>
    <w:lvl w:ilvl="2">
      <w:start w:val="1"/>
      <w:numFmt w:val="bullet"/>
      <w:lvlText w:val=""/>
      <w:lvlJc w:val="left"/>
      <w:pPr>
        <w:tabs>
          <w:tab w:val="num" w:pos="1247"/>
        </w:tabs>
        <w:ind w:left="1247" w:hanging="283"/>
      </w:pPr>
      <w:rPr>
        <w:rFonts w:ascii="Wingdings" w:hAnsi="Wingdings" w:hint="default"/>
        <w:sz w:val="20"/>
      </w:rPr>
    </w:lvl>
    <w:lvl w:ilvl="3">
      <w:start w:val="1"/>
      <w:numFmt w:val="bullet"/>
      <w:lvlText w:val=""/>
      <w:lvlJc w:val="left"/>
      <w:pPr>
        <w:tabs>
          <w:tab w:val="num" w:pos="1588"/>
        </w:tabs>
        <w:ind w:left="1588" w:hanging="284"/>
      </w:pPr>
      <w:rPr>
        <w:rFonts w:ascii="Symbol" w:hAnsi="Symbol" w:hint="default"/>
        <w:sz w:val="20"/>
      </w:rPr>
    </w:lvl>
    <w:lvl w:ilvl="4">
      <w:start w:val="1"/>
      <w:numFmt w:val="bullet"/>
      <w:lvlText w:val="o"/>
      <w:lvlJc w:val="left"/>
      <w:pPr>
        <w:tabs>
          <w:tab w:val="num" w:pos="1928"/>
        </w:tabs>
        <w:ind w:left="1928" w:hanging="284"/>
      </w:pPr>
      <w:rPr>
        <w:rFonts w:ascii="Courier New" w:hAnsi="Courier New" w:hint="default"/>
        <w:sz w:val="20"/>
      </w:rPr>
    </w:lvl>
    <w:lvl w:ilvl="5">
      <w:start w:val="1"/>
      <w:numFmt w:val="bullet"/>
      <w:lvlText w:val=""/>
      <w:lvlJc w:val="left"/>
      <w:pPr>
        <w:tabs>
          <w:tab w:val="num" w:pos="2268"/>
        </w:tabs>
        <w:ind w:left="2268" w:hanging="283"/>
      </w:pPr>
      <w:rPr>
        <w:rFonts w:ascii="Wingdings" w:hAnsi="Wingdings" w:hint="default"/>
        <w:sz w:val="20"/>
      </w:rPr>
    </w:lvl>
    <w:lvl w:ilvl="6">
      <w:start w:val="1"/>
      <w:numFmt w:val="bullet"/>
      <w:lvlText w:val=""/>
      <w:lvlJc w:val="left"/>
      <w:pPr>
        <w:tabs>
          <w:tab w:val="num" w:pos="2608"/>
        </w:tabs>
        <w:ind w:left="2608" w:hanging="283"/>
      </w:pPr>
      <w:rPr>
        <w:rFonts w:ascii="Symbol" w:hAnsi="Symbol" w:hint="default"/>
        <w:color w:val="auto"/>
        <w:sz w:val="20"/>
      </w:rPr>
    </w:lvl>
    <w:lvl w:ilvl="7">
      <w:start w:val="1"/>
      <w:numFmt w:val="bullet"/>
      <w:lvlText w:val="o"/>
      <w:lvlJc w:val="left"/>
      <w:pPr>
        <w:tabs>
          <w:tab w:val="num" w:pos="2948"/>
        </w:tabs>
        <w:ind w:left="2948" w:hanging="283"/>
      </w:pPr>
      <w:rPr>
        <w:rFonts w:ascii="Courier New" w:hAnsi="Courier New" w:hint="default"/>
        <w:sz w:val="20"/>
      </w:rPr>
    </w:lvl>
    <w:lvl w:ilvl="8">
      <w:start w:val="1"/>
      <w:numFmt w:val="bullet"/>
      <w:lvlText w:val=""/>
      <w:lvlJc w:val="left"/>
      <w:pPr>
        <w:tabs>
          <w:tab w:val="num" w:pos="3289"/>
        </w:tabs>
        <w:ind w:left="3289" w:hanging="284"/>
      </w:pPr>
      <w:rPr>
        <w:rFonts w:ascii="Wingdings" w:hAnsi="Wingdings" w:hint="default"/>
        <w:sz w:val="20"/>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5"/>
  </w:num>
  <w:num w:numId="14">
    <w:abstractNumId w:val="11"/>
  </w:num>
  <w:num w:numId="15">
    <w:abstractNumId w:val="17"/>
  </w:num>
  <w:num w:numId="16">
    <w:abstractNumId w:val="14"/>
  </w:num>
  <w:num w:numId="17">
    <w:abstractNumId w:val="10"/>
  </w:num>
  <w:num w:numId="18">
    <w:abstractNumId w:val="13"/>
    <w:lvlOverride w:ilvl="0">
      <w:lvl w:ilvl="0">
        <w:start w:val="1"/>
        <w:numFmt w:val="upperLetter"/>
        <w:suff w:val="space"/>
        <w:lvlText w:val="Appendix %1."/>
        <w:lvlJc w:val="left"/>
        <w:pPr>
          <w:ind w:left="0" w:firstLine="0"/>
        </w:pPr>
        <w:rPr>
          <w:rFonts w:ascii="Arial" w:hAnsi="Arial" w:hint="default"/>
          <w:b/>
          <w:sz w:val="20"/>
        </w:rPr>
      </w:lvl>
    </w:lvlOverride>
    <w:lvlOverride w:ilvl="1">
      <w:lvl w:ilvl="1">
        <w:start w:val="1"/>
        <w:numFmt w:val="decimal"/>
        <w:suff w:val="space"/>
        <w:lvlText w:val="Appendix %1.%2 -"/>
        <w:lvlJc w:val="left"/>
        <w:pPr>
          <w:ind w:left="0" w:firstLine="0"/>
        </w:pPr>
        <w:rPr>
          <w:rFonts w:ascii="Arial" w:hAnsi="Arial" w:hint="default"/>
          <w:b/>
          <w:sz w:val="20"/>
        </w:rPr>
      </w:lvl>
    </w:lvlOverride>
    <w:lvlOverride w:ilvl="2">
      <w:lvl w:ilvl="2">
        <w:start w:val="1"/>
        <w:numFmt w:val="decimal"/>
        <w:lvlText w:val="%1.%2.%3"/>
        <w:lvlJc w:val="left"/>
        <w:pPr>
          <w:tabs>
            <w:tab w:val="num" w:pos="360"/>
          </w:tabs>
          <w:ind w:left="0" w:firstLine="0"/>
        </w:pPr>
        <w:rPr>
          <w:rFonts w:hint="default"/>
        </w:rPr>
      </w:lvl>
    </w:lvlOverride>
    <w:lvlOverride w:ilvl="3">
      <w:lvl w:ilvl="3">
        <w:start w:val="1"/>
        <w:numFmt w:val="decimal"/>
        <w:lvlText w:val="%1.%2.%3.%4"/>
        <w:lvlJc w:val="left"/>
        <w:pPr>
          <w:tabs>
            <w:tab w:val="num" w:pos="360"/>
          </w:tabs>
          <w:ind w:left="0" w:firstLine="0"/>
        </w:pPr>
        <w:rPr>
          <w:rFonts w:hint="default"/>
        </w:rPr>
      </w:lvl>
    </w:lvlOverride>
    <w:lvlOverride w:ilvl="4">
      <w:lvl w:ilvl="4">
        <w:start w:val="1"/>
        <w:numFmt w:val="decimal"/>
        <w:lvlText w:val="%1.%2.%3.%4.%5"/>
        <w:lvlJc w:val="left"/>
        <w:pPr>
          <w:tabs>
            <w:tab w:val="num" w:pos="360"/>
          </w:tabs>
          <w:ind w:left="0" w:firstLine="0"/>
        </w:pPr>
        <w:rPr>
          <w:rFonts w:hint="default"/>
        </w:rPr>
      </w:lvl>
    </w:lvlOverride>
    <w:lvlOverride w:ilvl="5">
      <w:lvl w:ilvl="5">
        <w:start w:val="1"/>
        <w:numFmt w:val="decimal"/>
        <w:lvlText w:val="%1.%2.%3.%4.%5.%6"/>
        <w:lvlJc w:val="left"/>
        <w:pPr>
          <w:tabs>
            <w:tab w:val="num" w:pos="360"/>
          </w:tabs>
          <w:ind w:left="0" w:firstLine="0"/>
        </w:pPr>
        <w:rPr>
          <w:rFonts w:hint="default"/>
        </w:rPr>
      </w:lvl>
    </w:lvlOverride>
    <w:lvlOverride w:ilvl="6">
      <w:lvl w:ilvl="6">
        <w:start w:val="1"/>
        <w:numFmt w:val="decimal"/>
        <w:lvlText w:val="%1.%2.%3.%4.%5.%6.%7"/>
        <w:lvlJc w:val="left"/>
        <w:pPr>
          <w:tabs>
            <w:tab w:val="num" w:pos="360"/>
          </w:tabs>
          <w:ind w:left="0" w:firstLine="0"/>
        </w:pPr>
        <w:rPr>
          <w:rFonts w:hint="default"/>
        </w:rPr>
      </w:lvl>
    </w:lvlOverride>
    <w:lvlOverride w:ilvl="7">
      <w:lvl w:ilvl="7">
        <w:start w:val="1"/>
        <w:numFmt w:val="decimal"/>
        <w:lvlText w:val="%1.%2.%3.%4.%5.%6.%7.%8"/>
        <w:lvlJc w:val="left"/>
        <w:pPr>
          <w:tabs>
            <w:tab w:val="num" w:pos="360"/>
          </w:tabs>
          <w:ind w:left="0" w:firstLine="0"/>
        </w:pPr>
        <w:rPr>
          <w:rFonts w:hint="default"/>
        </w:rPr>
      </w:lvl>
    </w:lvlOverride>
    <w:lvlOverride w:ilvl="8">
      <w:lvl w:ilvl="8">
        <w:start w:val="1"/>
        <w:numFmt w:val="decimal"/>
        <w:lvlText w:val="%1.%2.%3.%4.%5.%6.%7.%8.%9"/>
        <w:lvlJc w:val="left"/>
        <w:pPr>
          <w:tabs>
            <w:tab w:val="num" w:pos="360"/>
          </w:tabs>
          <w:ind w:left="0" w:firstLine="0"/>
        </w:pPr>
        <w:rPr>
          <w:rFonts w:hint="default"/>
        </w:rPr>
      </w:lvl>
    </w:lvlOverride>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attachedTemplate r:id="rId1"/>
  <w:stylePaneFormatFilter w:val="0000"/>
  <w:defaultTabStop w:val="720"/>
  <w:hyphenationZone w:val="425"/>
  <w:doNotHyphenateCaps/>
  <w:drawingGridHorizontalSpacing w:val="100"/>
  <w:displayHorizontalDrawingGridEvery w:val="2"/>
  <w:characterSpacingControl w:val="doNotCompress"/>
  <w:hdrShapeDefaults>
    <o:shapedefaults v:ext="edit" spidmax="21506"/>
  </w:hdrShapeDefaults>
  <w:footnotePr>
    <w:footnote w:id="0"/>
    <w:footnote w:id="1"/>
  </w:footnotePr>
  <w:endnotePr>
    <w:endnote w:id="0"/>
    <w:endnote w:id="1"/>
  </w:endnotePr>
  <w:compat/>
  <w:docVars>
    <w:docVar w:name="EN.InstantFormat" w:val="&lt;ENInstantFormat&gt;&lt;Enabled&gt;1&lt;/Enabled&gt;&lt;ScanUnformatted&gt;1&lt;/ScanUnformatted&gt;&lt;ScanChanges&gt;1&lt;/ScanChanges&gt;&lt;/ENInstantFormat&gt;"/>
    <w:docVar w:name="EN.Layout" w:val="&lt;ENLayout&gt;&lt;Style&gt;IEEE Computer Society&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bibliográficas.enl&lt;/item&gt;&lt;/Libraries&gt;&lt;/ENLibraries&gt;"/>
  </w:docVars>
  <w:rsids>
    <w:rsidRoot w:val="008F460C"/>
    <w:rsid w:val="000033FC"/>
    <w:rsid w:val="00037149"/>
    <w:rsid w:val="00086CE1"/>
    <w:rsid w:val="000D7292"/>
    <w:rsid w:val="000E6A98"/>
    <w:rsid w:val="00113794"/>
    <w:rsid w:val="00120B98"/>
    <w:rsid w:val="001E4F48"/>
    <w:rsid w:val="001E63BA"/>
    <w:rsid w:val="00212ACC"/>
    <w:rsid w:val="0022585F"/>
    <w:rsid w:val="002A4A18"/>
    <w:rsid w:val="002B0489"/>
    <w:rsid w:val="003366DB"/>
    <w:rsid w:val="0039094E"/>
    <w:rsid w:val="003A78F1"/>
    <w:rsid w:val="003F70E8"/>
    <w:rsid w:val="00423824"/>
    <w:rsid w:val="004476E1"/>
    <w:rsid w:val="00456418"/>
    <w:rsid w:val="00501862"/>
    <w:rsid w:val="005570D4"/>
    <w:rsid w:val="00557C7A"/>
    <w:rsid w:val="0058570E"/>
    <w:rsid w:val="005B74C7"/>
    <w:rsid w:val="005C1D36"/>
    <w:rsid w:val="005D0D36"/>
    <w:rsid w:val="005E4F77"/>
    <w:rsid w:val="005E6957"/>
    <w:rsid w:val="005E7E41"/>
    <w:rsid w:val="006109F2"/>
    <w:rsid w:val="0061505A"/>
    <w:rsid w:val="0063467D"/>
    <w:rsid w:val="0065307A"/>
    <w:rsid w:val="00672B5D"/>
    <w:rsid w:val="006D391D"/>
    <w:rsid w:val="006D671F"/>
    <w:rsid w:val="007C6787"/>
    <w:rsid w:val="007F3F3F"/>
    <w:rsid w:val="00806096"/>
    <w:rsid w:val="008459D1"/>
    <w:rsid w:val="008725C9"/>
    <w:rsid w:val="00883279"/>
    <w:rsid w:val="00891224"/>
    <w:rsid w:val="008A3ED1"/>
    <w:rsid w:val="008B7E5D"/>
    <w:rsid w:val="008D0E3A"/>
    <w:rsid w:val="008F3B3F"/>
    <w:rsid w:val="008F460C"/>
    <w:rsid w:val="008F5E08"/>
    <w:rsid w:val="00953BD9"/>
    <w:rsid w:val="00957030"/>
    <w:rsid w:val="00963AAC"/>
    <w:rsid w:val="00966045"/>
    <w:rsid w:val="00967106"/>
    <w:rsid w:val="009A7D4C"/>
    <w:rsid w:val="009B1CF0"/>
    <w:rsid w:val="009B3FEB"/>
    <w:rsid w:val="00A0089E"/>
    <w:rsid w:val="00A04571"/>
    <w:rsid w:val="00A111FD"/>
    <w:rsid w:val="00A314D8"/>
    <w:rsid w:val="00A40004"/>
    <w:rsid w:val="00A84B7D"/>
    <w:rsid w:val="00A84C39"/>
    <w:rsid w:val="00A978C9"/>
    <w:rsid w:val="00AA055D"/>
    <w:rsid w:val="00AA5B8C"/>
    <w:rsid w:val="00AB2A89"/>
    <w:rsid w:val="00AE6CD0"/>
    <w:rsid w:val="00B115B9"/>
    <w:rsid w:val="00B145B9"/>
    <w:rsid w:val="00B54886"/>
    <w:rsid w:val="00B832CE"/>
    <w:rsid w:val="00B91070"/>
    <w:rsid w:val="00B95A6F"/>
    <w:rsid w:val="00C03563"/>
    <w:rsid w:val="00C071D1"/>
    <w:rsid w:val="00C11429"/>
    <w:rsid w:val="00C400AA"/>
    <w:rsid w:val="00C5730B"/>
    <w:rsid w:val="00C92213"/>
    <w:rsid w:val="00CD26D0"/>
    <w:rsid w:val="00CE04F8"/>
    <w:rsid w:val="00CE1A43"/>
    <w:rsid w:val="00D34F19"/>
    <w:rsid w:val="00D5138D"/>
    <w:rsid w:val="00D52452"/>
    <w:rsid w:val="00D649F1"/>
    <w:rsid w:val="00D84448"/>
    <w:rsid w:val="00D9276A"/>
    <w:rsid w:val="00DA2979"/>
    <w:rsid w:val="00DB77A6"/>
    <w:rsid w:val="00DD03B6"/>
    <w:rsid w:val="00DD03FA"/>
    <w:rsid w:val="00DE352D"/>
    <w:rsid w:val="00DE3788"/>
    <w:rsid w:val="00E0600B"/>
    <w:rsid w:val="00E73D27"/>
    <w:rsid w:val="00E75DAE"/>
    <w:rsid w:val="00E92084"/>
    <w:rsid w:val="00EA3DFA"/>
    <w:rsid w:val="00EC04BC"/>
    <w:rsid w:val="00F007A6"/>
    <w:rsid w:val="00F07333"/>
    <w:rsid w:val="00F559FB"/>
    <w:rsid w:val="00F830B8"/>
    <w:rsid w:val="00F91D6F"/>
    <w:rsid w:val="00F91F4B"/>
    <w:rsid w:val="00F93878"/>
    <w:rsid w:val="00F974D3"/>
    <w:rsid w:val="00FD5B0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pPr>
        <w:spacing w:before="120" w:after="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DAE"/>
    <w:pPr>
      <w:spacing w:before="0" w:after="0"/>
    </w:pPr>
    <w:rPr>
      <w:rFonts w:ascii="Arial" w:hAnsi="Arial"/>
      <w:lang w:val="en-US" w:eastAsia="en-US"/>
    </w:rPr>
  </w:style>
  <w:style w:type="paragraph" w:styleId="Ttulo1">
    <w:name w:val="heading 1"/>
    <w:basedOn w:val="Normal"/>
    <w:next w:val="nobreak"/>
    <w:link w:val="Ttulo1Car"/>
    <w:uiPriority w:val="9"/>
    <w:qFormat/>
    <w:rsid w:val="00FD5B02"/>
    <w:pPr>
      <w:keepNext/>
      <w:numPr>
        <w:numId w:val="1"/>
      </w:numPr>
      <w:outlineLvl w:val="0"/>
    </w:pPr>
    <w:rPr>
      <w:b/>
      <w:kern w:val="32"/>
    </w:rPr>
  </w:style>
  <w:style w:type="paragraph" w:styleId="Ttulo2">
    <w:name w:val="heading 2"/>
    <w:basedOn w:val="Normal"/>
    <w:next w:val="nobreak"/>
    <w:link w:val="Ttulo2Car"/>
    <w:uiPriority w:val="9"/>
    <w:qFormat/>
    <w:rsid w:val="00FD5B02"/>
    <w:pPr>
      <w:keepNext/>
      <w:numPr>
        <w:ilvl w:val="1"/>
        <w:numId w:val="1"/>
      </w:numPr>
      <w:outlineLvl w:val="1"/>
    </w:pPr>
  </w:style>
  <w:style w:type="paragraph" w:styleId="Ttulo3">
    <w:name w:val="heading 3"/>
    <w:basedOn w:val="Normal"/>
    <w:next w:val="nobreak"/>
    <w:link w:val="Ttulo3Car"/>
    <w:uiPriority w:val="9"/>
    <w:qFormat/>
    <w:rsid w:val="00FD5B02"/>
    <w:pPr>
      <w:keepNext/>
      <w:numPr>
        <w:ilvl w:val="2"/>
        <w:numId w:val="1"/>
      </w:numPr>
      <w:outlineLvl w:val="2"/>
    </w:pPr>
    <w:rPr>
      <w:rFonts w:ascii="Helvetica" w:hAnsi="Helvetica"/>
    </w:rPr>
  </w:style>
  <w:style w:type="paragraph" w:styleId="Ttulo4">
    <w:name w:val="heading 4"/>
    <w:basedOn w:val="Normal"/>
    <w:next w:val="Normal"/>
    <w:qFormat/>
    <w:rsid w:val="00FD5B02"/>
    <w:pPr>
      <w:keepNext/>
      <w:numPr>
        <w:ilvl w:val="3"/>
        <w:numId w:val="1"/>
      </w:numPr>
      <w:spacing w:before="240"/>
      <w:outlineLvl w:val="3"/>
    </w:pPr>
    <w:rPr>
      <w:rFonts w:ascii="Times New Roman" w:hAnsi="Times New Roman"/>
      <w:b/>
      <w:sz w:val="28"/>
      <w:szCs w:val="28"/>
    </w:rPr>
  </w:style>
  <w:style w:type="paragraph" w:styleId="Ttulo5">
    <w:name w:val="heading 5"/>
    <w:basedOn w:val="Normal"/>
    <w:next w:val="Normal"/>
    <w:qFormat/>
    <w:rsid w:val="00FD5B02"/>
    <w:pPr>
      <w:numPr>
        <w:ilvl w:val="4"/>
        <w:numId w:val="1"/>
      </w:numPr>
      <w:spacing w:before="240"/>
      <w:outlineLvl w:val="4"/>
    </w:pPr>
    <w:rPr>
      <w:b/>
      <w:i/>
      <w:sz w:val="26"/>
      <w:szCs w:val="26"/>
    </w:rPr>
  </w:style>
  <w:style w:type="paragraph" w:styleId="Ttulo6">
    <w:name w:val="heading 6"/>
    <w:basedOn w:val="Normal"/>
    <w:next w:val="Normal"/>
    <w:qFormat/>
    <w:rsid w:val="00FD5B02"/>
    <w:pPr>
      <w:numPr>
        <w:ilvl w:val="5"/>
        <w:numId w:val="1"/>
      </w:numPr>
      <w:spacing w:before="240"/>
      <w:outlineLvl w:val="5"/>
    </w:pPr>
    <w:rPr>
      <w:rFonts w:ascii="Times New Roman" w:hAnsi="Times New Roman"/>
      <w:b/>
      <w:sz w:val="22"/>
      <w:szCs w:val="22"/>
    </w:rPr>
  </w:style>
  <w:style w:type="paragraph" w:styleId="Ttulo7">
    <w:name w:val="heading 7"/>
    <w:basedOn w:val="Normal"/>
    <w:next w:val="Normal"/>
    <w:qFormat/>
    <w:rsid w:val="00FD5B02"/>
    <w:pPr>
      <w:numPr>
        <w:ilvl w:val="6"/>
        <w:numId w:val="1"/>
      </w:numPr>
      <w:spacing w:before="240"/>
      <w:outlineLvl w:val="6"/>
    </w:pPr>
    <w:rPr>
      <w:rFonts w:ascii="Times New Roman" w:hAnsi="Times New Roman"/>
      <w:sz w:val="24"/>
      <w:szCs w:val="24"/>
    </w:rPr>
  </w:style>
  <w:style w:type="paragraph" w:styleId="Ttulo8">
    <w:name w:val="heading 8"/>
    <w:basedOn w:val="Normal"/>
    <w:next w:val="Normal"/>
    <w:qFormat/>
    <w:rsid w:val="00FD5B02"/>
    <w:pPr>
      <w:numPr>
        <w:ilvl w:val="7"/>
        <w:numId w:val="1"/>
      </w:numPr>
      <w:spacing w:before="240"/>
      <w:outlineLvl w:val="7"/>
    </w:pPr>
    <w:rPr>
      <w:rFonts w:ascii="Times New Roman" w:hAnsi="Times New Roman"/>
      <w:i/>
      <w:sz w:val="24"/>
      <w:szCs w:val="24"/>
    </w:rPr>
  </w:style>
  <w:style w:type="paragraph" w:styleId="Ttulo9">
    <w:name w:val="heading 9"/>
    <w:basedOn w:val="Normal"/>
    <w:next w:val="Normal"/>
    <w:qFormat/>
    <w:rsid w:val="00FD5B02"/>
    <w:pPr>
      <w:numPr>
        <w:ilvl w:val="8"/>
        <w:numId w:val="1"/>
      </w:numPr>
      <w:spacing w:before="24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break">
    <w:name w:val="nobreak"/>
    <w:basedOn w:val="Normal"/>
    <w:next w:val="Normal"/>
    <w:link w:val="nobreakChar"/>
    <w:rsid w:val="00FD5B02"/>
    <w:pPr>
      <w:keepNext/>
    </w:pPr>
  </w:style>
  <w:style w:type="paragraph" w:customStyle="1" w:styleId="HTMLBody">
    <w:name w:val="HTML Body"/>
    <w:rsid w:val="00FD5B02"/>
    <w:pPr>
      <w:autoSpaceDE w:val="0"/>
      <w:autoSpaceDN w:val="0"/>
      <w:adjustRightInd w:val="0"/>
    </w:pPr>
    <w:rPr>
      <w:rFonts w:ascii="Comic Sans MS" w:hAnsi="Comic Sans MS"/>
      <w:sz w:val="18"/>
      <w:szCs w:val="18"/>
      <w:lang w:val="en-US" w:eastAsia="en-US"/>
    </w:rPr>
  </w:style>
  <w:style w:type="paragraph" w:styleId="Encabezado">
    <w:name w:val="header"/>
    <w:basedOn w:val="Normal"/>
    <w:rsid w:val="00FD5B02"/>
    <w:pPr>
      <w:tabs>
        <w:tab w:val="center" w:pos="4320"/>
        <w:tab w:val="right" w:pos="8640"/>
      </w:tabs>
    </w:pPr>
  </w:style>
  <w:style w:type="paragraph" w:styleId="Piedepgina">
    <w:name w:val="footer"/>
    <w:basedOn w:val="Normal"/>
    <w:semiHidden/>
    <w:rsid w:val="00FD5B02"/>
    <w:pPr>
      <w:tabs>
        <w:tab w:val="center" w:pos="4320"/>
        <w:tab w:val="right" w:pos="8640"/>
      </w:tabs>
    </w:pPr>
  </w:style>
  <w:style w:type="character" w:styleId="Hipervnculo">
    <w:name w:val="Hyperlink"/>
    <w:basedOn w:val="Fuentedeprrafopredeter"/>
    <w:uiPriority w:val="99"/>
    <w:rsid w:val="00FD5B02"/>
    <w:rPr>
      <w:color w:val="0000FF"/>
      <w:u w:val="single"/>
    </w:rPr>
  </w:style>
  <w:style w:type="character" w:styleId="Nmerodepgina">
    <w:name w:val="page number"/>
    <w:basedOn w:val="Fuentedeprrafopredeter"/>
    <w:rsid w:val="00FD5B02"/>
  </w:style>
  <w:style w:type="paragraph" w:styleId="Textodebloque">
    <w:name w:val="Block Text"/>
    <w:basedOn w:val="Normal"/>
    <w:rsid w:val="00FD5B02"/>
    <w:pPr>
      <w:ind w:left="360" w:right="720"/>
    </w:pPr>
    <w:rPr>
      <w:rFonts w:ascii="Courier New" w:hAnsi="Courier New"/>
      <w:sz w:val="18"/>
      <w:szCs w:val="18"/>
    </w:rPr>
  </w:style>
  <w:style w:type="paragraph" w:styleId="Epgrafe">
    <w:name w:val="caption"/>
    <w:basedOn w:val="Normal"/>
    <w:next w:val="Normal"/>
    <w:qFormat/>
    <w:rsid w:val="00FD5B02"/>
    <w:pPr>
      <w:spacing w:after="120"/>
    </w:pPr>
    <w:rPr>
      <w:b/>
    </w:rPr>
  </w:style>
  <w:style w:type="paragraph" w:styleId="NormalWeb">
    <w:name w:val="Normal (Web)"/>
    <w:basedOn w:val="Normal"/>
    <w:rsid w:val="00FD5B02"/>
    <w:rPr>
      <w:rFonts w:ascii="Times New Roman" w:hAnsi="Times New Roman"/>
      <w:sz w:val="24"/>
      <w:szCs w:val="24"/>
    </w:rPr>
  </w:style>
  <w:style w:type="paragraph" w:styleId="Textosinformato">
    <w:name w:val="Plain Text"/>
    <w:basedOn w:val="Normal"/>
    <w:rsid w:val="00FD5B02"/>
    <w:pPr>
      <w:ind w:left="720"/>
    </w:pPr>
    <w:rPr>
      <w:rFonts w:ascii="Courier New" w:hAnsi="Courier New"/>
    </w:rPr>
  </w:style>
  <w:style w:type="paragraph" w:styleId="Textoindependiente">
    <w:name w:val="Body Text"/>
    <w:basedOn w:val="Normal"/>
    <w:rsid w:val="00FD5B02"/>
    <w:pPr>
      <w:spacing w:after="120"/>
    </w:pPr>
  </w:style>
  <w:style w:type="paragraph" w:styleId="Sangradetextonormal">
    <w:name w:val="Body Text Indent"/>
    <w:basedOn w:val="Normal"/>
    <w:rsid w:val="00FD5B02"/>
    <w:pPr>
      <w:spacing w:after="120"/>
      <w:ind w:left="360"/>
    </w:pPr>
  </w:style>
  <w:style w:type="paragraph" w:styleId="Textoindependiente3">
    <w:name w:val="Body Text 3"/>
    <w:basedOn w:val="Normal"/>
    <w:rsid w:val="00FD5B02"/>
    <w:pPr>
      <w:spacing w:after="120"/>
    </w:pPr>
    <w:rPr>
      <w:sz w:val="16"/>
      <w:szCs w:val="16"/>
    </w:rPr>
  </w:style>
  <w:style w:type="paragraph" w:styleId="Textoindependienteprimerasangra">
    <w:name w:val="Body Text First Indent"/>
    <w:basedOn w:val="Textoindependiente"/>
    <w:rsid w:val="00FD5B02"/>
    <w:pPr>
      <w:ind w:firstLine="210"/>
    </w:pPr>
  </w:style>
  <w:style w:type="paragraph" w:styleId="Textoindependienteprimerasangra2">
    <w:name w:val="Body Text First Indent 2"/>
    <w:basedOn w:val="Sangradetextonormal"/>
    <w:rsid w:val="00FD5B02"/>
    <w:pPr>
      <w:ind w:firstLine="210"/>
    </w:pPr>
  </w:style>
  <w:style w:type="paragraph" w:styleId="Sangra2detindependiente">
    <w:name w:val="Body Text Indent 2"/>
    <w:basedOn w:val="Normal"/>
    <w:rsid w:val="00FD5B02"/>
    <w:pPr>
      <w:spacing w:after="120" w:line="480" w:lineRule="auto"/>
      <w:ind w:left="360"/>
    </w:pPr>
  </w:style>
  <w:style w:type="paragraph" w:styleId="Sangra3detindependiente">
    <w:name w:val="Body Text Indent 3"/>
    <w:basedOn w:val="Normal"/>
    <w:rsid w:val="00FD5B02"/>
    <w:pPr>
      <w:spacing w:after="120"/>
      <w:ind w:left="360"/>
    </w:pPr>
    <w:rPr>
      <w:sz w:val="16"/>
      <w:szCs w:val="16"/>
    </w:rPr>
  </w:style>
  <w:style w:type="paragraph" w:styleId="Cierre">
    <w:name w:val="Closing"/>
    <w:basedOn w:val="Normal"/>
    <w:rsid w:val="00FD5B02"/>
    <w:pPr>
      <w:ind w:left="4320"/>
    </w:pPr>
  </w:style>
  <w:style w:type="paragraph" w:styleId="Textocomentario">
    <w:name w:val="annotation text"/>
    <w:basedOn w:val="Normal"/>
    <w:semiHidden/>
    <w:rsid w:val="00FD5B02"/>
  </w:style>
  <w:style w:type="paragraph" w:styleId="Fecha">
    <w:name w:val="Date"/>
    <w:basedOn w:val="Normal"/>
    <w:next w:val="Normal"/>
    <w:rsid w:val="00FD5B02"/>
  </w:style>
  <w:style w:type="paragraph" w:styleId="Mapadeldocumento">
    <w:name w:val="Document Map"/>
    <w:basedOn w:val="Normal"/>
    <w:semiHidden/>
    <w:rsid w:val="00FD5B02"/>
    <w:pPr>
      <w:shd w:val="clear" w:color="auto" w:fill="000080"/>
    </w:pPr>
    <w:rPr>
      <w:rFonts w:ascii="Tahoma" w:hAnsi="Tahoma"/>
    </w:rPr>
  </w:style>
  <w:style w:type="paragraph" w:styleId="Firmadecorreoelectrnico">
    <w:name w:val="E-mail Signature"/>
    <w:basedOn w:val="Normal"/>
    <w:rsid w:val="00FD5B02"/>
  </w:style>
  <w:style w:type="paragraph" w:styleId="Textonotaalfinal">
    <w:name w:val="endnote text"/>
    <w:basedOn w:val="Normal"/>
    <w:semiHidden/>
    <w:rsid w:val="00FD5B02"/>
  </w:style>
  <w:style w:type="paragraph" w:styleId="Direccinsobre">
    <w:name w:val="envelope address"/>
    <w:basedOn w:val="Normal"/>
    <w:rsid w:val="00FD5B02"/>
    <w:pPr>
      <w:framePr w:w="7920" w:h="1980" w:hRule="exact" w:hSpace="180" w:wrap="auto" w:hAnchor="page" w:xAlign="center" w:yAlign="bottom"/>
      <w:ind w:left="2880"/>
    </w:pPr>
    <w:rPr>
      <w:sz w:val="24"/>
      <w:szCs w:val="24"/>
    </w:rPr>
  </w:style>
  <w:style w:type="paragraph" w:styleId="Remitedesobre">
    <w:name w:val="envelope return"/>
    <w:basedOn w:val="Normal"/>
    <w:rsid w:val="00FD5B02"/>
  </w:style>
  <w:style w:type="paragraph" w:styleId="Textonotapie">
    <w:name w:val="footnote text"/>
    <w:basedOn w:val="Normal"/>
    <w:semiHidden/>
    <w:rsid w:val="00FD5B02"/>
  </w:style>
  <w:style w:type="paragraph" w:styleId="DireccinHTML">
    <w:name w:val="HTML Address"/>
    <w:basedOn w:val="Normal"/>
    <w:rsid w:val="00FD5B02"/>
    <w:rPr>
      <w:i/>
    </w:rPr>
  </w:style>
  <w:style w:type="paragraph" w:styleId="HTMLconformatoprevio">
    <w:name w:val="HTML Preformatted"/>
    <w:basedOn w:val="Normal"/>
    <w:link w:val="HTMLconformatoprevioCar"/>
    <w:uiPriority w:val="99"/>
    <w:rsid w:val="00FD5B02"/>
    <w:rPr>
      <w:rFonts w:ascii="Courier New" w:hAnsi="Courier New"/>
    </w:rPr>
  </w:style>
  <w:style w:type="paragraph" w:styleId="ndice1">
    <w:name w:val="index 1"/>
    <w:basedOn w:val="Normal"/>
    <w:next w:val="Normal"/>
    <w:autoRedefine/>
    <w:semiHidden/>
    <w:rsid w:val="00FD5B02"/>
    <w:pPr>
      <w:ind w:left="200" w:hanging="200"/>
    </w:pPr>
  </w:style>
  <w:style w:type="paragraph" w:styleId="ndice2">
    <w:name w:val="index 2"/>
    <w:basedOn w:val="Normal"/>
    <w:next w:val="Normal"/>
    <w:autoRedefine/>
    <w:semiHidden/>
    <w:rsid w:val="00FD5B02"/>
    <w:pPr>
      <w:ind w:left="400" w:hanging="200"/>
    </w:pPr>
  </w:style>
  <w:style w:type="paragraph" w:styleId="ndice3">
    <w:name w:val="index 3"/>
    <w:basedOn w:val="Normal"/>
    <w:next w:val="Normal"/>
    <w:autoRedefine/>
    <w:semiHidden/>
    <w:rsid w:val="00FD5B02"/>
    <w:pPr>
      <w:ind w:left="600" w:hanging="200"/>
    </w:pPr>
  </w:style>
  <w:style w:type="paragraph" w:styleId="ndice4">
    <w:name w:val="index 4"/>
    <w:basedOn w:val="Normal"/>
    <w:next w:val="Normal"/>
    <w:autoRedefine/>
    <w:semiHidden/>
    <w:rsid w:val="00FD5B02"/>
    <w:pPr>
      <w:ind w:left="800" w:hanging="200"/>
    </w:pPr>
  </w:style>
  <w:style w:type="paragraph" w:styleId="ndice5">
    <w:name w:val="index 5"/>
    <w:basedOn w:val="Normal"/>
    <w:next w:val="Normal"/>
    <w:autoRedefine/>
    <w:semiHidden/>
    <w:rsid w:val="00FD5B02"/>
    <w:pPr>
      <w:ind w:left="1000" w:hanging="200"/>
    </w:pPr>
  </w:style>
  <w:style w:type="paragraph" w:styleId="ndice6">
    <w:name w:val="index 6"/>
    <w:basedOn w:val="Normal"/>
    <w:next w:val="Normal"/>
    <w:autoRedefine/>
    <w:semiHidden/>
    <w:rsid w:val="00FD5B02"/>
    <w:pPr>
      <w:ind w:left="1200" w:hanging="200"/>
    </w:pPr>
  </w:style>
  <w:style w:type="paragraph" w:styleId="ndice7">
    <w:name w:val="index 7"/>
    <w:basedOn w:val="Normal"/>
    <w:next w:val="Normal"/>
    <w:autoRedefine/>
    <w:semiHidden/>
    <w:rsid w:val="00FD5B02"/>
    <w:pPr>
      <w:ind w:left="1400" w:hanging="200"/>
    </w:pPr>
  </w:style>
  <w:style w:type="paragraph" w:styleId="ndice8">
    <w:name w:val="index 8"/>
    <w:basedOn w:val="Normal"/>
    <w:next w:val="Normal"/>
    <w:autoRedefine/>
    <w:semiHidden/>
    <w:rsid w:val="00FD5B02"/>
    <w:pPr>
      <w:ind w:left="1600" w:hanging="200"/>
    </w:pPr>
  </w:style>
  <w:style w:type="paragraph" w:styleId="ndice9">
    <w:name w:val="index 9"/>
    <w:basedOn w:val="Normal"/>
    <w:next w:val="Normal"/>
    <w:autoRedefine/>
    <w:semiHidden/>
    <w:rsid w:val="00FD5B02"/>
    <w:pPr>
      <w:ind w:left="1800" w:hanging="200"/>
    </w:pPr>
  </w:style>
  <w:style w:type="paragraph" w:styleId="Ttulodendice">
    <w:name w:val="index heading"/>
    <w:basedOn w:val="Normal"/>
    <w:next w:val="ndice1"/>
    <w:semiHidden/>
    <w:rsid w:val="00FD5B02"/>
    <w:rPr>
      <w:b/>
    </w:rPr>
  </w:style>
  <w:style w:type="paragraph" w:styleId="Lista">
    <w:name w:val="List"/>
    <w:basedOn w:val="Normal"/>
    <w:semiHidden/>
    <w:rsid w:val="00FD5B02"/>
    <w:pPr>
      <w:ind w:left="360" w:hanging="360"/>
    </w:pPr>
  </w:style>
  <w:style w:type="paragraph" w:styleId="Lista2">
    <w:name w:val="List 2"/>
    <w:basedOn w:val="Normal"/>
    <w:rsid w:val="00FD5B02"/>
    <w:pPr>
      <w:ind w:left="720" w:hanging="360"/>
    </w:pPr>
  </w:style>
  <w:style w:type="paragraph" w:styleId="Lista3">
    <w:name w:val="List 3"/>
    <w:basedOn w:val="Normal"/>
    <w:rsid w:val="00FD5B02"/>
    <w:pPr>
      <w:ind w:left="1080" w:hanging="360"/>
    </w:pPr>
  </w:style>
  <w:style w:type="paragraph" w:styleId="Lista4">
    <w:name w:val="List 4"/>
    <w:basedOn w:val="Normal"/>
    <w:rsid w:val="00FD5B02"/>
    <w:pPr>
      <w:ind w:left="1440" w:hanging="360"/>
    </w:pPr>
  </w:style>
  <w:style w:type="paragraph" w:styleId="Lista5">
    <w:name w:val="List 5"/>
    <w:basedOn w:val="Normal"/>
    <w:rsid w:val="00FD5B02"/>
    <w:pPr>
      <w:ind w:left="1800" w:hanging="360"/>
    </w:pPr>
  </w:style>
  <w:style w:type="paragraph" w:styleId="Listaconvietas">
    <w:name w:val="List Bullet"/>
    <w:basedOn w:val="Normal"/>
    <w:autoRedefine/>
    <w:rsid w:val="00FD5B02"/>
    <w:pPr>
      <w:numPr>
        <w:numId w:val="2"/>
      </w:numPr>
    </w:pPr>
  </w:style>
  <w:style w:type="paragraph" w:styleId="Listaconvietas2">
    <w:name w:val="List Bullet 2"/>
    <w:basedOn w:val="Normal"/>
    <w:autoRedefine/>
    <w:rsid w:val="00FD5B02"/>
    <w:pPr>
      <w:numPr>
        <w:numId w:val="3"/>
      </w:numPr>
    </w:pPr>
  </w:style>
  <w:style w:type="paragraph" w:styleId="Listaconvietas3">
    <w:name w:val="List Bullet 3"/>
    <w:basedOn w:val="Normal"/>
    <w:autoRedefine/>
    <w:rsid w:val="00FD5B02"/>
    <w:pPr>
      <w:numPr>
        <w:numId w:val="4"/>
      </w:numPr>
    </w:pPr>
  </w:style>
  <w:style w:type="paragraph" w:styleId="Listaconvietas4">
    <w:name w:val="List Bullet 4"/>
    <w:basedOn w:val="Normal"/>
    <w:autoRedefine/>
    <w:rsid w:val="00FD5B02"/>
    <w:pPr>
      <w:numPr>
        <w:numId w:val="5"/>
      </w:numPr>
    </w:pPr>
  </w:style>
  <w:style w:type="paragraph" w:styleId="Listaconvietas5">
    <w:name w:val="List Bullet 5"/>
    <w:basedOn w:val="Normal"/>
    <w:autoRedefine/>
    <w:rsid w:val="00FD5B02"/>
    <w:pPr>
      <w:numPr>
        <w:numId w:val="6"/>
      </w:numPr>
    </w:pPr>
  </w:style>
  <w:style w:type="paragraph" w:styleId="Continuarlista">
    <w:name w:val="List Continue"/>
    <w:basedOn w:val="Normal"/>
    <w:rsid w:val="00FD5B02"/>
    <w:pPr>
      <w:spacing w:after="120"/>
      <w:ind w:left="360"/>
    </w:pPr>
  </w:style>
  <w:style w:type="paragraph" w:styleId="Continuarlista2">
    <w:name w:val="List Continue 2"/>
    <w:basedOn w:val="Normal"/>
    <w:rsid w:val="00FD5B02"/>
    <w:pPr>
      <w:spacing w:after="120"/>
      <w:ind w:left="720"/>
    </w:pPr>
  </w:style>
  <w:style w:type="paragraph" w:styleId="Continuarlista3">
    <w:name w:val="List Continue 3"/>
    <w:basedOn w:val="Normal"/>
    <w:rsid w:val="00FD5B02"/>
    <w:pPr>
      <w:spacing w:after="120"/>
      <w:ind w:left="1080"/>
    </w:pPr>
  </w:style>
  <w:style w:type="paragraph" w:styleId="Continuarlista4">
    <w:name w:val="List Continue 4"/>
    <w:basedOn w:val="Normal"/>
    <w:rsid w:val="00FD5B02"/>
    <w:pPr>
      <w:spacing w:after="120"/>
      <w:ind w:left="1440"/>
    </w:pPr>
  </w:style>
  <w:style w:type="paragraph" w:styleId="Continuarlista5">
    <w:name w:val="List Continue 5"/>
    <w:basedOn w:val="Normal"/>
    <w:rsid w:val="00FD5B02"/>
    <w:pPr>
      <w:spacing w:after="120"/>
      <w:ind w:left="1800"/>
    </w:pPr>
  </w:style>
  <w:style w:type="paragraph" w:styleId="Listaconnmeros">
    <w:name w:val="List Number"/>
    <w:basedOn w:val="Normal"/>
    <w:rsid w:val="00FD5B02"/>
    <w:pPr>
      <w:numPr>
        <w:numId w:val="7"/>
      </w:numPr>
    </w:pPr>
  </w:style>
  <w:style w:type="paragraph" w:styleId="Listaconnmeros2">
    <w:name w:val="List Number 2"/>
    <w:basedOn w:val="Normal"/>
    <w:rsid w:val="00FD5B02"/>
    <w:pPr>
      <w:numPr>
        <w:numId w:val="8"/>
      </w:numPr>
    </w:pPr>
  </w:style>
  <w:style w:type="paragraph" w:styleId="Listaconnmeros3">
    <w:name w:val="List Number 3"/>
    <w:basedOn w:val="Normal"/>
    <w:rsid w:val="00FD5B02"/>
    <w:pPr>
      <w:numPr>
        <w:numId w:val="9"/>
      </w:numPr>
    </w:pPr>
  </w:style>
  <w:style w:type="paragraph" w:styleId="Listaconnmeros4">
    <w:name w:val="List Number 4"/>
    <w:basedOn w:val="Normal"/>
    <w:rsid w:val="00FD5B02"/>
    <w:pPr>
      <w:numPr>
        <w:numId w:val="10"/>
      </w:numPr>
    </w:pPr>
  </w:style>
  <w:style w:type="paragraph" w:styleId="Listaconnmeros5">
    <w:name w:val="List Number 5"/>
    <w:basedOn w:val="Normal"/>
    <w:rsid w:val="00FD5B02"/>
    <w:pPr>
      <w:numPr>
        <w:numId w:val="11"/>
      </w:numPr>
    </w:pPr>
  </w:style>
  <w:style w:type="paragraph" w:styleId="Textomacro">
    <w:name w:val="macro"/>
    <w:semiHidden/>
    <w:rsid w:val="00FD5B02"/>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en-US"/>
    </w:rPr>
  </w:style>
  <w:style w:type="paragraph" w:styleId="Encabezadodemensaje">
    <w:name w:val="Message Header"/>
    <w:basedOn w:val="Normal"/>
    <w:rsid w:val="00FD5B02"/>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Sangranormal">
    <w:name w:val="Normal Indent"/>
    <w:basedOn w:val="Normal"/>
    <w:rsid w:val="00FD5B02"/>
    <w:pPr>
      <w:ind w:left="720"/>
    </w:pPr>
  </w:style>
  <w:style w:type="paragraph" w:styleId="Encabezadodenota">
    <w:name w:val="Note Heading"/>
    <w:basedOn w:val="Normal"/>
    <w:next w:val="Normal"/>
    <w:rsid w:val="00FD5B02"/>
  </w:style>
  <w:style w:type="paragraph" w:styleId="Saludo">
    <w:name w:val="Salutation"/>
    <w:basedOn w:val="Normal"/>
    <w:next w:val="Normal"/>
    <w:rsid w:val="00FD5B02"/>
  </w:style>
  <w:style w:type="paragraph" w:styleId="Firma">
    <w:name w:val="Signature"/>
    <w:basedOn w:val="Normal"/>
    <w:rsid w:val="00FD5B02"/>
    <w:pPr>
      <w:ind w:left="4320"/>
    </w:pPr>
  </w:style>
  <w:style w:type="paragraph" w:styleId="Subttulo">
    <w:name w:val="Subtitle"/>
    <w:basedOn w:val="Normal"/>
    <w:qFormat/>
    <w:rsid w:val="00FD5B02"/>
    <w:pPr>
      <w:jc w:val="center"/>
      <w:outlineLvl w:val="1"/>
    </w:pPr>
    <w:rPr>
      <w:sz w:val="24"/>
      <w:szCs w:val="24"/>
    </w:rPr>
  </w:style>
  <w:style w:type="paragraph" w:styleId="Textoconsangra">
    <w:name w:val="table of authorities"/>
    <w:basedOn w:val="Normal"/>
    <w:next w:val="Normal"/>
    <w:semiHidden/>
    <w:rsid w:val="00FD5B02"/>
    <w:pPr>
      <w:ind w:left="200" w:hanging="200"/>
    </w:pPr>
  </w:style>
  <w:style w:type="paragraph" w:styleId="Tabladeilustraciones">
    <w:name w:val="table of figures"/>
    <w:basedOn w:val="Normal"/>
    <w:next w:val="Normal"/>
    <w:rsid w:val="00FD5B02"/>
    <w:pPr>
      <w:ind w:left="400" w:hanging="400"/>
    </w:pPr>
  </w:style>
  <w:style w:type="paragraph" w:styleId="Ttulo">
    <w:name w:val="Title"/>
    <w:basedOn w:val="Normal"/>
    <w:qFormat/>
    <w:rsid w:val="00FD5B02"/>
    <w:pPr>
      <w:spacing w:before="240"/>
      <w:jc w:val="center"/>
      <w:outlineLvl w:val="0"/>
    </w:pPr>
    <w:rPr>
      <w:b/>
      <w:kern w:val="28"/>
      <w:sz w:val="32"/>
      <w:szCs w:val="32"/>
    </w:rPr>
  </w:style>
  <w:style w:type="paragraph" w:styleId="Encabezadodelista">
    <w:name w:val="toa heading"/>
    <w:basedOn w:val="Normal"/>
    <w:next w:val="Normal"/>
    <w:semiHidden/>
    <w:rsid w:val="00FD5B02"/>
    <w:rPr>
      <w:b/>
      <w:sz w:val="24"/>
      <w:szCs w:val="24"/>
    </w:rPr>
  </w:style>
  <w:style w:type="paragraph" w:styleId="TDC1">
    <w:name w:val="toc 1"/>
    <w:basedOn w:val="Normal"/>
    <w:next w:val="Normal"/>
    <w:autoRedefine/>
    <w:uiPriority w:val="39"/>
    <w:rsid w:val="00FD5B02"/>
  </w:style>
  <w:style w:type="paragraph" w:styleId="TDC2">
    <w:name w:val="toc 2"/>
    <w:basedOn w:val="Normal"/>
    <w:next w:val="Normal"/>
    <w:autoRedefine/>
    <w:uiPriority w:val="39"/>
    <w:rsid w:val="00FD5B02"/>
    <w:pPr>
      <w:ind w:left="200"/>
    </w:pPr>
  </w:style>
  <w:style w:type="paragraph" w:styleId="TDC3">
    <w:name w:val="toc 3"/>
    <w:basedOn w:val="Normal"/>
    <w:next w:val="Normal"/>
    <w:autoRedefine/>
    <w:uiPriority w:val="39"/>
    <w:rsid w:val="00FD5B02"/>
    <w:pPr>
      <w:ind w:left="400"/>
    </w:pPr>
  </w:style>
  <w:style w:type="paragraph" w:styleId="TDC4">
    <w:name w:val="toc 4"/>
    <w:basedOn w:val="Normal"/>
    <w:next w:val="Normal"/>
    <w:autoRedefine/>
    <w:uiPriority w:val="39"/>
    <w:rsid w:val="00FD5B02"/>
    <w:pPr>
      <w:ind w:left="600"/>
    </w:pPr>
  </w:style>
  <w:style w:type="paragraph" w:styleId="TDC5">
    <w:name w:val="toc 5"/>
    <w:basedOn w:val="Normal"/>
    <w:next w:val="Normal"/>
    <w:autoRedefine/>
    <w:uiPriority w:val="39"/>
    <w:rsid w:val="00FD5B02"/>
    <w:pPr>
      <w:ind w:left="800"/>
    </w:pPr>
  </w:style>
  <w:style w:type="paragraph" w:styleId="TDC6">
    <w:name w:val="toc 6"/>
    <w:basedOn w:val="Normal"/>
    <w:next w:val="Normal"/>
    <w:autoRedefine/>
    <w:uiPriority w:val="39"/>
    <w:rsid w:val="00FD5B02"/>
    <w:pPr>
      <w:ind w:left="1000"/>
    </w:pPr>
  </w:style>
  <w:style w:type="paragraph" w:styleId="TDC7">
    <w:name w:val="toc 7"/>
    <w:basedOn w:val="Normal"/>
    <w:next w:val="Normal"/>
    <w:autoRedefine/>
    <w:uiPriority w:val="39"/>
    <w:rsid w:val="00FD5B02"/>
    <w:pPr>
      <w:ind w:left="1200"/>
    </w:pPr>
  </w:style>
  <w:style w:type="paragraph" w:styleId="TDC8">
    <w:name w:val="toc 8"/>
    <w:basedOn w:val="Normal"/>
    <w:next w:val="Normal"/>
    <w:autoRedefine/>
    <w:uiPriority w:val="39"/>
    <w:rsid w:val="00FD5B02"/>
    <w:pPr>
      <w:ind w:left="1400"/>
    </w:pPr>
  </w:style>
  <w:style w:type="paragraph" w:styleId="TDC9">
    <w:name w:val="toc 9"/>
    <w:basedOn w:val="Normal"/>
    <w:next w:val="Normal"/>
    <w:autoRedefine/>
    <w:uiPriority w:val="39"/>
    <w:rsid w:val="00FD5B02"/>
    <w:pPr>
      <w:ind w:left="1600"/>
    </w:pPr>
  </w:style>
  <w:style w:type="character" w:styleId="Hipervnculovisitado">
    <w:name w:val="FollowedHyperlink"/>
    <w:basedOn w:val="Fuentedeprrafopredeter"/>
    <w:rsid w:val="00FD5B02"/>
    <w:rPr>
      <w:color w:val="800080"/>
      <w:u w:val="single"/>
    </w:rPr>
  </w:style>
  <w:style w:type="paragraph" w:styleId="Textodeglobo">
    <w:name w:val="Balloon Text"/>
    <w:basedOn w:val="Normal"/>
    <w:semiHidden/>
    <w:rsid w:val="00FD5B02"/>
    <w:rPr>
      <w:rFonts w:ascii="Tahoma" w:hAnsi="Tahoma"/>
      <w:sz w:val="16"/>
      <w:szCs w:val="16"/>
    </w:rPr>
  </w:style>
  <w:style w:type="paragraph" w:styleId="Asuntodelcomentario">
    <w:name w:val="annotation subject"/>
    <w:basedOn w:val="Textocomentario"/>
    <w:next w:val="Textocomentario"/>
    <w:semiHidden/>
    <w:rsid w:val="00FD5B02"/>
    <w:rPr>
      <w:b/>
    </w:rPr>
  </w:style>
  <w:style w:type="character" w:styleId="Refdecomentario">
    <w:name w:val="annotation reference"/>
    <w:basedOn w:val="Fuentedeprrafopredeter"/>
    <w:semiHidden/>
    <w:rsid w:val="003633AF"/>
    <w:rPr>
      <w:sz w:val="16"/>
      <w:szCs w:val="16"/>
    </w:rPr>
  </w:style>
  <w:style w:type="character" w:customStyle="1" w:styleId="nobreakChar">
    <w:name w:val="nobreak Char"/>
    <w:basedOn w:val="Fuentedeprrafopredeter"/>
    <w:link w:val="nobreak"/>
    <w:rsid w:val="00D9276A"/>
    <w:rPr>
      <w:rFonts w:ascii="Arial" w:hAnsi="Arial"/>
      <w:lang w:val="en-US" w:eastAsia="en-US"/>
    </w:rPr>
  </w:style>
  <w:style w:type="character" w:customStyle="1" w:styleId="tbldata">
    <w:name w:val="tbldata"/>
    <w:basedOn w:val="Fuentedeprrafopredeter"/>
    <w:rsid w:val="00E73D27"/>
  </w:style>
  <w:style w:type="paragraph" w:styleId="Prrafodelista">
    <w:name w:val="List Paragraph"/>
    <w:basedOn w:val="Normal"/>
    <w:uiPriority w:val="34"/>
    <w:qFormat/>
    <w:rsid w:val="009A7D4C"/>
    <w:pPr>
      <w:ind w:left="720"/>
      <w:contextualSpacing/>
    </w:pPr>
  </w:style>
  <w:style w:type="paragraph" w:customStyle="1" w:styleId="normal0">
    <w:name w:val="normal"/>
    <w:basedOn w:val="Normal"/>
    <w:rsid w:val="00EC04BC"/>
    <w:pPr>
      <w:spacing w:before="100" w:beforeAutospacing="1" w:after="360"/>
    </w:pPr>
    <w:rPr>
      <w:rFonts w:eastAsiaTheme="minorEastAsia" w:cs="Arial"/>
      <w:lang w:val="es-ES" w:eastAsia="es-ES"/>
    </w:rPr>
  </w:style>
  <w:style w:type="character" w:styleId="Refdenotaalpie">
    <w:name w:val="footnote reference"/>
    <w:basedOn w:val="Fuentedeprrafopredeter"/>
    <w:uiPriority w:val="99"/>
    <w:semiHidden/>
    <w:unhideWhenUsed/>
    <w:rsid w:val="00DE3788"/>
    <w:rPr>
      <w:vertAlign w:val="superscript"/>
    </w:rPr>
  </w:style>
  <w:style w:type="character" w:customStyle="1" w:styleId="Ttulo1Car">
    <w:name w:val="Título 1 Car"/>
    <w:basedOn w:val="Fuentedeprrafopredeter"/>
    <w:link w:val="Ttulo1"/>
    <w:uiPriority w:val="9"/>
    <w:rsid w:val="001E4F48"/>
    <w:rPr>
      <w:rFonts w:ascii="Arial" w:hAnsi="Arial"/>
      <w:b/>
      <w:kern w:val="32"/>
      <w:lang w:val="en-US" w:eastAsia="en-US"/>
    </w:rPr>
  </w:style>
  <w:style w:type="character" w:customStyle="1" w:styleId="Ttulo2Car">
    <w:name w:val="Título 2 Car"/>
    <w:basedOn w:val="Fuentedeprrafopredeter"/>
    <w:link w:val="Ttulo2"/>
    <w:uiPriority w:val="9"/>
    <w:rsid w:val="001E4F48"/>
    <w:rPr>
      <w:rFonts w:ascii="Arial" w:hAnsi="Arial"/>
      <w:lang w:val="en-US" w:eastAsia="en-US"/>
    </w:rPr>
  </w:style>
  <w:style w:type="character" w:customStyle="1" w:styleId="Ttulo3Car">
    <w:name w:val="Título 3 Car"/>
    <w:basedOn w:val="Fuentedeprrafopredeter"/>
    <w:link w:val="Ttulo3"/>
    <w:uiPriority w:val="9"/>
    <w:rsid w:val="001E4F48"/>
    <w:rPr>
      <w:rFonts w:ascii="Helvetica" w:hAnsi="Helvetica"/>
      <w:lang w:val="en-US" w:eastAsia="en-US"/>
    </w:rPr>
  </w:style>
  <w:style w:type="character" w:customStyle="1" w:styleId="HTMLconformatoprevioCar">
    <w:name w:val="HTML con formato previo Car"/>
    <w:basedOn w:val="Fuentedeprrafopredeter"/>
    <w:link w:val="HTMLconformatoprevio"/>
    <w:uiPriority w:val="99"/>
    <w:rsid w:val="001E4F48"/>
    <w:rPr>
      <w:rFonts w:ascii="Courier New" w:hAnsi="Courier New"/>
      <w:lang w:val="en-US" w:eastAsia="en-US"/>
    </w:rPr>
  </w:style>
  <w:style w:type="paragraph" w:customStyle="1" w:styleId="todo">
    <w:name w:val="todo"/>
    <w:basedOn w:val="Normal"/>
    <w:rsid w:val="001E4F48"/>
    <w:pPr>
      <w:shd w:val="clear" w:color="auto" w:fill="FFFF00"/>
      <w:spacing w:before="100" w:beforeAutospacing="1" w:after="100" w:afterAutospacing="1"/>
    </w:pPr>
    <w:rPr>
      <w:rFonts w:eastAsiaTheme="minorEastAsia" w:cs="Arial"/>
      <w:lang w:val="es-ES" w:eastAsia="es-ES"/>
    </w:rPr>
  </w:style>
  <w:style w:type="paragraph" w:customStyle="1" w:styleId="messageitemtitle">
    <w:name w:val="messageitemtitle"/>
    <w:basedOn w:val="Normal"/>
    <w:rsid w:val="001E4F48"/>
    <w:pPr>
      <w:spacing w:before="100" w:beforeAutospacing="1" w:after="100" w:afterAutospacing="1"/>
      <w:jc w:val="left"/>
    </w:pPr>
    <w:rPr>
      <w:rFonts w:eastAsiaTheme="minorEastAsia" w:cs="Arial"/>
      <w:b/>
      <w:bCs/>
      <w:lang w:val="es-ES" w:eastAsia="es-ES"/>
    </w:rPr>
  </w:style>
  <w:style w:type="paragraph" w:customStyle="1" w:styleId="figuretitle">
    <w:name w:val="figuretitle"/>
    <w:basedOn w:val="Normal"/>
    <w:rsid w:val="001E4F48"/>
    <w:pPr>
      <w:spacing w:before="240" w:after="240"/>
      <w:jc w:val="center"/>
    </w:pPr>
    <w:rPr>
      <w:rFonts w:eastAsiaTheme="minorEastAsia" w:cs="Arial"/>
      <w:b/>
      <w:bCs/>
      <w:lang w:val="es-ES" w:eastAsia="es-ES"/>
    </w:rPr>
  </w:style>
  <w:style w:type="paragraph" w:customStyle="1" w:styleId="code">
    <w:name w:val="code"/>
    <w:basedOn w:val="Normal"/>
    <w:rsid w:val="001E4F48"/>
    <w:pPr>
      <w:shd w:val="clear" w:color="auto" w:fill="E0E0E0"/>
      <w:spacing w:before="100" w:beforeAutospacing="1" w:after="100" w:afterAutospacing="1"/>
      <w:jc w:val="left"/>
    </w:pPr>
    <w:rPr>
      <w:rFonts w:ascii="Courier New" w:eastAsiaTheme="minorEastAsia" w:hAnsi="Courier New" w:cs="Courier New"/>
      <w:sz w:val="18"/>
      <w:szCs w:val="18"/>
      <w:lang w:val="es-ES" w:eastAsia="es-ES"/>
    </w:rPr>
  </w:style>
  <w:style w:type="paragraph" w:customStyle="1" w:styleId="Appendix">
    <w:name w:val="Appendix"/>
    <w:basedOn w:val="Ttulo1"/>
    <w:next w:val="Normal"/>
    <w:qFormat/>
    <w:rsid w:val="00D649F1"/>
    <w:pPr>
      <w:numPr>
        <w:numId w:val="16"/>
      </w:numPr>
      <w:ind w:left="0" w:firstLine="0"/>
    </w:pPr>
  </w:style>
  <w:style w:type="numbering" w:customStyle="1" w:styleId="MyAppendix">
    <w:name w:val="MyAppendix"/>
    <w:basedOn w:val="Sinlista"/>
    <w:uiPriority w:val="99"/>
    <w:rsid w:val="00A978C9"/>
    <w:pPr>
      <w:numPr>
        <w:numId w:val="17"/>
      </w:numPr>
    </w:pPr>
  </w:style>
</w:styles>
</file>

<file path=word/webSettings.xml><?xml version="1.0" encoding="utf-8"?>
<w:webSettings xmlns:r="http://schemas.openxmlformats.org/officeDocument/2006/relationships" xmlns:w="http://schemas.openxmlformats.org/wordprocessingml/2006/main">
  <w:divs>
    <w:div w:id="881477644">
      <w:bodyDiv w:val="1"/>
      <w:marLeft w:val="0"/>
      <w:marRight w:val="0"/>
      <w:marTop w:val="0"/>
      <w:marBottom w:val="0"/>
      <w:divBdr>
        <w:top w:val="none" w:sz="0" w:space="0" w:color="auto"/>
        <w:left w:val="none" w:sz="0" w:space="0" w:color="auto"/>
        <w:bottom w:val="none" w:sz="0" w:space="0" w:color="auto"/>
        <w:right w:val="none" w:sz="0" w:space="0" w:color="auto"/>
      </w:divBdr>
    </w:div>
    <w:div w:id="213709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OGF_Document_Template_20071206.do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OGF_Document_Template_20071206.doc</Template>
  <TotalTime>969</TotalTime>
  <Pages>1</Pages>
  <Words>71494</Words>
  <Characters>393223</Characters>
  <Application>Microsoft Office Word</Application>
  <DocSecurity>0</DocSecurity>
  <Lines>3276</Lines>
  <Paragraphs>927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GGF Document Template</vt:lpstr>
      <vt:lpstr>GGF Document Template</vt:lpstr>
    </vt:vector>
  </TitlesOfParts>
  <Manager/>
  <Company/>
  <LinksUpToDate>false</LinksUpToDate>
  <CharactersWithSpaces>463790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Miguel Esteban Gutiérrez</dc:creator>
  <cp:keywords/>
  <dc:description/>
  <cp:lastModifiedBy>Miguel Esteban Gutiérrez</cp:lastModifiedBy>
  <cp:revision>55</cp:revision>
  <cp:lastPrinted>2008-02-22T16:08:00Z</cp:lastPrinted>
  <dcterms:created xsi:type="dcterms:W3CDTF">2008-01-30T10:36:00Z</dcterms:created>
  <dcterms:modified xsi:type="dcterms:W3CDTF">2008-02-22T16:38:00Z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dais-wg@ogf.org</vt:lpwstr>
  </property>
  <property fmtid="{D5CDD505-2E9C-101B-9397-08002B2CF9AE}" pid="3" name="ggf-gwd-type">
    <vt:lpwstr>GWD-R</vt:lpwstr>
  </property>
  <property fmtid="{D5CDD505-2E9C-101B-9397-08002B2CF9AE}" pid="4" name="ggf-group-name">
    <vt:lpwstr>DAIS Working Group</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22 February 2008</vt:lpwstr>
  </property>
  <property fmtid="{D5CDD505-2E9C-101B-9397-08002B2CF9AE}" pid="8" name="ggf-doc-revision-date">
    <vt:lpwstr> </vt:lpwstr>
  </property>
</Properties>
</file>