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0FD26C" w14:textId="77777777" w:rsidR="006A1519" w:rsidRDefault="006A1519"/>
    <w:p w14:paraId="741D583D" w14:textId="77777777" w:rsidR="004A5C6E" w:rsidRDefault="004A5C6E"/>
    <w:p w14:paraId="1D0867FB" w14:textId="731487A3" w:rsidR="006A1519" w:rsidRDefault="004A5C6E">
      <w:r>
        <w:rPr>
          <w:b/>
        </w:rPr>
        <w:t>NSI Connection Service v2.0 to v2.1 Delta</w:t>
      </w:r>
    </w:p>
    <w:p w14:paraId="6689CDA4" w14:textId="77777777" w:rsidR="006A1519" w:rsidRDefault="006A1519"/>
    <w:p w14:paraId="4FA2F507" w14:textId="77777777" w:rsidR="006A1519" w:rsidRPr="002B244A" w:rsidRDefault="006A1519">
      <w:pPr>
        <w:rPr>
          <w:u w:val="single"/>
        </w:rPr>
      </w:pPr>
      <w:r w:rsidRPr="002B244A">
        <w:rPr>
          <w:u w:val="single"/>
        </w:rPr>
        <w:t>Status of This Document</w:t>
      </w:r>
    </w:p>
    <w:p w14:paraId="399EEF53" w14:textId="77777777" w:rsidR="006A1519" w:rsidRDefault="006A1519"/>
    <w:p w14:paraId="21501E91" w14:textId="77777777" w:rsidR="006A1519" w:rsidRDefault="006A1519">
      <w:r>
        <w:t>This document provides in</w:t>
      </w:r>
      <w:r w:rsidR="001E5CF5">
        <w:t>formation to the Grid community on the NSI Connection Service document.</w:t>
      </w:r>
    </w:p>
    <w:p w14:paraId="19B16B3B" w14:textId="77777777" w:rsidR="001E5CF5" w:rsidRDefault="001E5CF5"/>
    <w:p w14:paraId="14DE004C" w14:textId="77777777" w:rsidR="006A1519" w:rsidRPr="002B244A" w:rsidRDefault="006A1519">
      <w:pPr>
        <w:rPr>
          <w:u w:val="single"/>
        </w:rPr>
      </w:pPr>
      <w:r w:rsidRPr="002B244A">
        <w:rPr>
          <w:u w:val="single"/>
        </w:rPr>
        <w:t>Copyright Notice</w:t>
      </w:r>
    </w:p>
    <w:p w14:paraId="23BE1FA1" w14:textId="77777777" w:rsidR="006A1519" w:rsidRDefault="006A1519"/>
    <w:p w14:paraId="4FD029EC" w14:textId="77777777" w:rsidR="006A1519" w:rsidRDefault="006A1519">
      <w:r>
        <w:t>Copyright © Open Grid Forum (applicable years).  All Rights Reserved.</w:t>
      </w:r>
    </w:p>
    <w:p w14:paraId="7FE512AE" w14:textId="77777777" w:rsidR="006A1519" w:rsidRDefault="006A1519"/>
    <w:p w14:paraId="4E5D8EC8" w14:textId="77777777" w:rsidR="006A1519" w:rsidRPr="00486664" w:rsidRDefault="006A1519">
      <w:pPr>
        <w:pStyle w:val="Heading1"/>
        <w:numPr>
          <w:ilvl w:val="0"/>
          <w:numId w:val="0"/>
        </w:numPr>
        <w:rPr>
          <w:b w:val="0"/>
          <w:u w:val="single"/>
        </w:rPr>
      </w:pPr>
      <w:bookmarkStart w:id="0" w:name="_Ref525097868"/>
      <w:bookmarkStart w:id="1" w:name="_Toc455414057"/>
      <w:r w:rsidRPr="00486664">
        <w:rPr>
          <w:b w:val="0"/>
          <w:u w:val="single"/>
        </w:rPr>
        <w:t>Abstract</w:t>
      </w:r>
      <w:bookmarkEnd w:id="0"/>
      <w:bookmarkEnd w:id="1"/>
    </w:p>
    <w:p w14:paraId="763B7DD9" w14:textId="77777777" w:rsidR="006A1519" w:rsidRDefault="006A1519">
      <w:pPr>
        <w:pStyle w:val="nobreak"/>
      </w:pPr>
    </w:p>
    <w:p w14:paraId="6357DCF3" w14:textId="0531C3CE" w:rsidR="006A1519" w:rsidRDefault="00D8528B">
      <w:r>
        <w:t>This document is an informational guide to the differences between the NSI Connection Service version 2.0 and version 2.1.</w:t>
      </w:r>
    </w:p>
    <w:p w14:paraId="3CC43E81" w14:textId="77777777" w:rsidR="006A1519" w:rsidRDefault="006A1519"/>
    <w:p w14:paraId="4F9EA7BD" w14:textId="77777777" w:rsidR="006A1519" w:rsidRDefault="006A1519"/>
    <w:p w14:paraId="1495E570" w14:textId="77777777" w:rsidR="006A1519" w:rsidRDefault="006A1519">
      <w:pPr>
        <w:rPr>
          <w:u w:val="single"/>
        </w:rPr>
      </w:pPr>
      <w:r>
        <w:rPr>
          <w:u w:val="single"/>
        </w:rPr>
        <w:t>Contents</w:t>
      </w:r>
    </w:p>
    <w:p w14:paraId="558FC31E" w14:textId="77777777" w:rsidR="006A1519" w:rsidRDefault="006A1519"/>
    <w:p w14:paraId="4DB87B43" w14:textId="77777777" w:rsidR="0029041D" w:rsidRDefault="006A1519">
      <w:pPr>
        <w:pStyle w:val="TOC1"/>
        <w:tabs>
          <w:tab w:val="right" w:leader="dot" w:pos="8630"/>
        </w:tabs>
        <w:rPr>
          <w:rFonts w:asciiTheme="minorHAnsi" w:eastAsiaTheme="minorEastAsia" w:hAnsiTheme="minorHAnsi" w:cstheme="minorBidi"/>
          <w:noProof/>
          <w:sz w:val="22"/>
          <w:szCs w:val="22"/>
          <w:lang w:val="en-GB" w:eastAsia="en-GB"/>
        </w:rPr>
      </w:pPr>
      <w:r>
        <w:fldChar w:fldCharType="begin"/>
      </w:r>
      <w:r>
        <w:instrText xml:space="preserve"> TOC \o "1-2" \h \z \u </w:instrText>
      </w:r>
      <w:r>
        <w:fldChar w:fldCharType="separate"/>
      </w:r>
      <w:hyperlink w:anchor="_Toc455414057" w:history="1">
        <w:r w:rsidR="0029041D" w:rsidRPr="009C1A14">
          <w:rPr>
            <w:rStyle w:val="Hyperlink"/>
            <w:noProof/>
          </w:rPr>
          <w:t>Abstract</w:t>
        </w:r>
        <w:r w:rsidR="0029041D">
          <w:rPr>
            <w:noProof/>
            <w:webHidden/>
          </w:rPr>
          <w:tab/>
        </w:r>
        <w:r w:rsidR="0029041D">
          <w:rPr>
            <w:noProof/>
            <w:webHidden/>
          </w:rPr>
          <w:fldChar w:fldCharType="begin"/>
        </w:r>
        <w:r w:rsidR="0029041D">
          <w:rPr>
            <w:noProof/>
            <w:webHidden/>
          </w:rPr>
          <w:instrText xml:space="preserve"> PAGEREF _Toc455414057 \h </w:instrText>
        </w:r>
        <w:r w:rsidR="0029041D">
          <w:rPr>
            <w:noProof/>
            <w:webHidden/>
          </w:rPr>
        </w:r>
        <w:r w:rsidR="0029041D">
          <w:rPr>
            <w:noProof/>
            <w:webHidden/>
          </w:rPr>
          <w:fldChar w:fldCharType="separate"/>
        </w:r>
        <w:r w:rsidR="0029041D">
          <w:rPr>
            <w:noProof/>
            <w:webHidden/>
          </w:rPr>
          <w:t>1</w:t>
        </w:r>
        <w:r w:rsidR="0029041D">
          <w:rPr>
            <w:noProof/>
            <w:webHidden/>
          </w:rPr>
          <w:fldChar w:fldCharType="end"/>
        </w:r>
      </w:hyperlink>
    </w:p>
    <w:p w14:paraId="395DA46A" w14:textId="77777777" w:rsidR="0029041D" w:rsidRDefault="00C35554">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455414058" w:history="1">
        <w:r w:rsidR="0029041D" w:rsidRPr="009C1A14">
          <w:rPr>
            <w:rStyle w:val="Hyperlink"/>
            <w:noProof/>
          </w:rPr>
          <w:t>1.</w:t>
        </w:r>
        <w:r w:rsidR="0029041D">
          <w:rPr>
            <w:rFonts w:asciiTheme="minorHAnsi" w:eastAsiaTheme="minorEastAsia" w:hAnsiTheme="minorHAnsi" w:cstheme="minorBidi"/>
            <w:noProof/>
            <w:sz w:val="22"/>
            <w:szCs w:val="22"/>
            <w:lang w:val="en-GB" w:eastAsia="en-GB"/>
          </w:rPr>
          <w:tab/>
        </w:r>
        <w:r w:rsidR="0029041D" w:rsidRPr="009C1A14">
          <w:rPr>
            <w:rStyle w:val="Hyperlink"/>
            <w:noProof/>
          </w:rPr>
          <w:t>Introduction</w:t>
        </w:r>
        <w:r w:rsidR="0029041D">
          <w:rPr>
            <w:noProof/>
            <w:webHidden/>
          </w:rPr>
          <w:tab/>
        </w:r>
        <w:r w:rsidR="0029041D">
          <w:rPr>
            <w:noProof/>
            <w:webHidden/>
          </w:rPr>
          <w:fldChar w:fldCharType="begin"/>
        </w:r>
        <w:r w:rsidR="0029041D">
          <w:rPr>
            <w:noProof/>
            <w:webHidden/>
          </w:rPr>
          <w:instrText xml:space="preserve"> PAGEREF _Toc455414058 \h </w:instrText>
        </w:r>
        <w:r w:rsidR="0029041D">
          <w:rPr>
            <w:noProof/>
            <w:webHidden/>
          </w:rPr>
        </w:r>
        <w:r w:rsidR="0029041D">
          <w:rPr>
            <w:noProof/>
            <w:webHidden/>
          </w:rPr>
          <w:fldChar w:fldCharType="separate"/>
        </w:r>
        <w:r w:rsidR="0029041D">
          <w:rPr>
            <w:noProof/>
            <w:webHidden/>
          </w:rPr>
          <w:t>2</w:t>
        </w:r>
        <w:r w:rsidR="0029041D">
          <w:rPr>
            <w:noProof/>
            <w:webHidden/>
          </w:rPr>
          <w:fldChar w:fldCharType="end"/>
        </w:r>
      </w:hyperlink>
    </w:p>
    <w:p w14:paraId="58793FA3" w14:textId="77777777" w:rsidR="0029041D" w:rsidRDefault="00C35554">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455414059" w:history="1">
        <w:r w:rsidR="0029041D" w:rsidRPr="009C1A14">
          <w:rPr>
            <w:rStyle w:val="Hyperlink"/>
            <w:noProof/>
          </w:rPr>
          <w:t>2.</w:t>
        </w:r>
        <w:r w:rsidR="0029041D">
          <w:rPr>
            <w:rFonts w:asciiTheme="minorHAnsi" w:eastAsiaTheme="minorEastAsia" w:hAnsiTheme="minorHAnsi" w:cstheme="minorBidi"/>
            <w:noProof/>
            <w:sz w:val="22"/>
            <w:szCs w:val="22"/>
            <w:lang w:val="en-GB" w:eastAsia="en-GB"/>
          </w:rPr>
          <w:tab/>
        </w:r>
        <w:r w:rsidR="0029041D" w:rsidRPr="009C1A14">
          <w:rPr>
            <w:rStyle w:val="Hyperlink"/>
            <w:noProof/>
          </w:rPr>
          <w:t>Contributors</w:t>
        </w:r>
        <w:r w:rsidR="0029041D">
          <w:rPr>
            <w:noProof/>
            <w:webHidden/>
          </w:rPr>
          <w:tab/>
        </w:r>
        <w:r w:rsidR="0029041D">
          <w:rPr>
            <w:noProof/>
            <w:webHidden/>
          </w:rPr>
          <w:fldChar w:fldCharType="begin"/>
        </w:r>
        <w:r w:rsidR="0029041D">
          <w:rPr>
            <w:noProof/>
            <w:webHidden/>
          </w:rPr>
          <w:instrText xml:space="preserve"> PAGEREF _Toc455414059 \h </w:instrText>
        </w:r>
        <w:r w:rsidR="0029041D">
          <w:rPr>
            <w:noProof/>
            <w:webHidden/>
          </w:rPr>
        </w:r>
        <w:r w:rsidR="0029041D">
          <w:rPr>
            <w:noProof/>
            <w:webHidden/>
          </w:rPr>
          <w:fldChar w:fldCharType="separate"/>
        </w:r>
        <w:r w:rsidR="0029041D">
          <w:rPr>
            <w:noProof/>
            <w:webHidden/>
          </w:rPr>
          <w:t>2</w:t>
        </w:r>
        <w:r w:rsidR="0029041D">
          <w:rPr>
            <w:noProof/>
            <w:webHidden/>
          </w:rPr>
          <w:fldChar w:fldCharType="end"/>
        </w:r>
      </w:hyperlink>
    </w:p>
    <w:p w14:paraId="3E8B34D8" w14:textId="77777777" w:rsidR="0029041D" w:rsidRDefault="00C35554">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455414060" w:history="1">
        <w:r w:rsidR="0029041D" w:rsidRPr="009C1A14">
          <w:rPr>
            <w:rStyle w:val="Hyperlink"/>
            <w:noProof/>
          </w:rPr>
          <w:t>3.</w:t>
        </w:r>
        <w:r w:rsidR="0029041D">
          <w:rPr>
            <w:rFonts w:asciiTheme="minorHAnsi" w:eastAsiaTheme="minorEastAsia" w:hAnsiTheme="minorHAnsi" w:cstheme="minorBidi"/>
            <w:noProof/>
            <w:sz w:val="22"/>
            <w:szCs w:val="22"/>
            <w:lang w:val="en-GB" w:eastAsia="en-GB"/>
          </w:rPr>
          <w:tab/>
        </w:r>
        <w:r w:rsidR="0029041D" w:rsidRPr="009C1A14">
          <w:rPr>
            <w:rStyle w:val="Hyperlink"/>
            <w:noProof/>
          </w:rPr>
          <w:t>Intellectual Property Statement</w:t>
        </w:r>
        <w:r w:rsidR="0029041D">
          <w:rPr>
            <w:noProof/>
            <w:webHidden/>
          </w:rPr>
          <w:tab/>
        </w:r>
        <w:r w:rsidR="0029041D">
          <w:rPr>
            <w:noProof/>
            <w:webHidden/>
          </w:rPr>
          <w:fldChar w:fldCharType="begin"/>
        </w:r>
        <w:r w:rsidR="0029041D">
          <w:rPr>
            <w:noProof/>
            <w:webHidden/>
          </w:rPr>
          <w:instrText xml:space="preserve"> PAGEREF _Toc455414060 \h </w:instrText>
        </w:r>
        <w:r w:rsidR="0029041D">
          <w:rPr>
            <w:noProof/>
            <w:webHidden/>
          </w:rPr>
        </w:r>
        <w:r w:rsidR="0029041D">
          <w:rPr>
            <w:noProof/>
            <w:webHidden/>
          </w:rPr>
          <w:fldChar w:fldCharType="separate"/>
        </w:r>
        <w:r w:rsidR="0029041D">
          <w:rPr>
            <w:noProof/>
            <w:webHidden/>
          </w:rPr>
          <w:t>2</w:t>
        </w:r>
        <w:r w:rsidR="0029041D">
          <w:rPr>
            <w:noProof/>
            <w:webHidden/>
          </w:rPr>
          <w:fldChar w:fldCharType="end"/>
        </w:r>
      </w:hyperlink>
    </w:p>
    <w:p w14:paraId="7D771A22" w14:textId="77777777" w:rsidR="0029041D" w:rsidRDefault="00C35554">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455414061" w:history="1">
        <w:r w:rsidR="0029041D" w:rsidRPr="009C1A14">
          <w:rPr>
            <w:rStyle w:val="Hyperlink"/>
            <w:noProof/>
          </w:rPr>
          <w:t>4.</w:t>
        </w:r>
        <w:r w:rsidR="0029041D">
          <w:rPr>
            <w:rFonts w:asciiTheme="minorHAnsi" w:eastAsiaTheme="minorEastAsia" w:hAnsiTheme="minorHAnsi" w:cstheme="minorBidi"/>
            <w:noProof/>
            <w:sz w:val="22"/>
            <w:szCs w:val="22"/>
            <w:lang w:val="en-GB" w:eastAsia="en-GB"/>
          </w:rPr>
          <w:tab/>
        </w:r>
        <w:r w:rsidR="0029041D" w:rsidRPr="009C1A14">
          <w:rPr>
            <w:rStyle w:val="Hyperlink"/>
            <w:noProof/>
          </w:rPr>
          <w:t>Disclaimer</w:t>
        </w:r>
        <w:r w:rsidR="0029041D">
          <w:rPr>
            <w:noProof/>
            <w:webHidden/>
          </w:rPr>
          <w:tab/>
        </w:r>
        <w:r w:rsidR="0029041D">
          <w:rPr>
            <w:noProof/>
            <w:webHidden/>
          </w:rPr>
          <w:fldChar w:fldCharType="begin"/>
        </w:r>
        <w:r w:rsidR="0029041D">
          <w:rPr>
            <w:noProof/>
            <w:webHidden/>
          </w:rPr>
          <w:instrText xml:space="preserve"> PAGEREF _Toc455414061 \h </w:instrText>
        </w:r>
        <w:r w:rsidR="0029041D">
          <w:rPr>
            <w:noProof/>
            <w:webHidden/>
          </w:rPr>
        </w:r>
        <w:r w:rsidR="0029041D">
          <w:rPr>
            <w:noProof/>
            <w:webHidden/>
          </w:rPr>
          <w:fldChar w:fldCharType="separate"/>
        </w:r>
        <w:r w:rsidR="0029041D">
          <w:rPr>
            <w:noProof/>
            <w:webHidden/>
          </w:rPr>
          <w:t>2</w:t>
        </w:r>
        <w:r w:rsidR="0029041D">
          <w:rPr>
            <w:noProof/>
            <w:webHidden/>
          </w:rPr>
          <w:fldChar w:fldCharType="end"/>
        </w:r>
      </w:hyperlink>
    </w:p>
    <w:p w14:paraId="5D32781F" w14:textId="77777777" w:rsidR="0029041D" w:rsidRDefault="00C35554">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455414062" w:history="1">
        <w:r w:rsidR="0029041D" w:rsidRPr="009C1A14">
          <w:rPr>
            <w:rStyle w:val="Hyperlink"/>
            <w:noProof/>
          </w:rPr>
          <w:t>5.</w:t>
        </w:r>
        <w:r w:rsidR="0029041D">
          <w:rPr>
            <w:rFonts w:asciiTheme="minorHAnsi" w:eastAsiaTheme="minorEastAsia" w:hAnsiTheme="minorHAnsi" w:cstheme="minorBidi"/>
            <w:noProof/>
            <w:sz w:val="22"/>
            <w:szCs w:val="22"/>
            <w:lang w:val="en-GB" w:eastAsia="en-GB"/>
          </w:rPr>
          <w:tab/>
        </w:r>
        <w:r w:rsidR="0029041D" w:rsidRPr="009C1A14">
          <w:rPr>
            <w:rStyle w:val="Hyperlink"/>
            <w:noProof/>
          </w:rPr>
          <w:t>Full Copyright Notice</w:t>
        </w:r>
        <w:r w:rsidR="0029041D">
          <w:rPr>
            <w:noProof/>
            <w:webHidden/>
          </w:rPr>
          <w:tab/>
        </w:r>
        <w:r w:rsidR="0029041D">
          <w:rPr>
            <w:noProof/>
            <w:webHidden/>
          </w:rPr>
          <w:fldChar w:fldCharType="begin"/>
        </w:r>
        <w:r w:rsidR="0029041D">
          <w:rPr>
            <w:noProof/>
            <w:webHidden/>
          </w:rPr>
          <w:instrText xml:space="preserve"> PAGEREF _Toc455414062 \h </w:instrText>
        </w:r>
        <w:r w:rsidR="0029041D">
          <w:rPr>
            <w:noProof/>
            <w:webHidden/>
          </w:rPr>
        </w:r>
        <w:r w:rsidR="0029041D">
          <w:rPr>
            <w:noProof/>
            <w:webHidden/>
          </w:rPr>
          <w:fldChar w:fldCharType="separate"/>
        </w:r>
        <w:r w:rsidR="0029041D">
          <w:rPr>
            <w:noProof/>
            <w:webHidden/>
          </w:rPr>
          <w:t>2</w:t>
        </w:r>
        <w:r w:rsidR="0029041D">
          <w:rPr>
            <w:noProof/>
            <w:webHidden/>
          </w:rPr>
          <w:fldChar w:fldCharType="end"/>
        </w:r>
      </w:hyperlink>
    </w:p>
    <w:p w14:paraId="35C7F5AE" w14:textId="77777777" w:rsidR="006A1519" w:rsidRDefault="006A1519">
      <w:pPr>
        <w:sectPr w:rsidR="006A1519" w:rsidSect="006A1519">
          <w:headerReference w:type="default" r:id="rId7"/>
          <w:footerReference w:type="default" r:id="rId8"/>
          <w:headerReference w:type="first" r:id="rId9"/>
          <w:pgSz w:w="12240" w:h="15840"/>
          <w:pgMar w:top="1440" w:right="1800" w:bottom="1440" w:left="1800" w:header="720" w:footer="720" w:gutter="0"/>
          <w:cols w:space="720"/>
          <w:noEndnote/>
          <w:titlePg/>
        </w:sectPr>
      </w:pPr>
      <w:r>
        <w:fldChar w:fldCharType="end"/>
      </w:r>
    </w:p>
    <w:p w14:paraId="5328D8C5" w14:textId="77777777" w:rsidR="006A1519" w:rsidRDefault="006A1519" w:rsidP="006A1519">
      <w:pPr>
        <w:pStyle w:val="Heading1"/>
        <w:numPr>
          <w:ilvl w:val="0"/>
          <w:numId w:val="35"/>
        </w:numPr>
      </w:pPr>
      <w:bookmarkStart w:id="2" w:name="_Toc455414058"/>
      <w:r>
        <w:lastRenderedPageBreak/>
        <w:t>Introduction</w:t>
      </w:r>
      <w:bookmarkEnd w:id="2"/>
    </w:p>
    <w:p w14:paraId="6110DF1F" w14:textId="77777777" w:rsidR="006A1519" w:rsidRPr="003633AF" w:rsidRDefault="006A1519" w:rsidP="006A1519">
      <w:pPr>
        <w:pStyle w:val="nobreak"/>
      </w:pPr>
    </w:p>
    <w:p w14:paraId="5F4C9522" w14:textId="77777777" w:rsidR="006A1519" w:rsidRPr="003633AF" w:rsidRDefault="006A1519" w:rsidP="006A1519">
      <w:r w:rsidRPr="003633AF">
        <w:t>An overview of the document.</w:t>
      </w:r>
    </w:p>
    <w:p w14:paraId="18021045" w14:textId="77777777" w:rsidR="006A1519" w:rsidRPr="003633AF" w:rsidRDefault="006A1519" w:rsidP="006A1519"/>
    <w:p w14:paraId="0F436776" w14:textId="77777777" w:rsidR="006A1519" w:rsidRDefault="006A1519"/>
    <w:p w14:paraId="1B7C0FE6" w14:textId="1E2D308D" w:rsidR="0029041D" w:rsidRDefault="0029041D" w:rsidP="0029041D">
      <w:pPr>
        <w:pStyle w:val="Heading1"/>
      </w:pPr>
      <w:r>
        <w:t xml:space="preserve">Schema changes </w:t>
      </w:r>
      <w:r w:rsidR="004A5C6E">
        <w:t>in</w:t>
      </w:r>
      <w:r>
        <w:t xml:space="preserve"> v2.1</w:t>
      </w:r>
    </w:p>
    <w:p w14:paraId="017AB5F0" w14:textId="683E4985" w:rsidR="0029041D" w:rsidRDefault="004A5C6E" w:rsidP="004A5C6E">
      <w:pPr>
        <w:ind w:left="360"/>
      </w:pPr>
      <w:r>
        <w:t>The schema used in the NSI Connection Service v2.1 is b</w:t>
      </w:r>
      <w:r w:rsidR="0029041D">
        <w:t>ackward compatible</w:t>
      </w:r>
      <w:r>
        <w:t xml:space="preserve"> with v2.0 in terms of its </w:t>
      </w:r>
      <w:r w:rsidR="0029041D">
        <w:t>behavior</w:t>
      </w:r>
      <w:r>
        <w:t>.  For this reason there is</w:t>
      </w:r>
      <w:r w:rsidR="0029041D">
        <w:t xml:space="preserve"> no need to change</w:t>
      </w:r>
      <w:r>
        <w:t xml:space="preserve"> the schema</w:t>
      </w:r>
      <w:r w:rsidR="0029041D">
        <w:t xml:space="preserve"> namespace</w:t>
      </w:r>
      <w:r>
        <w:t>.</w:t>
      </w:r>
    </w:p>
    <w:p w14:paraId="7F7C7C46" w14:textId="5CC2B18A" w:rsidR="0029041D" w:rsidRDefault="004A5C6E" w:rsidP="004A5C6E">
      <w:pPr>
        <w:ind w:left="360"/>
      </w:pPr>
      <w:r>
        <w:t xml:space="preserve">The core schema from version </w:t>
      </w:r>
      <w:r w:rsidR="0029041D">
        <w:t>2.0 is retained</w:t>
      </w:r>
      <w:r>
        <w:t xml:space="preserve">, on top of this are a new set of optional </w:t>
      </w:r>
      <w:r w:rsidR="0029041D">
        <w:t>schemas for:</w:t>
      </w:r>
    </w:p>
    <w:p w14:paraId="65B88DE7" w14:textId="77777777" w:rsidR="0029041D" w:rsidRPr="000D61AE" w:rsidRDefault="0029041D" w:rsidP="004A5C6E">
      <w:pPr>
        <w:pStyle w:val="ListParagraph"/>
        <w:numPr>
          <w:ilvl w:val="0"/>
          <w:numId w:val="42"/>
        </w:numPr>
      </w:pPr>
      <w:proofErr w:type="spellStart"/>
      <w:r w:rsidRPr="00A01D2D">
        <w:rPr>
          <w:i/>
        </w:rPr>
        <w:t>resvFailed</w:t>
      </w:r>
      <w:proofErr w:type="spellEnd"/>
    </w:p>
    <w:p w14:paraId="7428B626" w14:textId="77777777" w:rsidR="0029041D" w:rsidRDefault="0029041D" w:rsidP="004A5C6E">
      <w:pPr>
        <w:pStyle w:val="ListParagraph"/>
        <w:numPr>
          <w:ilvl w:val="0"/>
          <w:numId w:val="42"/>
        </w:numPr>
      </w:pPr>
      <w:proofErr w:type="spellStart"/>
      <w:r w:rsidRPr="006E569B">
        <w:rPr>
          <w:i/>
        </w:rPr>
        <w:t>pathTrace</w:t>
      </w:r>
      <w:proofErr w:type="spellEnd"/>
    </w:p>
    <w:p w14:paraId="58E0CAD6" w14:textId="77777777" w:rsidR="0029041D" w:rsidRDefault="0029041D" w:rsidP="004A5C6E">
      <w:pPr>
        <w:pStyle w:val="ListParagraph"/>
        <w:numPr>
          <w:ilvl w:val="0"/>
          <w:numId w:val="42"/>
        </w:numPr>
        <w:rPr>
          <w:i/>
        </w:rPr>
      </w:pPr>
      <w:proofErr w:type="spellStart"/>
      <w:r w:rsidRPr="00754C09">
        <w:rPr>
          <w:i/>
        </w:rPr>
        <w:t>ifModifiedSince</w:t>
      </w:r>
      <w:proofErr w:type="spellEnd"/>
    </w:p>
    <w:p w14:paraId="42D25779" w14:textId="77777777" w:rsidR="0029041D" w:rsidRPr="00754C09" w:rsidRDefault="0029041D" w:rsidP="004A5C6E">
      <w:pPr>
        <w:pStyle w:val="ListParagraph"/>
        <w:numPr>
          <w:ilvl w:val="0"/>
          <w:numId w:val="42"/>
        </w:numPr>
        <w:rPr>
          <w:i/>
        </w:rPr>
      </w:pPr>
      <w:proofErr w:type="spellStart"/>
      <w:r>
        <w:rPr>
          <w:i/>
        </w:rPr>
        <w:t>lastModified</w:t>
      </w:r>
      <w:proofErr w:type="spellEnd"/>
    </w:p>
    <w:p w14:paraId="1A728DBB" w14:textId="77777777" w:rsidR="0029041D" w:rsidRDefault="0029041D" w:rsidP="004A5C6E">
      <w:pPr>
        <w:pStyle w:val="ListParagraph"/>
        <w:numPr>
          <w:ilvl w:val="0"/>
          <w:numId w:val="42"/>
        </w:numPr>
      </w:pPr>
      <w:r>
        <w:t>ERO exclusions</w:t>
      </w:r>
    </w:p>
    <w:p w14:paraId="37B4116E" w14:textId="77777777" w:rsidR="0029041D" w:rsidRDefault="0029041D" w:rsidP="0029041D"/>
    <w:p w14:paraId="120D8247" w14:textId="77777777" w:rsidR="0029041D" w:rsidRDefault="0029041D" w:rsidP="0029041D">
      <w:pPr>
        <w:pStyle w:val="Heading1"/>
      </w:pPr>
      <w:r>
        <w:t>Overview of new features in v2.1</w:t>
      </w:r>
    </w:p>
    <w:p w14:paraId="37106598" w14:textId="77777777" w:rsidR="004A5C6E" w:rsidRPr="004A5C6E" w:rsidRDefault="004A5C6E" w:rsidP="004A5C6E">
      <w:pPr>
        <w:pStyle w:val="nobreak"/>
      </w:pPr>
    </w:p>
    <w:p w14:paraId="2B4BA50D" w14:textId="77777777" w:rsidR="0029041D" w:rsidRDefault="0029041D" w:rsidP="004A5C6E">
      <w:pPr>
        <w:pStyle w:val="Heading2"/>
      </w:pPr>
      <w:r>
        <w:t>Resource availability feedback</w:t>
      </w:r>
    </w:p>
    <w:p w14:paraId="1007B399" w14:textId="77777777" w:rsidR="0029041D" w:rsidRDefault="0029041D" w:rsidP="004A5C6E">
      <w:pPr>
        <w:pStyle w:val="ListParagraph"/>
        <w:numPr>
          <w:ilvl w:val="0"/>
          <w:numId w:val="42"/>
        </w:numPr>
      </w:pPr>
      <w:r>
        <w:t xml:space="preserve">Return resource availability in </w:t>
      </w:r>
      <w:proofErr w:type="spellStart"/>
      <w:r w:rsidRPr="00A01D2D">
        <w:rPr>
          <w:i/>
        </w:rPr>
        <w:t>resvFailed</w:t>
      </w:r>
      <w:proofErr w:type="spellEnd"/>
      <w:r>
        <w:t xml:space="preserve"> message</w:t>
      </w:r>
    </w:p>
    <w:p w14:paraId="1281C030" w14:textId="77777777" w:rsidR="0029041D" w:rsidRDefault="0029041D" w:rsidP="004A5C6E">
      <w:pPr>
        <w:pStyle w:val="ListParagraph"/>
        <w:numPr>
          <w:ilvl w:val="0"/>
          <w:numId w:val="42"/>
        </w:numPr>
      </w:pPr>
      <w:r>
        <w:t xml:space="preserve">Create </w:t>
      </w:r>
      <w:proofErr w:type="spellStart"/>
      <w:r w:rsidRPr="00847AD9">
        <w:rPr>
          <w:i/>
        </w:rPr>
        <w:t>serviceException</w:t>
      </w:r>
      <w:proofErr w:type="spellEnd"/>
      <w:r w:rsidRPr="00847AD9">
        <w:rPr>
          <w:i/>
        </w:rPr>
        <w:t xml:space="preserve"> variables </w:t>
      </w:r>
      <w:r w:rsidRPr="00847AD9">
        <w:rPr>
          <w:b/>
          <w:i/>
        </w:rPr>
        <w:t>feedback</w:t>
      </w:r>
      <w:r>
        <w:t xml:space="preserve"> (optional) element</w:t>
      </w:r>
    </w:p>
    <w:p w14:paraId="16B6AF7B" w14:textId="77777777" w:rsidR="0029041D" w:rsidRDefault="0029041D" w:rsidP="004A5C6E">
      <w:pPr>
        <w:pStyle w:val="ListParagraph"/>
        <w:numPr>
          <w:ilvl w:val="0"/>
          <w:numId w:val="42"/>
        </w:numPr>
      </w:pPr>
      <w:r>
        <w:t>String based, more verbose and rigid</w:t>
      </w:r>
    </w:p>
    <w:p w14:paraId="2C2F8BBC" w14:textId="77777777" w:rsidR="004A5C6E" w:rsidRDefault="004A5C6E" w:rsidP="004A5C6E">
      <w:pPr>
        <w:pStyle w:val="ListParagraph"/>
        <w:numPr>
          <w:ilvl w:val="0"/>
          <w:numId w:val="42"/>
        </w:numPr>
      </w:pPr>
    </w:p>
    <w:p w14:paraId="7976C471" w14:textId="77777777" w:rsidR="0029041D" w:rsidRPr="00194263" w:rsidRDefault="0029041D" w:rsidP="004A5C6E">
      <w:pPr>
        <w:pStyle w:val="Heading2"/>
      </w:pPr>
      <w:proofErr w:type="spellStart"/>
      <w:proofErr w:type="gramStart"/>
      <w:r w:rsidRPr="000D61AE">
        <w:t>pathTrace</w:t>
      </w:r>
      <w:proofErr w:type="spellEnd"/>
      <w:proofErr w:type="gramEnd"/>
    </w:p>
    <w:p w14:paraId="5C5B1D2F" w14:textId="77777777" w:rsidR="0029041D" w:rsidRPr="00194263" w:rsidRDefault="0029041D" w:rsidP="004A5C6E">
      <w:pPr>
        <w:pStyle w:val="ListParagraph"/>
        <w:numPr>
          <w:ilvl w:val="0"/>
          <w:numId w:val="42"/>
        </w:numPr>
      </w:pPr>
      <w:r>
        <w:t>trace of Networks that have been transited</w:t>
      </w:r>
    </w:p>
    <w:p w14:paraId="2E7B70E9" w14:textId="77777777" w:rsidR="0029041D" w:rsidRPr="004A5C6E" w:rsidRDefault="0029041D" w:rsidP="004A5C6E">
      <w:pPr>
        <w:pStyle w:val="ListParagraph"/>
        <w:numPr>
          <w:ilvl w:val="0"/>
          <w:numId w:val="42"/>
        </w:numPr>
      </w:pPr>
      <w:r>
        <w:rPr>
          <w:i/>
        </w:rPr>
        <w:t>Used to allow policy to be applied</w:t>
      </w:r>
    </w:p>
    <w:p w14:paraId="17EE4DE8" w14:textId="77777777" w:rsidR="004A5C6E" w:rsidRDefault="004A5C6E" w:rsidP="004A5C6E">
      <w:pPr>
        <w:pStyle w:val="ListParagraph"/>
        <w:numPr>
          <w:ilvl w:val="0"/>
          <w:numId w:val="42"/>
        </w:numPr>
      </w:pPr>
    </w:p>
    <w:p w14:paraId="50A77682" w14:textId="77777777" w:rsidR="0029041D" w:rsidRDefault="0029041D" w:rsidP="004A5C6E">
      <w:pPr>
        <w:pStyle w:val="Heading2"/>
      </w:pPr>
      <w:r>
        <w:t>Last modified for queries</w:t>
      </w:r>
    </w:p>
    <w:p w14:paraId="437A273A" w14:textId="77777777" w:rsidR="0029041D" w:rsidRDefault="0029041D" w:rsidP="004A5C6E">
      <w:pPr>
        <w:pStyle w:val="ListParagraph"/>
        <w:numPr>
          <w:ilvl w:val="0"/>
          <w:numId w:val="42"/>
        </w:numPr>
      </w:pPr>
      <w:r>
        <w:t>Timestamp on incident (i.e. state change on reservation)</w:t>
      </w:r>
    </w:p>
    <w:p w14:paraId="403FB948" w14:textId="77777777" w:rsidR="0029041D" w:rsidRDefault="0029041D" w:rsidP="004A5C6E">
      <w:pPr>
        <w:pStyle w:val="ListParagraph"/>
        <w:numPr>
          <w:ilvl w:val="0"/>
          <w:numId w:val="42"/>
        </w:numPr>
      </w:pPr>
      <w:r>
        <w:t xml:space="preserve">Enable query to ask for events </w:t>
      </w:r>
      <w:proofErr w:type="spellStart"/>
      <w:r w:rsidRPr="00B40187">
        <w:rPr>
          <w:b/>
          <w:i/>
        </w:rPr>
        <w:t>ifModifiedSince</w:t>
      </w:r>
      <w:proofErr w:type="spellEnd"/>
      <w:r>
        <w:t xml:space="preserve"> based on incident timestamps.</w:t>
      </w:r>
    </w:p>
    <w:p w14:paraId="67B3D77F" w14:textId="77777777" w:rsidR="0029041D" w:rsidRDefault="0029041D" w:rsidP="004A5C6E">
      <w:pPr>
        <w:pStyle w:val="ListParagraph"/>
        <w:numPr>
          <w:ilvl w:val="0"/>
          <w:numId w:val="42"/>
        </w:numPr>
      </w:pPr>
      <w:r>
        <w:t xml:space="preserve">Add </w:t>
      </w:r>
      <w:proofErr w:type="spellStart"/>
      <w:r w:rsidRPr="00B40187">
        <w:rPr>
          <w:b/>
          <w:i/>
        </w:rPr>
        <w:t>ifModifiedSince</w:t>
      </w:r>
      <w:proofErr w:type="spellEnd"/>
      <w:r>
        <w:t xml:space="preserve"> element to </w:t>
      </w:r>
      <w:proofErr w:type="spellStart"/>
      <w:r w:rsidRPr="00B40187">
        <w:rPr>
          <w:i/>
        </w:rPr>
        <w:t>QueryType</w:t>
      </w:r>
      <w:proofErr w:type="spellEnd"/>
    </w:p>
    <w:p w14:paraId="795F02E4" w14:textId="77777777" w:rsidR="0029041D" w:rsidRPr="004A5C6E" w:rsidRDefault="0029041D" w:rsidP="004A5C6E">
      <w:pPr>
        <w:pStyle w:val="ListParagraph"/>
        <w:numPr>
          <w:ilvl w:val="0"/>
          <w:numId w:val="42"/>
        </w:numPr>
      </w:pPr>
      <w:r>
        <w:t xml:space="preserve">Add </w:t>
      </w:r>
      <w:proofErr w:type="spellStart"/>
      <w:r w:rsidRPr="00B40187">
        <w:rPr>
          <w:b/>
          <w:i/>
        </w:rPr>
        <w:t>lastModified</w:t>
      </w:r>
      <w:proofErr w:type="spellEnd"/>
      <w:r>
        <w:t xml:space="preserve"> element to </w:t>
      </w:r>
      <w:proofErr w:type="spellStart"/>
      <w:r w:rsidRPr="00B40187">
        <w:rPr>
          <w:i/>
        </w:rPr>
        <w:t>QuerySummaryConfirmedType</w:t>
      </w:r>
      <w:proofErr w:type="spellEnd"/>
      <w:r>
        <w:t xml:space="preserve">, </w:t>
      </w:r>
      <w:proofErr w:type="spellStart"/>
      <w:r w:rsidRPr="00B40187">
        <w:rPr>
          <w:i/>
        </w:rPr>
        <w:t>QueryRecursiveConfirmedType</w:t>
      </w:r>
      <w:proofErr w:type="spellEnd"/>
    </w:p>
    <w:p w14:paraId="51AD32F3" w14:textId="77777777" w:rsidR="004A5C6E" w:rsidRDefault="004A5C6E" w:rsidP="004A5C6E">
      <w:pPr>
        <w:pStyle w:val="ListParagraph"/>
        <w:numPr>
          <w:ilvl w:val="0"/>
          <w:numId w:val="42"/>
        </w:numPr>
      </w:pPr>
    </w:p>
    <w:p w14:paraId="4CFEEA46" w14:textId="77777777" w:rsidR="0029041D" w:rsidRDefault="0029041D" w:rsidP="004A5C6E">
      <w:pPr>
        <w:pStyle w:val="Heading2"/>
      </w:pPr>
      <w:r>
        <w:t>Error codes updated and moved to separate document.</w:t>
      </w:r>
    </w:p>
    <w:p w14:paraId="7C886742" w14:textId="77777777" w:rsidR="004A5C6E" w:rsidRPr="004A5C6E" w:rsidRDefault="004A5C6E" w:rsidP="004A5C6E">
      <w:pPr>
        <w:pStyle w:val="nobreak"/>
      </w:pPr>
    </w:p>
    <w:p w14:paraId="6A6E6C99" w14:textId="77777777" w:rsidR="0029041D" w:rsidRDefault="0029041D" w:rsidP="004A5C6E">
      <w:pPr>
        <w:pStyle w:val="Heading2"/>
      </w:pPr>
      <w:r>
        <w:t>ERO exclusions</w:t>
      </w:r>
    </w:p>
    <w:p w14:paraId="29491C60" w14:textId="77777777" w:rsidR="0029041D" w:rsidRDefault="0029041D" w:rsidP="004A5C6E">
      <w:pPr>
        <w:pStyle w:val="ListParagraph"/>
        <w:numPr>
          <w:ilvl w:val="0"/>
          <w:numId w:val="42"/>
        </w:numPr>
      </w:pPr>
      <w:r>
        <w:t>Allows the user to exclude resources from a path</w:t>
      </w:r>
    </w:p>
    <w:p w14:paraId="74D24CD6" w14:textId="77777777" w:rsidR="0029041D" w:rsidRDefault="0029041D" w:rsidP="004A5C6E">
      <w:pPr>
        <w:pStyle w:val="ListParagraph"/>
        <w:numPr>
          <w:ilvl w:val="0"/>
          <w:numId w:val="42"/>
        </w:numPr>
      </w:pPr>
      <w:r>
        <w:t>an optional extension to the existing point to point service specific schema</w:t>
      </w:r>
    </w:p>
    <w:p w14:paraId="42DAB643" w14:textId="77777777" w:rsidR="0029041D" w:rsidRDefault="0029041D" w:rsidP="004A5C6E"/>
    <w:p w14:paraId="5B8F0061" w14:textId="77777777" w:rsidR="0029041D" w:rsidRDefault="0029041D" w:rsidP="004A5C6E">
      <w:pPr>
        <w:pStyle w:val="Heading2"/>
      </w:pPr>
      <w:r>
        <w:t>Various errata updates</w:t>
      </w:r>
    </w:p>
    <w:p w14:paraId="180E737D" w14:textId="77777777" w:rsidR="0029041D" w:rsidRDefault="0029041D" w:rsidP="004A5C6E">
      <w:pPr>
        <w:pStyle w:val="ListParagraph"/>
        <w:numPr>
          <w:ilvl w:val="0"/>
          <w:numId w:val="42"/>
        </w:numPr>
      </w:pPr>
      <w:r>
        <w:t>Clarifications and Minor behavioral changes</w:t>
      </w:r>
    </w:p>
    <w:p w14:paraId="7D714B9D" w14:textId="77777777" w:rsidR="0029041D" w:rsidRDefault="0029041D" w:rsidP="0029041D">
      <w:pPr>
        <w:pStyle w:val="ListParagraph"/>
        <w:ind w:left="1440"/>
      </w:pPr>
    </w:p>
    <w:p w14:paraId="7E6EB1A1" w14:textId="77777777" w:rsidR="0029041D" w:rsidRDefault="0029041D" w:rsidP="0029041D"/>
    <w:p w14:paraId="77A16765" w14:textId="77777777" w:rsidR="0029041D" w:rsidRDefault="0029041D" w:rsidP="0029041D"/>
    <w:p w14:paraId="06087BEA" w14:textId="77777777" w:rsidR="0029041D" w:rsidRDefault="0029041D" w:rsidP="0029041D">
      <w:pPr>
        <w:rPr>
          <w:b/>
          <w:kern w:val="32"/>
          <w:sz w:val="28"/>
        </w:rPr>
      </w:pPr>
      <w:r>
        <w:br w:type="page"/>
      </w:r>
    </w:p>
    <w:p w14:paraId="0E867AFB" w14:textId="77777777" w:rsidR="0029041D" w:rsidRDefault="0029041D" w:rsidP="0029041D">
      <w:pPr>
        <w:pStyle w:val="Heading1"/>
      </w:pPr>
      <w:r>
        <w:lastRenderedPageBreak/>
        <w:t>Specific Changes</w:t>
      </w:r>
    </w:p>
    <w:p w14:paraId="5828A0C9" w14:textId="77777777" w:rsidR="0029041D" w:rsidRDefault="0029041D" w:rsidP="0029041D"/>
    <w:p w14:paraId="29AD224D" w14:textId="77777777" w:rsidR="0029041D" w:rsidRDefault="0029041D" w:rsidP="0029041D"/>
    <w:p w14:paraId="7209B14C" w14:textId="77777777" w:rsidR="0029041D" w:rsidRDefault="0029041D" w:rsidP="0029041D"/>
    <w:p w14:paraId="78E39BD4" w14:textId="77777777" w:rsidR="0029041D" w:rsidRDefault="0029041D" w:rsidP="0029041D">
      <w:pPr>
        <w:pStyle w:val="Heading2"/>
      </w:pPr>
      <w:bookmarkStart w:id="3" w:name="_Toc248385765"/>
      <w:bookmarkStart w:id="4" w:name="_Toc299721071"/>
      <w:r>
        <w:t>Section 3.2 Explicit Routing Object</w:t>
      </w:r>
      <w:bookmarkEnd w:id="3"/>
      <w:bookmarkEnd w:id="4"/>
    </w:p>
    <w:p w14:paraId="4EDE1185" w14:textId="77777777" w:rsidR="0029041D" w:rsidRPr="0009479A" w:rsidRDefault="0029041D" w:rsidP="0029041D">
      <w:pPr>
        <w:pStyle w:val="nobreak"/>
      </w:pPr>
    </w:p>
    <w:p w14:paraId="3852FEBF" w14:textId="77777777" w:rsidR="0029041D" w:rsidRDefault="0029041D" w:rsidP="0029041D">
      <w:r>
        <w:t>The following sentence has been added to the second paragraph of section 3.2</w:t>
      </w:r>
    </w:p>
    <w:p w14:paraId="6303C0A6" w14:textId="77777777" w:rsidR="0029041D" w:rsidRDefault="0029041D" w:rsidP="0029041D">
      <w:r>
        <w:t>“Also note that STP at either end of an SDP can be used to uniquely identify the SDP to transit.  Both STPs in a single SDP are not required in the ERO, and in fact, only a single one should be specified.”</w:t>
      </w:r>
    </w:p>
    <w:p w14:paraId="2202834A" w14:textId="77777777" w:rsidR="0029041D" w:rsidRDefault="0029041D" w:rsidP="0029041D"/>
    <w:p w14:paraId="55735F56" w14:textId="77777777" w:rsidR="0029041D" w:rsidRPr="00F03002" w:rsidRDefault="0029041D" w:rsidP="0029041D">
      <w:pPr>
        <w:pStyle w:val="Heading2"/>
      </w:pPr>
      <w:r>
        <w:t>Section 4.3.1 Reservation State Machine</w:t>
      </w:r>
    </w:p>
    <w:p w14:paraId="461D3B96" w14:textId="77777777" w:rsidR="0029041D" w:rsidRDefault="0029041D" w:rsidP="0029041D"/>
    <w:p w14:paraId="6A83BF0F" w14:textId="77777777" w:rsidR="0029041D" w:rsidRDefault="0029041D" w:rsidP="0029041D">
      <w:r>
        <w:t xml:space="preserve">The Reservation State Machine has been modified to allow the </w:t>
      </w:r>
      <w:proofErr w:type="spellStart"/>
      <w:r w:rsidRPr="00194263">
        <w:rPr>
          <w:i/>
        </w:rPr>
        <w:t>rsvTimeout</w:t>
      </w:r>
      <w:proofErr w:type="spellEnd"/>
      <w:r>
        <w:t xml:space="preserve"> to be </w:t>
      </w:r>
      <w:proofErr w:type="spellStart"/>
      <w:r>
        <w:t>propogated</w:t>
      </w:r>
      <w:proofErr w:type="spellEnd"/>
      <w:r>
        <w:t xml:space="preserve"> by an Aggregator.  The text has been revised to clarify the operation of the RSM.</w:t>
      </w:r>
    </w:p>
    <w:p w14:paraId="5B458CEC" w14:textId="77777777" w:rsidR="0029041D" w:rsidRDefault="0029041D" w:rsidP="0029041D"/>
    <w:p w14:paraId="163C17D9" w14:textId="77777777" w:rsidR="0029041D" w:rsidRDefault="0029041D" w:rsidP="0029041D"/>
    <w:p w14:paraId="1A6B98B5" w14:textId="77777777" w:rsidR="0029041D" w:rsidRPr="00F03002" w:rsidRDefault="0029041D" w:rsidP="0029041D">
      <w:pPr>
        <w:pStyle w:val="Heading2"/>
      </w:pPr>
      <w:r>
        <w:t>Section 4.3.1 Change to Explanation of RSM</w:t>
      </w:r>
    </w:p>
    <w:p w14:paraId="2CCE0610" w14:textId="77777777" w:rsidR="0029041D" w:rsidRDefault="0029041D" w:rsidP="0029041D"/>
    <w:p w14:paraId="76CB5107" w14:textId="77777777" w:rsidR="0029041D" w:rsidRDefault="0029041D" w:rsidP="0029041D">
      <w:r>
        <w:t>The following text has been added to this section:</w:t>
      </w:r>
    </w:p>
    <w:p w14:paraId="70F062BD" w14:textId="77777777" w:rsidR="0029041D" w:rsidRDefault="0029041D" w:rsidP="0029041D"/>
    <w:p w14:paraId="5108EDC3" w14:textId="77777777" w:rsidR="0029041D" w:rsidRDefault="0029041D" w:rsidP="0029041D">
      <w:r>
        <w:t>While a reservation is being modified the &lt;</w:t>
      </w:r>
      <w:proofErr w:type="spellStart"/>
      <w:r w:rsidRPr="00194263">
        <w:rPr>
          <w:i/>
        </w:rPr>
        <w:t>reservationState</w:t>
      </w:r>
      <w:proofErr w:type="spellEnd"/>
      <w:r>
        <w:t>&gt; reflects the current state of the modification even though the &lt;criteria&gt; represents the last committed version.  </w:t>
      </w:r>
    </w:p>
    <w:p w14:paraId="5E962A7A" w14:textId="77777777" w:rsidR="0029041D" w:rsidRDefault="0029041D" w:rsidP="0029041D"/>
    <w:p w14:paraId="41E885F4" w14:textId="77777777" w:rsidR="0029041D" w:rsidRDefault="0029041D" w:rsidP="0029041D"/>
    <w:p w14:paraId="1067B03E" w14:textId="77777777" w:rsidR="0029041D" w:rsidRPr="006C7966" w:rsidRDefault="0029041D" w:rsidP="0029041D">
      <w:pPr>
        <w:pStyle w:val="Heading2"/>
        <w:keepNext w:val="0"/>
        <w:ind w:left="578" w:hanging="578"/>
      </w:pPr>
      <w:bookmarkStart w:id="5" w:name="_Ref358904482"/>
      <w:bookmarkStart w:id="6" w:name="_Toc299721081"/>
      <w:r>
        <w:t xml:space="preserve">Section 4.5 </w:t>
      </w:r>
      <w:r w:rsidRPr="006C7966">
        <w:t>Provisioning Sequence</w:t>
      </w:r>
      <w:bookmarkEnd w:id="5"/>
      <w:bookmarkEnd w:id="6"/>
    </w:p>
    <w:p w14:paraId="74E102C0" w14:textId="77777777" w:rsidR="0029041D" w:rsidRDefault="0029041D" w:rsidP="0029041D"/>
    <w:p w14:paraId="773383D8" w14:textId="77777777" w:rsidR="0029041D" w:rsidRDefault="0029041D" w:rsidP="0029041D">
      <w:r>
        <w:t xml:space="preserve">In section 4.5 diagrams 7 and 8 have been updated to remove the ambiguity </w:t>
      </w:r>
      <w:proofErr w:type="spellStart"/>
      <w:r>
        <w:t>aruound</w:t>
      </w:r>
      <w:proofErr w:type="spellEnd"/>
      <w:r>
        <w:t xml:space="preserve"> the term "In service".  This could have been assumed to mean the </w:t>
      </w:r>
      <w:proofErr w:type="spellStart"/>
      <w:r>
        <w:t>dataplane</w:t>
      </w:r>
      <w:proofErr w:type="spellEnd"/>
      <w:r>
        <w:t xml:space="preserve"> is activated.  However the intent (with the decoupling of the PSM and </w:t>
      </w:r>
      <w:proofErr w:type="spellStart"/>
      <w:r>
        <w:t>dataplane</w:t>
      </w:r>
      <w:proofErr w:type="spellEnd"/>
      <w:r>
        <w:t xml:space="preserve"> activation) is to indicate that the "In service" is a primer for the </w:t>
      </w:r>
      <w:proofErr w:type="spellStart"/>
      <w:r>
        <w:t>dataplane</w:t>
      </w:r>
      <w:proofErr w:type="spellEnd"/>
      <w:r>
        <w:t xml:space="preserve"> to be activated (if it wasn't already so).  </w:t>
      </w:r>
    </w:p>
    <w:p w14:paraId="0E55FEAA" w14:textId="77777777" w:rsidR="0029041D" w:rsidRDefault="0029041D" w:rsidP="0029041D"/>
    <w:p w14:paraId="141789B7" w14:textId="77777777" w:rsidR="0029041D" w:rsidRPr="00F03002" w:rsidRDefault="0029041D" w:rsidP="0029041D">
      <w:pPr>
        <w:pStyle w:val="Heading2"/>
      </w:pPr>
      <w:r>
        <w:t>Section 5.3.2</w:t>
      </w:r>
      <w:r w:rsidRPr="000E7A85">
        <w:t xml:space="preserve"> </w:t>
      </w:r>
      <w:r>
        <w:t>Message checks.</w:t>
      </w:r>
    </w:p>
    <w:p w14:paraId="660AEFAB" w14:textId="77777777" w:rsidR="0029041D" w:rsidRDefault="0029041D" w:rsidP="0029041D"/>
    <w:p w14:paraId="4C996A2F" w14:textId="77777777" w:rsidR="0029041D" w:rsidRDefault="0029041D" w:rsidP="0029041D">
      <w:r>
        <w:t>A diagram has been added to section 5.3.2 to show an Example of SOAP fault translation to NSI failed message.</w:t>
      </w:r>
    </w:p>
    <w:p w14:paraId="348B589A" w14:textId="77777777" w:rsidR="0029041D" w:rsidRDefault="0029041D" w:rsidP="0029041D"/>
    <w:p w14:paraId="60D2E961" w14:textId="77777777" w:rsidR="0029041D" w:rsidRDefault="0029041D" w:rsidP="0029041D"/>
    <w:p w14:paraId="16501B7D" w14:textId="77777777" w:rsidR="0029041D" w:rsidRPr="006C7966" w:rsidRDefault="0029041D" w:rsidP="0029041D">
      <w:pPr>
        <w:pStyle w:val="Heading2"/>
      </w:pPr>
      <w:bookmarkStart w:id="7" w:name="_Toc299721094"/>
      <w:r>
        <w:t xml:space="preserve">Section 6.1.3: Correlation Ids and </w:t>
      </w:r>
      <w:r w:rsidRPr="006C7966">
        <w:t>Failure Recovery</w:t>
      </w:r>
      <w:bookmarkEnd w:id="7"/>
    </w:p>
    <w:p w14:paraId="1A3B3772" w14:textId="77777777" w:rsidR="0029041D" w:rsidRDefault="0029041D" w:rsidP="0029041D">
      <w:pPr>
        <w:rPr>
          <w:rFonts w:cs="Arial"/>
          <w:color w:val="000000"/>
          <w:lang w:val="en-GB"/>
        </w:rPr>
      </w:pPr>
    </w:p>
    <w:p w14:paraId="6CCACA42" w14:textId="77777777" w:rsidR="0029041D" w:rsidRDefault="0029041D" w:rsidP="0029041D">
      <w:pPr>
        <w:rPr>
          <w:rFonts w:cs="Arial"/>
          <w:color w:val="000000"/>
          <w:lang w:val="en-GB"/>
        </w:rPr>
      </w:pPr>
      <w:r>
        <w:t xml:space="preserve">The aggregator has been amended to include an additional explanation of </w:t>
      </w:r>
      <w:proofErr w:type="spellStart"/>
      <w:r>
        <w:t>how</w:t>
      </w:r>
      <w:r w:rsidRPr="00703E82">
        <w:t>The</w:t>
      </w:r>
      <w:proofErr w:type="spellEnd"/>
      <w:r>
        <w:rPr>
          <w:i/>
        </w:rPr>
        <w:t xml:space="preserve"> </w:t>
      </w:r>
      <w:proofErr w:type="spellStart"/>
      <w:r w:rsidRPr="00703E82">
        <w:rPr>
          <w:i/>
        </w:rPr>
        <w:t>reserveFailed</w:t>
      </w:r>
      <w:proofErr w:type="spellEnd"/>
      <w:r>
        <w:t xml:space="preserve"> message from child NSAs are to be aggregated before passing up the tree.  Change the coordinator functionality to get all </w:t>
      </w:r>
      <w:r w:rsidRPr="00751088">
        <w:rPr>
          <w:i/>
        </w:rPr>
        <w:t>failed</w:t>
      </w:r>
      <w:r>
        <w:t xml:space="preserve"> messages back to the requester instead of just the first one as defined in the pseudo code </w:t>
      </w:r>
      <w:commentRangeStart w:id="8"/>
      <w:r>
        <w:t>now</w:t>
      </w:r>
      <w:commentRangeEnd w:id="8"/>
      <w:r>
        <w:rPr>
          <w:rStyle w:val="CommentReference"/>
        </w:rPr>
        <w:commentReference w:id="8"/>
      </w:r>
      <w:r>
        <w:t>.</w:t>
      </w:r>
    </w:p>
    <w:p w14:paraId="3ABE2882" w14:textId="77777777" w:rsidR="0029041D" w:rsidRDefault="0029041D" w:rsidP="0029041D">
      <w:pPr>
        <w:rPr>
          <w:rFonts w:cs="Arial"/>
          <w:color w:val="000000"/>
          <w:lang w:val="en-GB"/>
        </w:rPr>
      </w:pPr>
    </w:p>
    <w:p w14:paraId="2C24D7AC" w14:textId="77777777" w:rsidR="0029041D" w:rsidRPr="00F03002" w:rsidRDefault="0029041D" w:rsidP="0029041D">
      <w:pPr>
        <w:pStyle w:val="Heading2"/>
      </w:pPr>
      <w:r>
        <w:t xml:space="preserve">Section 6.1.5 </w:t>
      </w:r>
      <w:proofErr w:type="gramStart"/>
      <w:r>
        <w:t>Per</w:t>
      </w:r>
      <w:proofErr w:type="gramEnd"/>
      <w:r>
        <w:t xml:space="preserve"> reservation information elements.</w:t>
      </w:r>
    </w:p>
    <w:p w14:paraId="1C72B029" w14:textId="77777777" w:rsidR="0029041D" w:rsidRDefault="0029041D" w:rsidP="0029041D"/>
    <w:p w14:paraId="76DCE417" w14:textId="77777777" w:rsidR="0029041D" w:rsidRDefault="0029041D" w:rsidP="0029041D">
      <w:r>
        <w:t xml:space="preserve">The following bullet has been added to this section: If an RA receives a Connection request with a </w:t>
      </w:r>
      <w:proofErr w:type="spellStart"/>
      <w:r w:rsidRPr="00CE7230">
        <w:rPr>
          <w:i/>
        </w:rPr>
        <w:t>startTime</w:t>
      </w:r>
      <w:proofErr w:type="spellEnd"/>
      <w:r>
        <w:t xml:space="preserve"> in the past, this should be treated as ‘now’.  The RA should not change the </w:t>
      </w:r>
      <w:proofErr w:type="spellStart"/>
      <w:r w:rsidRPr="00CE7230">
        <w:rPr>
          <w:i/>
        </w:rPr>
        <w:t>startTime</w:t>
      </w:r>
      <w:proofErr w:type="spellEnd"/>
      <w:r>
        <w:t xml:space="preserve"> and keep it as part of the record of the reservation</w:t>
      </w:r>
    </w:p>
    <w:p w14:paraId="13274656" w14:textId="77777777" w:rsidR="0029041D" w:rsidRDefault="0029041D" w:rsidP="0029041D">
      <w:pPr>
        <w:rPr>
          <w:rFonts w:ascii="Tahoma" w:hAnsi="Tahoma" w:cs="Tahoma"/>
          <w:color w:val="000000"/>
          <w:lang w:val="en-GB"/>
        </w:rPr>
      </w:pPr>
    </w:p>
    <w:p w14:paraId="64C20E02" w14:textId="77777777" w:rsidR="0029041D" w:rsidRDefault="0029041D" w:rsidP="0029041D"/>
    <w:p w14:paraId="03A0487C" w14:textId="77777777" w:rsidR="0029041D" w:rsidRPr="00F03002" w:rsidRDefault="0029041D" w:rsidP="0029041D">
      <w:pPr>
        <w:pStyle w:val="Heading2"/>
      </w:pPr>
      <w:r>
        <w:t>Section 8.4.9 text removed</w:t>
      </w:r>
    </w:p>
    <w:p w14:paraId="370963C9" w14:textId="77777777" w:rsidR="0029041D" w:rsidRDefault="0029041D" w:rsidP="0029041D"/>
    <w:p w14:paraId="7E45EC55" w14:textId="77777777" w:rsidR="0029041D" w:rsidRDefault="0029041D" w:rsidP="0029041D">
      <w:pPr>
        <w:rPr>
          <w:bCs/>
          <w:iCs/>
        </w:rPr>
      </w:pPr>
      <w:r>
        <w:t xml:space="preserve">The following text has been removed from </w:t>
      </w:r>
      <w:r w:rsidRPr="009D6BA9">
        <w:rPr>
          <w:bCs/>
          <w:iCs/>
        </w:rPr>
        <w:t>Section 8.4.10 </w:t>
      </w:r>
      <w:proofErr w:type="spellStart"/>
      <w:r w:rsidRPr="009D6BA9">
        <w:rPr>
          <w:bCs/>
          <w:iCs/>
        </w:rPr>
        <w:t>dataPlaneStateChange</w:t>
      </w:r>
      <w:proofErr w:type="spellEnd"/>
      <w:r w:rsidRPr="009D6BA9">
        <w:rPr>
          <w:bCs/>
          <w:iCs/>
        </w:rPr>
        <w:t> message elements</w:t>
      </w:r>
      <w:r>
        <w:rPr>
          <w:bCs/>
          <w:iCs/>
        </w:rPr>
        <w:t>:</w:t>
      </w:r>
    </w:p>
    <w:p w14:paraId="5B8882AC" w14:textId="77777777" w:rsidR="0029041D" w:rsidRDefault="0029041D" w:rsidP="0029041D">
      <w:r>
        <w:lastRenderedPageBreak/>
        <w:t>"The originating </w:t>
      </w:r>
      <w:proofErr w:type="spellStart"/>
      <w:r>
        <w:t>connectionId</w:t>
      </w:r>
      <w:proofErr w:type="spellEnd"/>
      <w:r>
        <w:t xml:space="preserve"> and </w:t>
      </w:r>
      <w:proofErr w:type="spellStart"/>
      <w:r>
        <w:t>uPA</w:t>
      </w:r>
      <w:proofErr w:type="spellEnd"/>
      <w:r>
        <w:t xml:space="preserve"> are provided in separate elements to maintain the original context generating the data plane state change. The </w:t>
      </w:r>
      <w:proofErr w:type="spellStart"/>
      <w:r>
        <w:t>timeStamp</w:t>
      </w:r>
      <w:proofErr w:type="spellEnd"/>
      <w:r>
        <w:t> is populated by the originating PA and propagated up the tree untouched by intermediate NSA."</w:t>
      </w:r>
    </w:p>
    <w:p w14:paraId="1F09DBD3" w14:textId="77777777" w:rsidR="0029041D" w:rsidRDefault="0029041D" w:rsidP="0029041D"/>
    <w:p w14:paraId="5842F13D" w14:textId="77777777" w:rsidR="0029041D" w:rsidRDefault="0029041D" w:rsidP="0029041D">
      <w:pPr>
        <w:rPr>
          <w:rFonts w:ascii="Times New Roman" w:hAnsi="Times New Roman"/>
        </w:rPr>
      </w:pPr>
      <w:r>
        <w:t>Explanation:  This text problem was caused by the author copying the text from section 8.4.9 (</w:t>
      </w:r>
      <w:proofErr w:type="spellStart"/>
      <w:r>
        <w:t>errorEvent</w:t>
      </w:r>
      <w:proofErr w:type="spellEnd"/>
      <w:r>
        <w:t xml:space="preserve">) into section 8.4.10 then modifying.  The quoted text has been removed as it is not applicable to the </w:t>
      </w:r>
      <w:proofErr w:type="spellStart"/>
      <w:r>
        <w:t>dataPlaneStateChange</w:t>
      </w:r>
      <w:proofErr w:type="spellEnd"/>
      <w:r>
        <w:t>.</w:t>
      </w:r>
    </w:p>
    <w:p w14:paraId="1B2D84DC" w14:textId="77777777" w:rsidR="0029041D" w:rsidRDefault="0029041D" w:rsidP="0029041D"/>
    <w:p w14:paraId="3C4E9B47" w14:textId="77777777" w:rsidR="0029041D" w:rsidRDefault="0029041D" w:rsidP="0029041D"/>
    <w:p w14:paraId="2EA7C4D7" w14:textId="77777777" w:rsidR="0029041D" w:rsidRDefault="0029041D" w:rsidP="0029041D">
      <w:pPr>
        <w:pStyle w:val="Heading2"/>
      </w:pPr>
      <w:r>
        <w:t xml:space="preserve">Section </w:t>
      </w:r>
      <w:r w:rsidRPr="000A0BEE">
        <w:t>8.4.12.1</w:t>
      </w:r>
      <w:r>
        <w:t>: Query* operations.</w:t>
      </w:r>
    </w:p>
    <w:p w14:paraId="753741F8" w14:textId="77777777" w:rsidR="0029041D" w:rsidRDefault="0029041D" w:rsidP="0029041D"/>
    <w:p w14:paraId="63EACD70" w14:textId="77777777" w:rsidR="0029041D" w:rsidRDefault="0029041D" w:rsidP="0029041D"/>
    <w:p w14:paraId="41D835C0" w14:textId="77777777" w:rsidR="0029041D" w:rsidRDefault="0029041D" w:rsidP="0029041D">
      <w:r>
        <w:t>There is a</w:t>
      </w:r>
      <w:r w:rsidRPr="000A0BEE">
        <w:t xml:space="preserve"> limitation</w:t>
      </w:r>
      <w:r>
        <w:t xml:space="preserve"> in CS v2.0</w:t>
      </w:r>
      <w:r w:rsidRPr="000A0BEE">
        <w:t xml:space="preserve"> </w:t>
      </w:r>
      <w:r>
        <w:t>in</w:t>
      </w:r>
      <w:r w:rsidRPr="000A0BEE">
        <w:t xml:space="preserve"> the definition of </w:t>
      </w:r>
      <w:r>
        <w:t>all of the</w:t>
      </w:r>
      <w:r w:rsidRPr="000A0BEE">
        <w:t xml:space="preserve"> </w:t>
      </w:r>
      <w:r>
        <w:rPr>
          <w:i/>
        </w:rPr>
        <w:t>query</w:t>
      </w:r>
      <w:r>
        <w:t xml:space="preserve"> operations</w:t>
      </w:r>
      <w:r w:rsidRPr="000A0BEE">
        <w:t xml:space="preserve">.  There is an explicit access control policy in the </w:t>
      </w:r>
      <w:r w:rsidRPr="000362B8">
        <w:rPr>
          <w:i/>
        </w:rPr>
        <w:t>query*</w:t>
      </w:r>
      <w:r w:rsidRPr="000A0BEE">
        <w:t xml:space="preserve"> operation definition </w:t>
      </w:r>
      <w:r>
        <w:t>has been removed in CS v2.1</w:t>
      </w:r>
      <w:r w:rsidRPr="000A0BEE">
        <w:t>.  The text reads:</w:t>
      </w:r>
    </w:p>
    <w:p w14:paraId="1E92EE74" w14:textId="77777777" w:rsidR="0029041D" w:rsidRPr="000A0BEE" w:rsidRDefault="0029041D" w:rsidP="0029041D"/>
    <w:p w14:paraId="05D29A9B" w14:textId="77777777" w:rsidR="0029041D" w:rsidRPr="000A0BEE" w:rsidRDefault="0029041D" w:rsidP="0029041D">
      <w:pPr>
        <w:ind w:left="720"/>
      </w:pPr>
      <w:r w:rsidRPr="000A0BEE">
        <w:t xml:space="preserve">8.4.12.1 Request: </w:t>
      </w:r>
      <w:proofErr w:type="spellStart"/>
      <w:r w:rsidRPr="00311A33">
        <w:rPr>
          <w:i/>
        </w:rPr>
        <w:t>querySummary</w:t>
      </w:r>
      <w:proofErr w:type="spellEnd"/>
    </w:p>
    <w:p w14:paraId="7B81E434" w14:textId="77777777" w:rsidR="0029041D" w:rsidRDefault="0029041D" w:rsidP="0029041D">
      <w:pPr>
        <w:ind w:left="720"/>
      </w:pPr>
      <w:r w:rsidRPr="000A0BEE">
        <w:t xml:space="preserve">The </w:t>
      </w:r>
      <w:proofErr w:type="spellStart"/>
      <w:r w:rsidRPr="000A0BEE">
        <w:t>querySummary</w:t>
      </w:r>
      <w:proofErr w:type="spellEnd"/>
      <w:r w:rsidRPr="000A0BEE">
        <w:t xml:space="preserve"> message provides a mechanism for an RA to query the PA for a set of connection service reservation instances between the RA-PA pair. This message can be used to monitor the progress of a reservation.</w:t>
      </w:r>
    </w:p>
    <w:p w14:paraId="411C8C10" w14:textId="77777777" w:rsidR="0029041D" w:rsidRPr="000A0BEE" w:rsidRDefault="0029041D" w:rsidP="0029041D"/>
    <w:p w14:paraId="7F360E50" w14:textId="77777777" w:rsidR="0029041D" w:rsidRDefault="0029041D" w:rsidP="0029041D">
      <w:r w:rsidRPr="000A0BEE">
        <w:t xml:space="preserve">The explicit access control rule is "reservation instances between the RA-PA pair" and appears in all query* operation definitions.  </w:t>
      </w:r>
      <w:r>
        <w:t xml:space="preserve">This </w:t>
      </w:r>
      <w:r w:rsidRPr="000A0BEE">
        <w:t xml:space="preserve">errata </w:t>
      </w:r>
      <w:r>
        <w:t>removes</w:t>
      </w:r>
      <w:r w:rsidRPr="000A0BEE">
        <w:t xml:space="preserve"> this restriction, allowing an RA to access all reservations within a PA given local policy definitions.  Each PA is then free to enforce access control policies on this operation similar to other operations.  It is important that we do not hinder the ability for a PA to support administration level users whom have access to all reservations.</w:t>
      </w:r>
    </w:p>
    <w:p w14:paraId="57CFFE5C" w14:textId="77777777" w:rsidR="0029041D" w:rsidRDefault="0029041D" w:rsidP="0029041D">
      <w:pPr>
        <w:rPr>
          <w:rFonts w:ascii="Tahoma" w:hAnsi="Tahoma" w:cs="Tahoma"/>
          <w:color w:val="000000"/>
          <w:lang w:val="en-GB"/>
        </w:rPr>
      </w:pPr>
    </w:p>
    <w:p w14:paraId="615DED75" w14:textId="77777777" w:rsidR="0029041D" w:rsidRDefault="0029041D" w:rsidP="0029041D">
      <w:r>
        <w:rPr>
          <w:rFonts w:ascii="Tahoma" w:hAnsi="Tahoma" w:cs="Tahoma"/>
          <w:color w:val="000000"/>
          <w:lang w:val="en-GB"/>
        </w:rPr>
        <w:t>The text has been updated in these sections:</w:t>
      </w:r>
    </w:p>
    <w:p w14:paraId="6B6B79C4" w14:textId="77777777" w:rsidR="0029041D" w:rsidRDefault="0029041D" w:rsidP="0029041D">
      <w:r w:rsidRPr="000A0BEE">
        <w:t>8.4.12.1</w:t>
      </w:r>
    </w:p>
    <w:p w14:paraId="152B535C" w14:textId="77777777" w:rsidR="0029041D" w:rsidRDefault="0029041D" w:rsidP="0029041D">
      <w:r>
        <w:t>8.4.13</w:t>
      </w:r>
      <w:r w:rsidRPr="000A0BEE">
        <w:t>.1</w:t>
      </w:r>
    </w:p>
    <w:p w14:paraId="3A29AD57" w14:textId="77777777" w:rsidR="0029041D" w:rsidRDefault="0029041D" w:rsidP="0029041D">
      <w:r>
        <w:t>8.4.14</w:t>
      </w:r>
      <w:r w:rsidRPr="000A0BEE">
        <w:t>.1</w:t>
      </w:r>
    </w:p>
    <w:p w14:paraId="6BEBAFEE" w14:textId="77777777" w:rsidR="0029041D" w:rsidRDefault="0029041D" w:rsidP="0029041D">
      <w:r>
        <w:t>8.5.1.27</w:t>
      </w:r>
    </w:p>
    <w:p w14:paraId="4BC928AF" w14:textId="77777777" w:rsidR="0029041D" w:rsidRDefault="0029041D" w:rsidP="0029041D">
      <w:pPr>
        <w:rPr>
          <w:rFonts w:ascii="Tahoma" w:hAnsi="Tahoma" w:cs="Tahoma"/>
          <w:color w:val="000000"/>
          <w:lang w:val="en-GB"/>
        </w:rPr>
      </w:pPr>
    </w:p>
    <w:p w14:paraId="7F2A98B6" w14:textId="77777777" w:rsidR="0029041D" w:rsidRDefault="0029041D" w:rsidP="0029041D"/>
    <w:p w14:paraId="203187D6" w14:textId="77777777" w:rsidR="0029041D" w:rsidRDefault="0029041D" w:rsidP="0029041D"/>
    <w:p w14:paraId="2734F130" w14:textId="77777777" w:rsidR="0029041D" w:rsidRPr="00F03002" w:rsidRDefault="0029041D" w:rsidP="0029041D">
      <w:pPr>
        <w:pStyle w:val="Heading2"/>
      </w:pPr>
      <w:r>
        <w:t xml:space="preserve">Section </w:t>
      </w:r>
      <w:r w:rsidRPr="008544EB">
        <w:t xml:space="preserve">8.5.1.16 </w:t>
      </w:r>
      <w:proofErr w:type="spellStart"/>
      <w:r w:rsidRPr="000E7A85">
        <w:t>QueryFailedType</w:t>
      </w:r>
      <w:proofErr w:type="spellEnd"/>
      <w:r>
        <w:rPr>
          <w:i/>
        </w:rPr>
        <w:t xml:space="preserve"> </w:t>
      </w:r>
      <w:r w:rsidRPr="000E7A85">
        <w:t>removed</w:t>
      </w:r>
    </w:p>
    <w:p w14:paraId="35158D1D" w14:textId="77777777" w:rsidR="0029041D" w:rsidRDefault="0029041D" w:rsidP="0029041D"/>
    <w:p w14:paraId="16D360BD" w14:textId="77777777" w:rsidR="0029041D" w:rsidRDefault="0029041D" w:rsidP="0029041D">
      <w:r>
        <w:t xml:space="preserve">The </w:t>
      </w:r>
      <w:proofErr w:type="spellStart"/>
      <w:r w:rsidRPr="008544EB">
        <w:rPr>
          <w:i/>
        </w:rPr>
        <w:t>QueryFailedT</w:t>
      </w:r>
      <w:r>
        <w:rPr>
          <w:i/>
        </w:rPr>
        <w:t>y</w:t>
      </w:r>
      <w:r w:rsidRPr="008544EB">
        <w:rPr>
          <w:i/>
        </w:rPr>
        <w:t>pe</w:t>
      </w:r>
      <w:proofErr w:type="spellEnd"/>
      <w:r>
        <w:t xml:space="preserve"> type is not relevant, this was left in by mistake.  The following section has been removed: </w:t>
      </w:r>
      <w:r w:rsidRPr="008544EB">
        <w:t xml:space="preserve">8.5.1.16 </w:t>
      </w:r>
      <w:proofErr w:type="spellStart"/>
      <w:r w:rsidRPr="008544EB">
        <w:t>QueryFailedType</w:t>
      </w:r>
      <w:proofErr w:type="spellEnd"/>
    </w:p>
    <w:p w14:paraId="4632E5E9" w14:textId="77777777" w:rsidR="0029041D" w:rsidRDefault="0029041D" w:rsidP="0029041D"/>
    <w:p w14:paraId="29AAFEC7" w14:textId="77777777" w:rsidR="0029041D" w:rsidRDefault="0029041D" w:rsidP="0029041D">
      <w:pPr>
        <w:pStyle w:val="Heading2"/>
      </w:pPr>
      <w:r>
        <w:t>Section 8.5.1.30: updated versioning number to start with 1</w:t>
      </w:r>
    </w:p>
    <w:p w14:paraId="1FFCD7AF" w14:textId="77777777" w:rsidR="0029041D" w:rsidRDefault="0029041D" w:rsidP="0029041D"/>
    <w:p w14:paraId="41EB21AD" w14:textId="77777777" w:rsidR="0029041D" w:rsidRDefault="0029041D" w:rsidP="0029041D">
      <w:pPr>
        <w:rPr>
          <w:rFonts w:ascii="Times New Roman" w:hAnsi="Times New Roman"/>
        </w:rPr>
      </w:pPr>
      <w:r>
        <w:t>Sections 6.1.6 and 8.5.1.30 are currently in conflict.  I believe I wrote 8.5.1.30 when we were using "0" as a special version number to show the currently uncommitted first reservation criteria.  This decision was later changed to what is described in 6.1.6.  We need to update the text in 8.5.1.30 to better reflect reality.</w:t>
      </w:r>
    </w:p>
    <w:p w14:paraId="7477C02A" w14:textId="77777777" w:rsidR="0029041D" w:rsidRDefault="0029041D" w:rsidP="0029041D"/>
    <w:p w14:paraId="3113EEB0" w14:textId="77777777" w:rsidR="0029041D" w:rsidRDefault="0029041D" w:rsidP="0029041D">
      <w:r>
        <w:t>6.1.6 Reservation Versioning Information (page 26)</w:t>
      </w:r>
    </w:p>
    <w:p w14:paraId="64B8B146" w14:textId="77777777" w:rsidR="0029041D" w:rsidRDefault="0029041D" w:rsidP="0029041D"/>
    <w:p w14:paraId="1C75B461" w14:textId="77777777" w:rsidR="0029041D" w:rsidRDefault="0029041D" w:rsidP="0029041D">
      <w:r>
        <w:t>To support the modification of reservations, the notion of versioning has been introduced to identify the instance of a reservation over its lifetime.</w:t>
      </w:r>
    </w:p>
    <w:p w14:paraId="6A95C0EE" w14:textId="77777777" w:rsidR="0029041D" w:rsidRDefault="0029041D" w:rsidP="0029041D">
      <w:pPr>
        <w:numPr>
          <w:ilvl w:val="1"/>
          <w:numId w:val="43"/>
        </w:numPr>
        <w:spacing w:before="100" w:beforeAutospacing="1" w:after="100" w:afterAutospacing="1"/>
      </w:pPr>
      <w:r>
        <w:t>Versioning MUST be used as follows:</w:t>
      </w:r>
    </w:p>
    <w:p w14:paraId="0E17668C" w14:textId="77777777" w:rsidR="0029041D" w:rsidRDefault="0029041D" w:rsidP="0029041D">
      <w:pPr>
        <w:numPr>
          <w:ilvl w:val="1"/>
          <w:numId w:val="43"/>
        </w:numPr>
        <w:spacing w:before="100" w:beforeAutospacing="1" w:after="100" w:afterAutospacing="1"/>
      </w:pPr>
      <w:r>
        <w:t>Version numbers are integer values ≥ 0 (zero)</w:t>
      </w:r>
    </w:p>
    <w:p w14:paraId="32C5B48B" w14:textId="77777777" w:rsidR="0029041D" w:rsidRDefault="0029041D" w:rsidP="0029041D">
      <w:pPr>
        <w:numPr>
          <w:ilvl w:val="1"/>
          <w:numId w:val="43"/>
        </w:numPr>
        <w:spacing w:before="100" w:beforeAutospacing="1" w:after="100" w:afterAutospacing="1"/>
      </w:pPr>
      <w:r>
        <w:lastRenderedPageBreak/>
        <w:t xml:space="preserve">Version numbers are assigned by the RA when a reservation request (i.e. </w:t>
      </w:r>
      <w:proofErr w:type="spellStart"/>
      <w:r>
        <w:t>NSI_rsv.rq</w:t>
      </w:r>
      <w:proofErr w:type="spellEnd"/>
      <w:r>
        <w:t>) is made to a PA</w:t>
      </w:r>
    </w:p>
    <w:p w14:paraId="65AC0E5D" w14:textId="77777777" w:rsidR="0029041D" w:rsidRDefault="0029041D" w:rsidP="0029041D">
      <w:pPr>
        <w:numPr>
          <w:ilvl w:val="1"/>
          <w:numId w:val="43"/>
        </w:numPr>
        <w:spacing w:before="100" w:beforeAutospacing="1" w:after="100" w:afterAutospacing="1"/>
      </w:pPr>
      <w:r>
        <w:t xml:space="preserve">If a version number is not specified in an </w:t>
      </w:r>
      <w:proofErr w:type="spellStart"/>
      <w:r>
        <w:t>NSI_rsv.rq</w:t>
      </w:r>
      <w:proofErr w:type="spellEnd"/>
      <w:r>
        <w:t xml:space="preserve">, it is assumed to be 0 (zero) regardless of whether the request is </w:t>
      </w:r>
      <w:proofErr w:type="spellStart"/>
      <w:r>
        <w:t>theinitial</w:t>
      </w:r>
      <w:proofErr w:type="spellEnd"/>
      <w:r>
        <w:t xml:space="preserve"> or a </w:t>
      </w:r>
      <w:proofErr w:type="spellStart"/>
      <w:r>
        <w:t>subsequentrequest</w:t>
      </w:r>
      <w:proofErr w:type="spellEnd"/>
      <w:r>
        <w:t>.</w:t>
      </w:r>
    </w:p>
    <w:p w14:paraId="14AFE5C5" w14:textId="77777777" w:rsidR="0029041D" w:rsidRDefault="0029041D" w:rsidP="0029041D">
      <w:pPr>
        <w:numPr>
          <w:ilvl w:val="1"/>
          <w:numId w:val="43"/>
        </w:numPr>
        <w:spacing w:before="100" w:beforeAutospacing="1" w:after="100" w:afterAutospacing="1"/>
      </w:pPr>
      <w:r>
        <w:t xml:space="preserve">An </w:t>
      </w:r>
      <w:proofErr w:type="spellStart"/>
      <w:r>
        <w:t>NSI_rsv.rq</w:t>
      </w:r>
      <w:proofErr w:type="spellEnd"/>
      <w:r>
        <w:t xml:space="preserve"> with a version number ≤ the (highest) current committed reservation version number will result in a failed request and an appropriate error</w:t>
      </w:r>
    </w:p>
    <w:p w14:paraId="3B0E8431" w14:textId="77777777" w:rsidR="0029041D" w:rsidRDefault="0029041D" w:rsidP="0029041D"/>
    <w:p w14:paraId="36F22C89" w14:textId="77777777" w:rsidR="0029041D" w:rsidRDefault="0029041D" w:rsidP="0029041D">
      <w:r>
        <w:t>8.5.1.30 </w:t>
      </w:r>
      <w:proofErr w:type="spellStart"/>
      <w:r>
        <w:t>ReservationRequestCriteriaType</w:t>
      </w:r>
      <w:proofErr w:type="spellEnd"/>
      <w:r>
        <w:t xml:space="preserve"> (page 89)</w:t>
      </w:r>
    </w:p>
    <w:p w14:paraId="03A34A5B" w14:textId="77777777" w:rsidR="0029041D" w:rsidRDefault="0029041D" w:rsidP="0029041D"/>
    <w:p w14:paraId="2A683C95" w14:textId="77777777" w:rsidR="0029041D" w:rsidRDefault="0029041D" w:rsidP="0029041D"/>
    <w:p w14:paraId="7BE8EA74" w14:textId="77777777" w:rsidR="0029041D" w:rsidRDefault="0029041D" w:rsidP="0029041D">
      <w:r w:rsidRPr="00C62EF8">
        <w:t xml:space="preserve">Type definition for a reservation and modification request criteria. Only those values requiring change are specified in the modify request. The version value specified in a reservation or modify request MUST follow versioning rules as defined in </w:t>
      </w:r>
      <w:r>
        <w:t xml:space="preserve">section </w:t>
      </w:r>
      <w:r w:rsidRPr="00C62EF8">
        <w:t>6.1.</w:t>
      </w:r>
      <w:commentRangeStart w:id="9"/>
      <w:r w:rsidRPr="00C62EF8">
        <w:t>6</w:t>
      </w:r>
      <w:commentRangeEnd w:id="9"/>
      <w:r>
        <w:rPr>
          <w:rStyle w:val="CommentReference"/>
        </w:rPr>
        <w:commentReference w:id="9"/>
      </w:r>
      <w:r w:rsidRPr="00C62EF8">
        <w:t>.</w:t>
      </w:r>
    </w:p>
    <w:p w14:paraId="31776B8A" w14:textId="77777777" w:rsidR="0029041D" w:rsidRDefault="0029041D" w:rsidP="0029041D"/>
    <w:p w14:paraId="4D65494D" w14:textId="77777777" w:rsidR="0029041D" w:rsidRDefault="0029041D" w:rsidP="0029041D">
      <w:pPr>
        <w:pStyle w:val="Heading2"/>
      </w:pPr>
      <w:r>
        <w:t>Appendix B: Error Messages and Best Practices</w:t>
      </w:r>
    </w:p>
    <w:p w14:paraId="41B9E358" w14:textId="77777777" w:rsidR="0029041D" w:rsidRPr="00B46BF5" w:rsidRDefault="0029041D" w:rsidP="0029041D">
      <w:pPr>
        <w:pStyle w:val="nobreak"/>
      </w:pPr>
      <w:r>
        <w:t>The error message details have been moved and now belong in a separate error codes document.  The reasoning behind this is that we expect the error codes to change based on implementation experience.  Error codes can be updated easily without needing to re-issue the CS document</w:t>
      </w:r>
    </w:p>
    <w:p w14:paraId="13536EAE" w14:textId="77777777" w:rsidR="0029041D" w:rsidRDefault="0029041D" w:rsidP="0029041D"/>
    <w:p w14:paraId="02C9B62C" w14:textId="77777777" w:rsidR="0029041D" w:rsidRDefault="0029041D" w:rsidP="0029041D">
      <w:pPr>
        <w:pStyle w:val="Heading2"/>
      </w:pPr>
      <w:r>
        <w:t>Appendix D: Formal Statement of Coordinator</w:t>
      </w:r>
    </w:p>
    <w:p w14:paraId="0F5E68DD" w14:textId="77777777" w:rsidR="0029041D" w:rsidRDefault="0029041D" w:rsidP="0029041D"/>
    <w:p w14:paraId="33E9A694" w14:textId="77777777" w:rsidR="0029041D" w:rsidRPr="006C7966" w:rsidRDefault="0029041D" w:rsidP="0029041D">
      <w:pPr>
        <w:rPr>
          <w:rFonts w:ascii="Courier New" w:hAnsi="Courier New"/>
          <w:sz w:val="16"/>
          <w:szCs w:val="16"/>
        </w:rPr>
      </w:pPr>
      <w:commentRangeStart w:id="10"/>
      <w:proofErr w:type="spellStart"/>
      <w:r w:rsidRPr="006C7966">
        <w:rPr>
          <w:rFonts w:ascii="Courier New" w:hAnsi="Courier New"/>
          <w:b/>
          <w:sz w:val="16"/>
          <w:szCs w:val="16"/>
        </w:rPr>
        <w:t>NSI_</w:t>
      </w:r>
      <w:proofErr w:type="gramStart"/>
      <w:r w:rsidRPr="006C7966">
        <w:rPr>
          <w:rFonts w:ascii="Courier New" w:hAnsi="Courier New"/>
          <w:b/>
          <w:sz w:val="16"/>
          <w:szCs w:val="16"/>
        </w:rPr>
        <w:t>rsv.fl</w:t>
      </w:r>
      <w:proofErr w:type="spellEnd"/>
      <w:r w:rsidRPr="006C7966">
        <w:rPr>
          <w:rFonts w:ascii="Courier New" w:hAnsi="Courier New"/>
          <w:b/>
          <w:sz w:val="16"/>
          <w:szCs w:val="16"/>
        </w:rPr>
        <w:t>(</w:t>
      </w:r>
      <w:proofErr w:type="spellStart"/>
      <w:proofErr w:type="gramEnd"/>
      <w:r w:rsidRPr="006C7966">
        <w:rPr>
          <w:rFonts w:ascii="Courier New" w:hAnsi="Courier New"/>
          <w:b/>
          <w:sz w:val="16"/>
          <w:szCs w:val="16"/>
        </w:rPr>
        <w:t>Conn_ID</w:t>
      </w:r>
      <w:proofErr w:type="spellEnd"/>
      <w:r w:rsidRPr="006C7966">
        <w:rPr>
          <w:rFonts w:ascii="Courier New" w:hAnsi="Courier New"/>
          <w:b/>
          <w:sz w:val="16"/>
          <w:szCs w:val="16"/>
        </w:rPr>
        <w:t xml:space="preserve">, </w:t>
      </w:r>
      <w:proofErr w:type="spellStart"/>
      <w:r w:rsidRPr="006C7966">
        <w:rPr>
          <w:rFonts w:ascii="Courier New" w:hAnsi="Courier New"/>
          <w:b/>
          <w:sz w:val="16"/>
          <w:szCs w:val="16"/>
        </w:rPr>
        <w:t>Corr_ID</w:t>
      </w:r>
      <w:proofErr w:type="spellEnd"/>
      <w:r w:rsidRPr="006C7966">
        <w:rPr>
          <w:rFonts w:ascii="Courier New" w:hAnsi="Courier New"/>
          <w:b/>
          <w:sz w:val="16"/>
          <w:szCs w:val="16"/>
        </w:rPr>
        <w:t>)</w:t>
      </w:r>
      <w:r w:rsidRPr="006C7966">
        <w:rPr>
          <w:rFonts w:ascii="Courier New" w:hAnsi="Courier New"/>
          <w:sz w:val="16"/>
          <w:szCs w:val="16"/>
        </w:rPr>
        <w:t xml:space="preserve">  /* </w:t>
      </w:r>
      <w:r w:rsidRPr="006C7966">
        <w:rPr>
          <w:rFonts w:ascii="Courier New" w:hAnsi="Courier New"/>
          <w:b/>
          <w:i/>
          <w:sz w:val="16"/>
          <w:szCs w:val="16"/>
        </w:rPr>
        <w:t>from child NSA</w:t>
      </w:r>
      <w:r w:rsidRPr="006C7966">
        <w:rPr>
          <w:rFonts w:ascii="Courier New" w:hAnsi="Courier New"/>
          <w:sz w:val="16"/>
          <w:szCs w:val="16"/>
        </w:rPr>
        <w:t xml:space="preserve"> */</w:t>
      </w:r>
    </w:p>
    <w:p w14:paraId="25A84067" w14:textId="77777777" w:rsidR="0029041D" w:rsidRPr="006C7966" w:rsidRDefault="0029041D" w:rsidP="0029041D">
      <w:pPr>
        <w:rPr>
          <w:rFonts w:ascii="Courier New" w:hAnsi="Courier New"/>
          <w:sz w:val="16"/>
          <w:szCs w:val="16"/>
        </w:rPr>
      </w:pPr>
      <w:r w:rsidRPr="006C7966">
        <w:rPr>
          <w:rFonts w:ascii="Courier New" w:hAnsi="Courier New"/>
          <w:sz w:val="16"/>
          <w:szCs w:val="16"/>
        </w:rPr>
        <w:t xml:space="preserve">    </w:t>
      </w:r>
      <w:proofErr w:type="gramStart"/>
      <w:r w:rsidRPr="006C7966">
        <w:rPr>
          <w:rFonts w:ascii="Courier New" w:hAnsi="Courier New"/>
          <w:sz w:val="16"/>
          <w:szCs w:val="16"/>
        </w:rPr>
        <w:t>if</w:t>
      </w:r>
      <w:proofErr w:type="gramEnd"/>
      <w:r w:rsidRPr="006C7966">
        <w:rPr>
          <w:rFonts w:ascii="Courier New" w:hAnsi="Courier New"/>
          <w:sz w:val="16"/>
          <w:szCs w:val="16"/>
        </w:rPr>
        <w:t xml:space="preserve"> </w:t>
      </w:r>
      <w:proofErr w:type="spellStart"/>
      <w:r w:rsidRPr="006C7966">
        <w:rPr>
          <w:rFonts w:ascii="Courier New" w:hAnsi="Courier New"/>
          <w:sz w:val="16"/>
          <w:szCs w:val="16"/>
        </w:rPr>
        <w:t>request_list</w:t>
      </w:r>
      <w:proofErr w:type="spellEnd"/>
      <w:r w:rsidRPr="006C7966">
        <w:rPr>
          <w:rFonts w:ascii="Courier New" w:hAnsi="Courier New"/>
          <w:sz w:val="16"/>
          <w:szCs w:val="16"/>
        </w:rPr>
        <w:t>(</w:t>
      </w:r>
      <w:proofErr w:type="spellStart"/>
      <w:r w:rsidRPr="006C7966">
        <w:rPr>
          <w:rFonts w:ascii="Courier New" w:hAnsi="Courier New"/>
          <w:sz w:val="16"/>
          <w:szCs w:val="16"/>
        </w:rPr>
        <w:t>Conn_ID</w:t>
      </w:r>
      <w:proofErr w:type="spellEnd"/>
      <w:r w:rsidRPr="006C7966">
        <w:rPr>
          <w:rFonts w:ascii="Courier New" w:hAnsi="Courier New"/>
          <w:sz w:val="16"/>
          <w:szCs w:val="16"/>
        </w:rPr>
        <w:t xml:space="preserve">, </w:t>
      </w:r>
      <w:proofErr w:type="spellStart"/>
      <w:r w:rsidRPr="006C7966">
        <w:rPr>
          <w:rFonts w:ascii="Courier New" w:hAnsi="Courier New"/>
          <w:sz w:val="16"/>
          <w:szCs w:val="16"/>
        </w:rPr>
        <w:t>Corr_ID</w:t>
      </w:r>
      <w:proofErr w:type="spellEnd"/>
      <w:r w:rsidRPr="006C7966">
        <w:rPr>
          <w:rFonts w:ascii="Courier New" w:hAnsi="Courier New"/>
          <w:sz w:val="16"/>
          <w:szCs w:val="16"/>
        </w:rPr>
        <w:t>).Status != fail then</w:t>
      </w:r>
    </w:p>
    <w:p w14:paraId="42BB7194" w14:textId="77777777" w:rsidR="0029041D" w:rsidRPr="006C7966" w:rsidRDefault="0029041D" w:rsidP="0029041D">
      <w:pPr>
        <w:rPr>
          <w:rFonts w:ascii="Courier New" w:hAnsi="Courier New"/>
          <w:sz w:val="16"/>
          <w:szCs w:val="16"/>
        </w:rPr>
      </w:pPr>
      <w:r w:rsidRPr="006C7966">
        <w:rPr>
          <w:rFonts w:ascii="Courier New" w:hAnsi="Courier New"/>
          <w:sz w:val="16"/>
          <w:szCs w:val="16"/>
        </w:rPr>
        <w:t xml:space="preserve">    {</w:t>
      </w:r>
    </w:p>
    <w:p w14:paraId="2C012384" w14:textId="77777777" w:rsidR="0029041D" w:rsidRPr="006C7966" w:rsidRDefault="0029041D" w:rsidP="0029041D">
      <w:pPr>
        <w:rPr>
          <w:rFonts w:ascii="Courier New" w:hAnsi="Courier New"/>
          <w:sz w:val="16"/>
          <w:szCs w:val="16"/>
        </w:rPr>
      </w:pPr>
      <w:r w:rsidRPr="006C7966">
        <w:rPr>
          <w:rFonts w:ascii="Courier New" w:hAnsi="Courier New"/>
          <w:sz w:val="16"/>
          <w:szCs w:val="16"/>
        </w:rPr>
        <w:t xml:space="preserve">        </w:t>
      </w:r>
      <w:proofErr w:type="gramStart"/>
      <w:r w:rsidRPr="006C7966">
        <w:rPr>
          <w:rFonts w:ascii="Courier New" w:hAnsi="Courier New"/>
          <w:sz w:val="16"/>
          <w:szCs w:val="16"/>
        </w:rPr>
        <w:t>set</w:t>
      </w:r>
      <w:proofErr w:type="gramEnd"/>
      <w:r w:rsidRPr="006C7966">
        <w:rPr>
          <w:rFonts w:ascii="Courier New" w:hAnsi="Courier New"/>
          <w:sz w:val="16"/>
          <w:szCs w:val="16"/>
        </w:rPr>
        <w:t xml:space="preserve"> </w:t>
      </w:r>
      <w:proofErr w:type="spellStart"/>
      <w:r w:rsidRPr="006C7966">
        <w:rPr>
          <w:rFonts w:ascii="Courier New" w:hAnsi="Courier New"/>
          <w:sz w:val="16"/>
          <w:szCs w:val="16"/>
        </w:rPr>
        <w:t>request_list</w:t>
      </w:r>
      <w:proofErr w:type="spellEnd"/>
      <w:r w:rsidRPr="006C7966">
        <w:rPr>
          <w:rFonts w:ascii="Courier New" w:hAnsi="Courier New"/>
          <w:sz w:val="16"/>
          <w:szCs w:val="16"/>
        </w:rPr>
        <w:t>(</w:t>
      </w:r>
      <w:proofErr w:type="spellStart"/>
      <w:r w:rsidRPr="006C7966">
        <w:rPr>
          <w:rFonts w:ascii="Courier New" w:hAnsi="Courier New"/>
          <w:sz w:val="16"/>
          <w:szCs w:val="16"/>
        </w:rPr>
        <w:t>Conn_ID</w:t>
      </w:r>
      <w:proofErr w:type="spellEnd"/>
      <w:r w:rsidRPr="006C7966">
        <w:rPr>
          <w:rFonts w:ascii="Courier New" w:hAnsi="Courier New"/>
          <w:sz w:val="16"/>
          <w:szCs w:val="16"/>
        </w:rPr>
        <w:t xml:space="preserve">, </w:t>
      </w:r>
      <w:proofErr w:type="spellStart"/>
      <w:r w:rsidRPr="006C7966">
        <w:rPr>
          <w:rFonts w:ascii="Courier New" w:hAnsi="Courier New"/>
          <w:sz w:val="16"/>
          <w:szCs w:val="16"/>
        </w:rPr>
        <w:t>Corr_ID</w:t>
      </w:r>
      <w:proofErr w:type="spellEnd"/>
      <w:r w:rsidRPr="006C7966">
        <w:rPr>
          <w:rFonts w:ascii="Courier New" w:hAnsi="Courier New"/>
          <w:sz w:val="16"/>
          <w:szCs w:val="16"/>
        </w:rPr>
        <w:t>).Status = fail</w:t>
      </w:r>
    </w:p>
    <w:p w14:paraId="42BC563F" w14:textId="77777777" w:rsidR="0029041D" w:rsidRPr="006C7966" w:rsidRDefault="0029041D" w:rsidP="0029041D">
      <w:pPr>
        <w:rPr>
          <w:rFonts w:ascii="Courier New" w:hAnsi="Courier New"/>
          <w:sz w:val="16"/>
          <w:szCs w:val="16"/>
        </w:rPr>
      </w:pPr>
      <w:r w:rsidRPr="006C7966">
        <w:rPr>
          <w:rFonts w:ascii="Courier New" w:hAnsi="Courier New"/>
          <w:sz w:val="16"/>
          <w:szCs w:val="16"/>
        </w:rPr>
        <w:t xml:space="preserve">        </w:t>
      </w:r>
      <w:proofErr w:type="gramStart"/>
      <w:r w:rsidRPr="006C7966">
        <w:rPr>
          <w:rFonts w:ascii="Courier New" w:hAnsi="Courier New"/>
          <w:sz w:val="16"/>
          <w:szCs w:val="16"/>
        </w:rPr>
        <w:t>send</w:t>
      </w:r>
      <w:proofErr w:type="gramEnd"/>
      <w:r w:rsidRPr="006C7966">
        <w:rPr>
          <w:rFonts w:ascii="Courier New" w:hAnsi="Courier New"/>
          <w:sz w:val="16"/>
          <w:szCs w:val="16"/>
        </w:rPr>
        <w:t xml:space="preserve"> </w:t>
      </w:r>
      <w:proofErr w:type="spellStart"/>
      <w:r w:rsidRPr="006C7966">
        <w:rPr>
          <w:rFonts w:ascii="Courier New" w:hAnsi="Courier New"/>
          <w:sz w:val="16"/>
          <w:szCs w:val="16"/>
        </w:rPr>
        <w:t>res.fl</w:t>
      </w:r>
      <w:proofErr w:type="spellEnd"/>
      <w:r w:rsidRPr="006C7966">
        <w:rPr>
          <w:rFonts w:ascii="Courier New" w:hAnsi="Courier New"/>
          <w:sz w:val="16"/>
          <w:szCs w:val="16"/>
        </w:rPr>
        <w:t>(</w:t>
      </w:r>
      <w:proofErr w:type="spellStart"/>
      <w:r w:rsidRPr="006C7966">
        <w:rPr>
          <w:rFonts w:ascii="Courier New" w:hAnsi="Courier New"/>
          <w:sz w:val="16"/>
          <w:szCs w:val="16"/>
        </w:rPr>
        <w:t>Corr_ID</w:t>
      </w:r>
      <w:proofErr w:type="spellEnd"/>
      <w:r w:rsidRPr="006C7966">
        <w:rPr>
          <w:rFonts w:ascii="Courier New" w:hAnsi="Courier New"/>
          <w:sz w:val="16"/>
          <w:szCs w:val="16"/>
        </w:rPr>
        <w:t xml:space="preserve">, </w:t>
      </w:r>
      <w:proofErr w:type="spellStart"/>
      <w:r w:rsidRPr="006C7966">
        <w:rPr>
          <w:rFonts w:ascii="Courier New" w:hAnsi="Courier New"/>
          <w:sz w:val="16"/>
          <w:szCs w:val="16"/>
        </w:rPr>
        <w:t>Ver</w:t>
      </w:r>
      <w:proofErr w:type="spellEnd"/>
      <w:r w:rsidRPr="006C7966">
        <w:rPr>
          <w:rFonts w:ascii="Courier New" w:hAnsi="Courier New"/>
          <w:sz w:val="16"/>
          <w:szCs w:val="16"/>
        </w:rPr>
        <w:t>) to RSM(</w:t>
      </w:r>
      <w:proofErr w:type="spellStart"/>
      <w:r w:rsidRPr="006C7966">
        <w:rPr>
          <w:rFonts w:ascii="Courier New" w:hAnsi="Courier New"/>
          <w:sz w:val="16"/>
          <w:szCs w:val="16"/>
        </w:rPr>
        <w:t>Conn_ID</w:t>
      </w:r>
      <w:proofErr w:type="spellEnd"/>
      <w:r w:rsidRPr="006C7966">
        <w:rPr>
          <w:rFonts w:ascii="Courier New" w:hAnsi="Courier New"/>
          <w:sz w:val="16"/>
          <w:szCs w:val="16"/>
        </w:rPr>
        <w:t>)</w:t>
      </w:r>
      <w:commentRangeEnd w:id="10"/>
      <w:r>
        <w:rPr>
          <w:rStyle w:val="CommentReference"/>
        </w:rPr>
        <w:commentReference w:id="10"/>
      </w:r>
    </w:p>
    <w:p w14:paraId="4E4579D1" w14:textId="77777777" w:rsidR="0029041D" w:rsidRDefault="0029041D" w:rsidP="0029041D"/>
    <w:p w14:paraId="5A5F12FA" w14:textId="77777777" w:rsidR="0029041D" w:rsidRDefault="0029041D" w:rsidP="0029041D"/>
    <w:p w14:paraId="0C67E8AD" w14:textId="77777777" w:rsidR="0029041D" w:rsidRDefault="0029041D" w:rsidP="0029041D">
      <w:r>
        <w:t xml:space="preserve">The aggregator description needs an additional explanation of </w:t>
      </w:r>
      <w:proofErr w:type="spellStart"/>
      <w:r>
        <w:t>how</w:t>
      </w:r>
      <w:r w:rsidRPr="00703E82">
        <w:t>The</w:t>
      </w:r>
      <w:proofErr w:type="spellEnd"/>
      <w:r>
        <w:rPr>
          <w:i/>
        </w:rPr>
        <w:t xml:space="preserve"> </w:t>
      </w:r>
      <w:proofErr w:type="spellStart"/>
      <w:r w:rsidRPr="00703E82">
        <w:rPr>
          <w:i/>
        </w:rPr>
        <w:t>reserveFailed</w:t>
      </w:r>
      <w:proofErr w:type="spellEnd"/>
      <w:r>
        <w:t xml:space="preserve"> message from child NSAs are to be aggregated before passing up the tree.  Change the coordinator functionality to get all </w:t>
      </w:r>
      <w:r w:rsidRPr="00751088">
        <w:rPr>
          <w:i/>
        </w:rPr>
        <w:t>failed</w:t>
      </w:r>
      <w:r>
        <w:t xml:space="preserve"> messages back to the requester instead of just the first one as defined in the pseudo code now.</w:t>
      </w:r>
    </w:p>
    <w:p w14:paraId="0955DEE3" w14:textId="77777777" w:rsidR="0029041D" w:rsidRDefault="0029041D" w:rsidP="0029041D"/>
    <w:p w14:paraId="3E545A1F" w14:textId="77777777" w:rsidR="0029041D" w:rsidRDefault="0029041D" w:rsidP="0029041D">
      <w:pPr>
        <w:pStyle w:val="Heading2"/>
      </w:pPr>
      <w:bookmarkStart w:id="11" w:name="_Toc299721164"/>
      <w:r w:rsidRPr="006C7966">
        <w:t xml:space="preserve">Appendix </w:t>
      </w:r>
      <w:r>
        <w:t>E</w:t>
      </w:r>
      <w:r w:rsidRPr="006C7966">
        <w:t xml:space="preserve">: </w:t>
      </w:r>
      <w:r>
        <w:t>Service-Specific Schema</w:t>
      </w:r>
      <w:bookmarkEnd w:id="11"/>
      <w:r>
        <w:t xml:space="preserve"> </w:t>
      </w:r>
    </w:p>
    <w:p w14:paraId="45121ED1" w14:textId="77777777" w:rsidR="0029041D" w:rsidRDefault="0029041D" w:rsidP="0029041D">
      <w:r>
        <w:t>In Section 19.6 Reservation request, the</w:t>
      </w:r>
      <w:r w:rsidRPr="007E0601">
        <w:t xml:space="preserve"> example </w:t>
      </w:r>
      <w:r w:rsidRPr="007E0601">
        <w:rPr>
          <w:i/>
        </w:rPr>
        <w:t>reserve</w:t>
      </w:r>
      <w:r w:rsidRPr="007E0601">
        <w:t xml:space="preserve"> request XML message for a bidirectional service</w:t>
      </w:r>
      <w:r>
        <w:t xml:space="preserve"> has been updated.</w:t>
      </w:r>
    </w:p>
    <w:p w14:paraId="633523AC" w14:textId="77777777" w:rsidR="0029041D" w:rsidRDefault="0029041D" w:rsidP="0029041D"/>
    <w:p w14:paraId="08A65EF8" w14:textId="77777777" w:rsidR="0029041D" w:rsidRDefault="0029041D" w:rsidP="0029041D">
      <w:pPr>
        <w:pStyle w:val="Heading2"/>
      </w:pPr>
      <w:r w:rsidRPr="006C7966">
        <w:t xml:space="preserve">Appendix </w:t>
      </w:r>
      <w:r>
        <w:t>F</w:t>
      </w:r>
    </w:p>
    <w:p w14:paraId="71960FA1" w14:textId="77777777" w:rsidR="0029041D" w:rsidRDefault="0029041D" w:rsidP="0029041D">
      <w:r>
        <w:t>Removed this appendix as it is covered in more detail in the pathfinding and signaling document.</w:t>
      </w:r>
    </w:p>
    <w:p w14:paraId="24E294E4" w14:textId="77777777" w:rsidR="0029041D" w:rsidRDefault="0029041D" w:rsidP="0029041D">
      <w:r>
        <w:t>(</w:t>
      </w:r>
      <w:proofErr w:type="gramStart"/>
      <w:r>
        <w:t>note</w:t>
      </w:r>
      <w:proofErr w:type="gramEnd"/>
      <w:r>
        <w:t>: not done yet in v6 of CS v2.1)</w:t>
      </w:r>
    </w:p>
    <w:p w14:paraId="2376BCFB" w14:textId="77777777" w:rsidR="0029041D" w:rsidRDefault="0029041D" w:rsidP="0029041D"/>
    <w:p w14:paraId="1D3CADF8" w14:textId="77777777" w:rsidR="0029041D" w:rsidRDefault="0029041D" w:rsidP="0029041D">
      <w:pPr>
        <w:pStyle w:val="Heading2"/>
      </w:pPr>
      <w:r>
        <w:t>Appendix G: ERO</w:t>
      </w:r>
    </w:p>
    <w:p w14:paraId="3BEAD331" w14:textId="77777777" w:rsidR="0029041D" w:rsidRDefault="0029041D" w:rsidP="0029041D">
      <w:pPr>
        <w:pStyle w:val="nobreak"/>
      </w:pPr>
    </w:p>
    <w:p w14:paraId="3AB4DF4F" w14:textId="77777777" w:rsidR="0029041D" w:rsidRPr="007127CD" w:rsidRDefault="0029041D" w:rsidP="0029041D">
      <w:pPr>
        <w:pStyle w:val="nobreak"/>
      </w:pPr>
      <w:r>
        <w:t xml:space="preserve">Appendix G has been added to bring in relevant text from the old document </w:t>
      </w:r>
      <w:r w:rsidRPr="007127CD">
        <w:t>draft-gwdi-macauley-nsi_ero-v03</w:t>
      </w:r>
      <w:r>
        <w:t xml:space="preserve"> to the CS document.     </w:t>
      </w:r>
    </w:p>
    <w:p w14:paraId="47E7B1BD" w14:textId="77777777" w:rsidR="0029041D" w:rsidRDefault="0029041D" w:rsidP="0029041D"/>
    <w:p w14:paraId="1E9A89E9" w14:textId="77777777" w:rsidR="0029041D" w:rsidRPr="00ED7178" w:rsidRDefault="0029041D" w:rsidP="0029041D"/>
    <w:p w14:paraId="2FBC6478" w14:textId="77777777" w:rsidR="006A1519" w:rsidRDefault="006A1519" w:rsidP="006A1519">
      <w:pPr>
        <w:pStyle w:val="Heading1"/>
        <w:numPr>
          <w:ilvl w:val="0"/>
          <w:numId w:val="35"/>
        </w:numPr>
      </w:pPr>
      <w:bookmarkStart w:id="12" w:name="_Toc455414059"/>
      <w:r>
        <w:t>Contributors</w:t>
      </w:r>
      <w:bookmarkEnd w:id="12"/>
    </w:p>
    <w:p w14:paraId="69670F5B" w14:textId="77777777" w:rsidR="006A1519" w:rsidRDefault="006A1519"/>
    <w:p w14:paraId="79F406E8" w14:textId="40527D22" w:rsidR="006A1519" w:rsidRDefault="00D8528B" w:rsidP="006A1519">
      <w:r>
        <w:t>Guy Roberts, GÉANT</w:t>
      </w:r>
    </w:p>
    <w:p w14:paraId="39E66002" w14:textId="44F9B3D1" w:rsidR="00D8528B" w:rsidRDefault="00D8528B" w:rsidP="006A1519">
      <w:r>
        <w:t xml:space="preserve">John MacAuley, </w:t>
      </w:r>
      <w:proofErr w:type="spellStart"/>
      <w:r>
        <w:t>ESnet</w:t>
      </w:r>
      <w:proofErr w:type="spellEnd"/>
    </w:p>
    <w:p w14:paraId="37975DE4" w14:textId="177E92DC" w:rsidR="00D8528B" w:rsidRDefault="00D8528B" w:rsidP="006A1519">
      <w:r>
        <w:t xml:space="preserve">Chin Guok, </w:t>
      </w:r>
      <w:proofErr w:type="spellStart"/>
      <w:r>
        <w:t>ESnet</w:t>
      </w:r>
      <w:proofErr w:type="spellEnd"/>
    </w:p>
    <w:p w14:paraId="3A743769" w14:textId="77777777" w:rsidR="00D8528B" w:rsidRPr="00A12DD3" w:rsidRDefault="00D8528B" w:rsidP="006A1519"/>
    <w:p w14:paraId="59BCED85" w14:textId="77777777" w:rsidR="006A1519" w:rsidRDefault="006A1519"/>
    <w:p w14:paraId="3FF0E294" w14:textId="77777777" w:rsidR="006A1519" w:rsidRDefault="006A1519" w:rsidP="006A1519">
      <w:pPr>
        <w:pStyle w:val="Heading1"/>
        <w:numPr>
          <w:ilvl w:val="0"/>
          <w:numId w:val="35"/>
        </w:numPr>
      </w:pPr>
      <w:bookmarkStart w:id="13" w:name="_Toc526008660"/>
      <w:bookmarkStart w:id="14" w:name="_Toc455414060"/>
      <w:r>
        <w:lastRenderedPageBreak/>
        <w:t>Intellectual Property Statement</w:t>
      </w:r>
      <w:bookmarkEnd w:id="13"/>
      <w:bookmarkEnd w:id="14"/>
    </w:p>
    <w:p w14:paraId="17312AC0" w14:textId="77777777" w:rsidR="006A1519" w:rsidRDefault="006A1519"/>
    <w:p w14:paraId="5441B934" w14:textId="77777777" w:rsidR="006A1519" w:rsidRDefault="006A1519">
      <w:pPr>
        <w:rPr>
          <w:lang w:eastAsia="zh-CN"/>
        </w:rPr>
      </w:pPr>
      <w:r>
        <w:rPr>
          <w:lang w:eastAsia="zh-CN"/>
        </w:rPr>
        <w:t>The OGF takes no position regarding the validity or scope of any intellectual property or other rights that might be claimed to pertain to the implementation or use of the technology described in this document or the</w:t>
      </w:r>
      <w:bookmarkStart w:id="15" w:name="_GoBack"/>
      <w:bookmarkEnd w:id="15"/>
      <w:r>
        <w:rPr>
          <w:lang w:eastAsia="zh-CN"/>
        </w:rPr>
        <w:t xml:space="preserv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14:paraId="786AD53B" w14:textId="77777777" w:rsidR="006A1519" w:rsidRDefault="006A1519">
      <w:pPr>
        <w:rPr>
          <w:lang w:eastAsia="zh-CN"/>
        </w:rPr>
      </w:pPr>
    </w:p>
    <w:p w14:paraId="3583345E" w14:textId="77777777" w:rsidR="006A1519" w:rsidRDefault="006A1519">
      <w:pPr>
        <w:rPr>
          <w:lang w:eastAsia="zh-CN"/>
        </w:rPr>
      </w:pPr>
      <w:r>
        <w:rPr>
          <w:lang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14:paraId="057CBE69" w14:textId="77777777" w:rsidR="006A1519" w:rsidRDefault="006A1519"/>
    <w:p w14:paraId="1DA187D5" w14:textId="77777777" w:rsidR="006A1519" w:rsidRDefault="006A1519" w:rsidP="006A1519">
      <w:pPr>
        <w:pStyle w:val="Heading1"/>
        <w:numPr>
          <w:ilvl w:val="0"/>
          <w:numId w:val="35"/>
        </w:numPr>
      </w:pPr>
      <w:bookmarkStart w:id="16" w:name="_Toc455414061"/>
      <w:bookmarkStart w:id="17" w:name="_Toc526008661"/>
      <w:r>
        <w:t>Disclaimer</w:t>
      </w:r>
      <w:bookmarkEnd w:id="16"/>
    </w:p>
    <w:p w14:paraId="58E4A702" w14:textId="77777777" w:rsidR="006A1519" w:rsidRDefault="006A1519" w:rsidP="006A1519">
      <w: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14:paraId="56E7CD25" w14:textId="77777777" w:rsidR="006A1519" w:rsidRPr="003633AF" w:rsidRDefault="006A1519" w:rsidP="006A1519"/>
    <w:p w14:paraId="15B5E0FB" w14:textId="77777777" w:rsidR="006A1519" w:rsidRDefault="006A1519" w:rsidP="006A1519">
      <w:pPr>
        <w:pStyle w:val="Heading1"/>
        <w:numPr>
          <w:ilvl w:val="0"/>
          <w:numId w:val="35"/>
        </w:numPr>
      </w:pPr>
      <w:bookmarkStart w:id="18" w:name="_Toc455414062"/>
      <w:r>
        <w:t>Full Copyright Notice</w:t>
      </w:r>
      <w:bookmarkEnd w:id="17"/>
      <w:bookmarkEnd w:id="18"/>
    </w:p>
    <w:p w14:paraId="7D84BD2B" w14:textId="77777777" w:rsidR="006A1519" w:rsidRDefault="006A1519"/>
    <w:p w14:paraId="685A1F78" w14:textId="4F12C5BE" w:rsidR="006A1519" w:rsidRDefault="006A1519">
      <w:r>
        <w:t>Copyright (C) Open Grid Forum (</w:t>
      </w:r>
      <w:r w:rsidR="00D8528B">
        <w:t>2014-2016</w:t>
      </w:r>
      <w:r>
        <w:t xml:space="preserve">). All Rights Reserved. </w:t>
      </w:r>
    </w:p>
    <w:p w14:paraId="64761A61" w14:textId="77777777" w:rsidR="006A1519" w:rsidRDefault="006A1519"/>
    <w:p w14:paraId="21DEE8A3" w14:textId="77777777" w:rsidR="006A1519" w:rsidRDefault="006A1519">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OGF or other organizations, except as needed for the purpose of developing Grid Recommendations in which case the procedures for copyrights defined in the OGF Document process must be followed, or as required to translate it into languages other than English. </w:t>
      </w:r>
    </w:p>
    <w:p w14:paraId="7F8F702E" w14:textId="77777777" w:rsidR="006A1519" w:rsidRDefault="006A1519"/>
    <w:p w14:paraId="3CCF930A" w14:textId="77777777" w:rsidR="006A1519" w:rsidRDefault="006A1519">
      <w:r>
        <w:t>The limited permissions granted above are perpetual and will not be revoked by the OGF or its successors or assignees.</w:t>
      </w:r>
    </w:p>
    <w:p w14:paraId="0248CA11" w14:textId="77777777" w:rsidR="006A1519" w:rsidRDefault="006A1519"/>
    <w:p w14:paraId="58F8E24A" w14:textId="77777777" w:rsidR="006A1519" w:rsidRDefault="006A1519"/>
    <w:sectPr w:rsidR="006A1519">
      <w:headerReference w:type="default" r:id="rId12"/>
      <w:footerReference w:type="default" r:id="rId13"/>
      <w:pgSz w:w="12240" w:h="15840"/>
      <w:pgMar w:top="1440" w:right="1800" w:bottom="1440" w:left="1800" w:header="720" w:footer="720" w:gutter="0"/>
      <w:cols w:space="720"/>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Guy Roberts" w:date="2015-11-25T17:56:00Z" w:initials="GR">
    <w:p w14:paraId="29A978DA" w14:textId="77777777" w:rsidR="0029041D" w:rsidRDefault="0029041D" w:rsidP="0029041D">
      <w:pPr>
        <w:pStyle w:val="CommentText"/>
      </w:pPr>
      <w:r>
        <w:rPr>
          <w:rStyle w:val="CommentReference"/>
        </w:rPr>
        <w:annotationRef/>
      </w:r>
      <w:r>
        <w:t xml:space="preserve">This has not been added yet. </w:t>
      </w:r>
    </w:p>
  </w:comment>
  <w:comment w:id="9" w:author="Guy Roberts" w:date="2015-12-03T16:12:00Z" w:initials="GR">
    <w:p w14:paraId="658E086D" w14:textId="77777777" w:rsidR="0029041D" w:rsidRDefault="0029041D" w:rsidP="0029041D">
      <w:pPr>
        <w:pStyle w:val="CommentText"/>
      </w:pPr>
      <w:r>
        <w:rPr>
          <w:rStyle w:val="CommentReference"/>
        </w:rPr>
        <w:annotationRef/>
      </w:r>
      <w:r>
        <w:t>See email from John dated 3 Dec 15</w:t>
      </w:r>
    </w:p>
  </w:comment>
  <w:comment w:id="10" w:author="Guy Roberts" w:date="2015-07-20T13:50:00Z" w:initials="GR">
    <w:p w14:paraId="14E63782" w14:textId="77777777" w:rsidR="0029041D" w:rsidRDefault="0029041D" w:rsidP="0029041D">
      <w:r>
        <w:rPr>
          <w:rStyle w:val="CommentReference"/>
        </w:rPr>
        <w:annotationRef/>
      </w:r>
      <w:r>
        <w:t xml:space="preserve">The aggregator description needs an additional explanation of </w:t>
      </w:r>
      <w:proofErr w:type="spellStart"/>
      <w:r>
        <w:t>how</w:t>
      </w:r>
      <w:r w:rsidRPr="00703E82">
        <w:t>The</w:t>
      </w:r>
      <w:proofErr w:type="spellEnd"/>
      <w:r>
        <w:rPr>
          <w:i/>
        </w:rPr>
        <w:t xml:space="preserve"> </w:t>
      </w:r>
      <w:proofErr w:type="spellStart"/>
      <w:r w:rsidRPr="00703E82">
        <w:rPr>
          <w:i/>
        </w:rPr>
        <w:t>reserveFailed</w:t>
      </w:r>
      <w:proofErr w:type="spellEnd"/>
      <w:r>
        <w:t xml:space="preserve"> message from child NSAs are to be aggregated before passing up the tree.  Change the coordinator functionality to get all </w:t>
      </w:r>
      <w:r w:rsidRPr="00751088">
        <w:rPr>
          <w:i/>
        </w:rPr>
        <w:t>failed</w:t>
      </w:r>
      <w:r>
        <w:t xml:space="preserve"> messages back to the requester instead of just the first one as defined in the pseudo code now.</w:t>
      </w:r>
    </w:p>
    <w:p w14:paraId="5EEC3E02" w14:textId="77777777" w:rsidR="0029041D" w:rsidRDefault="0029041D" w:rsidP="0029041D">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9A978DA" w15:done="0"/>
  <w15:commentEx w15:paraId="658E086D" w15:done="0"/>
  <w15:commentEx w15:paraId="5EEC3E0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72994A" w14:textId="77777777" w:rsidR="00C35554" w:rsidRDefault="00C35554">
      <w:r>
        <w:separator/>
      </w:r>
    </w:p>
  </w:endnote>
  <w:endnote w:type="continuationSeparator" w:id="0">
    <w:p w14:paraId="12B77864" w14:textId="77777777" w:rsidR="00C35554" w:rsidRDefault="00C35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6AF663" w14:textId="77777777" w:rsidR="006A1519" w:rsidRDefault="006A1519">
    <w:pPr>
      <w:pStyle w:val="Footer"/>
    </w:pPr>
    <w:proofErr w:type="spellStart"/>
    <w:r>
      <w:t>author@email.address</w:t>
    </w:r>
    <w:proofErr w:type="spellEnd"/>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E2E6D" w14:textId="7BC9F5EA" w:rsidR="006A1519" w:rsidRDefault="004A5C6E">
    <w:pPr>
      <w:pStyle w:val="Footer"/>
    </w:pPr>
    <w:r>
      <w:t>n</w:t>
    </w:r>
    <w:r w:rsidR="00D8528B">
      <w:t>si-wg@ogf.org</w:t>
    </w:r>
    <w:r w:rsidR="006A1519">
      <w:tab/>
    </w:r>
    <w:r w:rsidR="006A1519">
      <w:tab/>
    </w:r>
    <w:r w:rsidR="006A1519">
      <w:rPr>
        <w:rStyle w:val="PageNumber"/>
      </w:rPr>
      <w:fldChar w:fldCharType="begin"/>
    </w:r>
    <w:r w:rsidR="006A1519">
      <w:rPr>
        <w:rStyle w:val="PageNumber"/>
      </w:rPr>
      <w:instrText xml:space="preserve"> PAGE </w:instrText>
    </w:r>
    <w:r w:rsidR="006A1519">
      <w:rPr>
        <w:rStyle w:val="PageNumber"/>
      </w:rPr>
      <w:fldChar w:fldCharType="separate"/>
    </w:r>
    <w:r>
      <w:rPr>
        <w:rStyle w:val="PageNumber"/>
        <w:noProof/>
      </w:rPr>
      <w:t>6</w:t>
    </w:r>
    <w:r w:rsidR="006A1519">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966D85" w14:textId="77777777" w:rsidR="00C35554" w:rsidRDefault="00C35554">
      <w:r>
        <w:separator/>
      </w:r>
    </w:p>
  </w:footnote>
  <w:footnote w:type="continuationSeparator" w:id="0">
    <w:p w14:paraId="6DB02828" w14:textId="77777777" w:rsidR="00C35554" w:rsidRDefault="00C355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3155B1" w14:textId="77777777" w:rsidR="006A1519" w:rsidRDefault="006A1519">
    <w:pPr>
      <w:pStyle w:val="Header"/>
    </w:pPr>
    <w:r>
      <w:t>GWD-TYPE</w:t>
    </w:r>
    <w:r>
      <w:tab/>
    </w:r>
    <w:r>
      <w:tab/>
      <w:t>Author-1, Institution</w:t>
    </w:r>
  </w:p>
  <w:p w14:paraId="77B14F39" w14:textId="77777777" w:rsidR="006A1519" w:rsidRDefault="006A1519">
    <w:pPr>
      <w:pStyle w:val="Header"/>
      <w:tabs>
        <w:tab w:val="clear" w:pos="4320"/>
      </w:tabs>
    </w:pPr>
    <w:r>
      <w:t>Category: TYPE</w:t>
    </w:r>
    <w:r>
      <w:tab/>
      <w:t>Author-2, Institution</w:t>
    </w:r>
  </w:p>
  <w:p w14:paraId="68393B6F" w14:textId="77777777" w:rsidR="006A1519" w:rsidRDefault="006A1519">
    <w:pPr>
      <w:pStyle w:val="Header"/>
    </w:pPr>
    <w:r>
      <w:t>NAME_OF_WG_OR_RG</w:t>
    </w:r>
    <w:r>
      <w:tab/>
    </w:r>
    <w:r>
      <w:tab/>
      <w:t>DATE</w:t>
    </w:r>
  </w:p>
  <w:p w14:paraId="76AA09BB" w14:textId="77777777" w:rsidR="006A1519" w:rsidRDefault="006A1519">
    <w:pPr>
      <w:pStyle w:val="Header"/>
    </w:pPr>
    <w:r>
      <w:tab/>
    </w:r>
    <w:r>
      <w:tab/>
      <w:t>[</w:t>
    </w:r>
    <w:proofErr w:type="gramStart"/>
    <w:r>
      <w:t>if</w:t>
    </w:r>
    <w:proofErr w:type="gramEnd"/>
    <w:r>
      <w:t xml:space="preserve"> applicable: Revised DATE]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2444" w14:textId="77777777" w:rsidR="006A1519" w:rsidRDefault="001E5CF5">
    <w:pPr>
      <w:pStyle w:val="Header"/>
    </w:pPr>
    <w:r>
      <w:t>GWD-I</w:t>
    </w:r>
    <w:r w:rsidR="006A1519">
      <w:tab/>
    </w:r>
    <w:r w:rsidR="006A1519">
      <w:tab/>
    </w:r>
    <w:r>
      <w:t>Guy Roberts, GEANT</w:t>
    </w:r>
  </w:p>
  <w:p w14:paraId="59C60EF5" w14:textId="77777777" w:rsidR="006A1519" w:rsidRDefault="00B06E56" w:rsidP="001E5CF5">
    <w:pPr>
      <w:pStyle w:val="Header"/>
    </w:pPr>
    <w:fldSimple w:instr=" DOCPROPERTY &quot;ggf-group-name&quot;  \* MERGEFORMAT ">
      <w:r w:rsidR="001E5CF5">
        <w:t>NSI -WG</w:t>
      </w:r>
    </w:fldSimple>
    <w:r w:rsidR="001E5CF5">
      <w:tab/>
    </w:r>
    <w:r w:rsidR="006A1519">
      <w:tab/>
      <w:t xml:space="preserve">July </w:t>
    </w:r>
    <w:r w:rsidR="001E5CF5">
      <w:t>4, 201</w:t>
    </w:r>
    <w:r w:rsidR="006A1519">
      <w:t>6</w:t>
    </w:r>
    <w:r w:rsidR="006A1519">
      <w:tab/>
    </w:r>
    <w:fldSimple w:instr=" DOCPROPERTY &quot;ggf-doc-revision-date&quot;  \* MERGEFORMAT ">
      <w:r w:rsidR="001E5CF5">
        <w:t xml:space="preserve"> </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6E1DC0" w14:textId="37A9D0E6" w:rsidR="006A1519" w:rsidRDefault="00D8528B">
    <w:pPr>
      <w:pStyle w:val="Header"/>
    </w:pPr>
    <w:r>
      <w:t>GWD-I</w:t>
    </w:r>
    <w:r w:rsidR="006A1519">
      <w:tab/>
    </w:r>
    <w:r w:rsidR="006A1519">
      <w:tab/>
    </w:r>
    <w:r>
      <w:t>July 4, 201</w:t>
    </w:r>
    <w:r w:rsidR="006A1519">
      <w:t>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5.75pt;height:15.75pt" o:bullet="t">
        <v:imagedata r:id="rId1" o:title=""/>
      </v:shape>
    </w:pict>
  </w:numPicBullet>
  <w:abstractNum w:abstractNumId="0" w15:restartNumberingAfterBreak="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B123CF"/>
    <w:multiLevelType w:val="hybridMultilevel"/>
    <w:tmpl w:val="61E89DDE"/>
    <w:lvl w:ilvl="0" w:tplc="1EE6C6DC">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7061C0"/>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2" w15:restartNumberingAfterBreak="0">
    <w:nsid w:val="1F815AA9"/>
    <w:multiLevelType w:val="hybridMultilevel"/>
    <w:tmpl w:val="A24E06F2"/>
    <w:lvl w:ilvl="0" w:tplc="000F0409">
      <w:start w:val="1"/>
      <w:numFmt w:val="decimal"/>
      <w:lvlText w:val="%1."/>
      <w:lvlJc w:val="left"/>
      <w:pPr>
        <w:tabs>
          <w:tab w:val="num" w:pos="1080"/>
        </w:tabs>
        <w:ind w:left="1080" w:hanging="360"/>
      </w:p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13" w15:restartNumberingAfterBreak="0">
    <w:nsid w:val="24FE4E60"/>
    <w:multiLevelType w:val="hybridMultilevel"/>
    <w:tmpl w:val="EE8C1168"/>
    <w:lvl w:ilvl="0" w:tplc="00000000">
      <w:start w:val="1"/>
      <w:numFmt w:val="lowerRoman"/>
      <w:lvlText w:val="%1."/>
      <w:lvlJc w:val="right"/>
      <w:pPr>
        <w:tabs>
          <w:tab w:val="num" w:pos="540"/>
        </w:tabs>
        <w:ind w:left="540" w:hanging="180"/>
      </w:pPr>
      <w:rPr>
        <w:rFonts w:hint="default"/>
      </w:rPr>
    </w:lvl>
    <w:lvl w:ilvl="1" w:tplc="00000000">
      <w:start w:val="1"/>
      <w:numFmt w:val="lowerLetter"/>
      <w:lvlText w:val="%2."/>
      <w:lvlJc w:val="left"/>
      <w:pPr>
        <w:tabs>
          <w:tab w:val="num" w:pos="1440"/>
        </w:tabs>
        <w:ind w:left="1440" w:hanging="360"/>
      </w:pPr>
    </w:lvl>
    <w:lvl w:ilvl="2" w:tplc="00000000">
      <w:start w:val="1"/>
      <w:numFmt w:val="lowerRoman"/>
      <w:lvlText w:val="%3."/>
      <w:lvlJc w:val="right"/>
      <w:pPr>
        <w:tabs>
          <w:tab w:val="num" w:pos="2160"/>
        </w:tabs>
        <w:ind w:left="2160" w:hanging="180"/>
      </w:pPr>
    </w:lvl>
    <w:lvl w:ilvl="3" w:tplc="00000000">
      <w:start w:val="1"/>
      <w:numFmt w:val="decimal"/>
      <w:lvlText w:val="%4."/>
      <w:lvlJc w:val="left"/>
      <w:pPr>
        <w:tabs>
          <w:tab w:val="num" w:pos="2880"/>
        </w:tabs>
        <w:ind w:left="2880" w:hanging="360"/>
      </w:pPr>
    </w:lvl>
    <w:lvl w:ilvl="4" w:tplc="00000000">
      <w:start w:val="1"/>
      <w:numFmt w:val="lowerLetter"/>
      <w:lvlText w:val="%5."/>
      <w:lvlJc w:val="left"/>
      <w:pPr>
        <w:tabs>
          <w:tab w:val="num" w:pos="3600"/>
        </w:tabs>
        <w:ind w:left="3600" w:hanging="360"/>
      </w:pPr>
    </w:lvl>
    <w:lvl w:ilvl="5" w:tplc="00000000">
      <w:start w:val="1"/>
      <w:numFmt w:val="lowerRoman"/>
      <w:lvlText w:val="%6."/>
      <w:lvlJc w:val="right"/>
      <w:pPr>
        <w:tabs>
          <w:tab w:val="num" w:pos="4320"/>
        </w:tabs>
        <w:ind w:left="4320" w:hanging="180"/>
      </w:pPr>
    </w:lvl>
    <w:lvl w:ilvl="6" w:tplc="00000000">
      <w:start w:val="1"/>
      <w:numFmt w:val="decimal"/>
      <w:lvlText w:val="%7."/>
      <w:lvlJc w:val="left"/>
      <w:pPr>
        <w:tabs>
          <w:tab w:val="num" w:pos="5040"/>
        </w:tabs>
        <w:ind w:left="5040" w:hanging="360"/>
      </w:pPr>
    </w:lvl>
    <w:lvl w:ilvl="7" w:tplc="00000000">
      <w:start w:val="1"/>
      <w:numFmt w:val="lowerLetter"/>
      <w:lvlText w:val="%8."/>
      <w:lvlJc w:val="left"/>
      <w:pPr>
        <w:tabs>
          <w:tab w:val="num" w:pos="5760"/>
        </w:tabs>
        <w:ind w:left="5760" w:hanging="360"/>
      </w:pPr>
    </w:lvl>
    <w:lvl w:ilvl="8" w:tplc="00000000">
      <w:start w:val="1"/>
      <w:numFmt w:val="lowerRoman"/>
      <w:lvlText w:val="%9."/>
      <w:lvlJc w:val="right"/>
      <w:pPr>
        <w:tabs>
          <w:tab w:val="num" w:pos="6480"/>
        </w:tabs>
        <w:ind w:left="6480" w:hanging="180"/>
      </w:pPr>
    </w:lvl>
  </w:abstractNum>
  <w:abstractNum w:abstractNumId="14" w15:restartNumberingAfterBreak="0">
    <w:nsid w:val="269E3680"/>
    <w:multiLevelType w:val="multilevel"/>
    <w:tmpl w:val="3B6268A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34B00CF9"/>
    <w:multiLevelType w:val="multilevel"/>
    <w:tmpl w:val="A3B28B5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7B9635B"/>
    <w:multiLevelType w:val="hybridMultilevel"/>
    <w:tmpl w:val="DA103F24"/>
    <w:lvl w:ilvl="0" w:tplc="00000000">
      <w:start w:val="1"/>
      <w:numFmt w:val="bullet"/>
      <w:lvlText w:val=""/>
      <w:lvlJc w:val="left"/>
      <w:pPr>
        <w:tabs>
          <w:tab w:val="num" w:pos="720"/>
        </w:tabs>
        <w:ind w:left="720" w:hanging="360"/>
      </w:pPr>
      <w:rPr>
        <w:rFonts w:ascii="Symbol" w:hAnsi="Symbol" w:hint="default"/>
      </w:rPr>
    </w:lvl>
    <w:lvl w:ilvl="1" w:tplc="00000000">
      <w:start w:val="1"/>
      <w:numFmt w:val="bullet"/>
      <w:lvlText w:val="o"/>
      <w:lvlJc w:val="left"/>
      <w:pPr>
        <w:tabs>
          <w:tab w:val="num" w:pos="1440"/>
        </w:tabs>
        <w:ind w:left="1440" w:hanging="360"/>
      </w:pPr>
      <w:rPr>
        <w:rFonts w:ascii="Courier New" w:hAnsi="Courier New" w:hint="default"/>
      </w:rPr>
    </w:lvl>
    <w:lvl w:ilvl="2" w:tplc="00000000">
      <w:start w:val="1"/>
      <w:numFmt w:val="bullet"/>
      <w:lvlText w:val=""/>
      <w:lvlJc w:val="left"/>
      <w:pPr>
        <w:tabs>
          <w:tab w:val="num" w:pos="2160"/>
        </w:tabs>
        <w:ind w:left="2160" w:hanging="360"/>
      </w:pPr>
      <w:rPr>
        <w:rFonts w:ascii="Wingdings" w:hAnsi="Wingdings" w:hint="default"/>
      </w:rPr>
    </w:lvl>
    <w:lvl w:ilvl="3" w:tplc="00000000">
      <w:start w:val="1"/>
      <w:numFmt w:val="bullet"/>
      <w:lvlText w:val=""/>
      <w:lvlJc w:val="left"/>
      <w:pPr>
        <w:tabs>
          <w:tab w:val="num" w:pos="2880"/>
        </w:tabs>
        <w:ind w:left="2880" w:hanging="360"/>
      </w:pPr>
      <w:rPr>
        <w:rFonts w:ascii="Symbol" w:hAnsi="Symbol" w:hint="default"/>
      </w:rPr>
    </w:lvl>
    <w:lvl w:ilvl="4" w:tplc="00000000">
      <w:start w:val="1"/>
      <w:numFmt w:val="bullet"/>
      <w:lvlText w:val="o"/>
      <w:lvlJc w:val="left"/>
      <w:pPr>
        <w:tabs>
          <w:tab w:val="num" w:pos="3600"/>
        </w:tabs>
        <w:ind w:left="3600" w:hanging="360"/>
      </w:pPr>
      <w:rPr>
        <w:rFonts w:ascii="Courier New" w:hAnsi="Courier New" w:hint="default"/>
      </w:rPr>
    </w:lvl>
    <w:lvl w:ilvl="5" w:tplc="00000000">
      <w:start w:val="1"/>
      <w:numFmt w:val="bullet"/>
      <w:lvlText w:val=""/>
      <w:lvlJc w:val="left"/>
      <w:pPr>
        <w:tabs>
          <w:tab w:val="num" w:pos="4320"/>
        </w:tabs>
        <w:ind w:left="4320" w:hanging="360"/>
      </w:pPr>
      <w:rPr>
        <w:rFonts w:ascii="Wingdings" w:hAnsi="Wingdings" w:hint="default"/>
      </w:rPr>
    </w:lvl>
    <w:lvl w:ilvl="6" w:tplc="00000000">
      <w:start w:val="1"/>
      <w:numFmt w:val="bullet"/>
      <w:lvlText w:val=""/>
      <w:lvlJc w:val="left"/>
      <w:pPr>
        <w:tabs>
          <w:tab w:val="num" w:pos="5040"/>
        </w:tabs>
        <w:ind w:left="5040" w:hanging="360"/>
      </w:pPr>
      <w:rPr>
        <w:rFonts w:ascii="Symbol" w:hAnsi="Symbol" w:hint="default"/>
      </w:rPr>
    </w:lvl>
    <w:lvl w:ilvl="7" w:tplc="00000000">
      <w:start w:val="1"/>
      <w:numFmt w:val="bullet"/>
      <w:lvlText w:val="o"/>
      <w:lvlJc w:val="left"/>
      <w:pPr>
        <w:tabs>
          <w:tab w:val="num" w:pos="5760"/>
        </w:tabs>
        <w:ind w:left="5760" w:hanging="360"/>
      </w:pPr>
      <w:rPr>
        <w:rFonts w:ascii="Courier New" w:hAnsi="Courier New" w:hint="default"/>
      </w:rPr>
    </w:lvl>
    <w:lvl w:ilvl="8" w:tplc="00000000">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C3A3AF1"/>
    <w:multiLevelType w:val="multilevel"/>
    <w:tmpl w:val="14E01772"/>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3DFC1FA2"/>
    <w:multiLevelType w:val="hybridMultilevel"/>
    <w:tmpl w:val="5CF23CF0"/>
    <w:lvl w:ilvl="0" w:tplc="00000000">
      <w:start w:val="1"/>
      <w:numFmt w:val="bullet"/>
      <w:lvlText w:val=""/>
      <w:lvlJc w:val="left"/>
      <w:pPr>
        <w:tabs>
          <w:tab w:val="num" w:pos="1980"/>
        </w:tabs>
        <w:ind w:left="1980" w:hanging="360"/>
      </w:pPr>
      <w:rPr>
        <w:rFonts w:ascii="Symbol" w:hAnsi="Symbol" w:hint="default"/>
      </w:rPr>
    </w:lvl>
    <w:lvl w:ilvl="1" w:tplc="00000000">
      <w:start w:val="1"/>
      <w:numFmt w:val="bullet"/>
      <w:lvlText w:val="o"/>
      <w:lvlJc w:val="left"/>
      <w:pPr>
        <w:tabs>
          <w:tab w:val="num" w:pos="2700"/>
        </w:tabs>
        <w:ind w:left="2700" w:hanging="360"/>
      </w:pPr>
      <w:rPr>
        <w:rFonts w:ascii="Courier New" w:hAnsi="Courier New" w:hint="default"/>
      </w:rPr>
    </w:lvl>
    <w:lvl w:ilvl="2" w:tplc="00000000">
      <w:start w:val="1"/>
      <w:numFmt w:val="bullet"/>
      <w:lvlText w:val=""/>
      <w:lvlJc w:val="left"/>
      <w:pPr>
        <w:tabs>
          <w:tab w:val="num" w:pos="3420"/>
        </w:tabs>
        <w:ind w:left="3420" w:hanging="360"/>
      </w:pPr>
      <w:rPr>
        <w:rFonts w:ascii="Wingdings" w:hAnsi="Wingdings" w:hint="default"/>
      </w:rPr>
    </w:lvl>
    <w:lvl w:ilvl="3" w:tplc="00000000">
      <w:start w:val="1"/>
      <w:numFmt w:val="bullet"/>
      <w:lvlText w:val=""/>
      <w:lvlJc w:val="left"/>
      <w:pPr>
        <w:tabs>
          <w:tab w:val="num" w:pos="4140"/>
        </w:tabs>
        <w:ind w:left="4140" w:hanging="360"/>
      </w:pPr>
      <w:rPr>
        <w:rFonts w:ascii="Symbol" w:hAnsi="Symbol" w:hint="default"/>
      </w:rPr>
    </w:lvl>
    <w:lvl w:ilvl="4" w:tplc="00000000">
      <w:start w:val="1"/>
      <w:numFmt w:val="bullet"/>
      <w:lvlText w:val="o"/>
      <w:lvlJc w:val="left"/>
      <w:pPr>
        <w:tabs>
          <w:tab w:val="num" w:pos="4860"/>
        </w:tabs>
        <w:ind w:left="4860" w:hanging="360"/>
      </w:pPr>
      <w:rPr>
        <w:rFonts w:ascii="Courier New" w:hAnsi="Courier New" w:hint="default"/>
      </w:rPr>
    </w:lvl>
    <w:lvl w:ilvl="5" w:tplc="00000000">
      <w:start w:val="1"/>
      <w:numFmt w:val="bullet"/>
      <w:lvlText w:val=""/>
      <w:lvlJc w:val="left"/>
      <w:pPr>
        <w:tabs>
          <w:tab w:val="num" w:pos="5580"/>
        </w:tabs>
        <w:ind w:left="5580" w:hanging="360"/>
      </w:pPr>
      <w:rPr>
        <w:rFonts w:ascii="Wingdings" w:hAnsi="Wingdings" w:hint="default"/>
      </w:rPr>
    </w:lvl>
    <w:lvl w:ilvl="6" w:tplc="00000000">
      <w:start w:val="1"/>
      <w:numFmt w:val="bullet"/>
      <w:lvlText w:val=""/>
      <w:lvlJc w:val="left"/>
      <w:pPr>
        <w:tabs>
          <w:tab w:val="num" w:pos="6300"/>
        </w:tabs>
        <w:ind w:left="6300" w:hanging="360"/>
      </w:pPr>
      <w:rPr>
        <w:rFonts w:ascii="Symbol" w:hAnsi="Symbol" w:hint="default"/>
      </w:rPr>
    </w:lvl>
    <w:lvl w:ilvl="7" w:tplc="00000000">
      <w:start w:val="1"/>
      <w:numFmt w:val="bullet"/>
      <w:lvlText w:val="o"/>
      <w:lvlJc w:val="left"/>
      <w:pPr>
        <w:tabs>
          <w:tab w:val="num" w:pos="7020"/>
        </w:tabs>
        <w:ind w:left="7020" w:hanging="360"/>
      </w:pPr>
      <w:rPr>
        <w:rFonts w:ascii="Courier New" w:hAnsi="Courier New" w:hint="default"/>
      </w:rPr>
    </w:lvl>
    <w:lvl w:ilvl="8" w:tplc="00000000">
      <w:start w:val="1"/>
      <w:numFmt w:val="bullet"/>
      <w:lvlText w:val=""/>
      <w:lvlJc w:val="left"/>
      <w:pPr>
        <w:tabs>
          <w:tab w:val="num" w:pos="7740"/>
        </w:tabs>
        <w:ind w:left="7740" w:hanging="360"/>
      </w:pPr>
      <w:rPr>
        <w:rFonts w:ascii="Wingdings" w:hAnsi="Wingdings" w:hint="default"/>
      </w:rPr>
    </w:lvl>
  </w:abstractNum>
  <w:abstractNum w:abstractNumId="19" w15:restartNumberingAfterBreak="0">
    <w:nsid w:val="40C9296D"/>
    <w:multiLevelType w:val="multilevel"/>
    <w:tmpl w:val="68C0139E"/>
    <w:lvl w:ilvl="0">
      <w:numFmt w:val="bullet"/>
      <w:lvlText w:val="-"/>
      <w:lvlJc w:val="left"/>
      <w:pPr>
        <w:tabs>
          <w:tab w:val="num" w:pos="720"/>
        </w:tabs>
        <w:ind w:left="720" w:hanging="360"/>
      </w:pPr>
      <w:rPr>
        <w:rFonts w:ascii="Arial" w:eastAsia="Times New Roman" w:hAnsi="Aria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0FE6E6C"/>
    <w:multiLevelType w:val="hybridMultilevel"/>
    <w:tmpl w:val="68C0139E"/>
    <w:lvl w:ilvl="0" w:tplc="00000000">
      <w:numFmt w:val="bullet"/>
      <w:lvlText w:val="-"/>
      <w:lvlJc w:val="left"/>
      <w:pPr>
        <w:tabs>
          <w:tab w:val="num" w:pos="720"/>
        </w:tabs>
        <w:ind w:left="720" w:hanging="360"/>
      </w:pPr>
      <w:rPr>
        <w:rFonts w:ascii="Arial" w:eastAsia="Times New Roman" w:hAnsi="Arial" w:hint="default"/>
      </w:rPr>
    </w:lvl>
    <w:lvl w:ilvl="1" w:tplc="00000000">
      <w:start w:val="1"/>
      <w:numFmt w:val="bullet"/>
      <w:lvlText w:val="o"/>
      <w:lvlJc w:val="left"/>
      <w:pPr>
        <w:tabs>
          <w:tab w:val="num" w:pos="1440"/>
        </w:tabs>
        <w:ind w:left="1440" w:hanging="360"/>
      </w:pPr>
      <w:rPr>
        <w:rFonts w:ascii="Courier New" w:hAnsi="Courier New" w:hint="default"/>
      </w:rPr>
    </w:lvl>
    <w:lvl w:ilvl="2" w:tplc="00000000">
      <w:start w:val="1"/>
      <w:numFmt w:val="bullet"/>
      <w:lvlText w:val=""/>
      <w:lvlJc w:val="left"/>
      <w:pPr>
        <w:tabs>
          <w:tab w:val="num" w:pos="2160"/>
        </w:tabs>
        <w:ind w:left="2160" w:hanging="360"/>
      </w:pPr>
      <w:rPr>
        <w:rFonts w:ascii="Wingdings" w:hAnsi="Wingdings" w:hint="default"/>
      </w:rPr>
    </w:lvl>
    <w:lvl w:ilvl="3" w:tplc="00000000">
      <w:start w:val="1"/>
      <w:numFmt w:val="bullet"/>
      <w:lvlText w:val=""/>
      <w:lvlJc w:val="left"/>
      <w:pPr>
        <w:tabs>
          <w:tab w:val="num" w:pos="2880"/>
        </w:tabs>
        <w:ind w:left="2880" w:hanging="360"/>
      </w:pPr>
      <w:rPr>
        <w:rFonts w:ascii="Symbol" w:hAnsi="Symbol" w:hint="default"/>
      </w:rPr>
    </w:lvl>
    <w:lvl w:ilvl="4" w:tplc="00000000">
      <w:start w:val="1"/>
      <w:numFmt w:val="bullet"/>
      <w:lvlText w:val="o"/>
      <w:lvlJc w:val="left"/>
      <w:pPr>
        <w:tabs>
          <w:tab w:val="num" w:pos="3600"/>
        </w:tabs>
        <w:ind w:left="3600" w:hanging="360"/>
      </w:pPr>
      <w:rPr>
        <w:rFonts w:ascii="Courier New" w:hAnsi="Courier New" w:hint="default"/>
      </w:rPr>
    </w:lvl>
    <w:lvl w:ilvl="5" w:tplc="00000000">
      <w:start w:val="1"/>
      <w:numFmt w:val="bullet"/>
      <w:lvlText w:val=""/>
      <w:lvlJc w:val="left"/>
      <w:pPr>
        <w:tabs>
          <w:tab w:val="num" w:pos="4320"/>
        </w:tabs>
        <w:ind w:left="4320" w:hanging="360"/>
      </w:pPr>
      <w:rPr>
        <w:rFonts w:ascii="Wingdings" w:hAnsi="Wingdings" w:hint="default"/>
      </w:rPr>
    </w:lvl>
    <w:lvl w:ilvl="6" w:tplc="00000000">
      <w:start w:val="1"/>
      <w:numFmt w:val="bullet"/>
      <w:lvlText w:val=""/>
      <w:lvlJc w:val="left"/>
      <w:pPr>
        <w:tabs>
          <w:tab w:val="num" w:pos="5040"/>
        </w:tabs>
        <w:ind w:left="5040" w:hanging="360"/>
      </w:pPr>
      <w:rPr>
        <w:rFonts w:ascii="Symbol" w:hAnsi="Symbol" w:hint="default"/>
      </w:rPr>
    </w:lvl>
    <w:lvl w:ilvl="7" w:tplc="00000000">
      <w:start w:val="1"/>
      <w:numFmt w:val="bullet"/>
      <w:lvlText w:val="o"/>
      <w:lvlJc w:val="left"/>
      <w:pPr>
        <w:tabs>
          <w:tab w:val="num" w:pos="5760"/>
        </w:tabs>
        <w:ind w:left="5760" w:hanging="360"/>
      </w:pPr>
      <w:rPr>
        <w:rFonts w:ascii="Courier New" w:hAnsi="Courier New" w:hint="default"/>
      </w:rPr>
    </w:lvl>
    <w:lvl w:ilvl="8" w:tplc="00000000">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3C62BFA"/>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2" w15:restartNumberingAfterBreak="0">
    <w:nsid w:val="541F7476"/>
    <w:multiLevelType w:val="multilevel"/>
    <w:tmpl w:val="2C0A0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1B7372"/>
    <w:multiLevelType w:val="multilevel"/>
    <w:tmpl w:val="3B6268A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596F4DC0"/>
    <w:multiLevelType w:val="hybridMultilevel"/>
    <w:tmpl w:val="6FB61C60"/>
    <w:lvl w:ilvl="0" w:tplc="00000000">
      <w:start w:val="1"/>
      <w:numFmt w:val="decimal"/>
      <w:lvlText w:val="%1."/>
      <w:lvlJc w:val="left"/>
      <w:pPr>
        <w:tabs>
          <w:tab w:val="num" w:pos="720"/>
        </w:tabs>
        <w:ind w:left="720" w:hanging="360"/>
      </w:pPr>
      <w:rPr>
        <w:rFonts w:hint="default"/>
      </w:rPr>
    </w:lvl>
    <w:lvl w:ilvl="1" w:tplc="00000000">
      <w:start w:val="1"/>
      <w:numFmt w:val="lowerLetter"/>
      <w:lvlText w:val="%2."/>
      <w:lvlJc w:val="left"/>
      <w:pPr>
        <w:tabs>
          <w:tab w:val="num" w:pos="1440"/>
        </w:tabs>
        <w:ind w:left="1440" w:hanging="360"/>
      </w:pPr>
    </w:lvl>
    <w:lvl w:ilvl="2" w:tplc="00000000">
      <w:start w:val="1"/>
      <w:numFmt w:val="lowerRoman"/>
      <w:lvlText w:val="%3."/>
      <w:lvlJc w:val="right"/>
      <w:pPr>
        <w:tabs>
          <w:tab w:val="num" w:pos="2160"/>
        </w:tabs>
        <w:ind w:left="2160" w:hanging="180"/>
      </w:pPr>
    </w:lvl>
    <w:lvl w:ilvl="3" w:tplc="00000000">
      <w:start w:val="1"/>
      <w:numFmt w:val="decimal"/>
      <w:lvlText w:val="%4."/>
      <w:lvlJc w:val="left"/>
      <w:pPr>
        <w:tabs>
          <w:tab w:val="num" w:pos="2880"/>
        </w:tabs>
        <w:ind w:left="2880" w:hanging="360"/>
      </w:pPr>
    </w:lvl>
    <w:lvl w:ilvl="4" w:tplc="00000000">
      <w:start w:val="1"/>
      <w:numFmt w:val="lowerLetter"/>
      <w:lvlText w:val="%5."/>
      <w:lvlJc w:val="left"/>
      <w:pPr>
        <w:tabs>
          <w:tab w:val="num" w:pos="3600"/>
        </w:tabs>
        <w:ind w:left="3600" w:hanging="360"/>
      </w:pPr>
    </w:lvl>
    <w:lvl w:ilvl="5" w:tplc="00000000">
      <w:start w:val="1"/>
      <w:numFmt w:val="lowerRoman"/>
      <w:lvlText w:val="%6."/>
      <w:lvlJc w:val="right"/>
      <w:pPr>
        <w:tabs>
          <w:tab w:val="num" w:pos="4320"/>
        </w:tabs>
        <w:ind w:left="4320" w:hanging="180"/>
      </w:pPr>
    </w:lvl>
    <w:lvl w:ilvl="6" w:tplc="00000000">
      <w:start w:val="1"/>
      <w:numFmt w:val="decimal"/>
      <w:lvlText w:val="%7."/>
      <w:lvlJc w:val="left"/>
      <w:pPr>
        <w:tabs>
          <w:tab w:val="num" w:pos="5040"/>
        </w:tabs>
        <w:ind w:left="5040" w:hanging="360"/>
      </w:pPr>
    </w:lvl>
    <w:lvl w:ilvl="7" w:tplc="00000000">
      <w:start w:val="1"/>
      <w:numFmt w:val="lowerLetter"/>
      <w:lvlText w:val="%8."/>
      <w:lvlJc w:val="left"/>
      <w:pPr>
        <w:tabs>
          <w:tab w:val="num" w:pos="5760"/>
        </w:tabs>
        <w:ind w:left="5760" w:hanging="360"/>
      </w:pPr>
    </w:lvl>
    <w:lvl w:ilvl="8" w:tplc="00000000">
      <w:start w:val="1"/>
      <w:numFmt w:val="lowerRoman"/>
      <w:lvlText w:val="%9."/>
      <w:lvlJc w:val="right"/>
      <w:pPr>
        <w:tabs>
          <w:tab w:val="num" w:pos="6480"/>
        </w:tabs>
        <w:ind w:left="6480" w:hanging="180"/>
      </w:pPr>
    </w:lvl>
  </w:abstractNum>
  <w:abstractNum w:abstractNumId="25" w15:restartNumberingAfterBreak="0">
    <w:nsid w:val="5AFD593B"/>
    <w:multiLevelType w:val="multilevel"/>
    <w:tmpl w:val="A3B28B5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5CF43F99"/>
    <w:multiLevelType w:val="hybridMultilevel"/>
    <w:tmpl w:val="2E9C69EA"/>
    <w:lvl w:ilvl="0" w:tplc="00000000">
      <w:start w:val="1"/>
      <w:numFmt w:val="bullet"/>
      <w:lvlText w:val=""/>
      <w:lvlJc w:val="left"/>
      <w:pPr>
        <w:tabs>
          <w:tab w:val="num" w:pos="720"/>
        </w:tabs>
        <w:ind w:left="720" w:hanging="360"/>
      </w:pPr>
      <w:rPr>
        <w:rFonts w:ascii="Symbol" w:hAnsi="Symbol" w:hint="default"/>
      </w:rPr>
    </w:lvl>
    <w:lvl w:ilvl="1" w:tplc="00000000">
      <w:start w:val="1"/>
      <w:numFmt w:val="bullet"/>
      <w:lvlText w:val="o"/>
      <w:lvlJc w:val="left"/>
      <w:pPr>
        <w:tabs>
          <w:tab w:val="num" w:pos="1440"/>
        </w:tabs>
        <w:ind w:left="1440" w:hanging="360"/>
      </w:pPr>
      <w:rPr>
        <w:rFonts w:ascii="Courier New" w:hAnsi="Courier New" w:hint="default"/>
      </w:rPr>
    </w:lvl>
    <w:lvl w:ilvl="2" w:tplc="00000000">
      <w:start w:val="1"/>
      <w:numFmt w:val="bullet"/>
      <w:lvlText w:val=""/>
      <w:lvlJc w:val="left"/>
      <w:pPr>
        <w:tabs>
          <w:tab w:val="num" w:pos="2160"/>
        </w:tabs>
        <w:ind w:left="2160" w:hanging="360"/>
      </w:pPr>
      <w:rPr>
        <w:rFonts w:ascii="Wingdings" w:hAnsi="Wingdings" w:hint="default"/>
      </w:rPr>
    </w:lvl>
    <w:lvl w:ilvl="3" w:tplc="00000000">
      <w:start w:val="1"/>
      <w:numFmt w:val="bullet"/>
      <w:lvlText w:val=""/>
      <w:lvlJc w:val="left"/>
      <w:pPr>
        <w:tabs>
          <w:tab w:val="num" w:pos="2880"/>
        </w:tabs>
        <w:ind w:left="2880" w:hanging="360"/>
      </w:pPr>
      <w:rPr>
        <w:rFonts w:ascii="Symbol" w:hAnsi="Symbol" w:hint="default"/>
      </w:rPr>
    </w:lvl>
    <w:lvl w:ilvl="4" w:tplc="00000000">
      <w:start w:val="1"/>
      <w:numFmt w:val="bullet"/>
      <w:lvlText w:val="o"/>
      <w:lvlJc w:val="left"/>
      <w:pPr>
        <w:tabs>
          <w:tab w:val="num" w:pos="3600"/>
        </w:tabs>
        <w:ind w:left="3600" w:hanging="360"/>
      </w:pPr>
      <w:rPr>
        <w:rFonts w:ascii="Courier New" w:hAnsi="Courier New" w:hint="default"/>
      </w:rPr>
    </w:lvl>
    <w:lvl w:ilvl="5" w:tplc="00000000">
      <w:start w:val="1"/>
      <w:numFmt w:val="bullet"/>
      <w:lvlText w:val=""/>
      <w:lvlJc w:val="left"/>
      <w:pPr>
        <w:tabs>
          <w:tab w:val="num" w:pos="4320"/>
        </w:tabs>
        <w:ind w:left="4320" w:hanging="360"/>
      </w:pPr>
      <w:rPr>
        <w:rFonts w:ascii="Wingdings" w:hAnsi="Wingdings" w:hint="default"/>
      </w:rPr>
    </w:lvl>
    <w:lvl w:ilvl="6" w:tplc="00000000">
      <w:start w:val="1"/>
      <w:numFmt w:val="bullet"/>
      <w:lvlText w:val=""/>
      <w:lvlJc w:val="left"/>
      <w:pPr>
        <w:tabs>
          <w:tab w:val="num" w:pos="5040"/>
        </w:tabs>
        <w:ind w:left="5040" w:hanging="360"/>
      </w:pPr>
      <w:rPr>
        <w:rFonts w:ascii="Symbol" w:hAnsi="Symbol" w:hint="default"/>
      </w:rPr>
    </w:lvl>
    <w:lvl w:ilvl="7" w:tplc="00000000">
      <w:start w:val="1"/>
      <w:numFmt w:val="bullet"/>
      <w:lvlText w:val="o"/>
      <w:lvlJc w:val="left"/>
      <w:pPr>
        <w:tabs>
          <w:tab w:val="num" w:pos="5760"/>
        </w:tabs>
        <w:ind w:left="5760" w:hanging="360"/>
      </w:pPr>
      <w:rPr>
        <w:rFonts w:ascii="Courier New" w:hAnsi="Courier New" w:hint="default"/>
      </w:rPr>
    </w:lvl>
    <w:lvl w:ilvl="8" w:tplc="00000000">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F794A49"/>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8" w15:restartNumberingAfterBreak="0">
    <w:nsid w:val="70F42246"/>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9" w15:restartNumberingAfterBreak="0">
    <w:nsid w:val="720C09C1"/>
    <w:multiLevelType w:val="hybridMultilevel"/>
    <w:tmpl w:val="C5BC3D16"/>
    <w:lvl w:ilvl="0" w:tplc="00000000">
      <w:start w:val="1"/>
      <w:numFmt w:val="bullet"/>
      <w:lvlText w:val=""/>
      <w:lvlJc w:val="left"/>
      <w:pPr>
        <w:tabs>
          <w:tab w:val="num" w:pos="720"/>
        </w:tabs>
        <w:ind w:left="720" w:hanging="360"/>
      </w:pPr>
      <w:rPr>
        <w:rFonts w:ascii="Symbol" w:hAnsi="Symbol" w:hint="default"/>
      </w:rPr>
    </w:lvl>
    <w:lvl w:ilvl="1" w:tplc="00000000">
      <w:start w:val="1"/>
      <w:numFmt w:val="bullet"/>
      <w:lvlText w:val="o"/>
      <w:lvlJc w:val="left"/>
      <w:pPr>
        <w:tabs>
          <w:tab w:val="num" w:pos="1440"/>
        </w:tabs>
        <w:ind w:left="1440" w:hanging="360"/>
      </w:pPr>
      <w:rPr>
        <w:rFonts w:ascii="Courier New" w:hAnsi="Courier New" w:hint="default"/>
      </w:rPr>
    </w:lvl>
    <w:lvl w:ilvl="2" w:tplc="00000000">
      <w:start w:val="1"/>
      <w:numFmt w:val="bullet"/>
      <w:lvlText w:val=""/>
      <w:lvlJc w:val="left"/>
      <w:pPr>
        <w:tabs>
          <w:tab w:val="num" w:pos="2160"/>
        </w:tabs>
        <w:ind w:left="2160" w:hanging="360"/>
      </w:pPr>
      <w:rPr>
        <w:rFonts w:ascii="Wingdings" w:hAnsi="Wingdings" w:hint="default"/>
      </w:rPr>
    </w:lvl>
    <w:lvl w:ilvl="3" w:tplc="00000000">
      <w:start w:val="1"/>
      <w:numFmt w:val="bullet"/>
      <w:lvlText w:val=""/>
      <w:lvlJc w:val="left"/>
      <w:pPr>
        <w:tabs>
          <w:tab w:val="num" w:pos="2880"/>
        </w:tabs>
        <w:ind w:left="2880" w:hanging="360"/>
      </w:pPr>
      <w:rPr>
        <w:rFonts w:ascii="Symbol" w:hAnsi="Symbol" w:hint="default"/>
      </w:rPr>
    </w:lvl>
    <w:lvl w:ilvl="4" w:tplc="00000000">
      <w:start w:val="1"/>
      <w:numFmt w:val="bullet"/>
      <w:lvlText w:val="o"/>
      <w:lvlJc w:val="left"/>
      <w:pPr>
        <w:tabs>
          <w:tab w:val="num" w:pos="3600"/>
        </w:tabs>
        <w:ind w:left="3600" w:hanging="360"/>
      </w:pPr>
      <w:rPr>
        <w:rFonts w:ascii="Courier New" w:hAnsi="Courier New" w:hint="default"/>
      </w:rPr>
    </w:lvl>
    <w:lvl w:ilvl="5" w:tplc="00000000">
      <w:start w:val="1"/>
      <w:numFmt w:val="bullet"/>
      <w:lvlText w:val=""/>
      <w:lvlJc w:val="left"/>
      <w:pPr>
        <w:tabs>
          <w:tab w:val="num" w:pos="4320"/>
        </w:tabs>
        <w:ind w:left="4320" w:hanging="360"/>
      </w:pPr>
      <w:rPr>
        <w:rFonts w:ascii="Wingdings" w:hAnsi="Wingdings" w:hint="default"/>
      </w:rPr>
    </w:lvl>
    <w:lvl w:ilvl="6" w:tplc="00000000">
      <w:start w:val="1"/>
      <w:numFmt w:val="bullet"/>
      <w:lvlText w:val=""/>
      <w:lvlJc w:val="left"/>
      <w:pPr>
        <w:tabs>
          <w:tab w:val="num" w:pos="5040"/>
        </w:tabs>
        <w:ind w:left="5040" w:hanging="360"/>
      </w:pPr>
      <w:rPr>
        <w:rFonts w:ascii="Symbol" w:hAnsi="Symbol" w:hint="default"/>
      </w:rPr>
    </w:lvl>
    <w:lvl w:ilvl="7" w:tplc="00000000">
      <w:start w:val="1"/>
      <w:numFmt w:val="bullet"/>
      <w:lvlText w:val="o"/>
      <w:lvlJc w:val="left"/>
      <w:pPr>
        <w:tabs>
          <w:tab w:val="num" w:pos="5760"/>
        </w:tabs>
        <w:ind w:left="5760" w:hanging="360"/>
      </w:pPr>
      <w:rPr>
        <w:rFonts w:ascii="Courier New" w:hAnsi="Courier New" w:hint="default"/>
      </w:rPr>
    </w:lvl>
    <w:lvl w:ilvl="8" w:tplc="00000000">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25F0321"/>
    <w:multiLevelType w:val="hybridMultilevel"/>
    <w:tmpl w:val="2FFE69E2"/>
    <w:lvl w:ilvl="0" w:tplc="00000000">
      <w:start w:val="1"/>
      <w:numFmt w:val="lowerLetter"/>
      <w:lvlText w:val="%1."/>
      <w:lvlJc w:val="left"/>
      <w:pPr>
        <w:tabs>
          <w:tab w:val="num" w:pos="720"/>
        </w:tabs>
        <w:ind w:left="720" w:hanging="360"/>
      </w:pPr>
      <w:rPr>
        <w:rFonts w:hint="default"/>
      </w:rPr>
    </w:lvl>
    <w:lvl w:ilvl="1" w:tplc="00000000">
      <w:start w:val="1"/>
      <w:numFmt w:val="decimal"/>
      <w:lvlText w:val="%2."/>
      <w:lvlJc w:val="left"/>
      <w:pPr>
        <w:tabs>
          <w:tab w:val="num" w:pos="1440"/>
        </w:tabs>
        <w:ind w:left="1440" w:hanging="360"/>
      </w:pPr>
      <w:rPr>
        <w:rFonts w:hint="default"/>
      </w:rPr>
    </w:lvl>
    <w:lvl w:ilvl="2" w:tplc="00000000">
      <w:start w:val="1"/>
      <w:numFmt w:val="lowerRoman"/>
      <w:lvlText w:val="%3."/>
      <w:lvlJc w:val="right"/>
      <w:pPr>
        <w:tabs>
          <w:tab w:val="num" w:pos="2160"/>
        </w:tabs>
        <w:ind w:left="2160" w:hanging="180"/>
      </w:pPr>
    </w:lvl>
    <w:lvl w:ilvl="3" w:tplc="00000000">
      <w:start w:val="1"/>
      <w:numFmt w:val="decimal"/>
      <w:lvlText w:val="%4."/>
      <w:lvlJc w:val="left"/>
      <w:pPr>
        <w:tabs>
          <w:tab w:val="num" w:pos="2880"/>
        </w:tabs>
        <w:ind w:left="2880" w:hanging="360"/>
      </w:pPr>
    </w:lvl>
    <w:lvl w:ilvl="4" w:tplc="00000000">
      <w:start w:val="1"/>
      <w:numFmt w:val="lowerLetter"/>
      <w:lvlText w:val="%5."/>
      <w:lvlJc w:val="left"/>
      <w:pPr>
        <w:tabs>
          <w:tab w:val="num" w:pos="3600"/>
        </w:tabs>
        <w:ind w:left="3600" w:hanging="360"/>
      </w:pPr>
    </w:lvl>
    <w:lvl w:ilvl="5" w:tplc="00000000">
      <w:start w:val="1"/>
      <w:numFmt w:val="lowerRoman"/>
      <w:lvlText w:val="%6."/>
      <w:lvlJc w:val="right"/>
      <w:pPr>
        <w:tabs>
          <w:tab w:val="num" w:pos="4320"/>
        </w:tabs>
        <w:ind w:left="4320" w:hanging="180"/>
      </w:pPr>
    </w:lvl>
    <w:lvl w:ilvl="6" w:tplc="00000000">
      <w:start w:val="1"/>
      <w:numFmt w:val="decimal"/>
      <w:lvlText w:val="%7."/>
      <w:lvlJc w:val="left"/>
      <w:pPr>
        <w:tabs>
          <w:tab w:val="num" w:pos="5040"/>
        </w:tabs>
        <w:ind w:left="5040" w:hanging="360"/>
      </w:pPr>
    </w:lvl>
    <w:lvl w:ilvl="7" w:tplc="00000000">
      <w:start w:val="1"/>
      <w:numFmt w:val="lowerLetter"/>
      <w:lvlText w:val="%8."/>
      <w:lvlJc w:val="left"/>
      <w:pPr>
        <w:tabs>
          <w:tab w:val="num" w:pos="5760"/>
        </w:tabs>
        <w:ind w:left="5760" w:hanging="360"/>
      </w:pPr>
    </w:lvl>
    <w:lvl w:ilvl="8" w:tplc="00000000">
      <w:start w:val="1"/>
      <w:numFmt w:val="lowerRoman"/>
      <w:lvlText w:val="%9."/>
      <w:lvlJc w:val="right"/>
      <w:pPr>
        <w:tabs>
          <w:tab w:val="num" w:pos="6480"/>
        </w:tabs>
        <w:ind w:left="6480" w:hanging="180"/>
      </w:pPr>
    </w:lvl>
  </w:abstractNum>
  <w:abstractNum w:abstractNumId="31" w15:restartNumberingAfterBreak="0">
    <w:nsid w:val="74193615"/>
    <w:multiLevelType w:val="hybridMultilevel"/>
    <w:tmpl w:val="1B52639E"/>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2" w15:restartNumberingAfterBreak="0">
    <w:nsid w:val="79132CFA"/>
    <w:multiLevelType w:val="hybridMultilevel"/>
    <w:tmpl w:val="2FF08D62"/>
    <w:lvl w:ilvl="0" w:tplc="00000000">
      <w:start w:val="1"/>
      <w:numFmt w:val="lowerLetter"/>
      <w:lvlText w:val="%1."/>
      <w:lvlJc w:val="left"/>
      <w:pPr>
        <w:tabs>
          <w:tab w:val="num" w:pos="720"/>
        </w:tabs>
        <w:ind w:left="720" w:hanging="360"/>
      </w:pPr>
      <w:rPr>
        <w:rFonts w:hint="default"/>
      </w:rPr>
    </w:lvl>
    <w:lvl w:ilvl="1" w:tplc="00000000">
      <w:start w:val="1"/>
      <w:numFmt w:val="lowerLetter"/>
      <w:lvlText w:val="%2."/>
      <w:lvlJc w:val="left"/>
      <w:pPr>
        <w:tabs>
          <w:tab w:val="num" w:pos="1440"/>
        </w:tabs>
        <w:ind w:left="1440" w:hanging="360"/>
      </w:pPr>
    </w:lvl>
    <w:lvl w:ilvl="2" w:tplc="00000000">
      <w:start w:val="1"/>
      <w:numFmt w:val="lowerRoman"/>
      <w:lvlText w:val="%3."/>
      <w:lvlJc w:val="right"/>
      <w:pPr>
        <w:tabs>
          <w:tab w:val="num" w:pos="2160"/>
        </w:tabs>
        <w:ind w:left="2160" w:hanging="180"/>
      </w:pPr>
    </w:lvl>
    <w:lvl w:ilvl="3" w:tplc="00000000">
      <w:start w:val="1"/>
      <w:numFmt w:val="decimal"/>
      <w:lvlText w:val="%4."/>
      <w:lvlJc w:val="left"/>
      <w:pPr>
        <w:tabs>
          <w:tab w:val="num" w:pos="2880"/>
        </w:tabs>
        <w:ind w:left="2880" w:hanging="360"/>
      </w:pPr>
    </w:lvl>
    <w:lvl w:ilvl="4" w:tplc="00000000">
      <w:start w:val="1"/>
      <w:numFmt w:val="lowerLetter"/>
      <w:lvlText w:val="%5."/>
      <w:lvlJc w:val="left"/>
      <w:pPr>
        <w:tabs>
          <w:tab w:val="num" w:pos="3600"/>
        </w:tabs>
        <w:ind w:left="3600" w:hanging="360"/>
      </w:pPr>
    </w:lvl>
    <w:lvl w:ilvl="5" w:tplc="00000000">
      <w:start w:val="1"/>
      <w:numFmt w:val="lowerRoman"/>
      <w:lvlText w:val="%6."/>
      <w:lvlJc w:val="right"/>
      <w:pPr>
        <w:tabs>
          <w:tab w:val="num" w:pos="4320"/>
        </w:tabs>
        <w:ind w:left="4320" w:hanging="180"/>
      </w:pPr>
    </w:lvl>
    <w:lvl w:ilvl="6" w:tplc="00000000">
      <w:start w:val="1"/>
      <w:numFmt w:val="decimal"/>
      <w:lvlText w:val="%7."/>
      <w:lvlJc w:val="left"/>
      <w:pPr>
        <w:tabs>
          <w:tab w:val="num" w:pos="5040"/>
        </w:tabs>
        <w:ind w:left="5040" w:hanging="360"/>
      </w:pPr>
    </w:lvl>
    <w:lvl w:ilvl="7" w:tplc="00000000">
      <w:start w:val="1"/>
      <w:numFmt w:val="lowerLetter"/>
      <w:lvlText w:val="%8."/>
      <w:lvlJc w:val="left"/>
      <w:pPr>
        <w:tabs>
          <w:tab w:val="num" w:pos="5760"/>
        </w:tabs>
        <w:ind w:left="5760" w:hanging="360"/>
      </w:pPr>
    </w:lvl>
    <w:lvl w:ilvl="8" w:tplc="00000000">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30"/>
  </w:num>
  <w:num w:numId="13">
    <w:abstractNumId w:val="17"/>
  </w:num>
  <w:num w:numId="14">
    <w:abstractNumId w:val="32"/>
  </w:num>
  <w:num w:numId="15">
    <w:abstractNumId w:val="13"/>
  </w:num>
  <w:num w:numId="16">
    <w:abstractNumId w:val="18"/>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26"/>
  </w:num>
  <w:num w:numId="28">
    <w:abstractNumId w:val="16"/>
  </w:num>
  <w:num w:numId="29">
    <w:abstractNumId w:val="20"/>
  </w:num>
  <w:num w:numId="30">
    <w:abstractNumId w:val="19"/>
  </w:num>
  <w:num w:numId="31">
    <w:abstractNumId w:val="29"/>
  </w:num>
  <w:num w:numId="32">
    <w:abstractNumId w:val="24"/>
  </w:num>
  <w:num w:numId="33">
    <w:abstractNumId w:val="31"/>
  </w:num>
  <w:num w:numId="34">
    <w:abstractNumId w:val="12"/>
  </w:num>
  <w:num w:numId="35">
    <w:abstractNumId w:val="27"/>
  </w:num>
  <w:num w:numId="36">
    <w:abstractNumId w:val="23"/>
  </w:num>
  <w:num w:numId="37">
    <w:abstractNumId w:val="15"/>
  </w:num>
  <w:num w:numId="38">
    <w:abstractNumId w:val="25"/>
  </w:num>
  <w:num w:numId="39">
    <w:abstractNumId w:val="28"/>
  </w:num>
  <w:num w:numId="40">
    <w:abstractNumId w:val="11"/>
  </w:num>
  <w:num w:numId="41">
    <w:abstractNumId w:val="21"/>
  </w:num>
  <w:num w:numId="42">
    <w:abstractNumId w:val="10"/>
  </w:num>
  <w:num w:numId="43">
    <w:abstractNumId w:val="2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uy Roberts">
    <w15:presenceInfo w15:providerId="None" w15:userId="Guy Robert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CF5"/>
    <w:rsid w:val="001E5CF5"/>
    <w:rsid w:val="0029041D"/>
    <w:rsid w:val="004A5C6E"/>
    <w:rsid w:val="006A1519"/>
    <w:rsid w:val="00B06E56"/>
    <w:rsid w:val="00C35554"/>
    <w:rsid w:val="00C64870"/>
    <w:rsid w:val="00D852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5418BE5"/>
  <w15:chartTrackingRefBased/>
  <w15:docId w15:val="{3D3ED01F-BB1B-48F6-B60B-DB403BC05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lang w:val="en-US" w:eastAsia="en-US"/>
    </w:rPr>
  </w:style>
  <w:style w:type="paragraph" w:styleId="Heading1">
    <w:name w:val="heading 1"/>
    <w:basedOn w:val="Normal"/>
    <w:next w:val="nobreak"/>
    <w:qFormat/>
    <w:pPr>
      <w:keepNext/>
      <w:numPr>
        <w:numId w:val="11"/>
      </w:numPr>
      <w:spacing w:before="120" w:after="60"/>
      <w:outlineLvl w:val="0"/>
    </w:pPr>
    <w:rPr>
      <w:b/>
      <w:kern w:val="32"/>
    </w:rPr>
  </w:style>
  <w:style w:type="paragraph" w:styleId="Heading2">
    <w:name w:val="heading 2"/>
    <w:basedOn w:val="Normal"/>
    <w:next w:val="nobreak"/>
    <w:qFormat/>
    <w:pPr>
      <w:keepNext/>
      <w:numPr>
        <w:ilvl w:val="1"/>
        <w:numId w:val="11"/>
      </w:numPr>
      <w:outlineLvl w:val="1"/>
    </w:pPr>
  </w:style>
  <w:style w:type="paragraph" w:styleId="Heading3">
    <w:name w:val="heading 3"/>
    <w:basedOn w:val="Normal"/>
    <w:next w:val="nobreak"/>
    <w:qFormat/>
    <w:pPr>
      <w:keepNext/>
      <w:numPr>
        <w:ilvl w:val="2"/>
        <w:numId w:val="11"/>
      </w:numPr>
      <w:outlineLvl w:val="2"/>
    </w:pPr>
    <w:rPr>
      <w:rFonts w:ascii="Helvetica" w:hAnsi="Helvetica"/>
    </w:rPr>
  </w:style>
  <w:style w:type="paragraph" w:styleId="Heading4">
    <w:name w:val="heading 4"/>
    <w:basedOn w:val="Normal"/>
    <w:next w:val="Normal"/>
    <w:qFormat/>
    <w:pPr>
      <w:keepNext/>
      <w:numPr>
        <w:ilvl w:val="3"/>
        <w:numId w:val="11"/>
      </w:numPr>
      <w:spacing w:before="240" w:after="60"/>
      <w:outlineLvl w:val="3"/>
    </w:pPr>
    <w:rPr>
      <w:rFonts w:ascii="Times New Roman" w:hAnsi="Times New Roman"/>
      <w:b/>
      <w:sz w:val="28"/>
      <w:szCs w:val="28"/>
    </w:rPr>
  </w:style>
  <w:style w:type="paragraph" w:styleId="Heading5">
    <w:name w:val="heading 5"/>
    <w:basedOn w:val="Normal"/>
    <w:next w:val="Normal"/>
    <w:qFormat/>
    <w:pPr>
      <w:numPr>
        <w:ilvl w:val="4"/>
        <w:numId w:val="11"/>
      </w:numPr>
      <w:spacing w:before="240" w:after="60"/>
      <w:outlineLvl w:val="4"/>
    </w:pPr>
    <w:rPr>
      <w:b/>
      <w:i/>
      <w:sz w:val="26"/>
      <w:szCs w:val="26"/>
    </w:rPr>
  </w:style>
  <w:style w:type="paragraph" w:styleId="Heading6">
    <w:name w:val="heading 6"/>
    <w:basedOn w:val="Normal"/>
    <w:next w:val="Normal"/>
    <w:qFormat/>
    <w:pPr>
      <w:numPr>
        <w:ilvl w:val="5"/>
        <w:numId w:val="11"/>
      </w:numPr>
      <w:spacing w:before="240" w:after="60"/>
      <w:outlineLvl w:val="5"/>
    </w:pPr>
    <w:rPr>
      <w:rFonts w:ascii="Times New Roman" w:hAnsi="Times New Roman"/>
      <w:b/>
      <w:sz w:val="22"/>
      <w:szCs w:val="22"/>
    </w:rPr>
  </w:style>
  <w:style w:type="paragraph" w:styleId="Heading7">
    <w:name w:val="heading 7"/>
    <w:basedOn w:val="Normal"/>
    <w:next w:val="Normal"/>
    <w:qFormat/>
    <w:pPr>
      <w:numPr>
        <w:ilvl w:val="6"/>
        <w:numId w:val="11"/>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1"/>
      </w:numPr>
      <w:spacing w:before="240" w:after="60"/>
      <w:outlineLvl w:val="7"/>
    </w:pPr>
    <w:rPr>
      <w:rFonts w:ascii="Times New Roman" w:hAnsi="Times New Roman"/>
      <w:i/>
      <w:sz w:val="24"/>
      <w:szCs w:val="24"/>
    </w:rPr>
  </w:style>
  <w:style w:type="paragraph" w:styleId="Heading9">
    <w:name w:val="heading 9"/>
    <w:basedOn w:val="Normal"/>
    <w:next w:val="Normal"/>
    <w:qFormat/>
    <w:pPr>
      <w:numPr>
        <w:ilvl w:val="8"/>
        <w:numId w:val="1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pPr>
      <w:keepNext/>
    </w:pPr>
  </w:style>
  <w:style w:type="paragraph" w:customStyle="1" w:styleId="HTMLBody">
    <w:name w:val="HTML Body"/>
    <w:pPr>
      <w:autoSpaceDE w:val="0"/>
      <w:autoSpaceDN w:val="0"/>
      <w:adjustRightInd w:val="0"/>
    </w:pPr>
    <w:rPr>
      <w:rFonts w:ascii="Comic Sans MS" w:hAnsi="Comic Sans MS"/>
      <w:sz w:val="18"/>
      <w:szCs w:val="18"/>
      <w:lang w:val="en-US" w:eastAsia="en-US"/>
    </w:rPr>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character" w:styleId="Hyperlink">
    <w:name w:val="Hyperlink"/>
    <w:basedOn w:val="DefaultParagraphFont"/>
    <w:uiPriority w:val="99"/>
    <w:rPr>
      <w:color w:val="0000FF"/>
      <w:u w:val="single"/>
    </w:rPr>
  </w:style>
  <w:style w:type="character" w:styleId="PageNumber">
    <w:name w:val="page number"/>
    <w:basedOn w:val="DefaultParagraphFont"/>
  </w:style>
  <w:style w:type="paragraph" w:styleId="BlockText">
    <w:name w:val="Block Text"/>
    <w:basedOn w:val="Normal"/>
    <w:pPr>
      <w:ind w:left="360" w:right="720"/>
    </w:pPr>
    <w:rPr>
      <w:rFonts w:ascii="Courier New" w:hAnsi="Courier New"/>
      <w:sz w:val="18"/>
      <w:szCs w:val="18"/>
    </w:rPr>
  </w:style>
  <w:style w:type="paragraph" w:styleId="Caption">
    <w:name w:val="caption"/>
    <w:basedOn w:val="Normal"/>
    <w:next w:val="Normal"/>
    <w:qFormat/>
    <w:pPr>
      <w:spacing w:before="120" w:after="120"/>
    </w:pPr>
    <w:rPr>
      <w:b/>
    </w:rPr>
  </w:style>
  <w:style w:type="paragraph" w:styleId="NormalWeb">
    <w:name w:val="Normal (Web)"/>
    <w:basedOn w:val="Normal"/>
    <w:rPr>
      <w:rFonts w:ascii="Times New Roman" w:hAnsi="Times New Roman"/>
      <w:sz w:val="24"/>
      <w:szCs w:val="24"/>
    </w:rPr>
  </w:style>
  <w:style w:type="paragraph" w:styleId="PlainText">
    <w:name w:val="Plain Text"/>
    <w:basedOn w:val="Normal"/>
    <w:pPr>
      <w:ind w:left="720"/>
    </w:pPr>
    <w:rPr>
      <w:rFonts w:ascii="Courier New" w:hAnsi="Courier New"/>
    </w:rPr>
  </w:style>
  <w:style w:type="paragraph" w:styleId="BodyText">
    <w:name w:val="Body Text"/>
    <w:basedOn w:val="Normal"/>
    <w:pPr>
      <w:spacing w:after="120"/>
    </w:pPr>
  </w:style>
  <w:style w:type="paragraph" w:styleId="BodyTextIndent">
    <w:name w:val="Body Text Indent"/>
    <w:basedOn w:val="Normal"/>
    <w:pPr>
      <w:spacing w:after="120"/>
      <w:ind w:left="360"/>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losing">
    <w:name w:val="Closing"/>
    <w:basedOn w:val="Normal"/>
    <w:pPr>
      <w:ind w:left="4320"/>
    </w:pPr>
  </w:style>
  <w:style w:type="paragraph" w:styleId="CommentText">
    <w:name w:val="annotation text"/>
    <w:basedOn w:val="Normal"/>
    <w:link w:val="CommentTextCha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mailSignature">
    <w:name w:val="E-mail Signature"/>
    <w:basedOn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sz w:val="24"/>
      <w:szCs w:val="24"/>
    </w:rPr>
  </w:style>
  <w:style w:type="paragraph" w:styleId="EnvelopeReturn">
    <w:name w:val="envelope return"/>
    <w:basedOn w:val="Normal"/>
  </w:style>
  <w:style w:type="paragraph" w:styleId="FootnoteText">
    <w:name w:val="footnote text"/>
    <w:basedOn w:val="Normal"/>
    <w:semiHidden/>
  </w:style>
  <w:style w:type="paragraph" w:styleId="HTMLAddress">
    <w:name w:val="HTML Address"/>
    <w:basedOn w:val="Normal"/>
    <w:rPr>
      <w:i/>
    </w:rPr>
  </w:style>
  <w:style w:type="paragraph" w:styleId="HTMLPreformatted">
    <w:name w:val="HTML Preformatted"/>
    <w:basedOn w:val="Normal"/>
    <w:rPr>
      <w:rFonts w:ascii="Courier New" w:hAnsi="Courier New"/>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b/>
    </w:rPr>
  </w:style>
  <w:style w:type="paragraph" w:styleId="List">
    <w:name w:val="List"/>
    <w:basedOn w:val="Normal"/>
    <w:semiHidden/>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7"/>
      </w:numPr>
    </w:pPr>
  </w:style>
  <w:style w:type="paragraph" w:styleId="ListBullet2">
    <w:name w:val="List Bullet 2"/>
    <w:basedOn w:val="Normal"/>
    <w:autoRedefine/>
    <w:pPr>
      <w:numPr>
        <w:numId w:val="18"/>
      </w:numPr>
    </w:pPr>
  </w:style>
  <w:style w:type="paragraph" w:styleId="ListBullet3">
    <w:name w:val="List Bullet 3"/>
    <w:basedOn w:val="Normal"/>
    <w:autoRedefine/>
    <w:pPr>
      <w:numPr>
        <w:numId w:val="19"/>
      </w:numPr>
    </w:pPr>
  </w:style>
  <w:style w:type="paragraph" w:styleId="ListBullet4">
    <w:name w:val="List Bullet 4"/>
    <w:basedOn w:val="Normal"/>
    <w:autoRedefine/>
    <w:pPr>
      <w:numPr>
        <w:numId w:val="20"/>
      </w:numPr>
    </w:pPr>
  </w:style>
  <w:style w:type="paragraph" w:styleId="ListBullet5">
    <w:name w:val="List Bullet 5"/>
    <w:basedOn w:val="Normal"/>
    <w:autoRedefine/>
    <w:pPr>
      <w:numPr>
        <w:numId w:val="21"/>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22"/>
      </w:numPr>
    </w:pPr>
  </w:style>
  <w:style w:type="paragraph" w:styleId="ListNumber2">
    <w:name w:val="List Number 2"/>
    <w:basedOn w:val="Normal"/>
    <w:pPr>
      <w:numPr>
        <w:numId w:val="23"/>
      </w:numPr>
    </w:pPr>
  </w:style>
  <w:style w:type="paragraph" w:styleId="ListNumber3">
    <w:name w:val="List Number 3"/>
    <w:basedOn w:val="Normal"/>
    <w:pPr>
      <w:numPr>
        <w:numId w:val="24"/>
      </w:numPr>
    </w:pPr>
  </w:style>
  <w:style w:type="paragraph" w:styleId="ListNumber4">
    <w:name w:val="List Number 4"/>
    <w:basedOn w:val="Normal"/>
    <w:pPr>
      <w:numPr>
        <w:numId w:val="25"/>
      </w:numPr>
    </w:pPr>
  </w:style>
  <w:style w:type="paragraph" w:styleId="ListNumber5">
    <w:name w:val="List Number 5"/>
    <w:basedOn w:val="Normal"/>
    <w:pPr>
      <w:numPr>
        <w:numId w:val="26"/>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sz w:val="24"/>
      <w:szCs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pPr>
      <w:ind w:left="400" w:hanging="400"/>
    </w:pPr>
  </w:style>
  <w:style w:type="paragraph" w:styleId="Title">
    <w:name w:val="Title"/>
    <w:basedOn w:val="Normal"/>
    <w:qFormat/>
    <w:pPr>
      <w:spacing w:before="240" w:after="60"/>
      <w:jc w:val="center"/>
      <w:outlineLvl w:val="0"/>
    </w:pPr>
    <w:rPr>
      <w:b/>
      <w:kern w:val="28"/>
      <w:sz w:val="32"/>
      <w:szCs w:val="32"/>
    </w:rPr>
  </w:style>
  <w:style w:type="paragraph" w:styleId="TOAHeading">
    <w:name w:val="toa heading"/>
    <w:basedOn w:val="Normal"/>
    <w:next w:val="Normal"/>
    <w:semiHidden/>
    <w:pPr>
      <w:spacing w:before="120"/>
    </w:pPr>
    <w:rPr>
      <w:b/>
      <w:sz w:val="24"/>
      <w:szCs w:val="24"/>
    </w:rPr>
  </w:style>
  <w:style w:type="paragraph" w:styleId="TOC1">
    <w:name w:val="toc 1"/>
    <w:basedOn w:val="Normal"/>
    <w:next w:val="Normal"/>
    <w:autoRedefine/>
    <w:uiPriority w:val="39"/>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FollowedHyperlink">
    <w:name w:val="FollowedHyperlink"/>
    <w:basedOn w:val="DefaultParagraphFont"/>
    <w:rPr>
      <w:color w:val="800080"/>
      <w:u w:val="single"/>
    </w:rPr>
  </w:style>
  <w:style w:type="paragraph" w:styleId="BalloonText">
    <w:name w:val="Balloon Text"/>
    <w:basedOn w:val="Normal"/>
    <w:semiHidden/>
    <w:rPr>
      <w:rFonts w:ascii="Tahoma" w:hAnsi="Tahoma"/>
      <w:sz w:val="16"/>
      <w:szCs w:val="16"/>
    </w:rPr>
  </w:style>
  <w:style w:type="paragraph" w:styleId="CommentSubject">
    <w:name w:val="annotation subject"/>
    <w:basedOn w:val="CommentText"/>
    <w:next w:val="CommentText"/>
    <w:semiHidden/>
    <w:rPr>
      <w:b/>
    </w:rPr>
  </w:style>
  <w:style w:type="character" w:styleId="CommentReference">
    <w:name w:val="annotation reference"/>
    <w:basedOn w:val="DefaultParagraphFont"/>
    <w:rsid w:val="003633AF"/>
    <w:rPr>
      <w:sz w:val="16"/>
      <w:szCs w:val="16"/>
    </w:rPr>
  </w:style>
  <w:style w:type="character" w:customStyle="1" w:styleId="CommentTextChar">
    <w:name w:val="Comment Text Char"/>
    <w:basedOn w:val="DefaultParagraphFont"/>
    <w:link w:val="CommentText"/>
    <w:rsid w:val="0029041D"/>
    <w:rPr>
      <w:rFonts w:ascii="Arial" w:hAnsi="Arial"/>
      <w:lang w:val="en-US" w:eastAsia="en-US"/>
    </w:rPr>
  </w:style>
  <w:style w:type="paragraph" w:styleId="ListParagraph">
    <w:name w:val="List Paragraph"/>
    <w:basedOn w:val="Normal"/>
    <w:uiPriority w:val="34"/>
    <w:qFormat/>
    <w:rsid w:val="0029041D"/>
    <w:pPr>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y\Box%20Sync\Guy%20Roberts\OGF_NSI\WG_process_docs\OGF_Document_Template_2007120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OGF_Document_Template_20071206</Template>
  <TotalTime>12</TotalTime>
  <Pages>6</Pages>
  <Words>1685</Words>
  <Characters>9607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GGF Document Template</vt:lpstr>
    </vt:vector>
  </TitlesOfParts>
  <Manager/>
  <Company/>
  <LinksUpToDate>false</LinksUpToDate>
  <CharactersWithSpaces>11270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GGF Document Template</dc:title>
  <dc:subject/>
  <dc:creator>Guy</dc:creator>
  <cp:keywords/>
  <dc:description/>
  <cp:lastModifiedBy>Guy Roberts</cp:lastModifiedBy>
  <cp:revision>4</cp:revision>
  <cp:lastPrinted>2002-09-24T13:06:00Z</cp:lastPrinted>
  <dcterms:created xsi:type="dcterms:W3CDTF">2016-07-04T15:38:00Z</dcterms:created>
  <dcterms:modified xsi:type="dcterms:W3CDTF">2016-07-04T16:01:00Z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